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gif" ContentType="image/gif"/>
  <Default Extension="bmp" ContentType="image/bmp"/>
  <Default Extension="wmf" ContentType="image/wmf"/>
  <Default Extension="jpeg" ContentType="image/jpeg"/>
  <Default Extension="emf" ContentType="image/emf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609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20:09:00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1199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7.INTEGRALS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25"/>
        <w:gridCol w:w="270"/>
        <w:gridCol w:w="2202"/>
        <w:gridCol w:w="270"/>
        <w:gridCol w:w="2202"/>
        <w:gridCol w:w="270"/>
        <w:gridCol w:w="2202"/>
        <w:gridCol w:w="270"/>
        <w:gridCol w:w="2202"/>
      </w:tblGrid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Single Correct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oMath>
            <w:r w:rsidR="00F62DDD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CB258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F62DD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69660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x dx </m:t>
                  </m:r>
                </m:e>
              </m:func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A20B1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800B34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876FC" w:rsidRPr="00D17AED" w:rsidRDefault="00490B51" w:rsidP="000A670B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D17AED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+3x+3+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(x+1)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D17AED">
              <w:rPr>
                <w:rFonts w:ascii="Cambria Math" w:eastAsiaTheme="minorEastAsia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876FC" w:rsidRPr="00D17AED" w:rsidRDefault="00490B51" w:rsidP="000A670B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 w:rsidRPr="00D17AED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876FC" w:rsidRPr="00D17AED" w:rsidRDefault="00490B51" w:rsidP="000A670B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 w:rsidRPr="00D17AED"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876FC" w:rsidRPr="00D17AED" w:rsidRDefault="00490B51" w:rsidP="000A670B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 w:rsidRPr="00D17AED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876FC" w:rsidRPr="00D17AED" w:rsidRDefault="00490B51" w:rsidP="000A670B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 w:rsidRPr="00D17AED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 dx </m:t>
              </m:r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9663A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69660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e>
                </m:rad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69660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e>
                </m:ra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dx </m:t>
              </m:r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x+1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34294D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x+1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x-1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x-1</m:t>
                    </m:r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π/4</m:t>
                  </m:r>
                </m:sub>
                <m:sup>
                  <m:r>
                    <w:rPr>
                      <w:rFonts w:ascii="Cambria Math" w:hAnsi="Cambria Math"/>
                    </w:rPr>
                    <m:t>3π/4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oMath>
            <w:r w:rsidR="0087630E" w:rsidRPr="00BC6909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AF6009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87630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87630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87630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(x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10-x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452D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</m:oMath>
            <w:r w:rsidRPr="00396F1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 xml:space="preserve">I </m:t>
              </m:r>
            </m:oMath>
            <w:r w:rsidRPr="00396F1A"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A227B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</m:e>
                </m:func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</m:e>
                </m:func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BD7E3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</m:e>
                </m:func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monotonic differentiable function on </w:t>
            </w:r>
            <m:oMath>
              <m:r>
                <w:rPr>
                  <w:rFonts w:ascii="Cambria Math" w:hAnsi="Cambria Math"/>
                </w:rPr>
                <m:t>[a, b]</m:t>
              </m:r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f(a)</m:t>
                  </m:r>
                </m:sub>
                <m:sup>
                  <m:r>
                    <w:rPr>
                      <w:rFonts w:ascii="Cambria Math" w:hAnsi="Cambria Math"/>
                    </w:rPr>
                    <m:t>f(b)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bf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-af(b)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-af(a)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+f(b)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Cannot be found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452D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 w:cs="Calibri"/>
                    </w:rPr>
                    <m:t>x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  <m:r>
                <w:rPr>
                  <w:rFonts w:ascii="Cambria Math" w:hAnsi="Cambria Math"/>
                </w:rPr>
                <m:t xml:space="preserve"> dx, </m:t>
              </m:r>
            </m:oMath>
            <w:r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 xml:space="preserve">7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 xml:space="preserve">-4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</m:oMath>
            <w:r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396F1A">
              <w:rPr>
                <w:rFonts w:ascii="Cambria Math" w:hAnsi="Cambria Math" w:cs="Calibri"/>
              </w:rPr>
              <w:t>constant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854FD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x+C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DC666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3x+C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DC666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7x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-20π</m:t>
                  </m:r>
                </m:sub>
                <m:sup>
                  <m:r>
                    <w:rPr>
                      <w:rFonts w:ascii="Cambria Math" w:hAnsi="Cambria Math"/>
                    </w:rPr>
                    <m:t>20π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 [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]dx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(where </w:t>
            </w:r>
            <m:oMath>
              <m:r>
                <w:rPr>
                  <w:rFonts w:ascii="Cambria Math" w:hAnsi="Cambria Math"/>
                </w:rPr>
                <m:t>[.]</m:t>
              </m:r>
            </m:oMath>
            <w:r w:rsidRPr="00BC6909">
              <w:rPr>
                <w:rFonts w:ascii="Cambria Math" w:hAnsi="Cambria Math"/>
              </w:rPr>
              <w:t xml:space="preserve"> denotes the greatest integer function), then the value of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-40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40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B3127C" w:rsidP="00C9061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 xml:space="preserve">dx,  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6F1A"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tan 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2x</m:t>
                                        </m:r>
                                      </m:e>
                                    </m:func>
                                  </m:e>
                                </m:rad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B3127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Calibri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C9061B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x+π/4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8A0F5B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04A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3632B" w:rsidRPr="000161AD" w:rsidRDefault="00D55FDC" w:rsidP="004C2EC2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eastAsiaTheme="minorEastAsia" w:hAnsi="Cambria Math"/>
              </w:rPr>
            </w:pPr>
            <w:r w:rsidRPr="000161AD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</m:oMath>
            <w:r w:rsidRPr="000161AD">
              <w:rPr>
                <w:rFonts w:ascii="Cambria Math" w:eastAsiaTheme="minorEastAsia" w:hAnsi="Cambria Math"/>
              </w:rPr>
              <w:t xml:space="preserve"> for </w:t>
            </w:r>
            <m:oMath>
              <m:r>
                <w:rPr>
                  <w:rFonts w:ascii="Cambria Math" w:eastAsiaTheme="minorEastAsia" w:hAnsi="Cambria Math"/>
                </w:rPr>
                <m:t>n≥2</m:t>
              </m:r>
            </m:oMath>
            <w:r w:rsidRPr="000161AD">
              <w:rPr>
                <w:rFonts w:ascii="Cambria Math" w:eastAsiaTheme="minorEastAsia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fofo…of</m:t>
                  </m:r>
                </m:e>
              </m:d>
              <m:r>
                <w:rPr>
                  <w:rFonts w:ascii="Cambria Math" w:eastAsiaTheme="minorEastAsia" w:hAnsi="Cambria Math"/>
                </w:rPr>
                <m:t>(x)</m:t>
              </m:r>
            </m:oMath>
            <w:r w:rsidRPr="000161AD">
              <w:rPr>
                <w:rFonts w:ascii="Cambria Math" w:eastAsiaTheme="minorEastAsia" w:hAnsi="Cambria Math"/>
              </w:rPr>
              <w:t xml:space="preserve">. </w:t>
            </w:r>
            <w:r w:rsidR="000161AD" w:rsidRPr="000161AD">
              <w:object w:dxaOrig="2724" w:dyaOrig="9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30.75pt" o:ole="">
                  <v:imagedata r:id="IMM7Q234Q0" o:title=""/>
                </v:shape>
                <o:OLEObject Type="Embed" ProgID="ChemDraw.Document.6.0" ShapeID="_x0000_i1025" DrawAspect="Content" ObjectID="_1574417568" r:id="OMM7Q234Q0"/>
              </w:object>
            </w:r>
            <w:r w:rsidRPr="000161AD">
              <w:rPr>
                <w:rFonts w:ascii="Cambria Math" w:eastAsiaTheme="minorEastAsia" w:hAnsi="Cambria Math"/>
              </w:rPr>
              <w:t xml:space="preserve"> Then,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g</m:t>
                  </m:r>
                  <m:r>
                    <w:rPr>
                      <w:rFonts w:ascii="Cambria Math" w:eastAsiaTheme="minorEastAsia" w:hAnsi="Cambria Math"/>
                    </w:rPr>
                    <m:t>(x)dx</m:t>
                  </m:r>
                </m:e>
              </m:nary>
            </m:oMath>
            <w:r w:rsidRPr="000161AD">
              <w:rPr>
                <w:rFonts w:ascii="Cambria Math" w:eastAsiaTheme="minorEastAsia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3632B" w:rsidRPr="000161AD" w:rsidRDefault="007E5BF1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3632B" w:rsidRPr="000161AD" w:rsidRDefault="007E5BF1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n-1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3632B" w:rsidRPr="000161AD" w:rsidRDefault="007E5BF1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n(n+1)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3632B" w:rsidRPr="000161AD" w:rsidRDefault="007E5BF1" w:rsidP="004C2EC2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λ 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1+t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2λ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2-λ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λ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2+λ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0979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(x+α)</m:t>
                              </m:r>
                            </m:e>
                          </m:func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dx, α≠nπ,n∈Z </m:t>
              </m:r>
            </m:oMath>
            <w:r w:rsidR="00931115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097963" w:rsidP="00852E9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  <m:r>
                      <w:rPr>
                        <w:rFonts w:ascii="Cambria Math" w:hAnsi="Cambria Math" w:cs="Calibri"/>
                      </w:rPr>
                      <m:t xml:space="preserve"> α(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α-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α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097963" w:rsidP="00E107C9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α+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 xml:space="preserve">cot 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α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097963" w:rsidP="00E107C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  <m:r>
                      <w:rPr>
                        <w:rFonts w:ascii="Cambria Math" w:hAnsi="Cambria Math" w:cs="Calibri"/>
                      </w:rPr>
                      <m:t xml:space="preserve"> α(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α+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α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097963" w:rsidP="00CF150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cosec</m:t>
                    </m:r>
                    <m:r>
                      <w:rPr>
                        <w:rFonts w:ascii="Cambria Math" w:hAnsi="Cambria Math" w:cs="Calibri"/>
                      </w:rPr>
                      <m:t xml:space="preserve"> α(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α+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α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1/2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A4A60" w:rsidRPr="00396F1A" w:rsidRDefault="002B1CFE" w:rsidP="002A788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5x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3x </m:t>
                              </m:r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</m:oMath>
            <w:r w:rsidR="00F97FD3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52862" w:rsidRPr="00396F1A" w:rsidRDefault="005D2E61" w:rsidP="005D2E6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396F1A">
              <w:rPr>
                <w:rFonts w:ascii="Cambria Math" w:hAnsi="Cambria Math" w:cs="Calibri"/>
              </w:rPr>
              <w:t xml:space="preserve">log </w:t>
            </w:r>
            <m:oMath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sin</m:t>
                  </m:r>
                </m:fName>
                <m:e>
                  <m:r>
                    <w:rPr>
                      <w:rFonts w:ascii="Cambria Math" w:hAnsi="Cambria Math" w:cs="Calibri"/>
                    </w:rPr>
                    <m:t>3x-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</w:rPr>
                            <m:t>5x+c</m:t>
                          </m:r>
                        </m:e>
                      </m:func>
                    </m:e>
                  </m:func>
                </m:e>
              </m:func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52862" w:rsidRPr="00396F1A" w:rsidRDefault="002B1CFE" w:rsidP="005D2E61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3x+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5 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52862" w:rsidRPr="00396F1A" w:rsidRDefault="002B1CFE" w:rsidP="005D2E6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3x-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5 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52862" w:rsidRPr="00396F1A" w:rsidRDefault="00DF4804" w:rsidP="00DF4804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3x-5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5x+c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0979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097963"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979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979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979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979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3C750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2+3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 </m:t>
              </m:r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x+2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D577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x+2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D577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x+2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D577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x+2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94496" w:rsidRPr="00B173E1" w:rsidRDefault="007B170C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B173E1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173E1">
              <w:rPr>
                <w:rFonts w:ascii="Cambria Math" w:eastAsiaTheme="minorEastAsia" w:hAnsi="Cambria Math"/>
              </w:rPr>
              <w:t xml:space="preserve"> be a non-negative function defined on the interval </w:t>
            </w:r>
            <m:oMath>
              <m:r>
                <w:rPr>
                  <w:rFonts w:ascii="Cambria Math" w:eastAsiaTheme="minorEastAsia" w:hAnsi="Cambria Math"/>
                </w:rPr>
                <m:t>[0,1]</m:t>
              </m:r>
            </m:oMath>
            <w:r w:rsidRPr="00B173E1">
              <w:rPr>
                <w:rFonts w:ascii="Cambria Math" w:eastAsiaTheme="minorEastAsia" w:hAnsi="Cambria Math"/>
              </w:rPr>
              <w:t xml:space="preserve">. If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inorEastAsia" w:hAnsi="Cambria Math"/>
                </w:rPr>
                <m:t xml:space="preserve"> 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f(t)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dt, 0≤x≤1</m:t>
              </m:r>
            </m:oMath>
            <w:r w:rsidRPr="00B173E1">
              <w:rPr>
                <w:rFonts w:ascii="Cambria Math" w:eastAsiaTheme="minorEastAsia" w:hAnsi="Cambria Math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  <w:r w:rsidRPr="00B173E1">
              <w:rPr>
                <w:rFonts w:ascii="Cambria Math" w:eastAsiaTheme="minorEastAsia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94496" w:rsidRPr="00B173E1" w:rsidRDefault="007B170C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&lt;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  <m:r>
                <w:rPr>
                  <w:rFonts w:ascii="Cambria Math" w:hAnsi="Cambria Math" w:cs="Calibri"/>
                </w:rPr>
                <m:t xml:space="preserve"> </m:t>
              </m:r>
            </m:oMath>
            <w:r w:rsidRPr="00B173E1">
              <w:rPr>
                <w:rFonts w:ascii="Cambria Math" w:eastAsiaTheme="minorEastAsia" w:hAnsi="Cambria Math"/>
              </w:rPr>
              <w:t>and</w:t>
            </w:r>
            <m:oMath>
              <m:r>
                <w:rPr>
                  <w:rFonts w:ascii="Cambria Math" w:hAnsi="Cambria Math" w:cs="Calibri"/>
                </w:rPr>
                <m:t xml:space="preserve">  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&gt;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3</m:t>
                  </m:r>
                </m:den>
              </m:f>
            </m:oMath>
            <w:r w:rsidRPr="00B173E1">
              <w:rPr>
                <w:rFonts w:ascii="Cambria Math" w:eastAsiaTheme="minorEastAsia" w:hAnsi="Cambria Math" w:cs="Calibri"/>
              </w:rPr>
              <w:t xml:space="preserve">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94496" w:rsidRPr="00B173E1" w:rsidRDefault="007B170C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&gt;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  <m:r>
                <w:rPr>
                  <w:rFonts w:ascii="Cambria Math" w:hAnsi="Cambria Math" w:cs="Calibri"/>
                </w:rPr>
                <m:t xml:space="preserve"> </m:t>
              </m:r>
            </m:oMath>
            <w:r w:rsidRPr="00B173E1">
              <w:rPr>
                <w:rFonts w:ascii="Cambria Math" w:eastAsiaTheme="minorEastAsia" w:hAnsi="Cambria Math"/>
              </w:rPr>
              <w:t>and</w:t>
            </w:r>
            <m:oMath>
              <m:r>
                <w:rPr>
                  <w:rFonts w:ascii="Cambria Math" w:hAnsi="Cambria Math" w:cs="Calibri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&gt;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3</m:t>
                  </m:r>
                </m:den>
              </m:f>
            </m:oMath>
            <w:r w:rsidRPr="00B173E1">
              <w:rPr>
                <w:rFonts w:ascii="Cambria Math" w:eastAsiaTheme="minorEastAsia" w:hAnsi="Cambria Math" w:cs="Calibri"/>
              </w:rPr>
              <w:t xml:space="preserve">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94496" w:rsidRPr="00B173E1" w:rsidRDefault="007B170C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&lt;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oMath>
            <w:r w:rsidRPr="00B173E1">
              <w:rPr>
                <w:rFonts w:ascii="Cambria Math" w:eastAsiaTheme="minorEastAsia" w:hAnsi="Cambria Math"/>
              </w:rPr>
              <w:t xml:space="preserve"> and  </w:t>
            </w: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</w:rPr>
                <m:t>&lt;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3</m:t>
                  </m:r>
                </m:den>
              </m:f>
            </m:oMath>
            <w:r w:rsidRPr="00B173E1">
              <w:rPr>
                <w:rFonts w:ascii="Cambria Math" w:eastAsiaTheme="minorEastAsia" w:hAnsi="Cambria Math" w:cs="Calibri"/>
              </w:rPr>
              <w:t xml:space="preserve">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94496" w:rsidRPr="00B173E1" w:rsidRDefault="007B170C" w:rsidP="004C2EC2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B173E1">
              <w:rPr>
                <w:rFonts w:ascii="Cambria Math" w:eastAsiaTheme="minorEastAsia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B173E1">
              <w:rPr>
                <w:rFonts w:ascii="Cambria Math" w:eastAsiaTheme="minorEastAsia" w:hAnsi="Cambria Math"/>
              </w:rPr>
              <w:t xml:space="preserve">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7E6C86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 xml:space="preserve">dx=λ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</m:e>
              </m:nary>
            </m:oMath>
            <w:r w:rsidR="00EB5A6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 w:rsidRPr="00BC6909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α, β (β&gt;α)</m:t>
              </m:r>
            </m:oMath>
            <w:r w:rsidRPr="00BC6909">
              <w:rPr>
                <w:rFonts w:ascii="Cambria Math" w:hAnsi="Cambria Math"/>
              </w:rPr>
              <w:t xml:space="preserve"> are the roots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+bx+c=0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an even function,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x-α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x-β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|2a|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sin 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where 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n∈I</m:t>
                      </m:r>
                    </m:e>
                  </m:d>
                </m:e>
              </m:nary>
            </m:oMath>
            <w:r w:rsidR="00370938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sup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sub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sup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sup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Calibri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rFonts w:ascii="Cambria Math" w:hAnsi="Cambria Math" w:cs="Calibri"/>
                        <w:iCs/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sub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sin 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sup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range of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 dt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(1-2t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[0,π]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{0, π}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x=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zdz, y=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dz</m:t>
                              </m:r>
                            </m:e>
                          </m:func>
                        </m:e>
                      </m:nary>
                    </m:e>
                  </m:func>
                </m:e>
              </m:nary>
            </m:oMath>
            <w:r w:rsidR="009C5F7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2t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 continuous function for all real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and satisfies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∀ n∈I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f(|x|)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19/2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35/2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17/2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5529E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2+x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dx,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6F1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73270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x+2</m:t>
                    </m:r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5-x</m:t>
                    </m:r>
                  </m:e>
                </m:rad>
                <m:r>
                  <w:rPr>
                    <w:rFonts w:ascii="Cambria Math" w:hAnsi="Cambria Math" w:cs="Calibri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sin 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x+2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x+2</m:t>
                    </m:r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5-x</m:t>
                    </m:r>
                  </m:e>
                </m:rad>
                <m:r>
                  <w:rPr>
                    <w:rFonts w:ascii="Cambria Math" w:hAnsi="Cambria Math" w:cs="Calibri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sin 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x+2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x+2</m:t>
                    </m:r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5-x</m:t>
                    </m:r>
                  </m:e>
                </m:rad>
                <m:r>
                  <w:rPr>
                    <w:rFonts w:ascii="Cambria Math" w:hAnsi="Cambria Math" w:cs="Calibri"/>
                  </w:rPr>
                  <m:t>+5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sin 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x+2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="00C22232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If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=e</m:t>
              </m:r>
            </m:oMath>
            <w:r w:rsidR="00C22232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values of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BC6909">
              <w:rPr>
                <w:rFonts w:ascii="Cambria Math" w:hAnsi="Cambria Math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1-m</m:t>
                    </m:r>
                  </m:den>
                </m:f>
                <m:r>
                  <w:rPr>
                    <w:rFonts w:ascii="Cambria Math" w:hAnsi="Cambria Math" w:cs="Calibri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1-m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1-m</m:t>
                    </m:r>
                  </m:den>
                </m:f>
                <m:r>
                  <w:rPr>
                    <w:rFonts w:ascii="Cambria Math" w:hAnsi="Cambria Math" w:cs="Calibri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m(m-2)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m-1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m-1</m:t>
                    </m:r>
                  </m:den>
                </m:f>
                <m:r>
                  <w:rPr>
                    <w:rFonts w:ascii="Cambria Math" w:hAnsi="Cambria Math"/>
                  </w:rPr>
                  <m:t>, m-2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253617" w:rsidP="00A15B3C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 and g be the inverse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.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70938" w:rsidRPr="00BC6909" w:rsidRDefault="00253617" w:rsidP="00A15B3C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70938" w:rsidRPr="00BC6909" w:rsidRDefault="00253617" w:rsidP="00A15B3C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17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70938" w:rsidRPr="00BC6909" w:rsidRDefault="00352799" w:rsidP="00A15B3C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17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70938" w:rsidRPr="00BC6909" w:rsidRDefault="00253617" w:rsidP="00A15B3C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635080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a&gt;1</m:t>
              </m:r>
            </m:oMath>
            <w:r w:rsidR="00635080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>where</w:t>
            </w:r>
            <m:oMath>
              <m:r>
                <w:rPr>
                  <w:rFonts w:ascii="Cambria Math" w:hAnsi="Cambria Math"/>
                </w:rPr>
                <m:t>[x]</m:t>
              </m:r>
            </m:oMath>
            <w:r w:rsidRPr="00BC6909">
              <w:rPr>
                <w:rFonts w:ascii="Cambria Math" w:hAnsi="Cambria Math"/>
              </w:rPr>
              <w:t xml:space="preserve"> denotes the greatest integer not exceeding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-{f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+…+f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</w:rPr>
                  <m:t>}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-{f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+…+f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</w:rPr>
                  <m:t>}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[a]f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</w:rPr>
                  <m:t>-{f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+…+fA}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[a]</m:t>
                    </m:r>
                  </m:e>
                </m:d>
                <m:r>
                  <w:rPr>
                    <w:rFonts w:ascii="Cambria Math" w:hAnsi="Cambria Math" w:cs="Calibri"/>
                  </w:rPr>
                  <m:t>-{f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+…+fA}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10F4" w:rsidRPr="00396F1A" w:rsidRDefault="006C221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The primitive of the function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 w:rsidRPr="00396F1A">
              <w:rPr>
                <w:rFonts w:ascii="Cambria Math" w:hAnsi="Cambria Math"/>
              </w:rPr>
              <w:t>|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396F1A">
              <w:rPr>
                <w:rFonts w:ascii="Cambria Math" w:hAnsi="Cambria Math"/>
              </w:rPr>
              <w:t>| when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&lt;x&lt;π</m:t>
              </m:r>
            </m:oMath>
            <w:r w:rsidR="00E110F4" w:rsidRPr="00396F1A">
              <w:rPr>
                <w:rFonts w:ascii="Cambria Math" w:hAnsi="Cambria Math"/>
              </w:rPr>
              <w:t xml:space="preserve">  is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E110F4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x+x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A35B5F" w:rsidP="009D2C2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x-x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9D2C2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Calibr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 sin 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x-x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cos 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D2C2A" w:rsidRPr="00396F1A" w:rsidRDefault="00A35B5F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None of these </w:t>
            </w:r>
            <m:oMath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97C6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CC769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is such that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≤1</m:t>
              </m:r>
            </m:oMath>
            <w:r w:rsidR="00CC769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  <w:iCs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t∈[0, 1]</m:t>
              </m:r>
            </m:oMath>
            <w:r w:rsidRPr="00BC6909">
              <w:rPr>
                <w:rFonts w:ascii="Cambria Math" w:hAnsi="Cambria Math"/>
                <w:i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CC769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</m:oMath>
            <w:r w:rsidR="00CC7696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g(2)</m:t>
              </m:r>
            </m:oMath>
            <w:r w:rsidRPr="00BC6909">
              <w:rPr>
                <w:rFonts w:ascii="Cambria Math" w:hAnsi="Cambria Math"/>
              </w:rPr>
              <w:t xml:space="preserve"> satisfies the inequality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97C6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≤g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1AE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 w:rsidRPr="00BC6909">
              <w:rPr>
                <w:rFonts w:ascii="Cambria Math" w:hAnsi="Cambria Math"/>
                <w:iCs/>
              </w:rPr>
              <w:t xml:space="preserve"> be a continuous function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=f(2x)</m:t>
              </m:r>
            </m:oMath>
            <w:r w:rsidRPr="00BC6909">
              <w:rPr>
                <w:rFonts w:ascii="Cambria Math" w:hAnsi="Cambria Math"/>
                <w:iCs/>
              </w:rPr>
              <w:t xml:space="preserve"> is true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∀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R</m:t>
              </m:r>
            </m:oMath>
            <w:r w:rsidRPr="00BC6909">
              <w:rPr>
                <w:rFonts w:ascii="Cambria Math" w:hAnsi="Cambria Math"/>
              </w:rPr>
              <w:t xml:space="preserve">.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Pr="00BC6909">
              <w:rPr>
                <w:rFonts w:ascii="Cambria Math" w:hAnsi="Cambria Math"/>
              </w:rPr>
              <w:t xml:space="preserve">, then 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3f(3)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2f(0)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2C204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rad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2x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AC56E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2C2044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2C204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1-(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1</m:t>
                    </m:r>
                  </m:e>
                </m:func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1571C6" w:rsidP="00611E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/n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+c,</m:t>
              </m:r>
            </m:oMath>
            <w:r w:rsidR="00611EA5"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="00611EA5"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1F3148" w:rsidP="001F314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1F314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1F3148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280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(x))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 dx=5</m:t>
                  </m:r>
                </m:e>
              </m:func>
            </m:oMath>
            <w:r w:rsidR="00F2301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f(0)</m:t>
              </m:r>
            </m:oMath>
            <w:r w:rsidRPr="00BC6909">
              <w:rPr>
                <w:rFonts w:ascii="Cambria Math" w:hAnsi="Cambria Math"/>
              </w:rPr>
              <w:t xml:space="preserve"> is equal to (it is given that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continuous in </w:t>
            </w:r>
            <m:oMath>
              <m:r>
                <w:rPr>
                  <w:rFonts w:ascii="Cambria Math" w:hAnsi="Cambria Math"/>
                </w:rPr>
                <m:t>[0, π]</m:t>
              </m:r>
            </m:oMath>
            <w:r w:rsidR="008530E1" w:rsidRPr="00BC6909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A1AE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for</m:t>
                          </m:r>
                          <m:r>
                            <w:rPr>
                              <w:rFonts w:ascii="Cambria Math" w:hAnsi="Cambria Math"/>
                            </w:rPr>
                            <m:t>|x|≤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                     otherwise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6B756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6B756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6B756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6B756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51485D" w:rsidP="006000A0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+2,</m:t>
              </m:r>
            </m:oMath>
            <w:r w:rsidRPr="00396F1A">
              <w:rPr>
                <w:rFonts w:ascii="Cambria Math" w:hAnsi="Cambria Math"/>
              </w:rPr>
              <w:t>then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-12xf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+f(x)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-f(x)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0C513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+f(x)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0C513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x-f(x)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363BD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x+f(x)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5x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6000A0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dx=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+c,</m:t>
                              </m:r>
                            </m:e>
                          </m:func>
                        </m:e>
                      </m:func>
                    </m:e>
                  </m:func>
                </m:e>
              </m:nary>
            </m:oMath>
            <w:r w:rsidRPr="00396F1A">
              <w:rPr>
                <w:rFonts w:ascii="Cambria Math" w:hAnsi="Cambria Math"/>
              </w:rPr>
              <w:t xml:space="preserve"> then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375F6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9B430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9B430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9B430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 xml:space="preserve"> 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520E" w:rsidRPr="00BC6909" w:rsidRDefault="00471E96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dx,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func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sim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fName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1+2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fName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</m:oMath>
            <w:r w:rsidR="001914FF" w:rsidRPr="00BC6909">
              <w:rPr>
                <w:rFonts w:ascii="Cambria Math" w:hAnsi="Cambria Math"/>
              </w:rPr>
              <w:t>,</w:t>
            </w:r>
            <w:r w:rsidR="0038520E"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38520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S=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+...</m:t>
              </m:r>
            </m:oMath>
            <w:r w:rsidRPr="00BC6909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8-2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4+1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dx=4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(3-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)dx=7</m:t>
                  </m:r>
                </m:e>
              </m:nary>
            </m:oMath>
            <w:r w:rsidR="00F06F80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E06B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DB54C1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DB54C1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1/e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 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1/e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  <w:r w:rsidRPr="00BC6909">
              <w:rPr>
                <w:rFonts w:ascii="Cambria Math" w:hAnsi="Cambria Math"/>
              </w:rPr>
              <w:t>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00027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number of possible continuous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defined in </w:t>
            </w:r>
            <m:oMath>
              <m:r>
                <w:rPr>
                  <w:rFonts w:ascii="Cambria Math" w:hAnsi="Cambria Math"/>
                </w:rPr>
                <m:t>[0, 1]</m:t>
              </m:r>
            </m:oMath>
            <w:r w:rsidRPr="00BC6909">
              <w:rPr>
                <w:rFonts w:ascii="Cambria Math" w:hAnsi="Cambria Math"/>
              </w:rPr>
              <w:t xml:space="preserve"> for which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dx=a,</m:t>
                      </m:r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EB5A6F" w:rsidRPr="00BC6909">
              <w:rPr>
                <w:rFonts w:ascii="Cambria Math" w:hAnsi="Cambria Math"/>
              </w:rPr>
              <w:t>,</w:t>
            </w:r>
            <w:r w:rsidR="008A0F5B" w:rsidRPr="00BC6909">
              <w:rPr>
                <w:rFonts w:ascii="Cambria Math" w:hAnsi="Cambria Math"/>
              </w:rPr>
              <w:t xml:space="preserve"> is/are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04A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 dx=a</m:t>
                  </m:r>
                </m:e>
              </m:nary>
            </m:oMath>
            <w:r w:rsidR="008530E1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-2e-a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-e-a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-e-2a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Calibri"/>
                  </w:rPr>
                  <m:t>-e-a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3F41E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 </m:t>
              </m:r>
            </m:oMath>
            <w:r w:rsidR="003F41E6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3F41E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3F41E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781FA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493FB4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be integrable over </w:t>
            </w:r>
            <m:oMath>
              <m:r>
                <w:rPr>
                  <w:rFonts w:ascii="Cambria Math" w:hAnsi="Cambria Math"/>
                </w:rPr>
                <m:t>[0, a]</m:t>
              </m:r>
            </m:oMath>
            <w:r w:rsidRPr="00BC6909">
              <w:rPr>
                <w:rFonts w:ascii="Cambria Math" w:hAnsi="Cambria Math"/>
              </w:rPr>
              <w:t xml:space="preserve"> for any real value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BC6909">
              <w:rPr>
                <w:rFonts w:ascii="Cambria Math" w:hAnsi="Cambria Math"/>
              </w:rPr>
              <w:t xml:space="preserve">. If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θf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dθ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  <w:iCs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=-2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F62DD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+ 3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F62DD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3+2π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F62DD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4-π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F62DD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2+π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F62DD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2-a</m:t>
                  </m:r>
                </m:sub>
                <m:sup>
                  <m:r>
                    <w:rPr>
                      <w:rFonts w:ascii="Cambria Math" w:hAnsi="Cambria Math"/>
                    </w:rPr>
                    <m:t>2+a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847D00" w:rsidRPr="00BC6909">
              <w:rPr>
                <w:rFonts w:ascii="Cambria Math" w:hAnsi="Cambria Math"/>
              </w:rPr>
              <w:t xml:space="preserve">is equal to (where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2-α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iCs/>
                </w:rPr>
                <w:sym w:font="Symbol" w:char="F022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α </m:t>
              </m:r>
              <m:r>
                <m:rPr>
                  <m:sty m:val="p"/>
                </m:rPr>
                <w:rPr>
                  <w:rFonts w:ascii="Cambria Math" w:hAnsi="Cambria Math"/>
                  <w:iCs/>
                </w:rPr>
                <w:sym w:font="Symbol" w:char="F0CE"/>
              </m:r>
              <m:r>
                <w:rPr>
                  <w:rFonts w:ascii="Cambria Math" w:hAnsi="Cambria Math"/>
                </w:rPr>
                <m:t xml:space="preserve">R </m:t>
              </m:r>
            </m:oMath>
            <w:r w:rsidR="00847D00" w:rsidRPr="00BC6909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7D0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2+a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7D0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7D0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7D0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dx,</m:t>
              </m:r>
            </m:oMath>
            <w:r w:rsidR="001D3AD5" w:rsidRPr="00BC6909">
              <w:rPr>
                <w:rFonts w:ascii="Cambria Math" w:hAnsi="Cambria Math"/>
              </w:rPr>
              <w:t xml:space="preserve"> where [.] denotes the greatest integer function,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 w:rsidR="0026015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 n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="008530E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(m, n∈1, m, n≥0)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m, n</m:t>
                    </m:r>
                  </m:e>
                </m:d>
                <m:r>
                  <w:rPr>
                    <w:rFonts w:ascii="Cambria Math" w:hAnsi="Cambria Math" w:cs="Calibri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m-1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m-n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 xml:space="preserve"> dx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m, n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m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m+n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 xml:space="preserve"> dx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m, n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m+n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 xml:space="preserve"> dx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m, n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m+n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 xml:space="preserve"> dx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bx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4x-a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4x</m:t>
                              </m:r>
                            </m:e>
                          </m:func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-1</m:t>
              </m:r>
            </m:oMath>
            <w:r w:rsidRPr="00BC6909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0&lt;t&lt;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BC6909">
              <w:rPr>
                <w:rFonts w:ascii="Cambria Math" w:hAnsi="Cambria Math"/>
              </w:rPr>
              <w:t xml:space="preserve">, then the values of </w:t>
            </w:r>
            <m:oMath>
              <m:r>
                <w:rPr>
                  <w:rFonts w:ascii="Cambria Math" w:hAnsi="Cambria Math"/>
                </w:rPr>
                <m:t>a, b</m:t>
              </m:r>
            </m:oMath>
            <w:r w:rsidRPr="00BC6909">
              <w:rPr>
                <w:rFonts w:ascii="Cambria Math" w:hAnsi="Cambria Math"/>
              </w:rPr>
              <w:t xml:space="preserve"> are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</w:rPr>
                  <m:t>,1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-1, 4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2, 2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2, 4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2B1CFE" w:rsidP="00411FB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dx </m:t>
              </m:r>
            </m:oMath>
            <w:r w:rsidR="00371D63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FD1C2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FD1C2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FD1C2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AF07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ra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1/3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dx </m:t>
              </m:r>
            </m:oMath>
            <w:r w:rsidR="00AF077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AF0778" w:rsidP="00AF07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 xml:space="preserve">2/3 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11/6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13/6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5/2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17/6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982705" w:rsidP="00BC28E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 xml:space="preserve">2/3 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11/6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13/6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5/2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17/6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BC28E2" w:rsidP="000567A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6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 xml:space="preserve">2/3 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11/6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13/6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5/2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17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17/6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D31B5C" w:rsidRPr="00396F1A" w:rsidRDefault="00D86E16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BE2069" w:rsidP="00BE206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 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 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+b,</m:t>
              </m:r>
            </m:oMath>
            <w:r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4C6AE2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396F1A">
              <w:rPr>
                <w:rFonts w:ascii="Cambria Math" w:hAnsi="Cambria Math" w:cs="Calibri"/>
              </w:rPr>
              <w:t>1/3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4C6AE2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2/3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493FB4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-1/3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493FB4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-2/3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, given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BC6909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3+e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5-e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3-e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2+e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e-2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117D7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solution for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of the equation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- 1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CB327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 xml:space="preserve">2 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117D7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117D7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595EAD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In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877960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7796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7796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(1+e)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7796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e+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(1+e)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7796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(1+e)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&gt; 0 ∀x </m:t>
              </m:r>
              <m:r>
                <w:rPr>
                  <w:rFonts w:ascii="Cambria Math" w:hAnsi="Cambria Math"/>
                  <w:i/>
                </w:rPr>
                <w:sym w:font="Symbol" w:char="F0CE"/>
              </m:r>
              <m:r>
                <w:rPr>
                  <w:rFonts w:ascii="Cambria Math" w:hAnsi="Cambria Math"/>
                </w:rPr>
                <m:t xml:space="preserve"> R</m:t>
              </m:r>
            </m:oMath>
            <w:r w:rsidRPr="00BC6909">
              <w:rPr>
                <w:rFonts w:ascii="Cambria Math" w:hAnsi="Cambria Math"/>
              </w:rPr>
              <w:t xml:space="preserve">and is bounded.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a-x</m:t>
                                  </m:r>
                                </m:e>
                              </m:d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+a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3a-x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3a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5a-x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+…+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</m:e>
                          </m:nary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(n-1)a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na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 f[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a-x]</m:t>
                                  </m:r>
                                </m:den>
                              </m:f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=7/5</m:t>
                  </m:r>
                </m:e>
              </m:func>
            </m:oMath>
          </w:p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(where </w:t>
            </w:r>
            <m:oMath>
              <m:r>
                <w:rPr>
                  <w:rFonts w:ascii="Cambria Math" w:hAnsi="Cambria Math"/>
                </w:rPr>
                <m:t>a&lt;1</m:t>
              </m:r>
            </m:oMath>
            <w:r w:rsidRPr="00BC6909">
              <w:rPr>
                <w:rFonts w:ascii="Cambria Math" w:hAnsi="Cambria Math"/>
              </w:rPr>
              <w:t xml:space="preserve">), then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be a positive function.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1-k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xf[x(1-x)]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2D169F" w:rsidRPr="00BC6909">
              <w:rPr>
                <w:rFonts w:ascii="Cambria Math" w:hAnsi="Cambria Math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1-k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f[x(1-x)]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9E7135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2k-1&gt;0</m:t>
              </m:r>
            </m:oMath>
            <w:r w:rsidR="009E7135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AF6009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23F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AF6009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oMath>
            <w:r w:rsidR="000B2D97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0B2D97" w:rsidP="00B80F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tan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</w:rPr>
                <m:t>x-</m:t>
              </m:r>
            </m:oMath>
            <w:r w:rsidRPr="00396F1A">
              <w:rPr>
                <w:rFonts w:ascii="Cambria Math" w:hAnsi="Cambria Math" w:cs="Calibri"/>
              </w:rPr>
              <w:t>ln |</w:t>
            </w:r>
            <m:oMath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d>
                </m:e>
              </m:func>
            </m:oMath>
            <w:r w:rsidRPr="00396F1A">
              <w:rPr>
                <w:rFonts w:ascii="Cambria Math" w:hAnsi="Cambria Math" w:cs="Calibri"/>
              </w:rPr>
              <w:t>|</w:t>
            </w:r>
            <m:oMath>
              <m:r>
                <w:rPr>
                  <w:rFonts w:ascii="Cambria Math" w:hAnsi="Cambria Math" w:cs="Calibri"/>
                </w:rPr>
                <m:t>+c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B80F7E" w:rsidP="00B80F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alibri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tan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</w:rPr>
                <m:t>x+</m:t>
              </m:r>
            </m:oMath>
            <w:r w:rsidRPr="00396F1A">
              <w:rPr>
                <w:rFonts w:ascii="Cambria Math" w:hAnsi="Cambria Math" w:cs="Calibri"/>
              </w:rPr>
              <w:t>ln |</w:t>
            </w:r>
            <m:oMath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d>
                </m:e>
              </m:func>
            </m:oMath>
            <w:r w:rsidRPr="00396F1A">
              <w:rPr>
                <w:rFonts w:ascii="Cambria Math" w:hAnsi="Cambria Math" w:cs="Calibri"/>
              </w:rPr>
              <w:t>|</w:t>
            </w:r>
            <m:oMath>
              <m:r>
                <w:rPr>
                  <w:rFonts w:ascii="Cambria Math" w:hAnsi="Cambria Math" w:cs="Calibri"/>
                </w:rPr>
                <m:t>+c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B80F7E" w:rsidP="00B80F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 xml:space="preserve">x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tan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</w:rPr>
                <m:t>x-</m:t>
              </m:r>
            </m:oMath>
            <w:r w:rsidRPr="00396F1A">
              <w:rPr>
                <w:rFonts w:ascii="Cambria Math" w:hAnsi="Cambria Math" w:cs="Calibri"/>
              </w:rPr>
              <w:t>ln |</w:t>
            </w:r>
            <m:oMath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d>
                </m:e>
              </m:func>
            </m:oMath>
            <w:r w:rsidRPr="00396F1A">
              <w:rPr>
                <w:rFonts w:ascii="Cambria Math" w:hAnsi="Cambria Math" w:cs="Calibri"/>
              </w:rPr>
              <w:t>|</w:t>
            </w:r>
            <m:oMath>
              <m:r>
                <w:rPr>
                  <w:rFonts w:ascii="Cambria Math" w:hAnsi="Cambria Math" w:cs="Calibri"/>
                </w:rPr>
                <m:t>+c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D31B5C" w:rsidRPr="00396F1A" w:rsidRDefault="00B80F7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A03CA2" w:rsidRPr="006E0A86" w:rsidRDefault="002879DF" w:rsidP="00BA3B9B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6E0A86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6E0A86">
              <w:rPr>
                <w:rFonts w:ascii="Cambria Math" w:eastAsiaTheme="minorEastAsia" w:hAnsi="Cambria Math"/>
              </w:rPr>
              <w:t xml:space="preserve">, then the expression for </w:t>
            </w:r>
            <m:oMath>
              <m:r>
                <w:rPr>
                  <w:rFonts w:ascii="Cambria Math" w:eastAsiaTheme="minorEastAsia" w:hAnsi="Cambria Math"/>
                </w:rPr>
                <m:t>I(m,n)</m:t>
              </m:r>
            </m:oMath>
            <w:r w:rsidRPr="006E0A86">
              <w:rPr>
                <w:rFonts w:ascii="Cambria Math" w:eastAsiaTheme="minorEastAsia" w:hAnsi="Cambria Math"/>
              </w:rPr>
              <w:t xml:space="preserve"> in terms of </w:t>
            </w:r>
            <m:oMath>
              <m:r>
                <w:rPr>
                  <w:rFonts w:ascii="Cambria Math" w:eastAsiaTheme="minorEastAsia" w:hAnsi="Cambria Math"/>
                </w:rPr>
                <m:t>I(m+1, n+1)</m:t>
              </m:r>
            </m:oMath>
            <w:r w:rsidRPr="006E0A86">
              <w:rPr>
                <w:rFonts w:ascii="Cambria Math" w:eastAsiaTheme="minorEastAsia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A03CA2" w:rsidRPr="006E0A86" w:rsidRDefault="00521F9C" w:rsidP="00BA3B9B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m+1</m:t>
                    </m:r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m+1</m:t>
                    </m:r>
                  </m:den>
                </m:f>
                <m:r>
                  <w:rPr>
                    <w:rFonts w:ascii="Cambria Math" w:hAnsi="Cambria Math" w:cs="Calibri"/>
                  </w:rPr>
                  <m:t>(m+1, n-1)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A03CA2" w:rsidRPr="006E0A86" w:rsidRDefault="00521F9C" w:rsidP="00BA3B9B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m+1</m:t>
                    </m:r>
                  </m:den>
                </m:f>
                <m:r>
                  <w:rPr>
                    <w:rFonts w:ascii="Cambria Math" w:hAnsi="Cambria Math" w:cs="Calibri"/>
                  </w:rPr>
                  <m:t>I(m+1, n-1)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A03CA2" w:rsidRPr="006E0A86" w:rsidRDefault="00521F9C" w:rsidP="00BA3B9B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m+1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m+1</m:t>
                    </m:r>
                  </m:den>
                </m:f>
                <m:r>
                  <w:rPr>
                    <w:rFonts w:ascii="Cambria Math" w:hAnsi="Cambria Math" w:cs="Calibri"/>
                  </w:rPr>
                  <m:t>I(m+1,n-1)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A03CA2" w:rsidRPr="006E0A86" w:rsidRDefault="00521F9C" w:rsidP="00BA3B9B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  <m:r>
                  <w:rPr>
                    <w:rFonts w:ascii="Cambria Math" w:hAnsi="Cambria Math"/>
                  </w:rPr>
                  <m:t>I(m+1,n-1)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B54C1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c+a</m:t>
                      </m:r>
                    </m:e>
                  </m:d>
                </m:den>
              </m:f>
            </m:oMath>
            <w:r w:rsidR="00E06B9E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  <w:iCs/>
              </w:rPr>
              <w:t xml:space="preserve"> then the value of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+ 4)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+ 9)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80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a function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→R</m:t>
              </m:r>
            </m:oMath>
            <w:r w:rsidRPr="00BC6909">
              <w:rPr>
                <w:rFonts w:ascii="Cambria Math" w:hAnsi="Cambria Math"/>
                <w:iCs/>
              </w:rPr>
              <w:t xml:space="preserve"> is differentiable, then for some </w:t>
            </w:r>
            <m:oMath>
              <m:r>
                <w:rPr>
                  <w:rFonts w:ascii="Cambria Math" w:hAnsi="Cambria Math"/>
                </w:rPr>
                <m:t>α, β∈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 equals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+f(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2α</m:t>
                </m:r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+2βf(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αf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r>
                  <w:rPr>
                    <w:rFonts w:ascii="Cambria Math" w:hAnsi="Cambria Math" w:cs="Calibri"/>
                  </w:rPr>
                  <m:t>βf(</m:t>
                </m:r>
                <m:sSup>
                  <m:sSup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[f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+f(β)]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2B1CFE" w:rsidP="005A4E0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 dx </m:t>
              </m:r>
            </m:oMath>
            <w:r w:rsidR="005A4E0A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62207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C7F78" w:rsidRPr="00396F1A" w:rsidRDefault="0062207C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oMath>
            <w:r w:rsidRPr="00BC6909">
              <w:rPr>
                <w:rFonts w:ascii="Cambria Math" w:hAnsi="Cambria Math"/>
                <w:iCs/>
              </w:rPr>
              <w:t xml:space="preserve"> are positive and continuous. 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  <w:iCs/>
              </w:rPr>
              <w:t xml:space="preserve"> is increasing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g </m:t>
              </m:r>
            </m:oMath>
            <w:r w:rsidRPr="00BC6909">
              <w:rPr>
                <w:rFonts w:ascii="Cambria Math" w:hAnsi="Cambria Math"/>
              </w:rPr>
              <w:t xml:space="preserve">is decreasing,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(1-x)</m:t>
                  </m:r>
                </m:e>
              </m:nary>
              <m:r>
                <w:rPr>
                  <w:rFonts w:ascii="Cambria Math" w:hAnsi="Cambria Math"/>
                </w:rPr>
                <m:t>]dx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Is always non-positive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Is always non-negative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Can take positive and negative values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15538" w:rsidRPr="00211AF4" w:rsidRDefault="0093322E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211AF4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 ∀ x∈[0,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oMath>
            <w:r w:rsidRPr="00211AF4">
              <w:rPr>
                <w:rFonts w:ascii="Cambria Math" w:eastAsiaTheme="minorEastAsia" w:hAnsi="Cambria Math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oMath>
            <w:r w:rsidRPr="00211AF4">
              <w:rPr>
                <w:rFonts w:ascii="Cambria Math" w:eastAsiaTheme="minorEastAsia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5538" w:rsidRPr="00211AF4" w:rsidRDefault="0093322E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 w:rsidRPr="00211AF4"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5538" w:rsidRPr="00211AF4" w:rsidRDefault="003A7A28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15538" w:rsidRPr="00211AF4" w:rsidRDefault="003A7A28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15538" w:rsidRPr="00211AF4" w:rsidRDefault="0093322E" w:rsidP="004C2EC2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 w:rsidRPr="00211AF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π/4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π/6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f:R→R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g:</m:t>
              </m:r>
              <m:r>
                <w:rPr>
                  <w:rFonts w:ascii="Cambria Math" w:hAnsi="Cambria Math"/>
                </w:rPr>
                <m:t>R→R</m:t>
              </m:r>
            </m:oMath>
            <w:r w:rsidRPr="00BC6909">
              <w:rPr>
                <w:rFonts w:ascii="Cambria Math" w:hAnsi="Cambria Math"/>
              </w:rPr>
              <w:t xml:space="preserve"> be continuous functions. Then the value of the integral </w:t>
            </w:r>
          </w:p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-π/2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(-x)]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790487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DC536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DC536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DC536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1B69C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2+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oMath>
            <w:r w:rsidR="006A7EB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  <w:iCs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A5"/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oMath>
            <w:r w:rsidRPr="00BC6909">
              <w:rPr>
                <w:rFonts w:ascii="Cambria Math" w:hAnsi="Cambria Math"/>
                <w:iCs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8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1B69C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370938" w:rsidRPr="00BC6909">
              <w:rPr>
                <w:rFonts w:ascii="Cambria Math" w:hAnsi="Cambria Math"/>
              </w:rPr>
              <w:t xml:space="preserve"> must be same 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493FB4" w:rsidP="00F965B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e>
              </m:nary>
              <m:r>
                <w:rPr>
                  <w:rFonts w:ascii="Cambria Math" w:hAnsi="Cambria Math"/>
                </w:rPr>
                <m:t>+ b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+c,</m:t>
              </m:r>
            </m:oMath>
            <w:r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CE3D41" w:rsidP="00CE3D4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a=-1,b=1/3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CE3D41" w:rsidP="00CE3D41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a=-3,b=2/3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CE3D41" w:rsidP="00CE3D4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a=-2,b=4/3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CE3D41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22E1" w:rsidRPr="00396F1A" w:rsidRDefault="0062207C" w:rsidP="009C22E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means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log log log</m:t>
              </m:r>
              <m:r>
                <w:rPr>
                  <w:rFonts w:ascii="Cambria Math" w:hAnsi="Cambria Math"/>
                </w:rPr>
                <m:t xml:space="preserve"> …x,</m:t>
              </m:r>
            </m:oMath>
            <w:r w:rsidRPr="00396F1A">
              <w:rPr>
                <w:rFonts w:ascii="Cambria Math" w:hAnsi="Cambria Math"/>
              </w:rPr>
              <w:t xml:space="preserve">the log being repeated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9C22E1" w:rsidRPr="00396F1A">
              <w:rPr>
                <w:rFonts w:ascii="Cambria Math" w:hAnsi="Cambria Math"/>
              </w:rPr>
              <w:t xml:space="preserve"> times then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xl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dx </m:t>
                  </m:r>
                </m:e>
              </m:nary>
            </m:oMath>
            <w:r w:rsidR="009C22E1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C7F78" w:rsidRPr="00396F1A" w:rsidRDefault="00B3127C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a, b, c</m:t>
              </m:r>
            </m:oMath>
            <w:r w:rsidRPr="00BC6909">
              <w:rPr>
                <w:rFonts w:ascii="Cambria Math" w:hAnsi="Cambria Math"/>
              </w:rPr>
              <w:t xml:space="preserve"> be non-zero real numbers such that</w:t>
            </w:r>
          </w:p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bx+c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bx+c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Then, the quadratic equation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+bx+c=0</m:t>
              </m:r>
            </m:oMath>
            <w:r w:rsidRPr="00BC6909">
              <w:rPr>
                <w:rFonts w:ascii="Cambria Math" w:hAnsi="Cambria Math"/>
              </w:rPr>
              <w:t xml:space="preserve"> has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No root in (0, 2)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790487" w:rsidRPr="00BC6909" w:rsidRDefault="0079048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At least one root in (0, 2)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A double root in (0, 2)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790487" w:rsidRPr="00BC6909" w:rsidRDefault="0079048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Two imaginary roots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dx;B=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nary>
                </m:e>
              </m:nary>
            </m:oMath>
            <w:r w:rsidR="00595EAD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which of the following is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50</m:t>
                    </m:r>
                  </m:sup>
                </m:sSup>
                <m:r>
                  <w:rPr>
                    <w:rFonts w:ascii="Cambria Math" w:hAnsi="Cambria Math" w:cs="Calibri"/>
                  </w:rPr>
                  <m:t>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-50</m:t>
                    </m:r>
                  </m:sup>
                </m:sSup>
                <m:r>
                  <w:rPr>
                    <w:rFonts w:ascii="Cambria Math" w:hAnsi="Cambria Math" w:cs="Calibri"/>
                  </w:rPr>
                  <m:t>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100</m:t>
                    </m:r>
                  </m:sup>
                </m:sSup>
                <m:r>
                  <w:rPr>
                    <w:rFonts w:ascii="Cambria Math" w:hAnsi="Cambria Math" w:cs="Calibri"/>
                  </w:rPr>
                  <m:t>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-100</m:t>
                    </m:r>
                  </m:sup>
                </m:sSup>
                <m:r>
                  <w:rPr>
                    <w:rFonts w:ascii="Cambria Math" w:hAnsi="Cambria Math" w:cs="Calibri"/>
                  </w:rPr>
                  <m:t>B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FC44E3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x+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oMath>
            <w:r w:rsidR="00F62DDD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7F52D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7F52DF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C22232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C2223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3/5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C2223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1/5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C2223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2/5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1F314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</m:oMath>
            <w:r w:rsidR="001F314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1F314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85469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8546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493FB4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Pr="00BC6909">
              <w:rPr>
                <w:rFonts w:ascii="Cambria Math" w:hAnsi="Cambria Math"/>
              </w:rPr>
              <w:t xml:space="preserve"> are continuous functions, the</w:t>
            </w:r>
          </w:p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 xml:space="preserve"> λ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1/λ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/4) [f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-f(-x)]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 xml:space="preserve"> 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/4) 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(-x)]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370938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Dependent on </w:t>
            </w:r>
            <m:oMath>
              <m:r>
                <w:rPr>
                  <w:rFonts w:ascii="Cambria Math" w:hAnsi="Cambria Math" w:cs="Calibri"/>
                </w:rPr>
                <m:t>λ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 non-zero constant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2B1CFE" w:rsidP="0051485D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cosec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x-2005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2005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dx </m:t>
              </m:r>
            </m:oMath>
            <w:r w:rsidR="0051485D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2005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901B5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2005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2005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C7F78" w:rsidRPr="00396F1A" w:rsidRDefault="00901B5C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 dt</m:t>
                      </m:r>
                    </m:e>
                  </m:func>
                </m:e>
              </m:nary>
            </m:oMath>
            <w:r w:rsidR="009E7135" w:rsidRPr="00BC6909">
              <w:rPr>
                <w:rFonts w:ascii="Cambria Math" w:hAnsi="Cambria Math"/>
              </w:rPr>
              <w:t>,</w:t>
            </w:r>
            <w:r w:rsidR="00AF6009" w:rsidRPr="00BC6909">
              <w:rPr>
                <w:rFonts w:ascii="Cambria Math" w:hAnsi="Cambria Math"/>
              </w:rPr>
              <w:t xml:space="preserve"> then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(x+π)</m:t>
              </m:r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23F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g(π)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g(π)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∀</m:t>
                  </m:r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sym w:font="Symbol" w:char="F0CE"/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oMath>
            <w:r w:rsidR="00C22232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  <w:i/>
                </w:rPr>
                <w:sym w:font="Symbol" w:char="F0D7"/>
              </m:r>
              <m:r>
                <w:rPr>
                  <w:rFonts w:ascii="Cambria Math" w:hAnsi="Cambria Math"/>
                </w:rPr>
                <m:t>}</m:t>
              </m:r>
            </m:oMath>
            <w:r w:rsidRPr="00BC6909">
              <w:rPr>
                <w:rFonts w:ascii="Cambria Math" w:hAnsi="Cambria Math"/>
              </w:rPr>
              <w:t xml:space="preserve"> denotes the fractional part of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-100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50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100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200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D0AFB" w:rsidRPr="00DC0BD3" w:rsidRDefault="003F0CDA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DC0BD3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DC0BD3">
              <w:rPr>
                <w:rFonts w:ascii="Cambria Math" w:eastAsiaTheme="minorEastAsia" w:hAnsi="Cambria Math"/>
              </w:rPr>
              <w:t xml:space="preserve"> is differentiable and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  <w:r w:rsidRPr="00DC0BD3">
              <w:rPr>
                <w:rFonts w:ascii="Cambria Math" w:eastAsiaTheme="minorEastAsia" w:hAnsi="Cambria Math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</m:d>
            </m:oMath>
            <w:r w:rsidRPr="00DC0BD3">
              <w:rPr>
                <w:rFonts w:ascii="Cambria Math" w:eastAsiaTheme="minorEastAsia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D0AFB" w:rsidRPr="00DC0BD3" w:rsidRDefault="00163861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D0AFB" w:rsidRPr="00DC0BD3" w:rsidRDefault="003F0CDA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D0AFB" w:rsidRPr="00DC0BD3" w:rsidRDefault="003F0CDA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 w:rsidRPr="00DC0BD3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D0AFB" w:rsidRPr="00DC0BD3" w:rsidRDefault="00163861" w:rsidP="004C2EC2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2B1CFE" w:rsidP="00C9061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x/2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5x/2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3x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4x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dx </m:t>
              </m:r>
            </m:oMath>
            <w:r w:rsidR="00BB4D1F" w:rsidRPr="00396F1A">
              <w:rPr>
                <w:rFonts w:ascii="Cambria Math" w:hAnsi="Cambria Math"/>
              </w:rPr>
              <w:t xml:space="preserve">(where </w:t>
            </w:r>
            <m:oMath>
              <m:r>
                <w:rPr>
                  <w:rFonts w:ascii="Cambria Math" w:hAnsi="Cambria Math"/>
                </w:rPr>
                <m:t>a,b∈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BB4D1F" w:rsidRPr="00396F1A">
              <w:rPr>
                <w:rFonts w:ascii="Cambria Math" w:hAnsi="Cambria Math"/>
              </w:rPr>
              <w:t>)is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EB47F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FB08D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Calibri"/>
                  </w:rPr>
                  <m:t>+k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C7F78" w:rsidRPr="00396F1A" w:rsidRDefault="00A801FB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+k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{x-0, 4}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370938" w:rsidRPr="00BC6909">
              <w:rPr>
                <w:rFonts w:ascii="Cambria Math" w:hAnsi="Cambria Math"/>
              </w:rPr>
              <w:t xml:space="preserve"> equals (where </w:t>
            </w:r>
            <m:oMath>
              <m:r>
                <w:rPr>
                  <w:rFonts w:ascii="Cambria Math" w:hAnsi="Cambria Math"/>
                </w:rPr>
                <m:t>{x}</m:t>
              </m:r>
            </m:oMath>
            <w:r w:rsidR="00370938" w:rsidRPr="00BC6909">
              <w:rPr>
                <w:rFonts w:ascii="Cambria Math" w:hAnsi="Cambria Math"/>
              </w:rPr>
              <w:t xml:space="preserve"> is a fractional part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370938" w:rsidRPr="00BC6909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6.3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1.5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7.5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-π/3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x-1</m:t>
                                      </m:r>
                                    </m:e>
                                  </m:func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370938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3π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74AE7" w:rsidRPr="00BC6909" w:rsidRDefault="00C74AE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-100</m:t>
                  </m:r>
                </m:sub>
                <m:sup>
                  <m:r>
                    <w:rPr>
                      <w:rFonts w:ascii="Cambria Math" w:hAnsi="Cambria Math"/>
                    </w:rPr>
                    <m:t>101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5+2x-2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2-4x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and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-100</m:t>
                  </m:r>
                </m:sub>
                <m:sup>
                  <m:r>
                    <w:rPr>
                      <w:rFonts w:ascii="Cambria Math" w:hAnsi="Cambria Math"/>
                    </w:rPr>
                    <m:t>101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5+2x-2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CB258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CB258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C74AE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dx </m:t>
              </m:r>
            </m:oMath>
            <w:r w:rsidRPr="00BC6909">
              <w:rPr>
                <w:rFonts w:ascii="Cambria Math" w:hAnsi="Cambria Math"/>
              </w:rPr>
              <w:t xml:space="preserve">is, </w:t>
            </w:r>
            <m:oMath>
              <m:r>
                <w:rPr>
                  <w:rFonts w:ascii="Cambria Math" w:hAnsi="Cambria Math"/>
                </w:rPr>
                <m:t>n∈I, n≥0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411FB5" w:rsidP="00411FB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3/2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 xml:space="preserve">I </m:t>
              </m:r>
            </m:oMath>
            <w:r w:rsidRPr="00396F1A"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411FB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C7F78" w:rsidRPr="00396F1A" w:rsidRDefault="00411FB5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(x)]dx</m:t>
                  </m:r>
                </m:e>
              </m:nary>
            </m:oMath>
            <w:r w:rsidR="001D3AD5" w:rsidRPr="00BC6909">
              <w:rPr>
                <w:rFonts w:ascii="Cambria Math" w:hAnsi="Cambria Math"/>
              </w:rPr>
              <w:t xml:space="preserve"> is equal to (where [.] represents the greatest integer function)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9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16-e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10+e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87796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)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must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7796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20D82" w:rsidRPr="00396F1A" w:rsidRDefault="00120D82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396F1A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x-6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15799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satisfies the condition of Rolle’s theorem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AC56E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AC56E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AC56E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15799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n+r-1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r-1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oMath>
            <w:r w:rsidRPr="00BC6909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n=kr</m:t>
              </m:r>
            </m:oMath>
            <w:r w:rsidRPr="00BC6909">
              <w:rPr>
                <w:rFonts w:ascii="Cambria Math" w:hAnsi="Cambria Math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BC6909">
              <w:rPr>
                <w:rFonts w:ascii="Cambria Math" w:hAnsi="Cambria Math"/>
              </w:rPr>
              <w:t xml:space="preserve"> is constant), 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r→∞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k-1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1+k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-k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k+1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+k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k+1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-k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k-1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k-1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+k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2D169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[.]</m:t>
              </m:r>
            </m:oMath>
            <w:r w:rsidRPr="00BC6909">
              <w:rPr>
                <w:rFonts w:ascii="Cambria Math" w:hAnsi="Cambria Math"/>
              </w:rPr>
              <w:t xml:space="preserve"> represents the greatest integral function,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-5π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23F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23F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1D3AD5" w:rsidRPr="00BC6909">
              <w:rPr>
                <w:rFonts w:ascii="Cambria Math" w:hAnsi="Cambria Math"/>
              </w:rPr>
              <w:t xml:space="preserve"> is equal to (where {.} is the fractional part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1D3AD5" w:rsidRPr="00BC6909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π/2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</m:t>
                              </m:r>
                            </m:e>
                          </m:func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 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370938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e+1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1-e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2112C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(n-1)/n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+C</m:t>
              </m:r>
            </m:oMath>
            <w:r w:rsidRPr="00396F1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410F8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[t]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1D3AD5" w:rsidRPr="00BC6909">
              <w:rPr>
                <w:rFonts w:ascii="Cambria Math" w:hAnsi="Cambria Math"/>
              </w:rPr>
              <w:t xml:space="preserve">, where [.] denotes the greatest integer function, and </w:t>
            </w:r>
            <m:oMath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1D3AD5" w:rsidRPr="00BC6909">
              <w:rPr>
                <w:rFonts w:ascii="Cambria Math" w:hAnsi="Cambria Math"/>
              </w:rPr>
              <w:t>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In </m:t>
                    </m:r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In </m:t>
                    </m:r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In </m:t>
                    </m:r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In </m:t>
                    </m:r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Calibri"/>
                      </w:rPr>
                      <m:t>+1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func>
                        </m:e>
                      </m:rad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26015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=-π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</m:t>
              </m:r>
            </m:oMath>
            <w:r w:rsidRPr="00BC6909">
              <w:rPr>
                <w:rFonts w:ascii="Cambria Math" w:hAnsi="Cambria Math" w:cs="Calibri"/>
              </w:rPr>
              <w:t xml:space="preserve"> is continuous and differentiable in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is continuous but not differentiable in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 dx</m:t>
                      </m:r>
                    </m:e>
                  </m:func>
                </m:e>
              </m:nary>
            </m:oMath>
            <w:r w:rsidR="00370938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 In 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E4291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 dx</m:t>
                          </m:r>
                        </m:e>
                      </m:func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2x+A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func>
                            </m:e>
                          </m:func>
                        </m:e>
                      </m:rad>
                    </m:den>
                  </m:f>
                </m:e>
              </m:nary>
            </m:oMath>
            <w:r w:rsidR="00097963"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BC28E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A-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505F4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A 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505F4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A 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rad>
                  </m:e>
                </m:func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BE4E36" w:rsidRPr="00396F1A" w:rsidRDefault="00505F42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+ 2x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 +1</m:t>
                          </m:r>
                        </m:e>
                      </m:func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 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DC536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DC536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DC536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DC536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π/4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 continuous function for all real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and satisfies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 a</m:t>
                      </m:r>
                    </m:e>
                  </m:nary>
                </m:e>
              </m:nary>
            </m:oMath>
            <w:r w:rsidRPr="00BC6909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840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den>
                  </m:f>
                </m:e>
              </m:nary>
            </m:oMath>
            <w:r w:rsidR="00A35B5F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AA071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AA071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26AF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BE4E36" w:rsidRPr="00396F1A" w:rsidRDefault="00AA071F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2B1CFE" w:rsidP="00C776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dx=ax+b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+C, </m:t>
                      </m:r>
                    </m:e>
                  </m:func>
                </m:e>
              </m:nary>
            </m:oMath>
            <w:r w:rsidR="00C776C6"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C776C6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C776C6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C776C6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A4E0A" w:rsidRPr="00396F1A" w:rsidRDefault="005A4E0A" w:rsidP="00C776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8530E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 x+1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π+2</m:t>
                    </m:r>
                  </m:den>
                </m:f>
                <m:r>
                  <w:rPr>
                    <w:rFonts w:ascii="Cambria Math" w:hAnsi="Cambria Math" w:cs="Calibri"/>
                  </w:rPr>
                  <m:t>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π+2</m:t>
                    </m:r>
                  </m:den>
                </m:f>
                <m:r>
                  <w:rPr>
                    <w:rFonts w:ascii="Cambria Math" w:hAnsi="Cambria Math" w:cs="Calibri"/>
                  </w:rPr>
                  <m:t>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π+2</m:t>
                    </m:r>
                  </m:den>
                </m:f>
                <m:r>
                  <w:rPr>
                    <w:rFonts w:ascii="Cambria Math" w:hAnsi="Cambria Math" w:cs="Calibri"/>
                  </w:rPr>
                  <m:t>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π+2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oMath>
            <w:r w:rsidR="00595EAD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f(1)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E626E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oMath>
            <w:r w:rsidR="00807C3E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807C3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807C3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dt,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4n+1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4n+3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oMath>
            <w:r w:rsidRPr="00BC6909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n∈N</m:t>
              </m:r>
            </m:oMath>
            <w:r w:rsidRPr="00BC6909">
              <w:rPr>
                <w:rFonts w:ascii="Cambria Math" w:hAnsi="Cambria Math"/>
              </w:rPr>
              <w:t xml:space="preserve"> is equal to (where </w:t>
            </w:r>
            <m:oMath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i/>
                </w:rPr>
                <w:sym w:font="Symbol" w:char="F0D7"/>
              </m:r>
              <m:r>
                <w:rPr>
                  <w:rFonts w:ascii="Cambria Math" w:hAnsi="Cambria Math"/>
                </w:rPr>
                <m:t>]</m:t>
              </m:r>
            </m:oMath>
            <w:r w:rsidRPr="00BC6909">
              <w:rPr>
                <w:rFonts w:ascii="Cambria Math" w:hAnsi="Cambria Math"/>
              </w:rPr>
              <w:t xml:space="preserve"> represents greatest integer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2n-1</m:t>
                    </m:r>
                  </m:e>
                </m:d>
                <m:r>
                  <w:rPr>
                    <w:rFonts w:ascii="Cambria Math" w:hAnsi="Cambria Math" w:cs="Calibri"/>
                  </w:rPr>
                  <m:t>-2x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2n-1</m:t>
                    </m:r>
                  </m:e>
                </m:d>
                <m:r>
                  <w:rPr>
                    <w:rFonts w:ascii="Cambria Math" w:hAnsi="Cambria Math" w:cs="Calibri"/>
                  </w:rPr>
                  <m:t>+x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2n+1</m:t>
                    </m:r>
                  </m:e>
                </m:d>
                <m:r>
                  <w:rPr>
                    <w:rFonts w:ascii="Cambria Math" w:hAnsi="Cambria Math" w:cs="Calibri"/>
                  </w:rPr>
                  <m:t>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2n+1</m:t>
                    </m:r>
                  </m:e>
                </m:d>
                <m:r>
                  <w:rPr>
                    <w:rFonts w:ascii="Cambria Math" w:hAnsi="Cambria Math" w:cs="Calibri"/>
                  </w:rPr>
                  <m:t>+x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1B69C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Whic</w:t>
            </w:r>
            <w:r w:rsidR="00CA2029" w:rsidRPr="00BC6909">
              <w:rPr>
                <w:rFonts w:ascii="Cambria Math" w:hAnsi="Cambria Math"/>
              </w:rPr>
              <w:t>h of the following is incorrect</w:t>
            </w:r>
            <w:r w:rsidRPr="00BC6909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a+c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b+c</m:t>
                    </m:r>
                  </m:sup>
                  <m:e>
                    <m:r>
                      <w:rPr>
                        <w:rFonts w:ascii="Cambria Math" w:hAnsi="Cambria Math" w:cs="Calibri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 xml:space="preserve">dx= 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x+c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ac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bc</m:t>
                    </m:r>
                  </m:sup>
                  <m:e>
                    <m:r>
                      <w:rPr>
                        <w:rFonts w:ascii="Cambria Math" w:hAnsi="Cambria Math" w:cs="Calibri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dx= c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cx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 w:cs="Calibri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-a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 xml:space="preserve"> (f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x)+f(-x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1B69CA" w:rsidRPr="00BC6909" w:rsidRDefault="00117D7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any integer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2D169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 dx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has the value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DC536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DC536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DC536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79048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2C204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 y, y&gt;0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EB5A6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2C204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alibri"/>
                  </w:rPr>
                  <m:t>-(1+t)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2C2044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2C204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hAnsi="Cambria Math" w:cs="Calibri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2C2044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(1+t)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B9226B" w:rsidP="00A15B3C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for a real number </w:t>
            </w:r>
            <m:oMath>
              <m:r>
                <w:rPr>
                  <w:rFonts w:ascii="Cambria Math" w:hAnsi="Cambria Math"/>
                </w:rPr>
                <m:t>y, [y]</m:t>
              </m:r>
            </m:oMath>
            <w:r w:rsidRPr="00BC6909">
              <w:rPr>
                <w:rFonts w:ascii="Cambria Math" w:hAnsi="Cambria Math"/>
              </w:rPr>
              <w:t xml:space="preserve"> is the greatest integral function less than or equal to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BC6909">
              <w:rPr>
                <w:rFonts w:ascii="Cambria Math" w:hAnsi="Cambria Math"/>
              </w:rPr>
              <w:t xml:space="preserve">, then the value of the integral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π/2</m:t>
                  </m:r>
                </m:sub>
                <m:sup>
                  <m:r>
                    <w:rPr>
                      <w:rFonts w:ascii="Cambria Math" w:hAnsi="Cambria Math"/>
                    </w:rPr>
                    <m:t>3π/2</m:t>
                  </m:r>
                </m:sup>
                <m:e>
                  <m:r>
                    <w:rPr>
                      <w:rFonts w:ascii="Cambria Math" w:hAnsi="Cambria Math"/>
                    </w:rPr>
                    <m:t>[2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x]dx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B9226B" w:rsidP="00A15B3C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B9226B" w:rsidP="00A15B3C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B9226B" w:rsidP="00A15B3C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B9226B" w:rsidP="00A15B3C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dx,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-π/4</m:t>
                  </m:r>
                </m:sub>
                <m:sup>
                  <m:r>
                    <w:rPr>
                      <w:rFonts w:ascii="Cambria Math" w:hAnsi="Cambria Math"/>
                    </w:rPr>
                    <m:t>π/4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1914FF" w:rsidRPr="00BC6909">
              <w:rPr>
                <w:rFonts w:ascii="Cambria Math" w:hAnsi="Cambria Math"/>
              </w:rPr>
              <w:t>,</w:t>
            </w:r>
            <w:r w:rsidR="00471E96"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=4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equation of the curve is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 w:rsidRPr="00BC6909">
              <w:rPr>
                <w:rFonts w:ascii="Cambria Math" w:hAnsi="Cambria Math"/>
              </w:rPr>
              <w:t xml:space="preserve"> The tangents at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[3, f(3)]</m:t>
              </m:r>
            </m:oMath>
            <w:r w:rsidRPr="00BC6909">
              <w:rPr>
                <w:rFonts w:ascii="Cambria Math" w:hAnsi="Cambria Math"/>
              </w:rPr>
              <w:t xml:space="preserve"> make angle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oMath>
            <w:r w:rsidRPr="00BC6909">
              <w:rPr>
                <w:rFonts w:ascii="Cambria Math" w:hAnsi="Cambria Math"/>
              </w:rPr>
              <w:t xml:space="preserve"> respectively, with the positive direction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-axis, then 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-1/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is an odd function. It is also known that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continuous for all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and is periodic with period 2</w:t>
            </w:r>
          </w:p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g</m:t>
              </m:r>
              <m:r>
                <w:rPr>
                  <w:rFonts w:ascii="Cambria Math" w:hAnsi="Cambria Math" w:cs="Calibri"/>
                </w:rPr>
                <m:t>(x)</m:t>
              </m:r>
            </m:oMath>
            <w:r w:rsidRPr="00BC6909">
              <w:rPr>
                <w:rFonts w:ascii="Cambria Math" w:hAnsi="Cambria Math" w:cs="Calibri"/>
              </w:rPr>
              <w:t xml:space="preserve"> is odd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d>
                <m:r>
                  <w:rPr>
                    <w:rFonts w:ascii="Cambria Math" w:hAnsi="Cambria Math" w:cs="Calibri"/>
                  </w:rPr>
                  <m:t>=0, n∈N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2n</m:t>
                    </m:r>
                  </m:e>
                </m:d>
                <m:r>
                  <w:rPr>
                    <w:rFonts w:ascii="Cambria Math" w:hAnsi="Cambria Math" w:cs="Calibri"/>
                  </w:rPr>
                  <m:t>=0, n∈N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g</m:t>
              </m:r>
              <m:r>
                <w:rPr>
                  <w:rFonts w:ascii="Cambria Math" w:hAnsi="Cambria Math" w:cs="Calibri"/>
                </w:rPr>
                <m:t>(x)</m:t>
              </m:r>
            </m:oMath>
            <w:r w:rsidRPr="00BC6909">
              <w:rPr>
                <w:rFonts w:ascii="Cambria Math" w:hAnsi="Cambria Math"/>
              </w:rPr>
              <w:t xml:space="preserve"> is non-periodic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x∈R</m:t>
              </m:r>
            </m:oMath>
            <w:r w:rsidRPr="00BC6909">
              <w:rPr>
                <w:rFonts w:ascii="Cambria Math" w:hAnsi="Cambria Math"/>
              </w:rPr>
              <w:t xml:space="preserve"> and a continuous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,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p>
                <m:e>
                  <m:r>
                    <w:rPr>
                      <w:rFonts w:ascii="Cambria Math" w:hAnsi="Cambria Math"/>
                    </w:rPr>
                    <m:t>xf{x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2-x</m:t>
                      </m:r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and</w:t>
            </w:r>
          </w:p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p>
                <m:e>
                  <m:r>
                    <w:rPr>
                      <w:rFonts w:ascii="Cambria Math" w:hAnsi="Cambria Math"/>
                    </w:rPr>
                    <m:t>f{x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2-x</m:t>
                      </m:r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1D3AD5" w:rsidRPr="00BC6909">
              <w:rPr>
                <w:rFonts w:ascii="Cambria Math" w:hAnsi="Cambria Math"/>
              </w:rPr>
              <w:t xml:space="preserve">.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="001D3AD5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F17727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sup>
                  </m:sSup>
                </m:e>
              </m:nary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r>
                <w:rPr>
                  <w:rFonts w:ascii="Cambria Math" w:hAnsi="Cambria Math" w:cs="Calibri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. </m:t>
              </m:r>
            </m:oMath>
            <w:r w:rsidR="00D229F1" w:rsidRPr="00396F1A">
              <w:rPr>
                <w:rFonts w:ascii="Cambria Math" w:hAnsi="Cambria Math"/>
              </w:rPr>
              <w:t xml:space="preserve">Then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 </m:t>
              </m:r>
            </m:oMath>
            <w:r w:rsidR="00BC28E2" w:rsidRPr="00396F1A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BC28E2" w:rsidP="00D229F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f(x)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BC28E2" w:rsidP="00D229F1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>f(x)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BC28E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f(x)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BC28E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f'(x)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dx,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dx, </m:t>
                      </m:r>
                    </m:e>
                  </m:func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dx,</m:t>
                  </m:r>
                </m:e>
              </m:nary>
            </m:oMath>
            <w:r w:rsidR="00370938"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Calibri"/>
                  </w:rPr>
                  <m:t>≠0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=0,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Calibri"/>
                  </w:rPr>
                  <m:t>≠0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E4291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(3+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</m:oMath>
            <w:r w:rsidR="00493FB4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3215A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2-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D31B5C" w:rsidRPr="00396F1A" w:rsidRDefault="001D61C4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3E2745" w:rsidP="005A4B5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-x+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den>
              </m:f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</m:oMath>
            <w:r w:rsidR="005A4B55"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f(1),</m:t>
              </m:r>
            </m:oMath>
            <w:r w:rsidR="005A4B55"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5A4B55" w:rsidP="005A4B5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Calibri"/>
                          </w:rPr>
                          <m:t>+1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5A4B55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5A4B55" w:rsidP="005A4B5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5A4B55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847D0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lies in the interval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7D0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(0, 1)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7D0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(-1, 0)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7D0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(1, e)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7D0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38520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continuous for all real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1914F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r-1+x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  <w:r w:rsidRPr="00BC6909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12380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38520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(n-1)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D2E61" w:rsidRPr="00396F1A" w:rsidRDefault="002B1CFE" w:rsidP="0093199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</m:e>
                      </m:func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dx </m:t>
              </m:r>
            </m:oMath>
            <w:r w:rsidR="00931999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D2E61" w:rsidRPr="00396F1A" w:rsidRDefault="00F97FD3" w:rsidP="00F97FD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+ 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D2E61" w:rsidRPr="00396F1A" w:rsidRDefault="002B1CFE" w:rsidP="00A34BD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x/2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x/2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D2E61" w:rsidRPr="00396F1A" w:rsidRDefault="002B1CFE" w:rsidP="00A34BD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x/2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sin 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x/2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D2E61" w:rsidRPr="00396F1A" w:rsidRDefault="00931999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 w:cs="Calibri"/>
              </w:rPr>
              <w:t xml:space="preserve">2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func>
                </m:e>
              </m:rad>
              <m:r>
                <w:rPr>
                  <w:rFonts w:ascii="Cambria Math" w:hAnsi="Cambria Math"/>
                </w:rPr>
                <m:t>+ C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302FE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BD270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</m:t>
                    </m:r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BD270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3/2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A96B6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-2</m:t>
                    </m:r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6718A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6F1A"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0329E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+x 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0329E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0329E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-1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e>
                    </m:rad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370938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>dx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>dx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>dx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 w:cs="Calibri"/>
                  </w:rPr>
                  <m:t>dx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81DE2" w:rsidRPr="002B10B4" w:rsidRDefault="007035C0" w:rsidP="00CA5320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2B10B4"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dx, J=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2B10B4">
              <w:rPr>
                <w:rFonts w:ascii="Cambria Math" w:eastAsiaTheme="minorEastAsia" w:hAnsi="Cambria Math"/>
              </w:rPr>
              <w:t xml:space="preserve">. Then, for an arbitrary constant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Pr="002B10B4">
              <w:rPr>
                <w:rFonts w:ascii="Cambria Math" w:eastAsiaTheme="minorEastAsia" w:hAnsi="Cambria Math"/>
              </w:rPr>
              <w:t xml:space="preserve">, the value of </w:t>
            </w:r>
            <m:oMath>
              <m:r>
                <w:rPr>
                  <w:rFonts w:ascii="Cambria Math" w:eastAsiaTheme="minorEastAsia" w:hAnsi="Cambria Math"/>
                </w:rPr>
                <m:t>J-I</m:t>
              </m:r>
            </m:oMath>
            <w:r w:rsidRPr="002B10B4">
              <w:rPr>
                <w:rFonts w:ascii="Cambria Math" w:eastAsiaTheme="minorEastAsia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681DE2" w:rsidRPr="002B10B4" w:rsidRDefault="000B3E74" w:rsidP="00CA5320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4x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4x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681DE2" w:rsidRPr="002B10B4" w:rsidRDefault="000B3E74" w:rsidP="00CA5320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681DE2" w:rsidRPr="002B10B4" w:rsidRDefault="000B3E74" w:rsidP="00CA5320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681DE2" w:rsidRPr="002B10B4" w:rsidRDefault="000B3E74" w:rsidP="00CA5320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B00CD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The value of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+b)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c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ax+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96648B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c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96648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ax+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026AF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dx </m:t>
                              </m:r>
                            </m:e>
                          </m:func>
                        </m:e>
                      </m:func>
                    </m:e>
                  </m:func>
                </m:e>
              </m:nary>
            </m:oMath>
            <w:r w:rsidR="00AD62A4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AA396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2x-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3x+C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AA396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2x-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3x+C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AA396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3x+C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AA396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2x+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3x+C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r=1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x+r</m:t>
                              </m:r>
                            </m:e>
                          </m:d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x+k</m:t>
                              </m:r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n+1</m:t>
                    </m:r>
                  </m:e>
                </m:d>
                <m:r>
                  <w:rPr>
                    <w:rFonts w:ascii="Cambria Math" w:hAnsi="Cambria Math" w:cs="Calibri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n∙n!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7E6C86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Suppose that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an anti-derivative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="00EB5A6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x&gt;0</m:t>
              </m:r>
            </m:oMath>
            <w:r w:rsidR="00EB5A6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can be expressed 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7E6C86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6</m:t>
                    </m:r>
                  </m:e>
                </m:d>
                <m:r>
                  <w:rPr>
                    <w:rFonts w:ascii="Cambria Math" w:hAnsi="Cambria Math" w:cs="Calibri"/>
                  </w:rPr>
                  <m:t>-F(2)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404A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AF0778" w:rsidP="00AF07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</m:oMath>
            <w:r w:rsidRPr="00396F1A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 xml:space="preserve">y=0 </m:t>
              </m:r>
            </m:oMath>
            <w:r w:rsidRPr="00396F1A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="00BC28E2" w:rsidRPr="00396F1A">
              <w:rPr>
                <w:rFonts w:ascii="Cambria Math" w:hAnsi="Cambria Math"/>
              </w:rPr>
              <w:t xml:space="preserve">, </w:t>
            </w:r>
            <w:r w:rsidRPr="00396F1A">
              <w:rPr>
                <w:rFonts w:ascii="Cambria Math" w:hAnsi="Cambria Math"/>
              </w:rPr>
              <w:t xml:space="preserve">find the value of </w:t>
            </w:r>
            <m:oMath>
              <m:r>
                <w:rPr>
                  <w:rFonts w:ascii="Cambria Math" w:hAnsi="Cambria Math"/>
                </w:rPr>
                <m:t xml:space="preserve">y </m:t>
              </m:r>
            </m:oMath>
            <w:r w:rsidRPr="00396F1A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 xml:space="preserve">x=1 </m:t>
              </m:r>
            </m:oMath>
            <w:r w:rsidRPr="00396F1A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AF0778" w:rsidP="00AF07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AF0778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the function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R</m:t>
              </m:r>
            </m:oMath>
            <w:r w:rsidRPr="00BC6909">
              <w:rPr>
                <w:rFonts w:ascii="Cambria Math" w:hAnsi="Cambria Math"/>
                <w:iCs/>
              </w:rPr>
              <w:t xml:space="preserve"> is differentiable, then for </w:t>
            </w:r>
            <m:oMath>
              <m:r>
                <w:rPr>
                  <w:rFonts w:ascii="Cambria Math" w:hAnsi="Cambria Math"/>
                </w:rPr>
                <m:t xml:space="preserve">0&lt;a, b&lt;2,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3[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)]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3[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f(β)]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3[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i/>
                          </w:rPr>
                          <w:sym w:font="Symbol" w:char="F061"/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</w:rPr>
                  <m:t>)]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3[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)]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(where </w:t>
            </w:r>
            <m:oMath>
              <m:r>
                <w:rPr>
                  <w:rFonts w:ascii="Cambria Math" w:hAnsi="Cambria Math"/>
                </w:rPr>
                <m:t>k∈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8530E1" w:rsidRPr="00BC6909">
              <w:rPr>
                <w:rFonts w:ascii="Cambria Math" w:hAnsi="Cambria Math"/>
              </w:rPr>
              <w:t>)</w:t>
            </w:r>
            <w:r w:rsidRPr="00BC6909">
              <w:rPr>
                <w:rFonts w:ascii="Cambria Math" w:hAnsi="Cambria Math"/>
              </w:rPr>
              <w:t xml:space="preserve">,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9e-24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12-2e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24-9e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6e-12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3C750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x+4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x+4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x+2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x+4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8B6CD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x-2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x+4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A7CD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2xe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x+4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3C750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0E404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x+1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0E404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x-1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x+1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0E404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x-1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, then for any </w:t>
            </w:r>
            <m:oMath>
              <m:r>
                <w:rPr>
                  <w:rFonts w:ascii="Cambria Math" w:hAnsi="Cambria Math"/>
                </w:rPr>
                <m:t>x≥0, f(x)</m:t>
              </m:r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D84358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+b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x </m:t>
                      </m:r>
                    </m:e>
                  </m:func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r>
                <w:rPr>
                  <w:rFonts w:ascii="Cambria Math" w:hAnsi="Cambria Math"/>
                </w:rPr>
                <m:t xml:space="preserve">+C, </m:t>
              </m:r>
            </m:oMath>
            <w:r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D84358" w:rsidP="00D8435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  <m:r>
                  <w:rPr>
                    <w:rFonts w:ascii="Cambria Math" w:hAnsi="Cambria Math" w:cs="Calibri"/>
                  </w:rPr>
                  <m:t>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D84358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  <m:r>
                  <w:rPr>
                    <w:rFonts w:ascii="Cambria Math" w:hAnsi="Cambria Math" w:cs="Calibri"/>
                  </w:rPr>
                  <m:t>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075BED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075BED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74AE7" w:rsidRPr="00BC6909" w:rsidRDefault="00C74AE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f(-a)</m:t>
                  </m:r>
                </m:sub>
                <m:sup>
                  <m:r>
                    <w:rPr>
                      <w:rFonts w:ascii="Cambria Math" w:hAnsi="Cambria Math"/>
                    </w:rPr>
                    <m:t>f(a)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and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f(-a)</m:t>
                  </m:r>
                </m:sub>
                <m:sup>
                  <m:r>
                    <w:rPr>
                      <w:rFonts w:ascii="Cambria Math" w:hAnsi="Cambria Math"/>
                    </w:rPr>
                    <m:t>f(a)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EB5A6F" w:rsidRPr="00BC6909">
              <w:rPr>
                <w:rFonts w:ascii="Cambria Math" w:hAnsi="Cambria Math"/>
              </w:rPr>
              <w:t xml:space="preserve">, </w:t>
            </w:r>
            <w:r w:rsidR="00313ECF" w:rsidRPr="00BC6909">
              <w:rPr>
                <w:rFonts w:ascii="Cambria Math" w:hAnsi="Cambria Math"/>
              </w:rPr>
              <w:t>then the value of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="00313ECF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313EC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313ECF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CB258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CB2584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A1AE5" w:rsidRPr="00BC6909" w:rsidRDefault="007A1AE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A1AE5" w:rsidRPr="00BC6909" w:rsidRDefault="006B756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A1AE5" w:rsidRPr="00BC6909" w:rsidRDefault="006B756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5/2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A1AE5" w:rsidRPr="00BC6909" w:rsidRDefault="006B756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A1AE5" w:rsidRPr="00BC6909" w:rsidRDefault="006B756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FC272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mx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nx dx</m:t>
                          </m:r>
                        </m:e>
                      </m:func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w:rPr>
                  <w:rFonts w:ascii="Cambria Math" w:hAnsi="Cambria Math"/>
                  <w:i/>
                </w:rPr>
                <w:sym w:font="Symbol" w:char="F0B9"/>
              </m:r>
              <m:r>
                <w:rPr>
                  <w:rFonts w:ascii="Cambria Math" w:hAnsi="Cambria Math"/>
                </w:rPr>
                <m:t xml:space="preserve"> n (m, n∈1)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F06F8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CB327F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CB327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FC272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7F52D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e>
              </m:nary>
            </m:oMath>
            <w:r w:rsidR="00EB5A6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40523A" w:rsidRPr="00931406" w:rsidRDefault="008127B4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  <w:color w:val="000000" w:themeColor="text1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dx</m:t>
              </m:r>
            </m:oMath>
            <w:r w:rsidR="005C5E4F" w:rsidRPr="00931406">
              <w:rPr>
                <w:rFonts w:ascii="Cambria Math" w:eastAsiaTheme="minorEastAsia" w:hAnsi="Cambria Math"/>
                <w:color w:val="000000" w:themeColor="text1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0523A" w:rsidRPr="00931406" w:rsidRDefault="008127B4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0523A" w:rsidRPr="00931406" w:rsidRDefault="008127B4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0523A" w:rsidRPr="00931406" w:rsidRDefault="008127B4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16π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0523A" w:rsidRPr="00931406" w:rsidRDefault="008127B4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, where [.] denotes the greatest integer function,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9F5DDA" w:rsidP="009F5DD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den>
                  </m:f>
                </m:e>
              </m:nary>
            </m:oMath>
            <w:r w:rsidRPr="00396F1A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=0,</m:t>
              </m:r>
            </m:oMath>
            <w:r w:rsidRPr="00396F1A"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 w:rsidR="00BC28E2" w:rsidRPr="00396F1A">
              <w:rPr>
                <w:rFonts w:ascii="Cambria Math" w:hAnsi="Cambria Math"/>
              </w:rPr>
              <w:t>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5075E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5075E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5075E2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871833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871833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15799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2112C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4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</m:oMath>
            <w:r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FA3B9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8</m:t>
                        </m:r>
                      </m:sup>
                    </m:sSup>
                  </m:e>
                </m:rad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FA3B9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 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A227B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8</m:t>
                        </m:r>
                      </m:sup>
                    </m:sSup>
                  </m:e>
                </m:rad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A227BA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 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6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8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Calibri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6000A0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The value of integral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oMath>
            <w:r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F717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F7173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F7173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DB4DB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3+4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dx,  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then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6F1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x+8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7B55DB">
            <w:pPr>
              <w:spacing w:after="0"/>
              <w:contextualSpacing/>
              <w:tabs>
                <w:tab w:val="left" w:pos="428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3+8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BE05E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BE05E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3-8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4609D" w:rsidP="0001175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2/3</m:t>
                  </m:r>
                </m:sup>
              </m:sSup>
              <m:r>
                <w:rPr>
                  <w:rFonts w:ascii="Cambria Math" w:hAnsi="Cambria Math"/>
                </w:rPr>
                <m:t>dx=A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8/3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5/3</m:t>
                  </m:r>
                </m:sup>
              </m:sSup>
              <m:r>
                <w:rPr>
                  <w:rFonts w:ascii="Cambria Math" w:hAnsi="Cambria Math"/>
                </w:rPr>
                <m:t>+c,</m:t>
              </m:r>
            </m:oMath>
            <w:r w:rsidR="00011752"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A166B" w:rsidRPr="00396F1A" w:rsidRDefault="00834479" w:rsidP="0076378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</w:rPr>
                  <m:t>, 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76378C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, 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76378C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, 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76378C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724AFD" w:rsidP="00F9340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+c,</m:t>
                      </m:r>
                    </m:e>
                  </m:func>
                </m:e>
              </m:func>
            </m:oMath>
            <w:r w:rsidR="00F9340B"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9340B" w:rsidRPr="00396F1A" w:rsidRDefault="00F9340B" w:rsidP="00F9340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a=1,b=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0B2D97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a=-1,b=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0B2D97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a=1,b=-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0B2D97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a=-1,b=-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452D5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xdx=a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hAnsi="Cambria Math"/>
                </w:rPr>
                <m:t>(b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x+cx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x)+d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196C1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a=1,b=1,c=-1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,b=-1,c=1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a=1,b=-1,c=1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w:rPr>
                    <w:rFonts w:ascii="Cambria Math" w:hAnsi="Cambria Math" w:cs="Calibri"/>
                  </w:rPr>
                  <m:t>,b=1,c=-1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847D0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-3π/4</m:t>
                  </m:r>
                </m:sub>
                <m:sup>
                  <m:r>
                    <w:rPr>
                      <w:rFonts w:ascii="Cambria Math" w:hAnsi="Cambria Math"/>
                    </w:rPr>
                    <m:t>5π/4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x-π/4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04A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847D0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9C39DC" w:rsidP="009C39D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 xml:space="preserve">x=f''(t)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 xml:space="preserve"> t+f'(t)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 xml:space="preserve"> t </m:t>
              </m:r>
            </m:oMath>
            <w:r w:rsidRPr="00396F1A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 xml:space="preserve">y=-f''(t)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 xml:space="preserve"> t+f' (t)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t.</m:t>
              </m:r>
            </m:oMath>
            <w:r w:rsidRPr="00396F1A"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oMath>
            <w:r w:rsidR="00221193" w:rsidRPr="00396F1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C7025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hAnsi="Cambria Math" w:cs="Calibri"/>
                  </w:rPr>
                  <m:t>+f''(t)+c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hAnsi="Cambria Math" w:cs="Calibri"/>
                  </w:rPr>
                  <m:t>+f'''(t)+c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8256BA" w:rsidP="00026AF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hAnsi="Cambria Math" w:cs="Calibri"/>
                  </w:rPr>
                  <m:t>+f''(t)+c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hAnsi="Cambria Math" w:cs="Calibri"/>
                  </w:rPr>
                  <m:t>-f''(t)+c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0979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px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p+2q-1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q-1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2p+2q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p+q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dx </m:t>
              </m:r>
            </m:oMath>
            <w:r w:rsidR="00097963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A78FA" w:rsidP="002A78F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p+q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q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p+q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867EEE" w:rsidP="00026AF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q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p+q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p+q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+1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1+|x-t|</m:t>
                      </m:r>
                    </m:den>
                  </m:f>
                </m:e>
              </m:nary>
            </m:oMath>
            <w:r w:rsidR="009C5F7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DB4DB1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cosec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6F1A"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B43BF0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cosec</m:t>
                                </m:r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 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Calibri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47B2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|cosec</m:t>
                                </m:r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 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Calibri"/>
                                  </w:rPr>
                                  <m:t>|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3D1B2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cosec</m:t>
                                </m:r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 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Calibri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Calibri"/>
                                  </w:rPr>
                                  <m:t>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47B2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x+π/4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x+π/4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Pr="00BC6909">
              <w:rPr>
                <w:rFonts w:ascii="Cambria Math" w:hAnsi="Cambria Math"/>
              </w:rPr>
              <w:t xml:space="preserve"> is equal to, where </w:t>
            </w:r>
            <m:oMath>
              <m:r>
                <w:rPr>
                  <w:rFonts w:ascii="Cambria Math" w:hAnsi="Cambria Math"/>
                </w:rPr>
                <m:t>n∈N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iCs/>
                  </w:rPr>
                  <w:sym w:font="Symbol" w:char="F070"/>
                </m:r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oMath>
            <w:r w:rsidR="00595EAD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595EAD" w:rsidRPr="00BC6909">
              <w:rPr>
                <w:rFonts w:ascii="Cambria Math" w:hAnsi="Cambria Math"/>
              </w:rPr>
              <w:t xml:space="preserve">. </w:t>
            </w:r>
            <w:r w:rsidRPr="00BC6909">
              <w:rPr>
                <w:rFonts w:ascii="Cambria Math" w:hAnsi="Cambria Math"/>
              </w:rPr>
              <w:t xml:space="preserve">Then the complete set of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</m:oMath>
            <w:r w:rsidRPr="00BC6909">
              <w:rPr>
                <w:rFonts w:ascii="Cambria Math" w:hAnsi="Cambria Math"/>
                <w:iCs/>
              </w:rPr>
              <w:t xml:space="preserve"> In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  <w:iCs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(0, 1]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[1, ∞)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(0, ∞)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A1AE5" w:rsidRPr="00BC6909" w:rsidRDefault="007A1AE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CC769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a&gt;0</m:t>
              </m:r>
            </m:oMath>
            <w:r w:rsidR="00CC769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A1AE5" w:rsidRPr="00BC6909" w:rsidRDefault="006B756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A1AE5" w:rsidRPr="00BC6909" w:rsidRDefault="007A1AE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A1AE5" w:rsidRPr="00BC6909" w:rsidRDefault="006B756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A1AE5" w:rsidRPr="00BC6909" w:rsidRDefault="007A1AE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 (1+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370938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1D3AD5" w:rsidRPr="00BC6909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2nπ,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</m:e>
              </m:d>
            </m:oMath>
            <w:r w:rsidR="001D3AD5" w:rsidRPr="00BC6909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n∈N</m:t>
              </m:r>
            </m:oMath>
            <w:r w:rsidR="001D3AD5" w:rsidRPr="00BC6909">
              <w:rPr>
                <w:rFonts w:ascii="Cambria Math" w:hAnsi="Cambria Math"/>
              </w:rPr>
              <w:t>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4n-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4n-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4n+1-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4n-1-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dt=x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func>
                </m:e>
              </m:nary>
            </m:oMath>
            <w:r w:rsidR="00595EAD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(9</m:t>
              </m:r>
            </m:oMath>
            <w:r w:rsidRPr="00BC6909">
              <w:rPr>
                <w:rFonts w:ascii="Cambria Math" w:hAnsi="Cambria Math"/>
              </w:rPr>
              <w:t>)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Non-existent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="00FC44E3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E06B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E06B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-1)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rad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FC44E3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+ 14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, then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200/3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100/3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A34BD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x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 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</m:oMath>
            <w:r w:rsidR="00A34BD7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583A8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583A8F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2x+C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583A8F" w:rsidP="00026AF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583A8F" w:rsidP="00A34BD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20D82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120D82"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+1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+1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20D82" w:rsidRPr="00396F1A" w:rsidRDefault="002B1CFE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+1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667E8E" w:rsidP="00667E8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 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 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then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nary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667E8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 w:cs="Calibri"/>
                              </w:rPr>
                              <m:t xml:space="preserve"> 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x</m:t>
                    </m:r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667E8E" w:rsidP="00667E8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n-1 </m:t>
                    </m:r>
                  </m:sup>
                </m:sSup>
                <m:r>
                  <w:rPr>
                    <w:rFonts w:ascii="Cambria Math" w:hAnsi="Cambria Math"/>
                  </w:rPr>
                  <m:t>+ 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A16D6C" w:rsidP="00026AF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 </m:t>
                    </m:r>
                  </m:sup>
                </m:sSup>
                <m:r>
                  <w:rPr>
                    <w:rFonts w:ascii="Cambria Math" w:hAnsi="Cambria Math"/>
                  </w:rPr>
                  <m:t>+ 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BE4E36" w:rsidRPr="00396F1A" w:rsidRDefault="00A16D6C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4x-1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 </m:t>
              </m:r>
            </m:oMath>
            <w:r w:rsidR="00B406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207E9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2x+c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C615DD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493FB4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2x+c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493FB4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2x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A35B5F" w:rsidP="006C221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4x+1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 </m:t>
                              </m:r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dx </m:t>
                  </m:r>
                </m:e>
              </m:nary>
              <m:r>
                <w:rPr>
                  <w:rFonts w:ascii="Cambria Math" w:hAnsi="Cambria Math"/>
                </w:rPr>
                <m:t>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4x+B,</m:t>
                  </m:r>
                </m:e>
              </m:func>
            </m:oMath>
            <w:r w:rsidR="006C221E" w:rsidRPr="00396F1A">
              <w:rPr>
                <w:rFonts w:ascii="Cambria Math" w:hAnsi="Cambria Math"/>
              </w:rPr>
              <w:t xml:space="preserve"> 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C221E" w:rsidRPr="00396F1A" w:rsidRDefault="006C221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A=-1/2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6C221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A=-1/8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E4E36" w:rsidRPr="00396F1A" w:rsidRDefault="006C221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A=-1/4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BE4E36" w:rsidRPr="00396F1A" w:rsidRDefault="006C221E" w:rsidP="006C221E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="00CA2029" w:rsidRPr="00BC6909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C272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Calibri"/>
                      </w:rPr>
                      <m:t>+ 1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3e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3e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="00FC44E3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E06B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302FE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dx,</m:t>
                  </m:r>
                </m:e>
              </m:nary>
            </m:oMath>
            <w:r w:rsidR="00035968"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2B1F63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expression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nary>
                  <m:r>
                    <w:rPr>
                      <w:rFonts w:ascii="Cambria Math" w:hAnsi="Cambria Math"/>
                    </w:rPr>
                    <m:t xml:space="preserve"> 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sup>
                  </m:sSup>
                </m:den>
              </m:f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that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satisfies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d>
              <m:r>
                <w:rPr>
                  <w:rFonts w:ascii="Cambria Math" w:hAnsi="Cambria Math"/>
                </w:rPr>
                <m:t>u-v|</m:t>
              </m:r>
            </m:oMath>
            <w:r w:rsidRPr="00BC6909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Pr="00BC6909">
              <w:rPr>
                <w:rFonts w:ascii="Cambria Math" w:hAnsi="Cambria Math"/>
              </w:rPr>
              <w:t xml:space="preserve">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|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</w:rPr>
                    <w:sym w:font="Symbol" w:char="F0A3"/>
                  </m:r>
                </m:e>
              </m:nary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(b-a)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(1/e)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1B69C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5"/>
                  </m:r>
                </m:lim>
              </m:limLow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</w:rPr>
                    <m:t>4n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+ 4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1/n</m:t>
                      </m:r>
                    </m:sup>
                  </m:sSup>
                </m:e>
              </m:func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85469E" w:rsidP="008546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2ax+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3/2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85469E" w:rsidP="0085469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x+a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2ax+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502471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a</m:t>
                    </m:r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x+a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2ax+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655ACC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x+a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2ax+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655ACC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x+a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2ax+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660E5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9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</m:e>
              </m:nary>
            </m:oMath>
            <w:r w:rsidR="00493FB4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4B41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4B41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4B41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10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363BD3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1+1/x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+Ax+C,  </m:t>
                          </m:r>
                        </m:e>
                      </m:func>
                    </m:e>
                  </m:func>
                </m:e>
              </m:nary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2B11C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2B11C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2B11C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15799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 w:rsidRPr="00BC6909">
              <w:rPr>
                <w:rFonts w:ascii="Cambria Math" w:hAnsi="Cambria Math"/>
              </w:rPr>
              <w:t xml:space="preserve"> is a polynomial of the least degree that has a maximum equal to 6 at </w:t>
            </w:r>
            <m:oMath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w:lastRenderedPageBreak/>
                <m:t>1</m:t>
              </m:r>
            </m:oMath>
            <w:r w:rsidR="00EB5A6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and a minimum equal to 2 at 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 w:rsidR="00EB5A6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214BDF" w:rsidP="00214BD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dx=ax+b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>,</m:t>
              </m:r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14BDF" w:rsidP="00214BD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13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14BDF" w:rsidP="00E626E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13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14BDF" w:rsidP="00214BD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13</m:t>
                    </m:r>
                  </m:den>
                </m:f>
                <m:r>
                  <w:rPr>
                    <w:rFonts w:ascii="Cambria Math" w:hAnsi="Cambria Math" w:cs="Calibri"/>
                  </w:rPr>
                  <m:t>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214BDF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13</m:t>
                    </m:r>
                  </m:den>
                </m:f>
                <m:r>
                  <w:rPr>
                    <w:rFonts w:ascii="Cambria Math" w:hAnsi="Cambria Math" w:cs="Calibri"/>
                  </w:rPr>
                  <m:t>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x-α</m:t>
                  </m:r>
                </m:e>
              </m:d>
              <m:r>
                <w:rPr>
                  <w:rFonts w:ascii="Cambria Math" w:hAnsi="Cambria Math"/>
                </w:rPr>
                <m:t>dx=0</m:t>
              </m:r>
            </m:oMath>
            <w:r w:rsidR="00F06F80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1&lt;α&lt;2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E06B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α&lt;0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DB54C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0&lt;α&lt;1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E06B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5799D" w:rsidRPr="00BC6909" w:rsidRDefault="0015799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The value of the integral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+ 1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+ 1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AC56E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AC56E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AC56E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15799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76378C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The value of the integral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2/7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9/7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dθ</m:t>
              </m:r>
            </m:oMath>
            <w:r w:rsidR="00BC28E2"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150E0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150E0B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 xml:space="preserve">sin 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7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150E0B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func>
            </m:oMath>
            <w:r w:rsidR="009C5F7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+f(x)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x-t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 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f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∀</m:t>
                      </m:r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</m:oMath>
            <w:r w:rsidR="00595EAD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oMath>
            <w:r w:rsidRPr="00BC6909">
              <w:rPr>
                <w:rFonts w:ascii="Cambria Math" w:hAnsi="Cambria Math"/>
              </w:rPr>
              <w:t xml:space="preserve"> is (</w:t>
            </w:r>
            <m:oMath>
              <m:r>
                <w:rPr>
                  <w:rFonts w:ascii="Cambria Math" w:hAnsi="Cambria Math"/>
                </w:rPr>
                <m:t>[.]</m:t>
              </m:r>
            </m:oMath>
            <w:r w:rsidRPr="00BC6909">
              <w:rPr>
                <w:rFonts w:ascii="Cambria Math" w:hAnsi="Cambria Math"/>
              </w:rPr>
              <w:t xml:space="preserve"> denotes the greatest integer function)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-7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2B1CFE" w:rsidP="005B7C9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rad>
                    </m:den>
                  </m:f>
                </m:e>
              </m:nary>
            </m:oMath>
            <w:r w:rsidR="0003596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5B7C99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5B7C9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2B1CFE" w:rsidP="009F2CF9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2(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Calibri"/>
                      </w:rPr>
                      <m:t>-1)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(1-x)</m:t>
                        </m:r>
                      </m:e>
                    </m:rad>
                  </m:den>
                </m:f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06BCF" w:rsidRPr="00FF73DC" w:rsidRDefault="00D004BF" w:rsidP="00CA5320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FF73DC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-1)dx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den>
                  </m:f>
                </m:e>
              </m:nary>
            </m:oMath>
            <w:r w:rsidRPr="00FF73DC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006BCF" w:rsidRPr="00FF73DC" w:rsidRDefault="00D004BF" w:rsidP="00CA5320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006BCF" w:rsidRPr="00FF73DC" w:rsidRDefault="00D004BF" w:rsidP="00CA5320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006BCF" w:rsidRPr="00FF73DC" w:rsidRDefault="00127DA7" w:rsidP="00CA5320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006BCF" w:rsidRPr="00FF73DC" w:rsidRDefault="00D004BF" w:rsidP="00CA5320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 w:rsidRPr="00FF73DC">
              <w:rPr>
                <w:rFonts w:ascii="Cambria Math" w:hAnsi="Cambria Math"/>
              </w:rPr>
              <w:t>None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BC28E2" w:rsidP="00BC28E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e>
              </m:nary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  <m:r>
                <w:rPr>
                  <w:rFonts w:ascii="Cambria Math" w:hAnsi="Cambria Math"/>
                </w:rPr>
                <m:t xml:space="preserve">+c, </m:t>
              </m:r>
            </m:oMath>
            <w:r w:rsidR="00D31B5C"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D31B5C" w:rsidRPr="00396F1A">
              <w:rPr>
                <w:rFonts w:ascii="Cambria Math" w:hAnsi="Cambria Math"/>
              </w:rPr>
              <w:t xml:space="preserve"> equal</w:t>
            </w:r>
            <w:r w:rsidRPr="00396F1A">
              <w:rPr>
                <w:rFonts w:ascii="Cambria Math" w:hAnsi="Cambria Math"/>
              </w:rPr>
              <w:t>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D31B5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D31B5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D31B5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 xml:space="preserve">x 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D31B5C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2B1CFE" w:rsidP="00E74ECD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(1+x+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) 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cot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2A689C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 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 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-π/4</m:t>
                  </m:r>
                </m:sub>
                <m:sup>
                  <m:r>
                    <w:rPr>
                      <w:rFonts w:ascii="Cambria Math" w:hAnsi="Cambria Math"/>
                    </w:rPr>
                    <m:t>3π/4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π/4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π/4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 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=k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-π/2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</m:e>
              </m:nary>
            </m:oMath>
            <w:r w:rsidR="0026015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E4E36" w:rsidRPr="00396F1A" w:rsidRDefault="002B1CFE" w:rsidP="0093069A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+3x+3</m:t>
                          </m:r>
                        </m:e>
                      </m:d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 </m:t>
              </m:r>
            </m:oMath>
            <w:r w:rsidR="00097963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026AF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 xml:space="preserve">  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x+1 </m:t>
                                </m:r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B80A2D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 xml:space="preserve">  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 xml:space="preserve">x+1 </m:t>
                                </m:r>
                              </m:e>
                            </m:d>
                          </m:e>
                        </m:rad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E4E36" w:rsidRPr="00396F1A" w:rsidRDefault="002B1CFE" w:rsidP="00B80A2D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 xml:space="preserve">  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x+1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BE4E36" w:rsidRPr="00396F1A" w:rsidRDefault="00EF0523" w:rsidP="00026AF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)dx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DC536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79048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4943B2" w:rsidRPr="000241F3" w:rsidRDefault="00D10781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0241F3">
              <w:rPr>
                <w:rFonts w:ascii="Cambria Math" w:eastAsiaTheme="minorEastAsia" w:hAnsi="Cambria Math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0241F3">
              <w:rPr>
                <w:rFonts w:ascii="Cambria Math" w:eastAsiaTheme="minorEastAsia" w:hAnsi="Cambria Math"/>
              </w:rPr>
              <w:t xml:space="preserve"> be a real-valued function defined on the interval </w:t>
            </w:r>
            <m:oMath>
              <m:r>
                <w:rPr>
                  <w:rFonts w:ascii="Cambria Math" w:eastAsiaTheme="minorEastAsia" w:hAnsi="Cambria Math"/>
                </w:rPr>
                <m:t>(-1,1)</m:t>
              </m:r>
            </m:oMath>
            <w:r w:rsidRPr="000241F3">
              <w:rPr>
                <w:rFonts w:ascii="Cambria Math" w:eastAsiaTheme="minorEastAsia" w:hAnsi="Cambria Math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=2+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e>
              </m:nary>
              <m:r>
                <w:rPr>
                  <w:rFonts w:ascii="Cambria Math" w:eastAsiaTheme="minorEastAsia" w:hAnsi="Cambria Math"/>
                </w:rPr>
                <m:t xml:space="preserve"> dt</m:t>
              </m:r>
            </m:oMath>
            <w:r w:rsidRPr="000241F3">
              <w:rPr>
                <w:rFonts w:ascii="Cambria Math" w:eastAsiaTheme="minorEastAsia" w:hAnsi="Cambria Math"/>
              </w:rPr>
              <w:t xml:space="preserve">, for all </w:t>
            </w:r>
            <m:oMath>
              <m:r>
                <w:rPr>
                  <w:rFonts w:ascii="Cambria Math" w:eastAsiaTheme="minorEastAsia" w:hAnsi="Cambria Math"/>
                </w:rPr>
                <m:t>x∈(-1,1)</m:t>
              </m:r>
            </m:oMath>
            <w:r w:rsidRPr="000241F3">
              <w:rPr>
                <w:rFonts w:ascii="Cambria Math" w:eastAsiaTheme="minorEastAsia" w:hAnsi="Cambria Math"/>
              </w:rPr>
              <w:t xml:space="preserve"> and let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 w:rsidRPr="000241F3">
              <w:rPr>
                <w:rFonts w:ascii="Cambria Math" w:eastAsiaTheme="minorEastAsia" w:hAnsi="Cambria Math"/>
              </w:rPr>
              <w:t xml:space="preserve"> be the inverse function of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Pr="000241F3">
              <w:rPr>
                <w:rFonts w:ascii="Cambria Math" w:eastAsiaTheme="minorEastAsia" w:hAnsi="Cambria Math"/>
              </w:rPr>
              <w:t xml:space="preserve">. Then,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(2)</m:t>
              </m:r>
            </m:oMath>
            <w:r w:rsidRPr="000241F3">
              <w:rPr>
                <w:rFonts w:ascii="Cambria Math" w:eastAsiaTheme="minorEastAsia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4943B2" w:rsidRPr="000241F3" w:rsidRDefault="00D10781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 w:rsidRPr="000241F3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943B2" w:rsidRPr="000241F3" w:rsidRDefault="00565C58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943B2" w:rsidRPr="000241F3" w:rsidRDefault="00565C58" w:rsidP="004C2EC2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4943B2" w:rsidRPr="000241F3" w:rsidRDefault="00565C58" w:rsidP="004C2EC2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C7F78" w:rsidRPr="00396F1A" w:rsidRDefault="009339A5" w:rsidP="00FA333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dx=a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/>
                </w:rPr>
                <m:t>+bx+c,</m:t>
              </m:r>
            </m:oMath>
            <w:r w:rsidR="00FA333B"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FA333B" w:rsidP="00FA333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a=1,b=-1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FA333B" w:rsidP="00FA333B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a=1,b=1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FA333B" w:rsidP="00FA333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a=-1,b=1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C7F78" w:rsidRPr="00396F1A" w:rsidRDefault="00FA333B" w:rsidP="00FA333B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a=-1,b=-1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(2-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oMath>
            <w:r w:rsidR="008530E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3/e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1/3e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1+t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dt=α</m:t>
              </m:r>
            </m:oMath>
            <w:r w:rsidR="008530E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4π-2</m:t>
                  </m:r>
                </m:sub>
                <m:sup>
                  <m:r>
                    <w:rPr>
                      <w:rFonts w:ascii="Cambria Math" w:hAnsi="Cambria Math"/>
                    </w:rPr>
                    <m:t>4π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4π +2- 1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2α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-2α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α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-α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a&gt;0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dx=πa-</m:t>
                  </m:r>
                  <m:r>
                    <w:rPr>
                      <w:rFonts w:ascii="Cambria Math" w:hAnsi="Cambria Math"/>
                      <w:i/>
                    </w:rPr>
                    <w:sym w:font="Symbol" w:char="F06C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  <w:i/>
                </w:rPr>
                <w:sym w:font="Symbol" w:char="F06C"/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- 4y+5)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[2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- 8y+11]</m:t>
                      </m:r>
                    </m:den>
                  </m:f>
                </m:e>
              </m:nary>
            </m:oMath>
            <w:r w:rsidR="00370938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9CA" w:rsidRPr="00BC6909" w:rsidRDefault="00FC272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F06F8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9CA" w:rsidRPr="00BC6909" w:rsidRDefault="00FC272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5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13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B69CA" w:rsidRPr="00BC6909" w:rsidRDefault="00FC272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D3AD5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1D3AD5" w:rsidRPr="00BC6909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  <m:r>
                    <w:rPr>
                      <w:rFonts w:ascii="Cambria Math" w:hAnsi="Cambria Math"/>
                      <w:i/>
                    </w:rPr>
                    <w:sym w:font="Symbol" w:char="F070"/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, n∈N</m:t>
              </m:r>
            </m:oMath>
            <w:r w:rsidR="001D3AD5"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[.]</m:t>
              </m:r>
            </m:oMath>
            <w:r w:rsidR="001D3AD5" w:rsidRPr="00BC6909">
              <w:rPr>
                <w:rFonts w:ascii="Cambria Math" w:hAnsi="Cambria Math"/>
              </w:rPr>
              <w:t xml:space="preserve"> denotes the greatest integer function,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-nπ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-(n+1)π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-2n</m:t>
                </m:r>
                <m:r>
                  <w:rPr>
                    <w:rFonts w:ascii="Cambria Math" w:hAnsi="Cambria Math" w:cs="Calibri"/>
                    <w:i/>
                  </w:rPr>
                  <w:sym w:font="Symbol" w:char="F070"/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D3AD5" w:rsidRPr="00BC6909" w:rsidRDefault="001D3AD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-(2n+1)π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is continuous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(and not every where zero)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oMath>
            <w:r w:rsidR="009C5F7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 In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;x≠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;x≠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;x≠nπ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, </m:t>
                </m:r>
                <m:r>
                  <w:rPr>
                    <w:rFonts w:ascii="Cambria Math" w:hAnsi="Cambria Math" w:cs="Calibri"/>
                  </w:rPr>
                  <m:t>n∈I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alibri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Calibri"/>
                      </w:rPr>
                      <m:t>2+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="Calibri"/>
                  </w:rPr>
                  <m:t>;x≠nπ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iCs/>
                      </w:rPr>
                      <w:sym w:font="Symbol" w:char="F070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, </m:t>
                </m:r>
                <m:r>
                  <w:rPr>
                    <w:rFonts w:ascii="Cambria Math" w:hAnsi="Cambria Math" w:cs="Calibri"/>
                  </w:rPr>
                  <m:t>n∈I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1B5C" w:rsidRPr="00396F1A" w:rsidRDefault="00807C3E" w:rsidP="00807C3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1/10</m:t>
                  </m:r>
                </m:sup>
              </m:sSup>
              <m:r>
                <w:rPr>
                  <w:rFonts w:ascii="Cambria Math" w:hAnsi="Cambria Math"/>
                </w:rPr>
                <m:t xml:space="preserve"> dx </m:t>
              </m:r>
            </m:oMath>
            <w:r w:rsidRPr="00396F1A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+2x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11/10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D8435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11/10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1B5C" w:rsidRPr="00396F1A" w:rsidRDefault="002B1CFE" w:rsidP="00F177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11/10</m:t>
                    </m:r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31B5C" w:rsidRPr="00396F1A" w:rsidRDefault="00D84358" w:rsidP="00F177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35968" w:rsidRPr="00396F1A" w:rsidRDefault="00035968" w:rsidP="006718A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2x</m:t>
                              </m:r>
                            </m:e>
                          </m:func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x+b</m:t>
                      </m:r>
                    </m:e>
                  </m:d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</m:e>
                      </m:func>
                    </m:e>
                  </m:rad>
                </m:e>
              </m:nary>
              <m:r>
                <w:rPr>
                  <w:rFonts w:ascii="Cambria Math" w:hAnsi="Cambria Math"/>
                </w:rPr>
                <m:t>+c,</m:t>
              </m:r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3D0430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 5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 5</m:t>
                    </m:r>
                  </m:den>
                </m:f>
                <m:r>
                  <w:rPr>
                    <w:rFonts w:ascii="Cambria Math" w:hAnsi="Cambria Math" w:cs="Calibri"/>
                  </w:rPr>
                  <m:t>,b=5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1C7F78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 5</m:t>
                    </m:r>
                  </m:den>
                </m:f>
                <m:r>
                  <w:rPr>
                    <w:rFonts w:ascii="Cambria Math" w:hAnsi="Cambria Math" w:cs="Calibri"/>
                  </w:rPr>
                  <m:t>,b=-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035968" w:rsidRPr="00396F1A" w:rsidRDefault="00035968" w:rsidP="001C7F78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alibri"/>
                      </w:rPr>
                      <m:t xml:space="preserve"> 5</m:t>
                    </m:r>
                  </m:den>
                </m:f>
                <m:r>
                  <w:rPr>
                    <w:rFonts w:ascii="Cambria Math" w:hAnsi="Cambria Math" w:cs="Calibri"/>
                  </w:rPr>
                  <m:t>,b=</m:t>
                </m:r>
                <m:rad>
                  <m:radPr>
                    <m:deg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5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dt-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x+y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dt</m:t>
                              </m:r>
                            </m:e>
                          </m:nary>
                        </m:e>
                      </m:nary>
                    </m:e>
                  </m:d>
                </m:e>
              </m:func>
            </m:oMath>
            <w:r w:rsidR="00370938" w:rsidRPr="00BC6909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70938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2 y</m:t>
                        </m:r>
                      </m:e>
                    </m:func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70938" w:rsidRPr="00BC6909" w:rsidRDefault="0037093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A23F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+B,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func>
            </m:oMath>
            <w:r w:rsidRPr="00BC6909">
              <w:rPr>
                <w:rFonts w:ascii="Cambria Math" w:hAnsi="Cambria Math"/>
              </w:rPr>
              <w:t xml:space="preserve"> and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  <w:r w:rsidR="002D169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constants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BC6909">
              <w:rPr>
                <w:rFonts w:ascii="Cambria Math" w:hAnsi="Cambria Math"/>
              </w:rPr>
              <w:t>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π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oMath>
            <w:r w:rsidR="007A23F7" w:rsidRPr="00BC6909">
              <w:rPr>
                <w:rFonts w:ascii="Cambria Math" w:hAnsi="Cambria Math" w:cs="Calibri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π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  <w:r w:rsidR="007A23F7" w:rsidRPr="00BC6909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7A23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0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oMath>
            <w:r w:rsidR="007A23F7" w:rsidRPr="00BC6909">
              <w:rPr>
                <w:rFonts w:ascii="Cambria Math" w:hAnsi="Cambria Math"/>
              </w:rPr>
              <w:t xml:space="preserve"> and 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487" w:rsidRPr="00BC6909" w:rsidRDefault="0079048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DC536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π/4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DC536A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90487" w:rsidRPr="00BC6909" w:rsidRDefault="00DC536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487" w:rsidRPr="00BC6909" w:rsidRDefault="0079048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Multiple Correct Answers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44840" w:rsidRPr="00BC6909" w:rsidRDefault="0014484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  <m:r>
                <w:rPr>
                  <w:rFonts w:ascii="Cambria Math" w:hAnsi="Cambria Math"/>
                </w:rPr>
                <m:t>=f(2+x)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4-x</m:t>
                  </m:r>
                </m:e>
              </m:d>
              <m:r>
                <w:rPr>
                  <w:rFonts w:ascii="Cambria Math" w:hAnsi="Cambria Math"/>
                </w:rPr>
                <m:t>=f(4+x)</m:t>
              </m:r>
            </m:oMath>
            <w:r w:rsidRPr="00BC6909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 function for which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dx=5</m:t>
                  </m:r>
                </m:e>
              </m:nary>
            </m:oMath>
            <w:r w:rsidR="00261EA5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44840" w:rsidRPr="00BC6909" w:rsidRDefault="00855C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125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212B9" w:rsidRPr="00A32310" w:rsidRDefault="00D212B9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)dx=Ax+f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+c,∀x∈[-1,0)</m:t>
                              </m:r>
                            </m:e>
                          </m:func>
                        </m:e>
                      </m:func>
                    </m:e>
                  </m:func>
                </m:e>
              </m:nary>
            </m:oMath>
            <w:r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212B9" w:rsidRPr="00A32310" w:rsidRDefault="00D212B9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=x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212B9" w:rsidRPr="00A32310" w:rsidRDefault="00D212B9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212B9" w:rsidRPr="00A32310" w:rsidRDefault="00D212B9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212B9" w:rsidRPr="00A32310" w:rsidRDefault="00D212B9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C8451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  <w:r w:rsidR="00E6662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n∈N</m:t>
              </m:r>
            </m:oMath>
            <w:r w:rsidR="00E6662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which of the following statements hold good?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C8451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2n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Calibri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2n-1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C53B5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+ 3x+3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+2x+2)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C53B5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C53B5F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e>
                </m:func>
                <m:r>
                  <w:rPr>
                    <w:rFonts w:ascii="Cambria Math" w:hAnsi="Cambria Math" w:cs="Calibri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cot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9C58E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xd 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+c,</m:t>
                          </m:r>
                        </m:e>
                      </m:func>
                    </m:e>
                  </m:func>
                </m:e>
              </m:nary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4A6294" w:rsidP="008904C2">
            <w:pPr>
              <w:spacing w:after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+c,</m:t>
              </m:r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4A6294" w:rsidP="008904C2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an even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4A6294" w:rsidP="008904C2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a bounded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4A6294" w:rsidP="008904C2">
            <w:pPr>
              <w:spacing w:after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The range of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(0,</m:t>
              </m:r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4A6294" w:rsidP="008904C2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has two points of extrema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2B1CFE" w:rsidP="00732C4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xdx </m:t>
              </m:r>
            </m:oMath>
            <w:r w:rsidR="009A3178" w:rsidRPr="00396F1A"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2B1CFE" w:rsidP="00732C4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732C4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732C4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  <m:r>
                      <w:rPr>
                        <w:rFonts w:ascii="Cambria Math" w:hAnsi="Cambria Math"/>
                      </w:rPr>
                      <m:t xml:space="preserve"> 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732C42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–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cosec</m:t>
                      </m:r>
                      <m:r>
                        <w:rPr>
                          <w:rFonts w:ascii="Cambria Math" w:hAnsi="Cambria Math"/>
                        </w:rPr>
                        <m:t xml:space="preserve"> x </m:t>
                      </m:r>
                    </m:e>
                  </m:rad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9A3178" w:rsidRPr="00396F1A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+ 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2B1CFE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+ 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c-2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(1-2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2B1CFE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44840" w:rsidRPr="00BC6909" w:rsidRDefault="00B8645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&lt;1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737A89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0C6AA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oMath>
            <w:r w:rsidR="007817F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0C6AA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=x|x|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0C6AA4" w:rsidP="00A15B3C">
            <w:pPr>
              <w:spacing w:after="0"/>
              <w:contextualSpacing/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>is monotonic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0C6AA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 w:cs="Calibri"/>
              </w:rPr>
              <w:t xml:space="preserve"> is differentiable at </w:t>
            </w:r>
            <m:oMath>
              <m:r>
                <w:rPr>
                  <w:rFonts w:ascii="Cambria Math" w:hAnsi="Cambria Math" w:cs="Calibri"/>
                </w:rPr>
                <m:t>x=0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0C6AA4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 is differentiable at </w:t>
            </w:r>
            <m:oMath>
              <m:r>
                <w:rPr>
                  <w:rFonts w:ascii="Cambria Math" w:hAnsi="Cambria Math"/>
                </w:rPr>
                <m:t>x=0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8904C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(x)+C</m:t>
              </m:r>
            </m:oMath>
            <w:r w:rsidRPr="00396F1A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Both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are odd functions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monotonic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>has no real roots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2B1CFE" w:rsidP="008904C2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 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CB695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 is integrable over [1, 2],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r=n+1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2n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r+n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alibri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</w:rPr>
                          <m:t>2n</m:t>
                        </m:r>
                      </m:sup>
                      <m:e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D311E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D311E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Same as that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 xml:space="preserve">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1</m:t>
                      </m:r>
                      <m:r>
                        <w:rPr>
                          <w:rFonts w:ascii="Cambria Math" w:hAnsi="Cambria Math" w:cs="Calibri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7B5CC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Same as that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A6401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-5x+4)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2x dx=AF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+BF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dx, </m:t>
              </m:r>
            </m:oMath>
            <w:r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64016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A=-2/3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6401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4/3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6401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A=2/3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6401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8/3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22FBE" w:rsidRPr="00BC6909" w:rsidRDefault="00DE4A0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=-[x]</m:t>
              </m:r>
            </m:oMath>
            <w:r w:rsidRPr="00BC6909">
              <w:rPr>
                <w:rFonts w:ascii="Cambria Math" w:hAnsi="Cambria Math"/>
              </w:rPr>
              <w:t xml:space="preserve">, for every real number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, where </w:t>
            </w:r>
            <m:oMath>
              <m:r>
                <w:rPr>
                  <w:rFonts w:ascii="Cambria Math" w:hAnsi="Cambria Math"/>
                </w:rPr>
                <m:t>[x]</m:t>
              </m:r>
            </m:oMath>
            <w:r w:rsidRPr="00BC6909">
              <w:rPr>
                <w:rFonts w:ascii="Cambria Math" w:hAnsi="Cambria Math"/>
              </w:rPr>
              <w:t xml:space="preserve"> is the integral part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. Then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22FBE" w:rsidRPr="00BC6909" w:rsidRDefault="00CE420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22FBE" w:rsidRPr="00BC6909" w:rsidRDefault="00CE4201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22FBE" w:rsidRPr="00BC6909" w:rsidRDefault="00CE420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22FBE" w:rsidRPr="00BC6909" w:rsidRDefault="00CE4201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1/2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cosec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e>
              </m:nary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fog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m:oMath>
            <w:r w:rsidRPr="00396F1A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396F1A">
              <w:rPr>
                <w:rFonts w:ascii="Cambria Math" w:hAnsi="Cambria Math"/>
              </w:rPr>
              <w:t xml:space="preserve"> is a real constant,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k=-2,f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 xml:space="preserve">x, 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  <m:r>
                      <w:rPr>
                        <w:rFonts w:ascii="Cambria Math" w:hAnsi="Cambria Math"/>
                      </w:rPr>
                      <m:t xml:space="preserve"> x-1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k=-2,f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r>
                          <w:rPr>
                            <w:rFonts w:ascii="Cambria Math" w:hAnsi="Cambria Math"/>
                          </w:rPr>
                          <m:t xml:space="preserve"> x-1</m:t>
                        </m:r>
                      </m:e>
                    </m:ra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k=2,f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x-1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6401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k=2,f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r>
                          <w:rPr>
                            <w:rFonts w:ascii="Cambria Math" w:hAnsi="Cambria Math"/>
                          </w:rPr>
                          <m:t xml:space="preserve"> x+1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22FBE" w:rsidRPr="00BC6909" w:rsidRDefault="00DE4A0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f(t)</m:t>
                  </m:r>
                </m:e>
              </m:nary>
              <m:r>
                <w:rPr>
                  <w:rFonts w:ascii="Cambria Math" w:hAnsi="Cambria Math"/>
                </w:rPr>
                <m:t>=x+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oMath>
            <w:r w:rsidR="00CE420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f(1)</m:t>
              </m:r>
            </m:oMath>
            <w:r w:rsidR="00CE4201"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22FBE" w:rsidRPr="00BC6909" w:rsidRDefault="00DE4A0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22FBE" w:rsidRPr="00BC6909" w:rsidRDefault="00DE4A0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22FBE" w:rsidRPr="00BC6909" w:rsidRDefault="00DE4A0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22FBE" w:rsidRPr="00BC6909" w:rsidRDefault="00DE4A0D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 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Ax-x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/>
                </w:rPr>
                <m:t>+2x+C</m:t>
              </m:r>
            </m:oMath>
            <w:r w:rsidRPr="00396F1A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A6401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cos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Q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|+R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</m:e>
                  </m:d>
                </m:e>
              </m:func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6401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P=1/2, Q=-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6401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P=1/4,Q=-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+1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80281" w:rsidRPr="00A32310" w:rsidRDefault="00F80281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 </m:t>
              </m:r>
            </m:oMath>
            <w:r>
              <w:rPr>
                <w:rFonts w:ascii="Cambria Math" w:hAnsi="Cambria Math"/>
              </w:rPr>
              <w:t xml:space="preserve"> and let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be a non-decreas</w:t>
            </w:r>
            <w:proofErr w:type="spellStart"/>
            <w:r>
              <w:rPr>
                <w:rFonts w:ascii="Cambria Math" w:hAnsi="Cambria Math"/>
              </w:rPr>
              <w:t>ing</w:t>
            </w:r>
            <w:proofErr w:type="spellEnd"/>
            <w:r>
              <w:rPr>
                <w:rFonts w:ascii="Cambria Math" w:hAnsi="Cambria Math"/>
              </w:rPr>
              <w:t xml:space="preserve"> continuous function in </w:t>
            </w:r>
            <m:oMath>
              <m:r>
                <w:rPr>
                  <w:rFonts w:ascii="Cambria Math" w:hAnsi="Cambria Math"/>
                </w:rPr>
                <m:t>[a, b]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b-a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ascii="Cambria Math" w:hAnsi="Cambria Math"/>
              </w:rPr>
              <w:t xml:space="preserve"> has the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80281" w:rsidRPr="00A32310" w:rsidRDefault="00F80281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Maximum value  </w:t>
            </w:r>
            <m:oMath>
              <m:r>
                <w:rPr>
                  <w:rFonts w:ascii="Cambria Math" w:hAnsi="Cambria Math" w:cs="Calibri"/>
                </w:rPr>
                <m:t>f(b)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80281" w:rsidRPr="00A32310" w:rsidRDefault="00F80281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Minimum value </w:t>
            </w:r>
            <m:oMath>
              <m:r>
                <w:rPr>
                  <w:rFonts w:ascii="Cambria Math" w:hAnsi="Cambria Math"/>
                </w:rPr>
                <m:t>f(a)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80281" w:rsidRPr="00A32310" w:rsidRDefault="00F80281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Maximum value </w:t>
            </w:r>
            <m:oMath>
              <m:r>
                <w:rPr>
                  <w:rFonts w:ascii="Cambria Math" w:hAnsi="Cambria Math" w:cs="Calibri"/>
                </w:rPr>
                <m:t>bf(b)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80281" w:rsidRPr="00A32310" w:rsidRDefault="00F80281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Minimum value </w:t>
            </w:r>
            <m:oMath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b-a</m:t>
                  </m:r>
                </m:den>
              </m:f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C8451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π/4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 dx (n&gt;1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and is an integer),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n-1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4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4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6</m:t>
                  </m:r>
                </m:sub>
              </m:sSub>
              <m:r>
                <w:rPr>
                  <w:rFonts w:ascii="Cambria Math" w:hAnsi="Cambria Math" w:cs="Calibri"/>
                </w:rPr>
                <m:t>, …,</m:t>
              </m:r>
            </m:oMath>
            <w:r w:rsidR="00C84514" w:rsidRPr="00BC6909">
              <w:rPr>
                <w:rFonts w:ascii="Cambria Math" w:hAnsi="Cambria Math" w:cs="Calibri"/>
              </w:rPr>
              <w:t xml:space="preserve"> are in H.P.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2(n+1)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2(n-1)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C53B5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∞</m:t>
                  </m:r>
                </m:e>
              </m:d>
              <m:r>
                <w:rPr>
                  <w:rFonts w:ascii="Cambria Math" w:hAnsi="Cambria Math"/>
                </w:rPr>
                <m:t>→R</m:t>
              </m:r>
            </m:oMath>
            <w:r w:rsidRPr="00BC6909">
              <w:rPr>
                <w:rFonts w:ascii="Cambria Math" w:hAnsi="Cambria Math"/>
                <w:i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dt-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7817F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  <w:iCs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C53B5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f(x)</m:t>
              </m:r>
            </m:oMath>
            <w:r w:rsidRPr="00BC6909">
              <w:rPr>
                <w:rFonts w:ascii="Cambria Math" w:hAnsi="Cambria Math" w:cs="Calibri"/>
              </w:rPr>
              <w:t xml:space="preserve"> is an increasing function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→∞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(x)</m:t>
              </m:r>
            </m:oMath>
            <w:r w:rsidR="00C53B5F" w:rsidRPr="00BC6909">
              <w:rPr>
                <w:rFonts w:ascii="Cambria Math" w:hAnsi="Cambria Math" w:cs="Calibri"/>
              </w:rPr>
              <w:t xml:space="preserve"> has a maxima at </w:t>
            </w:r>
            <m:oMath>
              <m:r>
                <w:rPr>
                  <w:rFonts w:ascii="Cambria Math" w:hAnsi="Cambria Math" w:cs="Calibri"/>
                </w:rPr>
                <m:t>x=e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C53B5F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 decreasing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75429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values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BC6909">
              <w:rPr>
                <w:rFonts w:ascii="Cambria Math" w:hAnsi="Cambria Math"/>
                <w:iCs/>
              </w:rPr>
              <w:t xml:space="preserve"> for which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r>
                    <w:rPr>
                      <w:rFonts w:ascii="Cambria Math" w:hAnsi="Cambria Math"/>
                    </w:rPr>
                    <m:t>dx≥1</m:t>
                  </m:r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 is satisfied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691283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[2, ∞)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75429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(-∞, 0]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75429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(0, 2)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0B10" w:rsidRPr="00BC6909" w:rsidRDefault="0075429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D311E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π/2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nx</m:t>
                                      </m:r>
                                    </m:e>
                                  </m:func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nary>
                </m:e>
              </m:nary>
            </m:oMath>
            <w:r w:rsidR="00D511D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n∈N</m:t>
              </m:r>
            </m:oMath>
            <w:r w:rsidR="00D511D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n+1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210B1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 function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which satisfies the relation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7A7649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210B1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0</m:t>
                    </m:r>
                  </m:e>
                </m:d>
                <m:r>
                  <w:rPr>
                    <w:rFonts w:ascii="Cambria Math" w:hAnsi="Cambria Math" w:cs="Calibri"/>
                  </w:rPr>
                  <m:t>&lt;0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210B10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 decreasing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210B1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f(x)</m:t>
              </m:r>
            </m:oMath>
            <w:r w:rsidRPr="00BC6909">
              <w:rPr>
                <w:rFonts w:ascii="Cambria Math" w:hAnsi="Cambria Math" w:cs="Calibri"/>
              </w:rPr>
              <w:t xml:space="preserve"> is an increasing function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dx=Af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</m:oMath>
            <w:r w:rsidRPr="00396F1A"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has fundamental period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an odd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53D3" w:rsidRPr="00A32310" w:rsidRDefault="005153D3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</w:t>
            </w:r>
            <w:r>
              <w:rPr>
                <w:rFonts w:ascii="Cambria Math" w:hAnsi="Cambria Math"/>
              </w:rPr>
              <w:t xml:space="preserve">f the primitive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h(x)}+c (c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being the constant of integration),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53D3" w:rsidRPr="00A32310" w:rsidRDefault="005153D3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</w:rPr>
                          <m:t>x→2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=1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53D3" w:rsidRPr="00A32310" w:rsidRDefault="005153D3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</w:rPr>
                      <m:t>x→1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h(x)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53D3" w:rsidRPr="00A32310" w:rsidRDefault="005153D3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</w:rPr>
                  <m:t>=3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53D3" w:rsidRPr="00A32310" w:rsidRDefault="005153D3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75429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=8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a+b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=9</m:t>
              </m:r>
            </m:oMath>
            <w:r w:rsidR="00EC10A7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75429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a+b=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9π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</w:rPr>
                  <m:t>=4π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b</m:t>
                    </m:r>
                  </m:den>
                </m:f>
                <m:r>
                  <w:rPr>
                    <w:rFonts w:ascii="Cambria Math" w:hAnsi="Cambria Math" w:cs="Calibri"/>
                  </w:rPr>
                  <m:t>=15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75429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7817F4" w:rsidRPr="00BC6909">
              <w:rPr>
                <w:rFonts w:ascii="Cambria Math" w:hAnsi="Cambria Math"/>
              </w:rPr>
              <w:t>,</w:t>
            </w:r>
            <w:r w:rsidR="00671577" w:rsidRPr="00BC6909">
              <w:rPr>
                <w:rFonts w:ascii="Cambria Math" w:hAnsi="Cambria Math"/>
              </w:rPr>
              <w:t xml:space="preserve"> then the values of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="00671577" w:rsidRPr="00BC6909">
              <w:rPr>
                <w:rFonts w:ascii="Cambria Math" w:hAnsi="Cambria Math"/>
              </w:rPr>
              <w:t xml:space="preserve"> will lie in the interval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67157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[4, 6]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67157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[1, 3]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67157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[4, 2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</w:rPr>
                      <m:t>30</m:t>
                    </m:r>
                  </m:e>
                </m:rad>
                <m:r>
                  <w:rPr>
                    <w:rFonts w:ascii="Cambria Math" w:hAnsi="Cambria Math" w:cs="Calibri"/>
                  </w:rPr>
                  <m:t>]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671577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[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rad>
                <m:r>
                  <w:rPr>
                    <w:rFonts w:ascii="Cambria Math" w:hAnsi="Cambria Math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ra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2B1CFE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ax+1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+c, </m:t>
              </m:r>
            </m:oMath>
            <w:r w:rsidR="009A3178"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inverse trigonomeric function for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&gt;2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>is logarithmic function for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&lt;2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quadratic function for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&gt;2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rational function 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&lt;2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  <m:r>
                <w:rPr>
                  <w:rFonts w:ascii="Cambria Math" w:hAnsi="Cambria Math"/>
                </w:rPr>
                <m:t xml:space="preserve"> 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bx+c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m:oMath>
            <w:r w:rsidRPr="00396F1A">
              <w:rPr>
                <w:rFonts w:ascii="Cambria Math" w:hAnsi="Cambria Math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8904C2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 ϵ R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9C58EB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l=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xdx=A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x+B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+D,</m:t>
              </m:r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210B1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oMath>
            <w:r w:rsidR="00EC10A7" w:rsidRPr="00BC6909">
              <w:rPr>
                <w:rFonts w:ascii="Cambria Math" w:hAnsi="Cambria Math"/>
              </w:rPr>
              <w:t>,</w:t>
            </w:r>
            <w:r w:rsidR="00754295"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x&gt;0</m:t>
              </m:r>
            </m:oMath>
            <w:r w:rsidR="00EC10A7" w:rsidRPr="00BC6909">
              <w:rPr>
                <w:rFonts w:ascii="Cambria Math" w:hAnsi="Cambria Math"/>
              </w:rPr>
              <w:t>,</w:t>
            </w:r>
            <w:r w:rsidR="00754295"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75429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For </w:t>
            </w:r>
            <m:oMath>
              <m:r>
                <w:rPr>
                  <w:rFonts w:ascii="Cambria Math" w:hAnsi="Cambria Math" w:cs="Calibri"/>
                </w:rPr>
                <m:t>0&lt;α&lt;β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,</m:t>
              </m:r>
              <m:r>
                <w:rPr>
                  <w:rFonts w:ascii="Cambria Math" w:hAnsi="Cambria Math" w:cs="Calibri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α</m:t>
                  </m:r>
                </m:e>
              </m:d>
              <m:r>
                <w:rPr>
                  <w:rFonts w:ascii="Cambria Math" w:hAnsi="Cambria Math" w:cs="Calibri"/>
                </w:rPr>
                <m:t>&lt;f(β)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75429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 w:cs="Calibri"/>
              </w:rPr>
              <w:t xml:space="preserve">For </w:t>
            </w:r>
            <m:oMath>
              <m:r>
                <w:rPr>
                  <w:rFonts w:ascii="Cambria Math" w:hAnsi="Cambria Math" w:cs="Calibri"/>
                </w:rPr>
                <m:t>0&lt;α&lt;β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,</m:t>
              </m:r>
              <m:r>
                <w:rPr>
                  <w:rFonts w:ascii="Cambria Math" w:hAnsi="Cambria Math" w:cs="Calibri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α</m:t>
                  </m:r>
                </m:e>
              </m:d>
              <m:r>
                <w:rPr>
                  <w:rFonts w:ascii="Cambria Math" w:hAnsi="Cambria Math" w:cs="Calibri"/>
                </w:rPr>
                <m:t>&gt;f(β)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75429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+π/4&lt;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 xml:space="preserve">x,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 xml:space="preserve">∀ </m:t>
                    </m:r>
                    <m:r>
                      <w:rPr>
                        <w:rFonts w:ascii="Cambria Math" w:hAnsi="Cambria Math" w:cs="Calibri"/>
                      </w:rPr>
                      <m:t>x≥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75429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+π/4&gt;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tan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 xml:space="preserve">x,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∀</m:t>
                    </m:r>
                    <m:r>
                      <w:rPr>
                        <w:rFonts w:ascii="Cambria Math" w:hAnsi="Cambria Math" w:cs="Calibri"/>
                      </w:rPr>
                      <m:t>x≥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C6544E">
            <w:pPr>
              <w:spacing w:after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=0,</m:t>
              </m:r>
            </m:oMath>
            <w:r w:rsidRPr="00396F1A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an odd function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has range 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>has at least one real root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C6544E">
            <w:pPr>
              <w:spacing w:after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>is a monotonic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A curve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27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( 1+x+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+5x+4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oMath>
            <w:r w:rsidRPr="00396F1A">
              <w:rPr>
                <w:rFonts w:ascii="Cambria Math" w:hAnsi="Cambria Math"/>
              </w:rPr>
              <w:t xml:space="preserve"> is passing through origin,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7B5CC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D511D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0≤x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≤2</m:t>
              </m:r>
            </m:oMath>
            <w:r w:rsidRPr="00BC6909">
              <w:rPr>
                <w:rFonts w:ascii="Cambria Math" w:hAnsi="Cambria Math"/>
                <w:iCs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7B5CC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Range of </w:t>
            </w: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 w:cs="Calibri"/>
              </w:rPr>
              <w:t xml:space="preserve"> is [0, 1]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320768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differentiable at </w:t>
            </w:r>
            <m:oMath>
              <m:r>
                <w:rPr>
                  <w:rFonts w:ascii="Cambria Math" w:hAnsi="Cambria Math"/>
                </w:rPr>
                <m:t>x=1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320768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=</m:t>
              </m:r>
              <m:func>
                <m:funcPr>
                  <m:ctrlPr>
                    <w:rPr>
                      <w:rFonts w:ascii="Cambria Math" w:hAnsi="Cambria Math" w:cs="Calibr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cos</m:t>
                      </m:r>
                      <m:ctrlPr>
                        <w:rPr>
                          <w:rFonts w:ascii="Cambria Math" w:hAnsi="Cambria Math" w:cs="Calibri"/>
                        </w:rPr>
                      </m:ctrlPr>
                    </m:e>
                    <m:sup>
                      <m:r>
                        <w:rPr>
                          <w:rFonts w:ascii="Cambria Math" w:hAnsi="Cambria Math" w:cs="Calibri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func>
            </m:oMath>
            <w:r w:rsidR="00C84514" w:rsidRPr="00BC6909">
              <w:rPr>
                <w:rFonts w:ascii="Cambria Math" w:hAnsi="Cambria Math" w:cs="Calibri"/>
              </w:rPr>
              <w:t>has two real roots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(1/2)=1/2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44840" w:rsidRPr="00BC6909" w:rsidRDefault="00591C9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Wh</w:t>
            </w:r>
            <w:r w:rsidR="00737A89" w:rsidRPr="00BC6909">
              <w:rPr>
                <w:rFonts w:ascii="Cambria Math" w:hAnsi="Cambria Math"/>
              </w:rPr>
              <w:t>ich of the following statement(s</w:t>
            </w:r>
            <w:r w:rsidRPr="00BC6909">
              <w:rPr>
                <w:rFonts w:ascii="Cambria Math" w:hAnsi="Cambria Math"/>
              </w:rPr>
              <w:t>) is/are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44840" w:rsidRPr="00BC6909" w:rsidRDefault="00591C9A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If </w:t>
            </w:r>
            <w:r w:rsidR="002C00BC" w:rsidRPr="00BC6909">
              <w:rPr>
                <w:rFonts w:ascii="Cambria Math" w:hAnsi="Cambria Math" w:cs="Calibri"/>
              </w:rPr>
              <w:t xml:space="preserve">function </w:t>
            </w:r>
            <m:oMath>
              <m:r>
                <w:rPr>
                  <w:rFonts w:ascii="Cambria Math" w:hAnsi="Cambria Math" w:cs="Calibri"/>
                </w:rPr>
                <m:t>y=f(x)</m:t>
              </m:r>
            </m:oMath>
            <w:r w:rsidR="002C00BC" w:rsidRPr="00BC6909">
              <w:rPr>
                <w:rFonts w:ascii="Cambria Math" w:hAnsi="Cambria Math" w:cs="Calibri"/>
              </w:rPr>
              <w:t xml:space="preserve"> is continuous at </w:t>
            </w:r>
            <m:oMath>
              <m:r>
                <w:rPr>
                  <w:rFonts w:ascii="Cambria Math" w:hAnsi="Cambria Math" w:cs="Calibri"/>
                </w:rPr>
                <m:t>x=c</m:t>
              </m:r>
            </m:oMath>
            <w:r w:rsidR="002C00BC" w:rsidRPr="00BC6909">
              <w:rPr>
                <w:rFonts w:ascii="Cambria Math" w:hAnsi="Cambria Math" w:cs="Calibri"/>
              </w:rPr>
              <w:t xml:space="preserve"> such that </w:t>
            </w: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</w:rPr>
                <m:t>≠</m:t>
              </m:r>
              <m:r>
                <w:rPr>
                  <w:rFonts w:ascii="Cambria Math" w:hAnsi="Cambria Math" w:cs="Calibri"/>
                </w:rPr>
                <m:t>0</m:t>
              </m:r>
            </m:oMath>
            <w:r w:rsidR="00261EA5" w:rsidRPr="00BC6909">
              <w:rPr>
                <w:rFonts w:ascii="Cambria Math" w:hAnsi="Cambria Math" w:cs="Calibri"/>
              </w:rPr>
              <w:t>,</w:t>
            </w:r>
            <w:r w:rsidR="002C00BC" w:rsidRPr="00BC6909">
              <w:rPr>
                <w:rFonts w:ascii="Cambria Math" w:hAnsi="Cambria Math" w:cs="Calibri"/>
              </w:rPr>
              <w:t xml:space="preserve"> then </w:t>
            </w: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</m:d>
              <m:r>
                <w:rPr>
                  <w:rFonts w:ascii="Cambria Math" w:hAnsi="Cambria Math" w:cs="Calibri"/>
                </w:rPr>
                <m:t>&gt;0 ∀ x∈(c-h, c+h)</m:t>
              </m:r>
            </m:oMath>
            <w:r w:rsidR="002C00BC" w:rsidRPr="00BC6909">
              <w:rPr>
                <w:rFonts w:ascii="Cambria Math" w:hAnsi="Cambria Math" w:cs="Calibri"/>
              </w:rPr>
              <w:t xml:space="preserve"> where </w:t>
            </w:r>
            <m:oMath>
              <m:r>
                <w:rPr>
                  <w:rFonts w:ascii="Cambria Math" w:hAnsi="Cambria Math" w:cs="Calibri"/>
                </w:rPr>
                <m:t>h</m:t>
              </m:r>
            </m:oMath>
            <w:r w:rsidR="002C00BC" w:rsidRPr="00BC6909">
              <w:rPr>
                <w:rFonts w:ascii="Cambria Math" w:hAnsi="Cambria Math" w:cs="Calibri"/>
              </w:rPr>
              <w:t xml:space="preserve"> is sufficiently small positive quantity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4484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=1+2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 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44840" w:rsidRPr="00BC6909" w:rsidRDefault="002C00B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BC6909">
              <w:rPr>
                <w:rFonts w:ascii="Cambria Math" w:hAnsi="Cambria Math" w:cs="Calibri"/>
              </w:rPr>
              <w:t xml:space="preserve">Let </w:t>
            </w:r>
            <m:oMath>
              <m:r>
                <w:rPr>
                  <w:rFonts w:ascii="Cambria Math" w:hAnsi="Cambria Math" w:cs="Calibri"/>
                </w:rPr>
                <m:t>f</m:t>
              </m:r>
            </m:oMath>
            <w:r w:rsidRPr="00BC6909">
              <w:rPr>
                <w:rFonts w:ascii="Cambria Math" w:hAnsi="Cambria Math" w:cs="Calibri"/>
              </w:rPr>
              <w:t xml:space="preserve"> be a continuous and non-negative function defined 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a, b</m:t>
                  </m:r>
                </m:e>
              </m:d>
              <m:r>
                <w:rPr>
                  <w:rFonts w:ascii="Cambria Math" w:hAnsi="Cambria Math" w:cs="Calibri"/>
                </w:rPr>
                <m:t>.</m:t>
              </m:r>
            </m:oMath>
            <w:r w:rsidR="00737A89" w:rsidRPr="00BC6909">
              <w:rPr>
                <w:rFonts w:ascii="Cambria Math" w:hAnsi="Cambria Math" w:cs="Calibri"/>
              </w:rPr>
              <w:t>I</w:t>
            </w:r>
            <w:r w:rsidRPr="00BC6909">
              <w:rPr>
                <w:rFonts w:ascii="Cambria Math" w:hAnsi="Cambria Math" w:cs="Calibri"/>
              </w:rPr>
              <w:t xml:space="preserve">f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b</m:t>
                  </m:r>
                </m:sup>
                <m:e>
                  <m:r>
                    <w:rPr>
                      <w:rFonts w:ascii="Cambria Math" w:hAnsi="Cambria Math" w:cs="Calibr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dx=0,</m:t>
                  </m:r>
                </m:e>
              </m:nary>
            </m:oMath>
            <w:r w:rsidR="00B8645C" w:rsidRPr="00BC6909">
              <w:rPr>
                <w:rFonts w:ascii="Cambria Math" w:hAnsi="Cambria Math" w:cs="Calibri"/>
              </w:rPr>
              <w:t xml:space="preserve"> then </w:t>
            </w:r>
            <m:oMath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 xml:space="preserve">= 0 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 xml:space="preserve">∀ </m:t>
              </m:r>
              <m:r>
                <w:rPr>
                  <w:rFonts w:ascii="Cambria Math" w:hAnsi="Cambria Math" w:cs="Calibri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a, b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be a continuous function defined on </w:t>
            </w:r>
            <m:oMath>
              <m:r>
                <w:rPr>
                  <w:rFonts w:ascii="Cambria Math" w:hAnsi="Cambria Math"/>
                </w:rPr>
                <m:t>[a, b]</m:t>
              </m:r>
            </m:oMath>
            <w:r w:rsidRPr="00BC6909">
              <w:rPr>
                <w:rFonts w:ascii="Cambria Math" w:hAnsi="Cambria Math"/>
              </w:rPr>
              <w:t xml:space="preserve"> such that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dx=0,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then there exists at least one </w:t>
            </w:r>
            <m:oMath>
              <m:r>
                <w:rPr>
                  <w:rFonts w:ascii="Cambria Math" w:hAnsi="Cambria Math"/>
                </w:rPr>
                <m:t>c∈(a, b)</m:t>
              </m:r>
            </m:oMath>
            <w:r w:rsidRPr="00BC6909"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B6D5C" w:rsidRPr="007F462C" w:rsidRDefault="00BB6D5C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primitive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6x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B6D5C" w:rsidRPr="00A32310" w:rsidRDefault="00BB6D5C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r>
                  <w:rPr>
                    <w:rFonts w:ascii="Cambria Math" w:hAnsi="Cambria Math" w:cs="Calibri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6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x)+c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B6D5C" w:rsidRPr="00A32310" w:rsidRDefault="00BB6D5C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B6D5C" w:rsidRPr="00A32310" w:rsidRDefault="00BB6D5C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Calibri"/>
                      </w:rPr>
                      <m:t>3x+c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B6D5C" w:rsidRPr="00A32310" w:rsidRDefault="00BB6D5C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3x+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3x-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1ECD" w:rsidRPr="00A32310" w:rsidRDefault="001B1ECD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point of </w:t>
            </w:r>
            <w:proofErr w:type="spellStart"/>
            <w:r>
              <w:rPr>
                <w:rFonts w:ascii="Cambria Math" w:hAnsi="Cambria Math"/>
              </w:rPr>
              <w:t>extremum</w:t>
            </w:r>
            <w:proofErr w:type="spellEnd"/>
            <w:r>
              <w:rPr>
                <w:rFonts w:ascii="Cambria Math" w:hAnsi="Cambria Math"/>
              </w:rPr>
              <w:t xml:space="preserve"> 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5t+4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dt </m:t>
              </m:r>
            </m:oMath>
            <w:r>
              <w:rPr>
                <w:rFonts w:ascii="Cambria Math" w:hAnsi="Cambria Math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1ECD" w:rsidRPr="00A32310" w:rsidRDefault="001B1ECD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x=-2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1ECD" w:rsidRPr="00A32310" w:rsidRDefault="001B1ECD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1ECD" w:rsidRPr="00A32310" w:rsidRDefault="001B1ECD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1ECD" w:rsidRPr="00A32310" w:rsidRDefault="001B1ECD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D311E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dx=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 w:rsidR="00D511D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D311E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=1/2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</m:d>
                <m:r>
                  <w:rPr>
                    <w:rFonts w:ascii="Cambria Math" w:hAnsi="Cambria Math" w:cs="Calibri"/>
                  </w:rPr>
                  <m:t>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44840" w:rsidRPr="00BC6909" w:rsidRDefault="00B8645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2373AD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f(x+π)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+f(π)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+2 f(π)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B8645C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+2f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27DE2" w:rsidRPr="00A32310" w:rsidRDefault="00327DE2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3x+4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-2x-4</m:t>
                      </m:r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+c</m:t>
                          </m:r>
                        </m:e>
                      </m:func>
                    </m:e>
                  </m:func>
                </m:e>
              </m:nary>
            </m:oMath>
            <w:r>
              <w:rPr>
                <w:rFonts w:ascii="Cambria Math" w:hAnsi="Cambria Math"/>
              </w:rPr>
              <w:t xml:space="preserve">, 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27DE2" w:rsidRPr="00A32310" w:rsidRDefault="00327DE2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=|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+2x+2|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27DE2" w:rsidRPr="00A32310" w:rsidRDefault="00327DE2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27DE2" w:rsidRPr="00A32310" w:rsidRDefault="00327DE2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k=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27DE2" w:rsidRPr="00A32310" w:rsidRDefault="00327DE2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3025A" w:rsidRDefault="00D3025A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which satisfy</w:t>
            </w:r>
          </w:p>
          <w:p w:rsidR="00D3025A" w:rsidRPr="00A32310" w:rsidRDefault="00D3025A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π/</m:t>
                  </m:r>
                  <m:r>
                    <w:rPr>
                      <w:rFonts w:ascii="Cambria Math" w:hAnsi="Cambria Math" w:cs="Calibri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 dx=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∈[0, 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π</m:t>
                      </m:r>
                      <m:r>
                        <w:rPr>
                          <w:rFonts w:ascii="Cambria Math" w:hAnsi="Cambria Math" w:cs="Calibri"/>
                        </w:rPr>
                        <m:t>]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>
              <w:rPr>
                <w:rFonts w:ascii="Cambria Math" w:hAnsi="Cambria Math"/>
              </w:rPr>
              <w:t xml:space="preserve"> are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025A" w:rsidRPr="00BC1440" w:rsidRDefault="00D3025A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025A" w:rsidRPr="00BC1440" w:rsidRDefault="00D3025A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π/2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025A" w:rsidRPr="00BC1440" w:rsidRDefault="00D3025A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7π/6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3025A" w:rsidRPr="00BC1440" w:rsidRDefault="00D3025A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π/6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E285D" w:rsidRPr="00A32310" w:rsidRDefault="009E285D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1/n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(1/n)</m:t>
                          </m:r>
                        </m:e>
                      </m:func>
                    </m:sup>
                  </m:sSup>
                </m:e>
              </m:func>
            </m:oMath>
            <w:r>
              <w:rPr>
                <w:rFonts w:ascii="Cambria Math" w:hAnsi="Cambria Math"/>
              </w:rPr>
              <w:t xml:space="preserve"> and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f(x)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x)</m:t>
                                  </m:r>
                                </m:e>
                              </m:func>
                            </m:e>
                          </m:func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nary>
            </m:oMath>
            <w:r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E285D" w:rsidRPr="00A32310" w:rsidRDefault="009E285D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E285D" w:rsidRPr="00A32310" w:rsidRDefault="009E285D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conti</w:t>
            </w:r>
            <w:proofErr w:type="spellStart"/>
            <w:r>
              <w:rPr>
                <w:rFonts w:ascii="Cambria Math" w:hAnsi="Cambria Math"/>
              </w:rPr>
              <w:t>nuous</w:t>
            </w:r>
            <w:proofErr w:type="spellEnd"/>
            <w:r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E285D" w:rsidRPr="00A32310" w:rsidRDefault="009E285D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Calibr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E285D" w:rsidRPr="00A32310" w:rsidRDefault="009E285D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non-different</w:t>
            </w:r>
            <w:proofErr w:type="spellStart"/>
            <w:r>
              <w:rPr>
                <w:rFonts w:ascii="Cambria Math" w:hAnsi="Cambria Math"/>
              </w:rPr>
              <w:t>iable</w:t>
            </w:r>
            <w:proofErr w:type="spellEnd"/>
            <w:r>
              <w:rPr>
                <w:rFonts w:ascii="Cambria Math" w:hAnsi="Cambria Math"/>
              </w:rPr>
              <w:t xml:space="preserve"> at infinitely many points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4484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du</m:t>
              </m:r>
            </m:oMath>
            <w:r w:rsidR="00C07DEB"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uf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C07DEB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44840" w:rsidRPr="00BC6909" w:rsidRDefault="00C07DEB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uf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0B10" w:rsidRPr="00BC6909" w:rsidRDefault="00C8451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+f(a+b-x)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dx=10</m:t>
                  </m:r>
                </m:e>
              </m:nary>
            </m:oMath>
            <w:r w:rsidR="00E6662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C8451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b=22, a=2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C84514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b=15, a=-5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C84514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b=10, a=-10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0B10" w:rsidRPr="00BC6909" w:rsidRDefault="00C84514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b=10, a=-2</m:t>
                </m:r>
              </m:oMath>
            </m:oMathPara>
          </w:p>
        </w:tc>
      </w:tr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contextualSpacing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Assertion - Reasoning Type</w:t>
              </w:r>
            </w:p>
          </w:tc>
        </w:tr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>This section contain(s) 0 questions numbered 264 to 263. Each question contains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 xml:space="preserve"> </w:t>
              </w:r>
              <w:r w:rsidRPr="00BB0B74">
                <w:rPr>
                  <w:rFonts w:ascii="Cambria Math" w:hAnsi="Cambria Math"/>
                  <w:caps/>
                </w:rPr>
                <w:t>statement 1</w:t>
              </w:r>
              <w:r w:rsidRPr="00BB0B74">
                <w:rPr>
                  <w:rFonts w:ascii="Cambria Math" w:hAnsi="Cambria Math"/>
                </w:rPr>
                <w:t xml:space="preserve">(Assertion) and </w:t>
              </w:r>
              <w:r w:rsidRPr="00BB0B74">
                <w:rPr>
                  <w:rFonts w:ascii="Cambria Math" w:hAnsi="Cambria Math"/>
                  <w:caps/>
                </w:rPr>
                <w:t>statement 2</w:t>
              </w:r>
              <w:r w:rsidRPr="00BB0B74">
                <w:rPr>
                  <w:rFonts w:ascii="Cambria Math" w:hAnsi="Cambria Math"/>
                </w:rPr>
                <w:t xml:space="preserve">(Reason). Each question has the 4 choices (a), (b), (c) and (d) out of which 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BB0B74">
                <w:rPr>
                  <w:rFonts w:ascii="Cambria Math" w:hAnsi="Cambria Math"/>
                </w:rPr>
                <w:t xml:space="preserve"> is correct.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a)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/>
                  <w:b/>
                  <w:bCs/>
                </w:rPr>
                <w:t>is</w:t>
              </w:r>
              <w:r w:rsidRPr="00BB0B74">
                <w:rPr>
                  <w:rFonts w:ascii="Cambria Math" w:hAnsi="Cambria Math"/>
                </w:rPr>
                <w:t xml:space="preserve"> 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b)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 w:cs="Calibri"/>
                  <w:b/>
                  <w:bCs/>
                </w:rPr>
                <w:t xml:space="preserve">is not </w:t>
              </w:r>
              <w:r w:rsidRPr="00BB0B74">
                <w:rPr>
                  <w:rFonts w:ascii="Cambria Math" w:hAnsi="Cambria Math" w:cs="Calibri"/>
                </w:rPr>
                <w:t>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c)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>Statement 1 is True, Statement 2 is False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d)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Statement 1 is False, Statement 2 is True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264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E3C6F" w:rsidRPr="000D6799" w:rsidRDefault="002E3C6F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 xml:space="preserve">x) dx </m:t>
                            </m:r>
                          </m:e>
                        </m:func>
                      </m:e>
                    </m:func>
                  </m:e>
                </m:nary>
              </m:oMath>
              <w:r>
                <w:rPr>
                  <w:rFonts w:ascii="Cambria Math" w:hAnsi="Cambria Math"/>
                </w:rPr>
                <w:t xml:space="preserve">lie in the interval </w:t>
              </w:r>
              <m:oMath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/>
                      </w:rPr>
                      <m:t>,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E3C6F" w:rsidRPr="000D6799" w:rsidRDefault="002E3C6F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</w:rPr>
                      <m:t>x+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6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 xml:space="preserve"> is periodic w</w:t>
              </w:r>
              <w:proofErr w:type="spellStart"/>
              <w:r>
                <w:rPr>
                  <w:rFonts w:ascii="Cambria Math" w:hAnsi="Cambria Math"/>
                </w:rPr>
                <w:t>ith</w:t>
              </w:r>
              <w:proofErr w:type="spellEnd"/>
              <w:r>
                <w:rPr>
                  <w:rFonts w:ascii="Cambria Math" w:hAnsi="Cambria Math"/>
                </w:rPr>
                <w:t xml:space="preserve"> period </w:t>
              </w:r>
              <m:oMath>
                <m:r>
                  <w:rPr>
                    <w:rFonts w:ascii="Cambria Math" w:hAnsi="Cambria Math"/>
                  </w:rPr>
                  <m:t>π/2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265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591238" w:rsidRDefault="00221620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64668B" w:rsidRPr="00591238" w:rsidRDefault="00221620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x] dx=0,</m:t>
                        </m:r>
                      </m:e>
                    </m:func>
                  </m:e>
                </m:nary>
              </m:oMath>
              <w:r w:rsidR="00613D4E" w:rsidRPr="00591238">
                <w:rPr>
                  <w:rFonts w:ascii="Cambria Math" w:hAnsi="Cambria Math"/>
                </w:rPr>
                <w:t xml:space="preserve"> where </w:t>
              </w:r>
              <m:oMath>
                <m:r>
                  <w:rPr>
                    <w:rFonts w:ascii="Cambria Math" w:hAnsi="Cambria Math"/>
                  </w:rPr>
                  <m:t>[∙]</m:t>
                </m:r>
              </m:oMath>
              <w:r w:rsidR="00613D4E" w:rsidRPr="00591238">
                <w:rPr>
                  <w:rFonts w:ascii="Cambria Math" w:hAnsi="Cambria Math"/>
                </w:rPr>
                <w:t xml:space="preserve"> denotes the greatest integer function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64668B" w:rsidRPr="00591238" w:rsidRDefault="00613D4E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</m:oMath>
              <w:r w:rsidRPr="00591238">
                <w:rPr>
                  <w:rFonts w:ascii="Cambria Math" w:hAnsi="Cambria Math"/>
                </w:rPr>
                <w:t xml:space="preserve"> is a decreasing function in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266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733AC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is continuous on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oMath>
              <w:r w:rsidR="000A5701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</w:rPr>
                <w:t xml:space="preserve"> then there exists a point </w:t>
              </w:r>
              <m:oMath>
                <m:r>
                  <w:rPr>
                    <w:rFonts w:ascii="Cambria Math" w:hAnsi="Cambria Math"/>
                  </w:rPr>
                  <m:t>c∈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oMath>
              <w:r w:rsidRPr="00BC6909">
                <w:rPr>
                  <w:rFonts w:ascii="Cambria Math" w:hAnsi="Cambria Math"/>
                </w:rPr>
                <w:t xml:space="preserve">such that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</m:nary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733AC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a&lt;b</m:t>
                </m:r>
              </m:oMath>
              <w:r w:rsidR="000A5701" w:rsidRPr="00BC6909">
                <w:rPr>
                  <w:rFonts w:ascii="Cambria Math" w:hAnsi="Cambria Math"/>
                </w:rPr>
                <w:t xml:space="preserve">, </w:t>
              </w: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m</m:t>
                </m:r>
              </m:oMath>
              <w:r w:rsidRPr="00BC6909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M</m:t>
                </m:r>
              </m:oMath>
              <w:r w:rsidRPr="00BC6909">
                <w:rPr>
                  <w:rFonts w:ascii="Cambria Math" w:hAnsi="Cambria Math"/>
                </w:rPr>
                <w:t xml:space="preserve"> are, respectively, the smallest and greatest values of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on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oMath>
              <w:r w:rsidR="000A5701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dx≤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</m:t>
                    </m:r>
                  </m:e>
                </m:nary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267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733AC" w:rsidRPr="00BC6909" w:rsidRDefault="0053016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is symmetrical about </w:t>
              </w:r>
              <m:oMath>
                <m:r>
                  <w:rPr>
                    <w:rFonts w:ascii="Cambria Math" w:hAnsi="Cambria Math"/>
                  </w:rPr>
                  <m:t>x=2</m:t>
                </m:r>
              </m:oMath>
              <w:r w:rsidR="000A5701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</w:rPr>
                <w:t xml:space="preserve"> then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2+a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 is equal to </w:t>
              </w:r>
              <m:oMath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2+a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733AC" w:rsidRPr="00BC6909" w:rsidRDefault="000A5701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="0053016B" w:rsidRPr="00BC6909">
                <w:rPr>
                  <w:rFonts w:ascii="Cambria Math" w:hAnsi="Cambria Math"/>
                </w:rPr>
                <w:t xml:space="preserve"> is symmetrical about </w:t>
              </w:r>
              <m:oMath>
                <m:r>
                  <w:rPr>
                    <w:rFonts w:ascii="Cambria Math" w:hAnsi="Cambria Math"/>
                  </w:rPr>
                  <m:t>x=b</m:t>
                </m:r>
              </m:oMath>
              <w:r w:rsidRPr="00BC6909">
                <w:rPr>
                  <w:rFonts w:ascii="Cambria Math" w:hAnsi="Cambria Math"/>
                </w:rPr>
                <w:t>,</w:t>
              </w:r>
              <w:r w:rsidR="0053016B" w:rsidRPr="00BC6909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b-α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α∈R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268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CE1ED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f</m:t>
                </m:r>
              </m:oMath>
              <w:r w:rsidRPr="00BC6909">
                <w:rPr>
                  <w:rFonts w:ascii="Cambria Math" w:hAnsi="Cambria Math"/>
                </w:rPr>
                <w:t xml:space="preserve"> be a polynomial function of degree </w:t>
              </w:r>
              <m:oMath>
                <m:r>
                  <w:rPr>
                    <w:rFonts w:ascii="Cambria Math" w:hAnsi="Cambria Math"/>
                  </w:rPr>
                  <m:t>n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E437F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There exist a number </w:t>
              </w:r>
              <m:oMath>
                <m:r>
                  <w:rPr>
                    <w:rFonts w:ascii="Cambria Math" w:hAnsi="Cambria Math"/>
                  </w:rPr>
                  <m:t>x∈[a, b]</m:t>
                </m:r>
              </m:oMath>
              <w:r w:rsidRPr="00BC6909">
                <w:rPr>
                  <w:rFonts w:ascii="Cambria Math" w:hAnsi="Cambria Math"/>
                </w:rPr>
                <w:t xml:space="preserve"> such that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E437F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is a continuous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269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  <w:b/>
                  <w:bCs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E437F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  <w:b/>
                  <w:bCs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 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 dx</m:t>
                      </m:r>
                    </m:e>
                  </m:func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E437F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a+b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nary>
                            </m:e>
                          </m:func>
                        </m:e>
                      </m:func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182AE6" w:rsidRPr="000D6799" w:rsidRDefault="00182AE6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dx=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182AE6" w:rsidRPr="000D6799" w:rsidRDefault="00182AE6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8B0196" w:rsidRPr="000D6799" w:rsidRDefault="008B0196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A polynomial of least degree that has a maximum equal to 6 at </w:t>
              </w:r>
              <m:oMath>
                <m:r>
                  <w:rPr>
                    <w:rFonts w:ascii="Cambria Math" w:hAnsi="Cambria Math"/>
                  </w:rPr>
                  <m:t>x=1</m:t>
                </m:r>
              </m:oMath>
              <w:r>
                <w:rPr>
                  <w:rFonts w:ascii="Cambria Math" w:hAnsi="Cambria Math"/>
                </w:rPr>
                <w:t xml:space="preserve"> minimum equal to 2 at </w:t>
              </w:r>
              <m:oMath>
                <m:r>
                  <w:rPr>
                    <w:rFonts w:ascii="Cambria Math" w:hAnsi="Cambria Math"/>
                  </w:rPr>
                  <m:t>x=3</m:t>
                </m:r>
              </m:oMath>
              <w:r>
                <w:rPr>
                  <w:rFonts w:ascii="Cambria Math" w:hAnsi="Cambria Math"/>
                </w:rPr>
                <w:t xml:space="preserve"> is </w:t>
              </w:r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+9x+2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8B0196" w:rsidRPr="000D6799" w:rsidRDefault="008B0196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polynomial is everywhere differentiable and the points of </w:t>
              </w:r>
              <w:proofErr w:type="spellStart"/>
              <w:r>
                <w:rPr>
                  <w:rFonts w:ascii="Cambria Math" w:hAnsi="Cambria Math"/>
                </w:rPr>
                <w:t>extremum</w:t>
              </w:r>
              <w:proofErr w:type="spellEnd"/>
              <w:r>
                <w:rPr>
                  <w:rFonts w:ascii="Cambria Math" w:hAnsi="Cambria Math"/>
                </w:rPr>
                <w:t xml:space="preserve"> can only be roots of derivative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733AC" w:rsidRPr="00BC6909" w:rsidRDefault="00C724F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- 3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dx+ 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+12x+33)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 is zero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733AC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dx=0</m:t>
                    </m:r>
                  </m:e>
                </m:nary>
              </m:oMath>
              <w:r w:rsidR="00C724F3" w:rsidRPr="00BC6909">
                <w:rPr>
                  <w:rFonts w:ascii="Cambria Math" w:hAnsi="Cambria Math"/>
                </w:rPr>
                <w:t xml:space="preserve"> 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="00C724F3" w:rsidRPr="00BC6909">
                <w:rPr>
                  <w:rFonts w:ascii="Cambria Math" w:hAnsi="Cambria Math"/>
                </w:rPr>
                <w:t xml:space="preserve"> is an odd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1B5F7A" w:rsidRPr="000D6799" w:rsidRDefault="001B5F7A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x dx=0</m:t>
                      </m:r>
                    </m:e>
                  </m:nary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1B5F7A" w:rsidRPr="000D6799" w:rsidRDefault="001B5F7A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</m:oMath>
              <w:r>
                <w:rPr>
                  <w:rFonts w:ascii="Cambria Math" w:hAnsi="Cambria Math"/>
                </w:rPr>
                <w:t xml:space="preserve"> is an odd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855A0" w:rsidRPr="000D6799" w:rsidRDefault="002855A0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nary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855A0" w:rsidRPr="000D6799" w:rsidRDefault="002855A0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d(f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8052D0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Consider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  <w:r w:rsidR="00693812" w:rsidRPr="00BC6909">
                <w:rPr>
                  <w:rFonts w:ascii="Cambria Math" w:hAnsi="Cambria Math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dx,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π/4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nary>
                  </m:e>
                </m:nary>
              </m:oMath>
              <w:r w:rsidR="00693812" w:rsidRPr="00BC6909">
                <w:rPr>
                  <w:rFonts w:ascii="Cambria Math" w:hAnsi="Cambria Math"/>
                </w:rPr>
                <w:t>,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3016B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3016B" w:rsidRPr="00BC6909" w:rsidRDefault="0053016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w:rPr>
                    <w:rFonts w:ascii="Cambria Math" w:hAnsi="Cambria Math"/>
                  </w:rPr>
                  <m:t>, x&gt;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  <w:r w:rsidRPr="00BC6909">
                <w:rPr>
                  <w:rFonts w:ascii="Cambria Math" w:hAnsi="Cambria Math"/>
                </w:rPr>
                <w:t xml:space="preserve"> and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82947" w:rsidRPr="000D6799" w:rsidRDefault="00782947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82947" w:rsidRPr="000D6799" w:rsidRDefault="00782947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  <w:r>
                <w:rPr>
                  <w:rFonts w:ascii="Cambria Math" w:hAnsi="Cambria Math"/>
                </w:rPr>
                <w:t xml:space="preserve">, where </w:t>
              </w:r>
              <m:oMath>
                <m:r>
                  <w:rPr>
                    <w:rFonts w:ascii="Cambria Math" w:hAnsi="Cambria Math"/>
                  </w:rPr>
                  <m:t>n≥2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A37B73" w:rsidRPr="000D6799" w:rsidRDefault="00A37B73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(2-2x)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(4+2x-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  <w:r>
                <w:rPr>
                  <w:rFonts w:ascii="Cambria Math" w:hAnsi="Cambria Math"/>
                </w:rPr>
                <w:t xml:space="preserve">= </w:t>
              </w:r>
              <m:oMath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(4+2x-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A37B73" w:rsidRPr="000D6799" w:rsidRDefault="00A37B73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3016B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  <w:r w:rsidR="0053016B" w:rsidRPr="00BC6909">
                <w:rPr>
                  <w:rFonts w:ascii="Cambria Math" w:hAnsi="Cambria Math"/>
                </w:rPr>
                <w:t xml:space="preserve"> is an even function 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="0053016B" w:rsidRPr="00BC6909">
                <w:rPr>
                  <w:rFonts w:ascii="Cambria Math" w:hAnsi="Cambria Math"/>
                </w:rPr>
                <w:t xml:space="preserve"> is an odd function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3016B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  <w:r w:rsidR="0053016B" w:rsidRPr="00BC6909">
                <w:rPr>
                  <w:rFonts w:ascii="Cambria Math" w:hAnsi="Cambria Math"/>
                </w:rPr>
                <w:t xml:space="preserve"> is an odd function 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="0053016B" w:rsidRPr="00BC6909">
                <w:rPr>
                  <w:rFonts w:ascii="Cambria Math" w:hAnsi="Cambria Math"/>
                </w:rPr>
                <w:t xml:space="preserve"> is an even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279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3016B" w:rsidRPr="00BC6909" w:rsidRDefault="0053016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99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e>
                    </m:func>
                  </m:e>
                </m:nary>
              </m:oMath>
              <w:r w:rsidR="00195046" w:rsidRPr="00BC6909">
                <w:rPr>
                  <w:rFonts w:ascii="Cambria Math" w:hAnsi="Cambria Math"/>
                </w:rPr>
                <w:t>is</w:t>
              </w:r>
              <w:r w:rsidR="003900A5" w:rsidRPr="00BC6909">
                <w:rPr>
                  <w:rFonts w:ascii="Cambria Math" w:hAnsi="Cambria Math"/>
                </w:rPr>
                <w:t xml:space="preserve"> 0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3016B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="000A5701" w:rsidRPr="00BC6909">
                <w:rPr>
                  <w:rFonts w:ascii="Cambria Math" w:hAnsi="Cambria Math"/>
                </w:rPr>
                <w:t>,</w:t>
              </w:r>
              <w:r w:rsidR="0053016B" w:rsidRPr="00BC6909">
                <w:rPr>
                  <w:rFonts w:ascii="Cambria Math" w:hAnsi="Cambria Math"/>
                </w:rPr>
                <w:t xml:space="preserve"> if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2a-x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B5D22" w:rsidRPr="000D6799" w:rsidRDefault="007B5D22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function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  <w:r>
                <w:rPr>
                  <w:rFonts w:ascii="Cambria Math" w:hAnsi="Cambria Math"/>
                </w:rPr>
                <w:t xml:space="preserve"> satisfies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x+π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∀ x∈R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B5D22" w:rsidRPr="000D6799" w:rsidRDefault="007B5D22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x+π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A3178" w:rsidRPr="00396F1A" w:rsidRDefault="002B1CFE" w:rsidP="00877998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ϕ(x)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f(x)ϕ(x)</m:t>
                          </m:r>
                        </m:den>
                      </m:f>
                    </m:e>
                  </m:nary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f(x)</m:t>
                              </m:r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ϕ(x)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f(x)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438A4" w:rsidRPr="000D6799" w:rsidRDefault="000438A4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/>
                      </w:rPr>
                      <m:t>dx=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/>
                      </w:rPr>
                      <m:t>,</m:t>
                    </m:r>
                  </m:e>
                </m:nary>
              </m:oMath>
              <w:r>
                <w:rPr>
                  <w:rFonts w:ascii="Cambria Math" w:hAnsi="Cambria Math"/>
                </w:rPr>
                <w:t xml:space="preserve"> then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200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/>
                      </w:rPr>
                      <m:t>dx=200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nary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438A4" w:rsidRPr="000D6799" w:rsidRDefault="000438A4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</w:rPr>
                      <m:t xml:space="preserve">dx=n </m:t>
                    </m:r>
                    <m:nary>
                      <m:naryPr>
                        <m:limLoc m:val="subSup"/>
                        <m:ctrlPr>
                          <w:rPr>
                            <w:rFonts w:asci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/>
                          </w:rPr>
                          <m:t>dx, n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/>
                          </w:rPr>
                          <m:t>I</m:t>
                        </m:r>
                      </m:e>
                    </m:nary>
                  </m:e>
                </m:nary>
              </m:oMath>
              <w:r>
                <w:rPr>
                  <w:rFonts w:ascii="Cambria Math" w:hAnsi="Cambria Math"/>
                </w:rPr>
                <w:t xml:space="preserve">  and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a+x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3016B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e>
                  </m:nary>
                  <m:r>
                    <w:rPr>
                      <w:rFonts w:ascii="Cambria Math" w:hAnsi="Cambria Math"/>
                    </w:rPr>
                    <m:t>dx=0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3016B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xdx</m:t>
                          </m:r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>For  integrations by parts we have to follow ILATE rule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A3178" w:rsidRPr="00396F1A" w:rsidRDefault="009A3178" w:rsidP="00486E2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-1&lt;a&lt;4,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x+a+5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=λ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log 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+c, </m:t>
                    </m:r>
                  </m:e>
                </m:func>
              </m:oMath>
              <w:r w:rsidRPr="00396F1A">
                <w:rPr>
                  <w:rFonts w:ascii="Cambria Math" w:hAnsi="Cambria Math"/>
                </w:rPr>
                <w:t xml:space="preserve"> where</w:t>
              </w:r>
              <m:oMath>
                <m:r>
                  <w:rPr>
                    <w:rFonts w:ascii="Cambria Math" w:hAnsi="Cambria Math"/>
                  </w:rPr>
                  <m:t xml:space="preserve"> λ</m:t>
                </m:r>
              </m:oMath>
              <w:r w:rsidRPr="00396F1A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 xml:space="preserve">c </m:t>
                </m:r>
              </m:oMath>
              <w:r w:rsidRPr="00396F1A">
                <w:rPr>
                  <w:rFonts w:ascii="Cambria Math" w:hAnsi="Cambria Math"/>
                </w:rPr>
                <w:t>are constants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-1&lt;a&lt;4,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x+a+5</m:t>
                    </m:r>
                  </m:den>
                </m:f>
              </m:oMath>
              <w:r w:rsidRPr="00396F1A">
                <w:rPr>
                  <w:rFonts w:ascii="Cambria Math" w:hAnsi="Cambria Math"/>
                </w:rPr>
                <w:t>is a continuous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E437F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  <w:r w:rsidR="000A5701" w:rsidRPr="00BC6909">
                <w:rPr>
                  <w:rFonts w:ascii="Cambria Math" w:hAnsi="Cambria Math"/>
                </w:rPr>
                <w:t>,</w:t>
              </w:r>
              <w:r w:rsidR="007E437F" w:rsidRPr="00BC6909">
                <w:rPr>
                  <w:rFonts w:ascii="Cambria Math" w:hAnsi="Cambria Math"/>
                </w:rPr>
                <w:t xml:space="preserve"> for </w:t>
              </w:r>
              <m:oMath>
                <m:r>
                  <w:rPr>
                    <w:rFonts w:ascii="Cambria Math" w:hAnsi="Cambria Math"/>
                  </w:rPr>
                  <m:t>x∈[0, 2π]</m:t>
                </m:r>
              </m:oMath>
              <w:r w:rsidR="007E437F" w:rsidRPr="00BC6909">
                <w:rPr>
                  <w:rFonts w:ascii="Cambria Math" w:hAnsi="Cambria Math"/>
                </w:rPr>
                <w:t xml:space="preserve"> is a non</w:t>
              </w:r>
              <w:r w:rsidR="008B1427" w:rsidRPr="00BC6909">
                <w:rPr>
                  <w:rFonts w:ascii="Cambria Math" w:hAnsi="Cambria Math"/>
                </w:rPr>
                <w:t>-differentiable function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E437F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|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|</m:t>
                </m:r>
              </m:oMath>
              <w:r w:rsidRPr="00BC6909">
                <w:rPr>
                  <w:rFonts w:ascii="Cambria Math" w:hAnsi="Cambria Math"/>
                </w:rPr>
                <w:t xml:space="preserve"> is non</w:t>
              </w:r>
              <w:r w:rsidR="008B1427" w:rsidRPr="00BC6909">
                <w:rPr>
                  <w:rFonts w:ascii="Cambria Math" w:hAnsi="Cambria Math"/>
                </w:rPr>
                <w:t xml:space="preserve">-differentiable at </w:t>
              </w:r>
              <m:oMath>
                <m:r>
                  <w:rPr>
                    <w:rFonts w:ascii="Cambria Math" w:hAnsi="Cambria Math"/>
                  </w:rPr>
                  <m:t>x=π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E437F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θ)dθ 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E437F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θdθ =-π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C724F3" w:rsidRPr="00BC6909" w:rsidRDefault="00C724F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(1+x-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dx=0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C724F3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289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725224" w:rsidRPr="00BC6909" w:rsidRDefault="00725224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is continuous and positive for </w:t>
              </w: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(x)</m:t>
                </m:r>
              </m:oMath>
              <w:r w:rsidRPr="00BC6909">
                <w:rPr>
                  <w:rFonts w:ascii="Cambria Math" w:hAnsi="Cambria Math"/>
                </w:rPr>
                <w:t xml:space="preserve"> is continuous for </w:t>
              </w:r>
              <m:oMath>
                <m:r>
                  <w:rPr>
                    <w:rFonts w:ascii="Cambria Math" w:hAnsi="Cambria Math"/>
                  </w:rPr>
                  <m:t>x∈[a, b]</m:t>
                </m:r>
              </m:oMath>
              <w:r w:rsidRPr="00BC6909">
                <w:rPr>
                  <w:rFonts w:ascii="Cambria Math" w:hAnsi="Cambria Math"/>
                </w:rPr>
                <w:t xml:space="preserve"> and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dx&gt;|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</m:oMath>
              <w:r w:rsidR="006001AB" w:rsidRPr="00BC6909">
                <w:rPr>
                  <w:rFonts w:ascii="Cambria Math" w:hAnsi="Cambria Math"/>
                </w:rPr>
                <w:t>,</w:t>
              </w:r>
              <w:r w:rsidR="00C724F3" w:rsidRPr="00BC6909">
                <w:rPr>
                  <w:rFonts w:ascii="Cambria Math" w:hAnsi="Cambria Math"/>
                </w:rPr>
                <w:t xml:space="preserve"> then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733AC" w:rsidRPr="00BC6909" w:rsidRDefault="00C724F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 can be zero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733AC" w:rsidRPr="00BC6909" w:rsidRDefault="00C724F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Equation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Pr="00BC6909">
                <w:rPr>
                  <w:rFonts w:ascii="Cambria Math" w:hAnsi="Cambria Math"/>
                </w:rPr>
                <w:t xml:space="preserve"> has at least one root for </w:t>
              </w: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3016B" w:rsidRPr="00BC6909" w:rsidRDefault="0053016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m</m:t>
                </m:r>
              </m:oMath>
              <w:r w:rsidRPr="00BC6909">
                <w:rPr>
                  <w:rFonts w:ascii="Cambria Math" w:hAnsi="Cambria Math"/>
                </w:rPr>
                <w:t xml:space="preserve"> be any integer. Then the value of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2mx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  <w:r w:rsidRPr="00BC6909">
                <w:rPr>
                  <w:rFonts w:ascii="Cambria Math" w:hAnsi="Cambria Math"/>
                </w:rPr>
                <w:t xml:space="preserve"> is zero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3016B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=…=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C62F4" w:rsidRPr="00806145" w:rsidRDefault="00EB7E8E" w:rsidP="004C2EC2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806145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806145">
                <w:rPr>
                  <w:rFonts w:ascii="Cambria Math" w:eastAsiaTheme="minorEastAsia" w:hAnsi="Cambria Math"/>
                </w:rPr>
                <w:t xml:space="preserve"> be an indefinite integral of </w:t>
              </w: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  <w:r w:rsidRPr="00806145">
                <w:rPr>
                  <w:rFonts w:ascii="Cambria Math" w:eastAsiaTheme="minorEastAsia" w:hAnsi="Cambria Math"/>
                </w:rPr>
                <w:t>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C62F4" w:rsidRPr="00806145" w:rsidRDefault="00EB7E8E" w:rsidP="004C2EC2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 w:cs="Calibri"/>
                </w:rPr>
              </w:pPr>
              <w:r w:rsidRPr="00806145">
                <w:rPr>
                  <w:rFonts w:ascii="Cambria Math" w:hAnsi="Cambria Math" w:cs="Calibri"/>
                </w:rPr>
                <w:t xml:space="preserve">The function </w:t>
              </w:r>
              <m:oMath>
                <m:r>
                  <w:rPr>
                    <w:rFonts w:ascii="Cambria Math" w:hAnsi="Cambria Math" w:cs="Calibri"/>
                  </w:rPr>
                  <m:t>F(x)</m:t>
                </m:r>
              </m:oMath>
              <w:r w:rsidRPr="00806145">
                <w:rPr>
                  <w:rFonts w:ascii="Cambria Math" w:eastAsiaTheme="minorEastAsia" w:hAnsi="Cambria Math" w:cs="Calibri"/>
                </w:rPr>
                <w:t xml:space="preserve"> satisfies </w:t>
              </w:r>
              <m:oMath>
                <m:r>
                  <w:rPr>
                    <w:rFonts w:ascii="Cambria Math" w:eastAsiaTheme="minorEastAsia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libri"/>
                      </w:rPr>
                      <m:t>x+π</m:t>
                    </m:r>
                  </m:e>
                </m:d>
                <m:r>
                  <w:rPr>
                    <w:rFonts w:ascii="Cambria Math" w:eastAsiaTheme="minorEastAsia" w:hAnsi="Cambria Math" w:cs="Calibri"/>
                  </w:rPr>
                  <m:t>=F(x)</m:t>
                </m:r>
              </m:oMath>
              <w:r w:rsidRPr="00806145">
                <w:rPr>
                  <w:rFonts w:ascii="Cambria Math" w:eastAsiaTheme="minorEastAsia" w:hAnsi="Cambria Math" w:cs="Calibri"/>
                </w:rPr>
                <w:t xml:space="preserve"> for all real </w:t>
              </w:r>
              <m:oMath>
                <m:r>
                  <w:rPr>
                    <w:rFonts w:ascii="Cambria Math" w:eastAsiaTheme="minorEastAsia" w:hAnsi="Cambria Math" w:cs="Calibri"/>
                  </w:rPr>
                  <m:t>x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C62F4" w:rsidRPr="00806145" w:rsidRDefault="00B72198" w:rsidP="004C2EC2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 w:cs="Calibri"/>
                </w:rPr>
              </w:p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sin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x+π</m:t>
                        </m:r>
                      </m:e>
                    </m:d>
                    <m:r>
                      <w:rPr>
                        <w:rFonts w:ascii="Cambria Math" w:hAnsi="Cambria Math" w:cs="Calibri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func>
                  </m:e>
                </m:func>
              </m:oMath>
              <w:r w:rsidR="00EB7E8E" w:rsidRPr="00806145">
                <w:rPr>
                  <w:rFonts w:ascii="Cambria Math" w:eastAsiaTheme="minorEastAsia" w:hAnsi="Cambria Math" w:cs="Calibri"/>
                </w:rPr>
                <w:t xml:space="preserve"> for all real </w:t>
              </w:r>
              <m:oMath>
                <m:r>
                  <w:rPr>
                    <w:rFonts w:ascii="Cambria Math" w:eastAsiaTheme="minorEastAsia" w:hAnsi="Cambria Math" w:cs="Calibri"/>
                  </w:rPr>
                  <m:t>x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733AC" w:rsidRPr="00BC6909" w:rsidRDefault="0053016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On the interval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oMath>
              <w:r w:rsidR="006001AB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</w:rPr>
                <w:t xml:space="preserve"> the least value of the function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5π/4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)dt</m:t>
                    </m:r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 is 0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733AC" w:rsidRPr="00BC6909" w:rsidRDefault="0053016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is a decreasing function on the interval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oMath>
              <w:r w:rsidR="006001AB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</w:rPr>
                <w:t xml:space="preserve"> then the least value of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is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06743" w:rsidRPr="000D6799" w:rsidRDefault="00F06743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+c,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nary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06743" w:rsidRDefault="00F06743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When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  <w:r>
                <w:rPr>
                  <w:rFonts w:ascii="Cambria Math" w:hAnsi="Cambria Math"/>
                </w:rPr>
                <w:t>, then</w:t>
              </w:r>
            </w:p>
            <w:p w:rsidR="00F06743" w:rsidRPr="000D6799" w:rsidRDefault="00F06743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dx=</m:t>
                      </m:r>
                      <m:nary>
                        <m:naryPr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dx=2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</m:e>
                          </m:func>
                        </m:e>
                      </m:nary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325F43" w:rsidRPr="000D6799" w:rsidRDefault="00325F43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dx=41,</m:t>
                    </m:r>
                  </m:e>
                </m:nary>
              </m:oMath>
              <w:r>
                <w:rPr>
                  <w:rFonts w:ascii="Cambria Math" w:hAnsi="Cambria Math"/>
                </w:rPr>
                <w:t xml:space="preserve"> where </w:t>
              </w:r>
              <m:oMath>
                <m:r>
                  <w:rPr>
                    <w:rFonts w:ascii="Cambria Math" w:hAnsi="Cambria Math"/>
                  </w:rPr>
                  <m:t>{∙}</m:t>
                </m:r>
              </m:oMath>
              <w:r>
                <w:rPr>
                  <w:rFonts w:ascii="Cambria Math" w:hAnsi="Cambria Math"/>
                </w:rPr>
                <w:t xml:space="preserve"> denotes the fractional part function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325F43" w:rsidRPr="000D6799" w:rsidRDefault="00325F43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{x+5}</m:t>
                </m:r>
              </m:oMath>
              <w:r>
                <w:rPr>
                  <w:rFonts w:ascii="Cambria Math" w:hAnsi="Cambria Math"/>
                </w:rPr>
                <w:t xml:space="preserve"> is a periodic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C83577" w:rsidRPr="000D6799" w:rsidRDefault="00C83577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5x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 dx=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|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sec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5x|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|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sec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3x|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|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sec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2x|</m:t>
                                              </m:r>
                                            </m:e>
                                          </m:func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+c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nary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C83577" w:rsidRPr="000D6799" w:rsidRDefault="00C83577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3x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A3178" w:rsidRPr="00396F1A" w:rsidRDefault="002B1CFE" w:rsidP="00486E2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e>
                    </m:d>
                  </m:e>
                </m:nary>
              </m:oMath>
              <w:r w:rsidR="009A3178" w:rsidRPr="00396F1A">
                <w:rPr>
                  <w:rFonts w:ascii="Cambria Math" w:hAnsi="Cambria Math"/>
                </w:rPr>
                <w:t>cannot be evaluated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>Only differentiable functions can be integrated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D11FFB" w:rsidRPr="000D6799" w:rsidRDefault="00D11FFB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n&gt;1,</m:t>
                </m:r>
              </m:oMath>
              <w:r>
                <w:rPr>
                  <w:rFonts w:ascii="Cambria Math" w:hAnsi="Cambria Math"/>
                </w:rPr>
                <w:t xml:space="preserve"> then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D11FFB" w:rsidRPr="000D6799" w:rsidRDefault="00D11FFB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dx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1/n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nary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D11FFB" w:rsidRPr="000D6799" w:rsidRDefault="00D11FFB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dx=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a+b-x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299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73A4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E437F" w:rsidRPr="00BC6909" w:rsidRDefault="007E437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99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e>
                    </m:func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 is zero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E437F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a+c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b+c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  <w:r w:rsidR="007E437F" w:rsidRPr="00BC6909">
                <w:rPr>
                  <w:rFonts w:ascii="Cambria Math" w:hAnsi="Cambria Math"/>
                </w:rPr>
                <w:t xml:space="preserve"> and for odd function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dx=0</m:t>
                    </m:r>
                  </m:e>
                </m:nary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9476D" w:rsidRPr="000D6799" w:rsidRDefault="0059476D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nary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9476D" w:rsidRPr="000D6799" w:rsidRDefault="0059476D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73A43" w:rsidRPr="00BC6909" w:rsidRDefault="00047BE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Consider the function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satisfying the relation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x+7</m:t>
                    </m:r>
                  </m:e>
                </m:d>
                <m:r>
                  <w:rPr>
                    <w:rFonts w:ascii="Cambria Math" w:hAnsi="Cambria Math"/>
                  </w:rPr>
                  <m:t>= 0, ∀ x∈R</m:t>
                </m:r>
              </m:oMath>
              <w:r w:rsidR="006001AB" w:rsidRPr="00BC6909">
                <w:rPr>
                  <w:rFonts w:ascii="Cambria Math" w:hAnsi="Cambria Math"/>
                </w:rPr>
                <w:t>,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3016B" w:rsidRPr="00BC6909" w:rsidRDefault="0053016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The possible least value of </w:t>
              </w:r>
              <m:oMath>
                <m:r>
                  <w:rPr>
                    <w:rFonts w:ascii="Cambria Math" w:hAnsi="Cambria Math"/>
                  </w:rPr>
                  <m:t>t</m:t>
                </m:r>
              </m:oMath>
              <w:r w:rsidRPr="00BC6909">
                <w:rPr>
                  <w:rFonts w:ascii="Cambria Math" w:hAnsi="Cambria Math"/>
                </w:rPr>
                <w:t xml:space="preserve"> for which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a+t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 is independent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BC6909">
                <w:rPr>
                  <w:rFonts w:ascii="Cambria Math" w:hAnsi="Cambria Math"/>
                </w:rPr>
                <w:t xml:space="preserve"> is 12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3016B" w:rsidRPr="00BC6909" w:rsidRDefault="006001AB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="0053016B" w:rsidRPr="00BC6909">
                <w:rPr>
                  <w:rFonts w:ascii="Cambria Math" w:hAnsi="Cambria Math"/>
                </w:rPr>
                <w:t xml:space="preserve"> is a periodic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303211" w:rsidRPr="000D6799" w:rsidRDefault="00303211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value of the integral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</m:t>
                </m:r>
                <m:r>
                  <w:rPr>
                    <w:rFonts w:ascii="Cambria Math" w:hAnsi="Cambria Math"/>
                  </w:rPr>
                  <m:t>x (n∈N)</m:t>
                </m:r>
              </m:oMath>
              <w:r>
                <w:rPr>
                  <w:rFonts w:ascii="Cambria Math" w:hAnsi="Cambria Math"/>
                </w:rPr>
                <w:t xml:space="preserve"> is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303211" w:rsidRPr="000D6799" w:rsidRDefault="00303211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mx dx=0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r>
                            <w:rPr>
                              <w:rFonts w:ascii="Cambria Math"/>
                            </w:rPr>
                            <m:t>N</m:t>
                          </m:r>
                        </m:e>
                      </m:d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A95B4A" w:rsidRDefault="00A95B4A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4(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1)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/>
                        </w:rPr>
                        <m:t>,</m:t>
                      </m:r>
                    </m:e>
                  </m:nary>
                </m:oMath>
              </m:oMathPara>
            </w:p>
            <w:p w:rsidR="00A95B4A" w:rsidRPr="000D6799" w:rsidRDefault="00A95B4A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Where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for</m:t>
                        </m:r>
                        <m:r>
                          <w:rPr>
                            <w:rFonts w:ascii="Cambria Math"/>
                          </w:rPr>
                          <m:t xml:space="preserve"> 0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/>
                          </w:rPr>
                          <m:t>x&lt;1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for</m:t>
                        </m:r>
                        <m:r>
                          <w:rPr>
                            <w:rFonts w:ascii="Cambria Math" w:hAnsi="Cambria Math"/>
                          </w:rPr>
                          <m:t xml:space="preserve"> 1≤x≤2</m:t>
                        </m:r>
                      </m:e>
                    </m:eqArr>
                  </m:e>
                </m:d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A95B4A" w:rsidRPr="000D6799" w:rsidRDefault="00A95B4A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>
                <w:rPr>
                  <w:rFonts w:ascii="Cambria Math" w:hAnsi="Cambria Math"/>
                </w:rPr>
                <w:t xml:space="preserve"> is continuous in [0, 2]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A3178" w:rsidRPr="00396F1A" w:rsidRDefault="009A3178" w:rsidP="00A35B5F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 xml:space="preserve">If the primitive of </w:t>
              </w:r>
              <m:oMath>
                <m:r>
                  <w:rPr>
                    <w:rFonts w:ascii="Cambria Math" w:hAnsi="Cambria Math"/>
                  </w:rPr>
                  <m:t>f(x)=π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πx+2x-4</m:t>
                    </m:r>
                  </m:e>
                </m:func>
              </m:oMath>
              <w:r w:rsidRPr="00396F1A">
                <w:rPr>
                  <w:rFonts w:ascii="Cambria Math" w:hAnsi="Cambria Math"/>
                </w:rPr>
                <w:t xml:space="preserve"> has the value 3 for </w:t>
              </w:r>
              <m:oMath>
                <m:r>
                  <w:rPr>
                    <w:rFonts w:ascii="Cambria Math" w:hAnsi="Cambria Math"/>
                  </w:rPr>
                  <m:t>x=1</m:t>
                </m:r>
              </m:oMath>
              <w:r w:rsidRPr="00396F1A">
                <w:rPr>
                  <w:rFonts w:ascii="Cambria Math" w:hAnsi="Cambria Math"/>
                </w:rPr>
                <w:t xml:space="preserve">, then there are exactly two values of </w:t>
              </w:r>
              <m:oMath>
                <m:r>
                  <w:rPr>
                    <w:rFonts w:ascii="Cambria Math" w:hAnsi="Cambria Math"/>
                  </w:rPr>
                  <m:t xml:space="preserve">x </m:t>
                </m:r>
              </m:oMath>
              <w:r w:rsidRPr="00396F1A">
                <w:rPr>
                  <w:rFonts w:ascii="Cambria Math" w:hAnsi="Cambria Math"/>
                </w:rPr>
                <w:t xml:space="preserve">for which primitive of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396F1A">
                <w:rPr>
                  <w:rFonts w:ascii="Cambria Math" w:hAnsi="Cambria Math"/>
                </w:rPr>
                <w:t xml:space="preserve"> vanishes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A3178" w:rsidRPr="00396F1A" w:rsidRDefault="002B1CFE" w:rsidP="00877998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 x</m:t>
                    </m:r>
                  </m:e>
                </m:func>
              </m:oMath>
              <w:r w:rsidR="009A3178" w:rsidRPr="00396F1A">
                <w:rPr>
                  <w:rFonts w:ascii="Cambria Math" w:hAnsi="Cambria Math"/>
                </w:rPr>
                <w:t xml:space="preserve"> has period 2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242B8A" w:rsidRPr="000D6799" w:rsidRDefault="00242B8A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π/2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π/2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x| dx=2</m:t>
                          </m:r>
                        </m:e>
                      </m:func>
                    </m:e>
                  </m:nary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242B8A" w:rsidRPr="000D6799" w:rsidRDefault="00242B8A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</w:rPr>
                      <m:t>dx=</m:t>
                    </m:r>
                    <m:nary>
                      <m:naryPr>
                        <m:limLoc m:val="subSup"/>
                        <m:ctrlPr>
                          <w:rPr>
                            <w:rFonts w:asci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c</m:t>
                        </m:r>
                      </m:sup>
                      <m:e>
                        <m:r>
                          <w:rPr>
                            <w:rFonts w:asci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/>
                          </w:rPr>
                          <m:t>dx+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  <w:r>
                <w:rPr>
                  <w:rFonts w:ascii="Cambria Math" w:hAnsi="Cambria Math"/>
                </w:rPr>
                <w:t xml:space="preserve">, where </w:t>
              </w:r>
              <m:oMath>
                <m:r>
                  <w:rPr>
                    <w:rFonts w:ascii="Cambria Math" w:hAnsi="Cambria Math"/>
                  </w:rPr>
                  <m:t>c∈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 b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425C72" w:rsidRPr="000D6799" w:rsidRDefault="00425C72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=x</m:t>
                </m:r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(x-3y)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-1}</m:t>
                        </m:r>
                      </m:e>
                    </m:func>
                  </m:e>
                </m:nary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425C72" w:rsidRPr="000D6799" w:rsidRDefault="00425C72" w:rsidP="001C38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(x-3y)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(x-3y)+c</m:t>
                          </m:r>
                        </m:e>
                      </m:func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AA2674" w:rsidRPr="00DF033D" w:rsidRDefault="008417E0" w:rsidP="00CA5320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</w:rPr>
              </w:pPr>
              <w:r w:rsidRPr="00DF033D">
                <w:rPr>
                  <w:rFonts w:ascii="Cambria Math" w:hAnsi="Cambria Math"/>
                </w:rPr>
                <w:t>Observe the following statements</w:t>
              </w:r>
            </w:p>
            <w:p w:rsidR="00AA2674" w:rsidRPr="00DF033D" w:rsidRDefault="008417E0" w:rsidP="00CA5320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</w:rPr>
              </w:pPr>
              <w:r w:rsidRPr="00DF033D">
                <w:rPr>
                  <w:rFonts w:ascii="Cambria Math" w:hAnsi="Cambria Math"/>
                </w:rPr>
                <w:t>Then, which of the following is true?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AA2674" w:rsidRPr="00DF033D" w:rsidRDefault="00D74B58" w:rsidP="00CA5320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, dx=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AA2674" w:rsidRPr="00DF033D" w:rsidRDefault="00D74B58" w:rsidP="00CA5320">
              <w:pPr>
                <w:spacing w:after="0"/>
                <w:contextualSpacing/>
                <w:autoSpaceDE w:val="0"/>
                <w:autoSpaceDN w:val="0"/>
                <w:adjustRightInd w:val="0"/>
                <w:spacing w:line="276" w:lineRule="auto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nary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308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C1077" w:rsidRPr="000D6799" w:rsidRDefault="000C1077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func>
                        <m:funcPr>
                          <m:ctrlPr>
                            <w:rPr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/>
                            </w:rPr>
                            <m:t>x dx&lt;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 dx</m:t>
                                  </m:r>
                                </m:e>
                              </m:func>
                            </m:e>
                          </m:nary>
                        </m:e>
                      </m:func>
                    </m:e>
                  </m:nary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C1077" w:rsidRPr="000D6799" w:rsidRDefault="000C1077" w:rsidP="00287127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dx&lt;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b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/>
                            </w:rPr>
                            <m:t xml:space="preserve"> dx, </m:t>
                          </m:r>
                          <m:r>
                            <w:rPr>
                              <w:rFonts w:ascii="Cambria Math" w:hAnsi="Cambria Math"/>
                            </w:rPr>
                            <m:t>∀</m:t>
                          </m:r>
                          <m:r>
                            <w:rPr>
                              <w:rFonts w:ascii="Cambria Math"/>
                            </w:rPr>
                            <m:t>f(x)</m:t>
                          </m:r>
                          <m:r>
                            <w:rPr>
                              <w:rFonts w:ascii="Cambria Math" w:hAnsi="Cambria Math"/>
                            </w:rPr>
                            <m:t>≥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g</m:t>
                          </m:r>
                          <m:r>
                            <w:rPr>
                              <w:rFonts w:ascii="Cambria Math"/>
                            </w:rPr>
                            <m:t>(x)</m:t>
                          </m:r>
                        </m:e>
                      </m:nary>
                    </m:e>
                  </m:nary>
                </m:oMath>
              </m:oMathPara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0"/>
          <w:gridCol w:w="396"/>
          <w:gridCol w:w="2106"/>
          <w:gridCol w:w="368"/>
          <w:gridCol w:w="2133"/>
          <w:gridCol w:w="383"/>
          <w:gridCol w:w="1156"/>
          <w:gridCol w:w="1156"/>
          <w:gridCol w:w="1156"/>
          <w:gridCol w:w="1153"/>
        </w:tblGrid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/>
                  <w:b/>
                  <w:bCs/>
                </w:rPr>
                <w:t>Matrix-Match Type</w:t>
              </w:r>
            </w:p>
          </w:tc>
        </w:tr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0 question(s). Each question contains Statements given in 2 columns which have to be matched. Statements (A, B, C, D)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</w:t>
              </w:r>
              <w:r w:rsidRPr="00742BFD">
                <w:rPr>
                  <w:rFonts w:ascii="Cambria Math" w:hAnsi="Cambria Math"/>
                </w:rPr>
                <w:t xml:space="preserve"> have to be matched with Statements (p, q, r, s)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II</w:t>
              </w:r>
              <w:r w:rsidRPr="00742BFD">
                <w:rPr>
                  <w:rFonts w:ascii="Cambria Math" w:hAnsi="Cambria Math"/>
                </w:rPr>
                <w:t>.</w:t>
              </w: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309.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327EC" w:rsidRPr="00BC6909" w:rsidRDefault="009327EC" w:rsidP="00A15B3C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CF4637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is an integrable function for </w:t>
              </w:r>
            </w:p>
            <w:p w:rsidR="00CF4637" w:rsidRPr="00BC6909" w:rsidRDefault="00CF4637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oMath>
              <w:r w:rsidRPr="00BC6909">
                <w:rPr>
                  <w:rFonts w:ascii="Cambria Math" w:hAnsi="Cambria Math"/>
                </w:rPr>
                <w:t xml:space="preserve"> and</w:t>
              </w:r>
            </w:p>
            <w:p w:rsidR="00CF463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π/3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θf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</w:rPr>
                  <m:t>)dθ</m:t>
                </m:r>
              </m:oMath>
              <w:r w:rsidR="001569F1" w:rsidRPr="00BC6909">
                <w:rPr>
                  <w:rFonts w:ascii="Cambria Math" w:hAnsi="Cambria Math"/>
                </w:rPr>
                <w:t xml:space="preserve"> and</w:t>
              </w:r>
            </w:p>
            <w:p w:rsidR="00CF463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π/3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θf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</w:rPr>
                  <m:t>)dθ</m:t>
                </m:r>
              </m:oMath>
              <w:r w:rsidR="00735B1D" w:rsidRPr="00BC6909">
                <w:rPr>
                  <w:rFonts w:ascii="Cambria Math" w:hAnsi="Cambria Math"/>
                </w:rPr>
                <w:t>,</w:t>
              </w:r>
              <w:r w:rsidR="00CF4637" w:rsidRPr="00BC6909">
                <w:rPr>
                  <w:rFonts w:ascii="Cambria Math" w:hAnsi="Cambria Math"/>
                </w:rPr>
                <w:t xml:space="preserve">then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1569F1" w:rsidP="00A15B3C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BC6909">
                <w:rPr>
                  <w:rFonts w:ascii="Cambria Math" w:hAnsi="Cambria Math"/>
                </w:rPr>
                <w:t>3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361AD3" w:rsidRPr="00BC6909" w:rsidRDefault="00361AD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=f(3+x)</m:t>
                </m:r>
              </m:oMath>
              <w:r w:rsidRPr="00BC6909">
                <w:rPr>
                  <w:rFonts w:ascii="Cambria Math" w:hAnsi="Cambria Math"/>
                </w:rPr>
                <w:t xml:space="preserve"> for </w:t>
              </w:r>
              <m:oMath>
                <m:r>
                  <w:rPr>
                    <w:rFonts w:ascii="Cambria Math" w:hAnsi="Cambria Math"/>
                  </w:rPr>
                  <m:t>∀ x</m:t>
                </m:r>
              </m:oMath>
              <w:r w:rsidR="00735B1D" w:rsidRPr="00BC6909">
                <w:rPr>
                  <w:rFonts w:ascii="Cambria Math" w:hAnsi="Cambria Math"/>
                </w:rPr>
                <w:t>,</w:t>
              </w:r>
              <w:r w:rsidR="001569F1" w:rsidRPr="00BC6909">
                <w:rPr>
                  <w:rFonts w:ascii="Cambria Math" w:hAnsi="Cambria Math"/>
                </w:rPr>
                <w:t xml:space="preserve"> a</w:t>
              </w:r>
              <w:r w:rsidRPr="00BC6909">
                <w:rPr>
                  <w:rFonts w:ascii="Cambria Math" w:hAnsi="Cambria Math"/>
                </w:rPr>
                <w:t xml:space="preserve">nd the value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a+b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is independent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BC6909">
                <w:rPr>
                  <w:rFonts w:ascii="Cambria Math" w:hAnsi="Cambria Math"/>
                </w:rPr>
                <w:t xml:space="preserve"> then the value of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  <w:r w:rsidRPr="00BC6909">
                <w:rPr>
                  <w:rFonts w:ascii="Cambria Math" w:hAnsi="Cambria Math"/>
                </w:rPr>
                <w:t xml:space="preserve"> can be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1569F1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>1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361AD3" w:rsidRPr="00BC6909" w:rsidRDefault="00361AD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>The value</w:t>
              </w:r>
              <w:r w:rsidR="001569F1" w:rsidRPr="00BC6909">
                <w:rPr>
                  <w:rFonts w:ascii="Cambria Math" w:hAnsi="Cambria Math"/>
                </w:rPr>
                <w:t xml:space="preserve"> of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25+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- 10x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nary>
              </m:oMath>
            </w:p>
            <w:p w:rsidR="00361AD3" w:rsidRPr="00BC6909" w:rsidRDefault="00361AD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>(where [</w:t>
              </w:r>
              <w:r w:rsidR="001569F1" w:rsidRPr="00BC6909">
                <w:rPr>
                  <w:rFonts w:ascii="Cambria Math" w:hAnsi="Cambria Math"/>
                </w:rPr>
                <w:t>.</w:t>
              </w:r>
              <w:r w:rsidRPr="00BC6909">
                <w:rPr>
                  <w:rFonts w:ascii="Cambria Math" w:hAnsi="Cambria Math"/>
                </w:rPr>
                <w:t>] denotes the greatest integer function)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1569F1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>2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361AD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x+…∞</m:t>
                                </m:r>
                              </m:e>
                            </m:rad>
                          </m:e>
                        </m:rad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w:p>
            <w:p w:rsidR="00361AD3" w:rsidRPr="00BC6909" w:rsidRDefault="00361AD3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(where </w:t>
              </w:r>
              <m:oMath>
                <m:r>
                  <w:rPr>
                    <w:rFonts w:ascii="Cambria Math" w:hAnsi="Cambria Math"/>
                  </w:rPr>
                  <m:t>x&gt;0</m:t>
                </m:r>
              </m:oMath>
              <w:r w:rsidRPr="00BC6909">
                <w:rPr>
                  <w:rFonts w:ascii="Cambria Math" w:hAnsi="Cambria Math"/>
                </w:rPr>
                <w:t xml:space="preserve">), then </w:t>
              </w:r>
              <m:oMath>
                <m:r>
                  <w:rPr>
                    <w:rFonts w:ascii="Cambria Math" w:hAnsi="Cambria Math"/>
                  </w:rPr>
                  <m:t>[I]</m:t>
                </m:r>
              </m:oMath>
              <w:r w:rsidRPr="00BC6909">
                <w:rPr>
                  <w:rFonts w:ascii="Cambria Math" w:hAnsi="Cambria Math"/>
                </w:rPr>
                <w:t xml:space="preserve"> is equa</w:t>
              </w:r>
              <w:r w:rsidR="001569F1" w:rsidRPr="00BC6909">
                <w:rPr>
                  <w:rFonts w:ascii="Cambria Math" w:hAnsi="Cambria Math"/>
                </w:rPr>
                <w:t xml:space="preserve">l to </w:t>
              </w:r>
              <w:r w:rsidR="00EE19E2" w:rsidRPr="00BC6909">
                <w:rPr>
                  <w:rFonts w:ascii="Cambria Math" w:hAnsi="Cambria Math"/>
                </w:rPr>
                <w:t>(where [.] denotes the gre</w:t>
              </w:r>
              <w:r w:rsidRPr="00BC6909">
                <w:rPr>
                  <w:rFonts w:ascii="Cambria Math" w:hAnsi="Cambria Math"/>
                </w:rPr>
                <w:t>ates</w:t>
              </w:r>
              <w:r w:rsidR="00EE19E2" w:rsidRPr="00BC6909">
                <w:rPr>
                  <w:rFonts w:ascii="Cambria Math" w:hAnsi="Cambria Math"/>
                </w:rPr>
                <w:t>t</w:t>
              </w:r>
              <w:r w:rsidRPr="00BC6909">
                <w:rPr>
                  <w:rFonts w:ascii="Cambria Math" w:hAnsi="Cambria Math"/>
                </w:rPr>
                <w:t xml:space="preserve"> </w:t>
              </w:r>
              <w:r w:rsidRPr="00BC6909">
                <w:rPr>
                  <w:rFonts w:ascii="Cambria Math" w:hAnsi="Cambria Math"/>
                </w:rPr>
                <w:lastRenderedPageBreak/>
                <w:t>integer function)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1569F1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>4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327EC" w:rsidRPr="00BC6909" w:rsidRDefault="009327EC" w:rsidP="00A15B3C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d>
                  </m:e>
                </m:func>
              </m:oMath>
              <w:r w:rsidR="00741E19" w:rsidRPr="00BC6909">
                <w:rPr>
                  <w:rFonts w:ascii="Cambria Math" w:hAnsi="Cambria Math"/>
                </w:rPr>
                <w:t xml:space="preserve"> 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CF4637" w:rsidP="00A15B3C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e-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741E19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BC6909">
                <w:rPr>
                  <w:rFonts w:ascii="Cambria Math" w:hAnsi="Cambria Math"/>
                </w:rPr>
                <w:t xml:space="preserve"> be a function satisfying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  <w:r w:rsidRPr="00BC6909">
                <w:rPr>
                  <w:rFonts w:ascii="Cambria Math" w:hAnsi="Cambria Math"/>
                </w:rPr>
                <w:t xml:space="preserve"> with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  <w:r w:rsidRPr="00BC6909">
                <w:rPr>
                  <w:rFonts w:ascii="Cambria Math" w:hAnsi="Cambria Math"/>
                </w:rPr>
                <w:t xml:space="preserve"> and g be the function satisfying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  <w:r w:rsidRPr="00BC6909">
                <w:rPr>
                  <w:rFonts w:ascii="Cambria Math" w:hAnsi="Cambria Math"/>
                </w:rPr>
                <w:t xml:space="preserve"> then the value of the integral</w:t>
              </w:r>
            </w:p>
            <w:p w:rsidR="00741E19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="001569F1" w:rsidRPr="00BC6909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(1+x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)dx</m:t>
                </m:r>
              </m:oMath>
              <w:r w:rsidR="00741E19" w:rsidRPr="00BC6909">
                <w:rPr>
                  <w:rFonts w:ascii="Cambria Math" w:hAnsi="Cambria Math"/>
                </w:rPr>
                <w:t xml:space="preserve"> 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func>
              </m:oMath>
              <w:r w:rsidR="00741E19" w:rsidRPr="00BC6909">
                <w:rPr>
                  <w:rFonts w:ascii="Cambria Math" w:hAnsi="Cambria Math"/>
                </w:rPr>
                <w:t xml:space="preserve"> 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311.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327EC" w:rsidRPr="00BC6909" w:rsidRDefault="009327EC" w:rsidP="00A15B3C">
            <w:pPr>
              <w:spacing w:after="0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i/>
                </w:rPr>
                <w:sym w:font="Symbol" w:char="F0D7"/>
              </m:r>
              <m:r>
                <w:rPr>
                  <w:rFonts w:ascii="Cambria Math" w:hAnsi="Cambria Math"/>
                </w:rPr>
                <m:t>]</m:t>
              </m:r>
            </m:oMath>
            <w:r w:rsidRPr="00BC6909">
              <w:rPr>
                <w:rFonts w:ascii="Cambria Math" w:hAnsi="Cambria Math"/>
              </w:rPr>
              <w:t xml:space="preserve"> denotes the greatest integer function, then match the following columns: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327EC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327EC" w:rsidRPr="00BC6909" w:rsidRDefault="00437ABF" w:rsidP="00A15B3C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BC6909">
                <w:rPr>
                  <w:rFonts w:ascii="Cambria Math" w:hAnsi="Cambria Math"/>
                </w:rPr>
                <w:t>3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327EC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327EC" w:rsidRPr="00BC6909" w:rsidRDefault="00437AB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>5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327EC" w:rsidRPr="00BC6909" w:rsidRDefault="0041771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func>
                    </m:e>
                  </m:nary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327EC" w:rsidRPr="00BC6909" w:rsidRDefault="00437AB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>4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327EC" w:rsidRPr="00BC6909" w:rsidRDefault="00437ABF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25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π/4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nary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327EC" w:rsidRPr="00BC6909" w:rsidRDefault="00FD4667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-3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A3178" w:rsidRPr="00396F1A" w:rsidRDefault="009A3178" w:rsidP="00A35B5F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-x+1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oMath/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d>
                    </m:e>
                  </m:func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(x-2)</m:t>
                      </m:r>
                    </m:den>
                  </m:f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x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pq,r,s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313.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327EC" w:rsidRPr="00BC6909" w:rsidRDefault="009327EC" w:rsidP="00A15B3C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5D1FFC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 xml:space="preserve">I=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+βx+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dx,</m:t>
                    </m:r>
                  </m:e>
                </m:nary>
              </m:oMath>
              <w:r w:rsidRPr="00BC6909">
                <w:rPr>
                  <w:rFonts w:ascii="Cambria Math" w:hAnsi="Cambria Math"/>
                </w:rPr>
                <w:t xml:space="preserve">then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 w:rsidRPr="00BC6909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606CCD" w:rsidP="00A15B3C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BC6909">
                <w:rPr>
                  <w:rFonts w:ascii="Cambria Math" w:hAnsi="Cambria Math"/>
                </w:rPr>
                <w:t xml:space="preserve">Independent of </w:t>
              </w:r>
              <m:oMath>
                <m:r>
                  <w:rPr>
                    <w:rFonts w:ascii="Cambria Math" w:hAnsi="Cambria Math"/>
                  </w:rPr>
                  <m:t>α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5D1FFC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α, β</m:t>
                </m:r>
              </m:oMath>
              <w:r w:rsidRPr="00BC6909">
                <w:rPr>
                  <w:rFonts w:ascii="Cambria Math" w:hAnsi="Cambria Math"/>
                </w:rPr>
                <w:t xml:space="preserve"> be the distinct positive roots of the equation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x=2x</m:t>
                    </m:r>
                  </m:e>
                </m:func>
              </m:oMath>
              <w:r w:rsidR="00166B61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</w:rPr>
                <w:t xml:space="preserve"> then</w:t>
              </w:r>
            </w:p>
            <w:p w:rsidR="005D1FFC" w:rsidRPr="00BC6909" w:rsidRDefault="00B12E2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γ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βx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  <w:r w:rsidR="00E56CC8" w:rsidRPr="00BC6909">
                <w:rPr>
                  <w:rFonts w:ascii="Cambria Math" w:hAnsi="Cambria Math"/>
                </w:rPr>
                <w:t xml:space="preserve"> (where </w:t>
              </w:r>
              <m:oMath>
                <m:r>
                  <w:rPr>
                    <w:rFonts w:ascii="Cambria Math" w:hAnsi="Cambria Math"/>
                  </w:rPr>
                  <m:t xml:space="preserve">γ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0</m:t>
                </m:r>
              </m:oMath>
              <w:r w:rsidR="00E56CC8" w:rsidRPr="00BC6909">
                <w:rPr>
                  <w:rFonts w:ascii="Cambria Math" w:hAnsi="Cambria Math"/>
                </w:rPr>
                <w:t>)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606CCD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Independent of </w:t>
              </w:r>
              <m:oMath>
                <m:r>
                  <w:rPr>
                    <w:rFonts w:ascii="Cambria Math" w:hAnsi="Cambria Math"/>
                  </w:rPr>
                  <m:t>β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E56CC8" w:rsidRPr="00BC6909" w:rsidRDefault="00E56CC8" w:rsidP="00A15B3C">
              <w:pPr>
                <w:spacing w:after="0"/>
                <w:contextualSpacing/>
                <w:rPr>
                  <w:rFonts w:ascii="Cambria Math" w:hAnsi="Cambria Math"/>
                  <w:iCs/>
                </w:rPr>
              </w:pPr>
              <w:r w:rsidRPr="00BC6909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x+α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="00166B61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</w:rPr>
                <w:t xml:space="preserve"> where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&gt;0</m:t>
                </m:r>
              </m:oMath>
              <w:r w:rsidR="00166B61" w:rsidRPr="00BC6909">
                <w:rPr>
                  <w:rFonts w:ascii="Cambria Math" w:hAnsi="Cambria Math"/>
                </w:rPr>
                <w:t>,</w:t>
              </w:r>
              <w:r w:rsidR="00B12E25" w:rsidRPr="00BC6909">
                <w:rPr>
                  <w:rFonts w:ascii="Cambria Math" w:hAnsi="Cambria Math"/>
                  <w:iCs/>
                </w:rPr>
                <w:t xml:space="preserve"> then </w:t>
              </w: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i/>
                        <w:iCs/>
                      </w:rPr>
                      <w:sym w:font="Symbol" w:char="F062"/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β+2γα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  <w:r w:rsidR="00166B61" w:rsidRPr="00BC6909">
                <w:rPr>
                  <w:rFonts w:ascii="Cambria Math" w:hAnsi="Cambria Math"/>
                  <w:iCs/>
                </w:rPr>
                <w:t>,</w:t>
              </w:r>
              <w:r w:rsidRPr="00BC6909">
                <w:rPr>
                  <w:rFonts w:ascii="Cambria Math" w:hAnsi="Cambria Math"/>
                  <w:iCs/>
                </w:rPr>
                <w:t xml:space="preserve"> where </w:t>
              </w:r>
              <m:oMath>
                <m:r>
                  <w:rPr>
                    <w:rFonts w:ascii="Cambria Math" w:hAnsi="Cambria Math"/>
                  </w:rPr>
                  <m:t>γ∈N</m:t>
                </m:r>
              </m:oMath>
              <w:r w:rsidR="00166B61" w:rsidRPr="00BC6909">
                <w:rPr>
                  <w:rFonts w:ascii="Cambria Math" w:hAnsi="Cambria Math"/>
                </w:rPr>
                <w:t>,</w:t>
              </w:r>
              <w:r w:rsidRPr="00BC6909">
                <w:rPr>
                  <w:rFonts w:ascii="Cambria Math" w:hAnsi="Cambria Math"/>
                  <w:iCs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606CCD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Independent of </w:t>
              </w:r>
              <m:oMath>
                <m:r>
                  <w:rPr>
                    <w:rFonts w:ascii="Cambria Math" w:hAnsi="Cambria Math"/>
                  </w:rPr>
                  <m:t>γ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FD4667" w:rsidRPr="00BC6909" w:rsidRDefault="00B12E25" w:rsidP="00A15B3C">
              <w:pPr>
                <w:spacing w:after="0"/>
                <w:contextualSpacing/>
                <w:rPr>
                  <w:rFonts w:ascii="Cambria Math" w:hAnsi="Cambria Math"/>
                  <w:iCs/>
                </w:rPr>
              </w:pPr>
              <m:oMath>
                <m:r>
                  <w:rPr>
                    <w:rFonts w:ascii="Cambria Math" w:hAnsi="Cambria Math"/>
                  </w:rPr>
                  <m:t xml:space="preserve">γ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]dx</m:t>
                    </m:r>
                  </m:e>
                </m:nary>
              </m:oMath>
              <w:r w:rsidR="00E56CC8" w:rsidRPr="00BC6909">
                <w:rPr>
                  <w:rFonts w:ascii="Cambria Math" w:hAnsi="Cambria Math"/>
                </w:rPr>
                <w:t xml:space="preserve"> is, where </w:t>
              </w:r>
              <m:oMath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≠0</m:t>
                </m:r>
              </m:oMath>
              <w:r w:rsidR="00166B61" w:rsidRPr="00BC6909">
                <w:rPr>
                  <w:rFonts w:ascii="Cambria Math" w:hAnsi="Cambria Math"/>
                </w:rPr>
                <w:t>,</w:t>
              </w:r>
            </w:p>
            <w:p w:rsidR="00E56CC8" w:rsidRPr="00BC6909" w:rsidRDefault="00B12E25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α∈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2β+1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π,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2β+2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n∈N</m:t>
                </m:r>
              </m:oMath>
              <w:r w:rsidR="00166B61" w:rsidRPr="00BC6909">
                <w:rPr>
                  <w:rFonts w:ascii="Cambria Math" w:hAnsi="Cambria Math"/>
                </w:rPr>
                <w:t>,</w:t>
              </w:r>
            </w:p>
            <w:p w:rsidR="00E56CC8" w:rsidRPr="00BC6909" w:rsidRDefault="00E56CC8" w:rsidP="00A15B3C">
              <w:pPr>
                <w:spacing w:after="0"/>
                <w:contextualSpacing/>
                <w:rPr>
                  <w:rFonts w:ascii="Cambria Math" w:hAnsi="Cambria Math"/>
                  <w:iCs/>
                </w:rPr>
              </w:pPr>
              <w:r w:rsidRPr="00BC6909">
                <w:rPr>
                  <w:rFonts w:ascii="Cambria Math" w:hAnsi="Cambria Math"/>
                </w:rPr>
                <w:t xml:space="preserve">and where </w:t>
              </w:r>
              <m:oMath>
                <m:r>
                  <w:rPr>
                    <w:rFonts w:ascii="Cambria Math" w:hAnsi="Cambria Math"/>
                  </w:rPr>
                  <m:t>[.]</m:t>
                </m:r>
              </m:oMath>
              <w:r w:rsidRPr="00BC6909">
                <w:rPr>
                  <w:rFonts w:ascii="Cambria Math" w:hAnsi="Cambria Math"/>
                </w:rPr>
                <w:t xml:space="preserve"> denotes the greatest integer function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FD4667" w:rsidRPr="00BC6909" w:rsidRDefault="00606CCD" w:rsidP="00A15B3C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BC6909">
                <w:rPr>
                  <w:rFonts w:ascii="Cambria Math" w:hAnsi="Cambria Math"/>
                </w:rPr>
                <w:t xml:space="preserve">Depends on </w:t>
              </w:r>
              <m:oMath>
                <m:r>
                  <w:rPr>
                    <w:rFonts w:ascii="Cambria Math" w:hAnsi="Cambria Math"/>
                  </w:rPr>
                  <m:t>α</m:t>
                </m:r>
              </m:oMath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q, 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 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q, 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 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q, 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 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 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 q, 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314.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A3178" w:rsidRPr="00396F1A" w:rsidRDefault="009A3178" w:rsidP="00A35B5F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 xml:space="preserve">If </w:t>
              </w: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dx=k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+C, </m:t>
                        </m:r>
                      </m:e>
                    </m:func>
                  </m:e>
                </m:nary>
              </m:oMath>
              <w:r w:rsidRPr="00396F1A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k</m:t>
                </m:r>
              </m:oMath>
              <w:r w:rsidRPr="00396F1A">
                <w:rPr>
                  <w:rFonts w:ascii="Cambria Math" w:hAnsi="Cambria Math"/>
                </w:rPr>
                <w:t xml:space="preserve"> is greater than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oMath/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>0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9A3178" w:rsidP="00D6328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 xml:space="preserve">If </w:t>
              </w: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dx=a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+c,</m:t>
                        </m:r>
                      </m:e>
                    </m:func>
                  </m:e>
                </m:nary>
              </m:oMath>
              <w:r w:rsidRPr="00396F1A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ak</m:t>
                </m:r>
              </m:oMath>
              <w:r w:rsidRPr="00396F1A">
                <w:rPr>
                  <w:rFonts w:ascii="Cambria Math" w:hAnsi="Cambria Math"/>
                </w:rPr>
                <w:t xml:space="preserve"> is less than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>1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+n</m:t>
                </m:r>
              </m:oMath>
              <w:r w:rsidR="009A3178" w:rsidRPr="00396F1A">
                <w:rPr>
                  <w:rFonts w:ascii="Cambria Math" w:hAnsi="Cambria Math"/>
                </w:rPr>
                <w:t xml:space="preserve">, where </w:t>
              </w:r>
              <m:oMath>
                <m:r>
                  <w:rPr>
                    <w:rFonts w:ascii="Cambria Math" w:hAnsi="Cambria Math"/>
                  </w:rPr>
                  <m:t xml:space="preserve">n </m:t>
                </m:r>
              </m:oMath>
              <w:r w:rsidR="009A3178" w:rsidRPr="00396F1A">
                <w:rPr>
                  <w:rFonts w:ascii="Cambria Math" w:hAnsi="Cambria Math"/>
                </w:rPr>
                <w:t xml:space="preserve">is the constant of integration, then </w:t>
              </w:r>
              <m:oMath>
                <m:r>
                  <w:rPr>
                    <w:rFonts w:ascii="Cambria Math" w:hAnsi="Cambria Math"/>
                  </w:rPr>
                  <m:t>mk</m:t>
                </m:r>
              </m:oMath>
              <w:r w:rsidR="009A3178" w:rsidRPr="00396F1A">
                <w:rPr>
                  <w:rFonts w:ascii="Cambria Math" w:hAnsi="Cambria Math"/>
                </w:rPr>
                <w:t xml:space="preserve"> is grater than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>3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D6328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5+4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=k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nary>
              </m:oMath>
              <w:r w:rsidR="009A3178" w:rsidRPr="00396F1A">
                <w:rPr>
                  <w:rFonts w:ascii="Cambria Math" w:hAnsi="Cambria Math"/>
                </w:rPr>
                <w:t xml:space="preserve">, then </w:t>
              </w:r>
              <m:oMath>
                <m:r>
                  <w:rPr>
                    <w:rFonts w:ascii="Cambria Math" w:hAnsi="Cambria Math"/>
                  </w:rPr>
                  <m:t>k/m</m:t>
                </m:r>
              </m:oMath>
              <w:r w:rsidR="009A3178" w:rsidRPr="00396F1A">
                <w:rPr>
                  <w:rFonts w:ascii="Cambria Math" w:hAnsi="Cambria Math"/>
                </w:rPr>
                <w:t xml:space="preserve"> is greater than 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396F1A">
                <w:rPr>
                  <w:rFonts w:ascii="Cambria Math" w:hAnsi="Cambria Math"/>
                </w:rPr>
                <w:t>4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315.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A3178" w:rsidRPr="00396F1A" w:rsidRDefault="009A3178" w:rsidP="00A35B5F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dx </m:t>
                </m:r>
              </m:oMath>
              <w:r w:rsidR="009A3178" w:rsidRPr="00396F1A">
                <w:rPr>
                  <w:rFonts w:ascii="Cambria Math" w:hAnsi="Cambria Math"/>
                </w:rPr>
                <w:t>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oMath/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dx </m:t>
                </m:r>
              </m:oMath>
              <w:r w:rsidR="009A3178" w:rsidRPr="00396F1A">
                <w:rPr>
                  <w:rFonts w:ascii="Cambria Math" w:hAnsi="Cambria Math"/>
                </w:rPr>
                <w:t>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+c</m:t>
                      </m:r>
                    </m:e>
                  </m:func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dx </m:t>
                </m:r>
              </m:oMath>
              <w:r w:rsidR="009A3178" w:rsidRPr="00396F1A">
                <w:rPr>
                  <w:rFonts w:ascii="Cambria Math" w:hAnsi="Cambria Math"/>
                </w:rPr>
                <w:t>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-x+c</m:t>
                      </m:r>
                    </m:e>
                  </m:func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A3178" w:rsidRPr="00396F1A" w:rsidRDefault="002B1CFE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dx </m:t>
                </m:r>
              </m:oMath>
              <w:r w:rsidR="009A3178" w:rsidRPr="00396F1A">
                <w:rPr>
                  <w:rFonts w:ascii="Cambria Math" w:hAnsi="Cambria Math"/>
                </w:rPr>
                <w:t>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9A3178" w:rsidRPr="00396F1A" w:rsidRDefault="009A3178" w:rsidP="00A35B5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+1)</m:t>
                      </m:r>
                    </m:den>
                  </m:f>
                  <m:r>
                    <w:rPr>
                      <w:rFonts w:ascii="Cambria Math" w:hAnsi="Cambria Math"/>
                    </w:rPr>
                    <m:t>+c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550301" w:rsidRPr="00453EAC" w:rsidTr="00550301">
          <w:trPr>
            <w:trHeight w:val="684"/>
          </w:trPr>
          <w:tc>
            <w:tcPr>
              <w:tcW w:w="5000" w:type="pct"/>
              <w:gridSpan w:val="9"/>
              <w:tcMar>
                <w:left w:w="0" w:type="dxa"/>
                <w:right w:w="0" w:type="dxa"/>
              </w:tcMar>
            </w:tcPr>
            <w:p w:rsidR="00550301" w:rsidRDefault="00076DB8" w:rsidP="00FB0ED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  <w:b/>
                  <w:bCs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lastRenderedPageBreak/>
                <w:t xml:space="preserve">Linked Comprehension </w:t>
              </w:r>
              <w:r w:rsidR="00550301" w:rsidRPr="00F95041">
                <w:rPr>
                  <w:rFonts w:ascii="Cambria Math" w:hAnsi="Cambria Math" w:cs="Calibri"/>
                  <w:b/>
                  <w:bCs/>
                </w:rPr>
                <w:t>Type</w:t>
              </w:r>
            </w:p>
            <w:p w:rsidR="00FB0ED2" w:rsidRDefault="00076DB8" w:rsidP="00FB0ED2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22 paragraph(s)</w:t>
              </w:r>
              <w:r w:rsidRPr="00742BFD">
                <w:rPr>
                  <w:rFonts w:ascii="Cambria Math" w:hAnsi="Cambria Math"/>
                </w:rPr>
                <w:t xml:space="preserve"> and based upon each paragraph, multiple choice questions have to be answered. Each question has atleast 4 choices (a), (b), (c) and (d) out of which </w:t>
              </w:r>
              <w:r w:rsidRPr="00742BFD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742BFD">
                <w:rPr>
                  <w:rFonts w:ascii="Cambria Math" w:hAnsi="Cambria Math"/>
                </w:rPr>
                <w:t xml:space="preserve"> is correct.</w:t>
              </w:r>
            </w:p>
            <w:p w:rsidR="00076DB8" w:rsidRPr="00611E2C" w:rsidRDefault="00076DB8" w:rsidP="00CC18C7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  <w:b/>
                  <w:bCs/>
                </w:rPr>
                <w:t xml:space="preserve">Paragraph for Question Nos. 316 </w:t>
              </w:r>
              <w:r>
                <w:rPr>
                  <w:rFonts w:ascii="Cambria Math" w:hAnsi="Cambria Math"/>
                  <w:b/>
                  <w:bCs/>
                </w:rPr>
                <w:t> to 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-316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32338A" w:rsidRDefault="0032338A" w:rsidP="00611E2C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
                  <w:p w:rsidR="00FE08F1" w:rsidRPr="00611E2C" w:rsidRDefault="00DC60CC" w:rsidP="000954C5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d>
                    </m:oMath>
                    <w:r>
                      <w:rPr>
                        <w:rFonts w:ascii="Cambria Math" w:hAnsi="Cambria Math"/>
                      </w:rPr>
                      <w:t xml:space="preserve"> be a continuous function defined on the closed interval 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 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then </w:t>
                    </w: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n→∞</m:t>
                              </m:r>
                            </m:lim>
                          </m:limLow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/>
                                </w:rPr>
                                <m:t xml:space="preserve">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/>
                                        </w:rPr>
                                        <m:t>r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/>
                                </w:rPr>
                                <m:t>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/>
                                    </w:rPr>
                                    <m:t>dx</m:t>
                                  </m:r>
                                </m:e>
                              </m:nary>
                            </m:e>
                          </m:nary>
                        </m:e>
                      </m:func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C60CC" w:rsidRPr="00A32310" w:rsidRDefault="00DC60CC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n+2</m:t>
                      </m:r>
                    </m:den>
                  </m:f>
                  <m:r>
                    <w:rPr>
                      <w:rFonts w:ascii="Cambria Math" w:hAnsi="Cambria Math"/>
                    </w:rPr>
                    <m:t>+...+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4n</m:t>
                      </m:r>
                    </m:den>
                  </m:f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C60CC" w:rsidRPr="00A32310" w:rsidRDefault="00DC60CC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5-2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C60CC" w:rsidRPr="00A32310" w:rsidRDefault="00DC60CC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4-2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C60CC" w:rsidRPr="00A32310" w:rsidRDefault="00DC60CC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3-2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C60CC" w:rsidRPr="00A32310" w:rsidRDefault="00DC60CC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2-2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In</m:t>
                </m:r>
                <m:r>
                  <w:rPr>
                    <w:rFonts w:ascii="Cambria Math" w:hAnsi="Cambria Math" w:cs="Calibri"/>
                  </w:rPr>
                  <m:t xml:space="preserve"> 2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317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- 317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E08F1" w:rsidRPr="00611E2C" w:rsidRDefault="00D7433B" w:rsidP="000954C5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If </w:t>
                    </w:r>
                    <m:oMath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are the smallest and greatest values of a function </w:t>
                    </w:r>
                    <m:oMath>
                      <m:r>
                        <w:rPr>
                          <w:rFonts w:ascii="Cambria Math" w:hAnsi="Cambria Math"/>
                        </w:rPr>
                        <m:t>f(x)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defined on an interval </w:t>
                    </w: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a, b</m:t>
                          </m:r>
                        </m:e>
                      </m:d>
                    </m:oMath>
                    <w:r>
                      <w:rPr>
                        <w:rFonts w:ascii="Cambria Math" w:hAnsi="Cambria Math"/>
                      </w:rPr>
                      <w:t>, then answer the following questions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7433B" w:rsidRPr="00A32310" w:rsidRDefault="00D7433B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a≤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/>
                    </w:rPr>
                    <m:t>b</m:t>
                  </m:r>
                </m:e>
              </m:nary>
            </m:oMath>
            <w:r>
              <w:rPr>
                <w:rFonts w:ascii="Cambria Math" w:hAnsi="Cambria Math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7433B" w:rsidRPr="00A32310" w:rsidRDefault="00D7433B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a=0, b=1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7433B" w:rsidRPr="00A32310" w:rsidRDefault="00D7433B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a=e,b=1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7433B" w:rsidRPr="00A32310" w:rsidRDefault="00D7433B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a=2, b=1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7433B" w:rsidRPr="00A32310" w:rsidRDefault="00D7433B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a=1, b=e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318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- 318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56266F" w:rsidRDefault="0056266F" w:rsidP="0056266F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If </w:t>
                    </w:r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and g</m:t>
                      </m:r>
                      <m:r>
                        <w:rPr>
                          <w:rFonts w:ascii="Cambria Math"/>
                        </w:rPr>
                        <m:t>(x)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be two functions, such that </w:t>
                    </w:r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=0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and</m:t>
                      </m:r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and g are both differentiable at everywhere in some neighbourhood of point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except </w:t>
                    </w:r>
                    <w:proofErr w:type="gramStart"/>
                    <w:r>
                      <w:rPr>
                        <w:rFonts w:ascii="Cambria Math" w:hAnsi="Cambria Math"/>
                      </w:rPr>
                      <w:t xml:space="preserve">possibly </w:t>
                    </w:r>
                    <m:oMath>
                      <w:proofErr w:type="gramEnd"/>
                      <m:r>
                        <w:rPr>
                          <w:rFonts w:ascii="Cambria Math" w:hAnsi="Cambria Math"/>
                        </w:rPr>
                        <m:t>'a'</m:t>
                      </m:r>
                    </m:oMath>
                    <w:r>
                      <w:rPr>
                        <w:rFonts w:ascii="Cambria Math" w:hAnsi="Cambria Math"/>
                      </w:rPr>
                      <w:t>.</w:t>
                    </w:r>
                  </w:p>
                  <w:p w:rsidR="00FE08F1" w:rsidRPr="00611E2C" w:rsidRDefault="0056266F" w:rsidP="0056266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Then </w:t>
                    </w: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x→a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a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g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den>
                              </m:f>
                            </m:e>
                          </m:func>
                        </m:e>
                      </m:func>
                    </m:oMath>
                    <w:r>
                      <w:rPr>
                        <w:rFonts w:ascii="Cambria Math" w:hAnsi="Cambria Math"/>
                      </w:rPr>
                      <w:t xml:space="preserve"> provided </w:t>
                    </w:r>
                    <m:oMath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and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(a)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are not both zero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266F" w:rsidRPr="00A32310" w:rsidRDefault="0056266F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  <m:e>
                          <m:func>
                            <m:funcPr>
                              <m:ctrlPr>
                                <w:rPr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t</m:t>
                                  </m:r>
                                </m:e>
                              </m:rad>
                              <m:r>
                                <w:rPr>
                                  <w:rFonts w:ascii="Cambria Math"/>
                                </w:rPr>
                                <m:t xml:space="preserve"> dt</m:t>
                              </m:r>
                            </m:e>
                          </m:func>
                        </m:e>
                      </m:nary>
                    </m:num>
                    <m:den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266F" w:rsidRPr="00A32310" w:rsidRDefault="0056266F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266F" w:rsidRPr="00A32310" w:rsidRDefault="0056266F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2/9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266F" w:rsidRPr="00A32310" w:rsidRDefault="0056266F" w:rsidP="0028712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1/3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266F" w:rsidRPr="00A32310" w:rsidRDefault="0056266F" w:rsidP="0028712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2/3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319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- 319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9A6AEF" w:rsidRPr="009F6180" w:rsidRDefault="00E05AB3" w:rsidP="001C38F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  <w:b/>
                      </w:rPr>
                    </w:pPr>
                    <w:r w:rsidRPr="00311122">
                      <w:rPr>
                        <w:rFonts w:ascii="Cambria Math" w:hAnsi="Cambria Math"/>
                      </w:rPr>
                      <w:t>Repeated applicat</w:t>
                    </w:r>
                    <w:r>
                      <w:rPr>
                        <w:rFonts w:ascii="Cambria Math" w:hAnsi="Cambria Math"/>
                      </w:rPr>
                      <w:t>i</w:t>
                    </w:r>
                    <w:r w:rsidRPr="00311122">
                      <w:rPr>
                        <w:rFonts w:ascii="Cambria Math" w:hAnsi="Cambria Math"/>
                      </w:rPr>
                      <w:t>on of</w:t>
                    </w:r>
                    <w:r>
                      <w:rPr>
                        <w:rFonts w:ascii="Cambria Math" w:hAnsi="Cambria Math"/>
                      </w:rPr>
                      <w:t xml:space="preserve"> integration by parts gives us, the reduction formula if the integrand is dependent of </w:t>
                    </w:r>
                    <m:oMath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oMath>
                    <w:r>
                      <w:rPr>
                        <w:rFonts w:ascii="Cambria Math" w:hAnsi="Cambria Math"/>
                      </w:rPr>
                      <w:t>.</w:t>
                    </w:r>
                  </w:p>
                  <w:p w:rsidR="009A6AEF" w:rsidRPr="00311122" w:rsidRDefault="007A6561" w:rsidP="001C38FE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  <w:b/>
                      </w:rPr>
                    </w:pPr>
                    <w:r w:rsidRPr="007A6561">
                      <w:rPr>
                        <w:rFonts w:ascii="Cambria Math" w:eastAsiaTheme="minorEastAsia" w:hAnsi="Cambria Math"/>
                      </w:rPr>
                      <w:t>On the basis of above information, answer the following question :</w:t>
                    </w:r>
                    <w:r w:rsidR="00E05AB3">
                      <w:rPr>
                        <w:rFonts w:ascii="Cambria Math" w:hAnsi="Cambria Math"/>
                      </w:rPr>
                      <w:t xml:space="preserve"> 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6AEF" w:rsidRPr="00A32310" w:rsidRDefault="00E05AB3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</m:oMath>
            <w:r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6AEF" w:rsidRPr="00A32310" w:rsidRDefault="00E05AB3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r>
                      <w:rPr>
                        <w:rFonts w:ascii="Cambria Math" w:hAnsi="Cambria Math" w:cs="Calibri"/>
                      </w:rPr>
                      <m:t>n</m:t>
                    </m:r>
                    <m:r>
                      <w:rPr>
                        <w:rFonts w:ascii="Cambria Math" w:hAnsi="Cambria Math" w:cs="Calibri"/>
                      </w:rPr>
                      <m:t>-</m:t>
                    </m:r>
                    <m:r>
                      <w:rPr>
                        <w:rFonts w:ascii="Cambria Math" w:hAnsi="Cambria Math" w:cs="Calibri"/>
                      </w:rPr>
                      <m:t>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6AEF" w:rsidRPr="00A32310" w:rsidRDefault="00E05AB3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(</m:t>
                    </m:r>
                    <m:r>
                      <w:rPr>
                        <w:rFonts w:ascii="Cambria Math" w:hAnsi="Cambria Math" w:cs="Calibri"/>
                      </w:rPr>
                      <m:t>n</m:t>
                    </m:r>
                    <m:r>
                      <w:rPr>
                        <w:rFonts w:ascii="Cambria Math" w:hAnsi="Cambria Math" w:cs="Calibri"/>
                      </w:rPr>
                      <m:t>-</m:t>
                    </m:r>
                    <m:r>
                      <w:rPr>
                        <w:rFonts w:ascii="Cambria Math" w:hAnsi="Cambria Math" w:cs="Calibri"/>
                      </w:rPr>
                      <m:t>2)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6AEF" w:rsidRPr="00A32310" w:rsidRDefault="00E05AB3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A6AEF" w:rsidRPr="00A32310" w:rsidRDefault="00E05AB3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320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- 320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CD1F3F" w:rsidRPr="009F6180" w:rsidRDefault="00053E4A" w:rsidP="001C38FE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b/>
                      </w:rPr>
                    </w:pPr>
                    <w:r w:rsidRPr="002144A1">
                      <w:rPr>
                        <w:rFonts w:ascii="Cambria Math" w:hAnsi="Cambria Math"/>
                      </w:rPr>
                      <w:t>If the integrand is a</w:t>
                    </w:r>
                    <w:r>
                      <w:rPr>
                        <w:rFonts w:ascii="Cambria Math" w:hAnsi="Cambria Math"/>
                      </w:rPr>
                      <w:t xml:space="preserve"> rational function of </w:t>
                    </w:r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and fractional powers of a linear fractional function of the form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then rationalization of the integral is affected by the substitution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oMath>
                    <w:r>
                      <w:rPr>
                        <w:rFonts w:ascii="Cambria Math" w:hAnsi="Cambria Math"/>
                      </w:rPr>
                      <w:t xml:space="preserve">, where </w:t>
                    </w:r>
                    <m:oMath>
                      <m:r>
                        <w:rPr>
                          <w:rFonts w:ascii="Cambria Math" w:hAnsi="Cambria Math"/>
                        </w:rPr>
                        <m:t>m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is LCM of fractional powers of  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oMath>
                    <w:r>
                      <w:rPr>
                        <w:rFonts w:ascii="Cambria Math" w:hAnsi="Cambria Math"/>
                      </w:rPr>
                      <w:t>.</w:t>
                    </w:r>
                  </w:p>
                  <w:p w:rsidR="00CD1F3F" w:rsidRPr="00A90886" w:rsidRDefault="007E443E" w:rsidP="001C38FE">
                    <w:pPr>
                      <w:spacing w:after="0"/>
                      <w:contextualSpacing/>
                      <w:rPr>
                        <w:rFonts w:ascii="Cambria Math" w:hAnsi="Cambria Math"/>
                      </w:rPr>
                    </w:pPr>
                    <w:r w:rsidRPr="007E443E">
                      <w:rPr>
                        <w:rFonts w:ascii="Cambria Math" w:eastAsiaTheme="minorEastAsia" w:hAnsi="Cambria Math"/>
                      </w:rPr>
                      <w:t>on the basis of above information, answer the following questions :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D1F3F" w:rsidRPr="00A32310" w:rsidRDefault="00053E4A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4</m:t>
                      </m: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nary>
            </m:oMath>
            <w:r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D1F3F" w:rsidRPr="00A32310" w:rsidRDefault="00053E4A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D1F3F" w:rsidRPr="00A32310" w:rsidRDefault="00053E4A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D1F3F" w:rsidRPr="00A32310" w:rsidRDefault="00053E4A" w:rsidP="001C38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3/4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D1F3F" w:rsidRPr="00A32310" w:rsidRDefault="00053E4A" w:rsidP="001C38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4/3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321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- 321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9A3178" w:rsidRPr="00396F1A" w:rsidRDefault="004B6A74" w:rsidP="00A35B5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eastAsia="Times New Roman" w:hAnsi="Cambria Math" w:cs="Times New Roman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>y=f(x)</m:t>
                      </m:r>
                    </m:oMath>
                    <w:r w:rsidRPr="00396F1A">
                      <w:rPr>
                        <w:rFonts w:ascii="Cambria Math" w:hAnsi="Cambria Math"/>
                      </w:rPr>
                      <w:t xml:space="preserve"> is a polynomial function passing through point (0, 1) and which increases in the intervals (1, 2) and (3,</w:t>
                    </w:r>
                    <m:oMath>
                      <m:r>
                        <w:rPr>
                          <w:rFonts w:ascii="Cambria Math" w:hAnsi="Cambria Math"/>
                        </w:rPr>
                        <m:t>∞</m:t>
                      </m:r>
                    </m:oMath>
                    <w:r w:rsidRPr="00396F1A">
                      <w:rPr>
                        <w:rFonts w:ascii="Cambria Math" w:hAnsi="Cambria Math"/>
                      </w:rPr>
                      <w:t>) and decreases in the interval (</w:t>
                    </w:r>
                    <m:oMath>
                      <m:r>
                        <w:rPr>
                          <w:rFonts w:ascii="Cambria Math" w:hAnsi="Cambria Math"/>
                        </w:rPr>
                        <m:t>-∞,1</m:t>
                      </m:r>
                    </m:oMath>
                    <w:r w:rsidRPr="00396F1A">
                      <w:rPr>
                        <w:rFonts w:ascii="Cambria Math" w:hAnsi="Cambria Math"/>
                      </w:rPr>
                      <w:t>) and (2, 3)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877998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=-8,</m:t>
              </m:r>
            </m:oMath>
            <w:r w:rsidRPr="00396F1A">
              <w:rPr>
                <w:rFonts w:ascii="Cambria Math" w:hAnsi="Cambria Math"/>
              </w:rPr>
              <w:t xml:space="preserve"> then the value of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1-3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oMath/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-20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9A3178" w:rsidP="00A35B5F">
            <w:pPr>
              <w:spacing w:after="0"/>
              <w:contextualSpacing/>
              <w:spacing w:line="276" w:lineRule="auto"/>
              <w:contextualSpacing/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-7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322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- 322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9A3178" w:rsidRPr="00010FDD" w:rsidRDefault="008805C7" w:rsidP="00877998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</w:rPr>
                    </w:pPr>
                    <w:r w:rsidRPr="00010FDD">
                      <w:rPr>
                        <w:rFonts w:ascii="Cambria Math" w:hAnsi="Cambria Math"/>
                      </w:rPr>
                      <w:t xml:space="preserve">If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  <w:r w:rsidRPr="00010FDD">
                      <w:rPr>
                        <w:rFonts w:ascii="Cambria Math" w:hAnsi="Cambria Math"/>
                      </w:rPr>
                      <w:t xml:space="preserve"> is square matrix and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</m:oMath>
                    <w:r w:rsidRPr="00010FDD">
                      <w:rPr>
                        <w:rFonts w:ascii="Cambria Math" w:hAnsi="Cambria Math"/>
                      </w:rPr>
                      <w:t xml:space="preserve"> if defined as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=I+A+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+…=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fx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 f(x)</m:t>
                              </m:r>
                            </m:e>
                          </m:eqArr>
                        </m:e>
                      </m:d>
                    </m:oMath>
                    <w:r w:rsidRPr="00010FDD">
                      <w:rPr>
                        <w:rFonts w:ascii="Cambria Math" w:hAnsi="Cambria Math"/>
                      </w:rPr>
                      <w:t xml:space="preserve">, where </w:t>
                    </w:r>
                    <m:oMath>
                      <m:r>
                        <w:rPr>
                          <w:rFonts w:ascii="Cambria Math" w:hAnsi="Cambria Math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 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  x</m:t>
                              </m:r>
                            </m:e>
                          </m:eqArr>
                        </m:e>
                      </m:d>
                    </m:oMath>
                    <w:r w:rsidRPr="00010FDD"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0&lt;x&lt;1</m:t>
                      </m:r>
                    </m:oMath>
                    <w:r w:rsidRPr="00010FDD">
                      <w:rPr>
                        <w:rFonts w:ascii="Cambria Math" w:hAnsi="Cambria Math"/>
                      </w:rPr>
                      <w:t xml:space="preserve">, 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oMath>
                    <w:r w:rsidRPr="00010FDD">
                      <w:rPr>
                        <w:rFonts w:ascii="Cambria Math" w:hAnsi="Cambria Math"/>
                      </w:rPr>
                      <w:t xml:space="preserve"> is an identify matrix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402978" w:rsidP="00A35B5F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f(x)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B31E92"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402978" w:rsidP="00BA0F5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 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402978" w:rsidP="00BA0F57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|+c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402978" w:rsidP="00BA0F57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-1|+c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A3178" w:rsidRPr="00396F1A" w:rsidRDefault="00B31E92" w:rsidP="00A35B5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323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- 323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9A3178" w:rsidRPr="00396F1A" w:rsidRDefault="009A3178" w:rsidP="00A35B5F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  <w:b/>
                      </w:rPr>
                    </w:pPr>
                    <w:r w:rsidRPr="00396F1A">
                      <w:rPr>
                        <w:rFonts w:ascii="Cambria Math" w:hAnsi="Cambria Math"/>
                        <w:b/>
                      </w:rPr>
                      <w:t>Euler’s substitution</w:t>
                    </w:r>
                  </w:p>
                  <w:p w:rsidR="009A3178" w:rsidRPr="00396F1A" w:rsidRDefault="009A3178" w:rsidP="00A35B5F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</w:rPr>
                    </w:pPr>
                    <w:r w:rsidRPr="00396F1A">
                      <w:rPr>
                        <w:rFonts w:ascii="Cambria Math" w:hAnsi="Cambria Math"/>
                      </w:rPr>
                      <w:t>Integrals of the form</w:t>
                    </w:r>
                    <m:oMath>
                      <m:nary>
                        <m:naryPr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R(x, 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+bx+c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dx </m:t>
                      </m:r>
                    </m:oMath>
                    <w:r w:rsidRPr="00396F1A">
                      <w:rPr>
                        <w:rFonts w:ascii="Cambria Math" w:hAnsi="Cambria Math"/>
                      </w:rPr>
                      <w:t>are calculated with the aid of one of the three Euler substitutions</w:t>
                    </w:r>
                  </w:p>
                  <w:p w:rsidR="009A3178" w:rsidRPr="00396F1A" w:rsidRDefault="009A3178" w:rsidP="00A35B5F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</w:rPr>
                    </w:pPr>
                    <w:r w:rsidRPr="00396F1A">
                      <w:rPr>
                        <w:rFonts w:ascii="Cambria Math" w:hAnsi="Cambria Math"/>
                      </w:rPr>
                      <w:lastRenderedPageBreak/>
                      <w:t xml:space="preserve">1. </w:t>
                    </w:r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+bx+c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=t±x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rad>
                    </m:oMath>
                    <w:r w:rsidRPr="00396F1A">
                      <w:rPr>
                        <w:rFonts w:ascii="Cambria Math" w:hAnsi="Cambria Math"/>
                      </w:rPr>
                      <w:t>if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a&gt;0;</m:t>
                      </m:r>
                    </m:oMath>
                  </w:p>
                  <w:p w:rsidR="009A3178" w:rsidRPr="00396F1A" w:rsidRDefault="009A3178" w:rsidP="00A35B5F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</w:rPr>
                    </w:pPr>
                    <w:r w:rsidRPr="00396F1A">
                      <w:rPr>
                        <w:rFonts w:ascii="Cambria Math" w:hAnsi="Cambria Math"/>
                      </w:rPr>
                      <w:t xml:space="preserve">2. </w:t>
                    </w:r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+bx+c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=tx±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rad>
                    </m:oMath>
                    <w:r w:rsidRPr="00396F1A">
                      <w:rPr>
                        <w:rFonts w:ascii="Cambria Math" w:hAnsi="Cambria Math"/>
                      </w:rPr>
                      <w:t xml:space="preserve"> if </w:t>
                    </w:r>
                    <m:oMath>
                      <m:r>
                        <w:rPr>
                          <w:rFonts w:ascii="Cambria Math" w:hAnsi="Cambria Math"/>
                        </w:rPr>
                        <m:t>c&gt;0</m:t>
                      </m:r>
                    </m:oMath>
                    <w:r w:rsidRPr="00396F1A">
                      <w:rPr>
                        <w:rFonts w:ascii="Cambria Math" w:hAnsi="Cambria Math"/>
                      </w:rPr>
                      <w:t>;</w:t>
                    </w:r>
                  </w:p>
                  <w:p w:rsidR="009A3178" w:rsidRPr="00396F1A" w:rsidRDefault="009A3178" w:rsidP="00A35B5F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</w:rPr>
                    </w:pPr>
                    <w:r w:rsidRPr="00396F1A">
                      <w:rPr>
                        <w:rFonts w:ascii="Cambria Math" w:hAnsi="Cambria Math"/>
                      </w:rPr>
                      <w:t xml:space="preserve">3. </w:t>
                    </w:r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+bx+c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t </m:t>
                      </m:r>
                    </m:oMath>
                    <w:r w:rsidRPr="00396F1A">
                      <w:rPr>
                        <w:rFonts w:ascii="Cambria Math" w:hAnsi="Cambria Math"/>
                      </w:rPr>
                      <w:t xml:space="preserve">if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+bx+c=a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x-b</m:t>
                          </m:r>
                        </m:e>
                      </m:d>
                    </m:oMath>
                    <w:r w:rsidRPr="00396F1A">
                      <w:rPr>
                        <w:rFonts w:ascii="Cambria Math" w:hAnsi="Cambria Math"/>
                      </w:rPr>
                      <w:t xml:space="preserve"> i.e., if </w:t>
                    </w:r>
                    <m:oMath>
                      <m:r>
                        <w:rPr>
                          <w:rFonts w:ascii="Cambria Math" w:hAnsi="Cambria Math"/>
                        </w:rPr>
                        <m:t>α</m:t>
                      </m:r>
                    </m:oMath>
                    <w:r w:rsidRPr="00396F1A">
                      <w:rPr>
                        <w:rFonts w:ascii="Cambria Math" w:hAnsi="Cambria Math"/>
                      </w:rPr>
                      <w:t xml:space="preserve"> is a real root of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+bx+c=0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A3178" w:rsidRPr="00396F1A" w:rsidRDefault="009A3178" w:rsidP="00D6328E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Which of the following functions does not appear in the primitive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+2x+2</m:t>
                      </m:r>
                    </m:e>
                  </m:rad>
                </m:den>
              </m:f>
            </m:oMath>
            <w:r w:rsidRPr="00396F1A">
              <w:rPr>
                <w:rFonts w:ascii="Cambria Math" w:hAnsi="Cambria Math"/>
              </w:rPr>
              <w:t xml:space="preserve"> if </w:t>
            </w:r>
            <w:r w:rsidRPr="00396F1A">
              <w:rPr>
                <w:rFonts w:ascii="Cambria Math" w:hAnsi="Cambria Math"/>
                <w:i/>
              </w:rPr>
              <w:t>t</w:t>
            </w:r>
            <w:r w:rsidRPr="00396F1A">
              <w:rPr>
                <w:rFonts w:ascii="Cambria Math" w:hAnsi="Cambria Math"/>
              </w:rPr>
              <w:t xml:space="preserve"> is a function </w:t>
            </w:r>
            <w:proofErr w:type="gramStart"/>
            <w:r w:rsidRPr="00396F1A">
              <w:rPr>
                <w:rFonts w:ascii="Cambria Math" w:hAnsi="Cambria Math"/>
              </w:rPr>
              <w:t xml:space="preserve">of </w:t>
            </w:r>
            <m:oMath>
              <w:proofErr w:type="gramEnd"/>
              <m:r>
                <w:rPr>
                  <w:rFonts w:ascii="Cambria Math" w:hAnsi="Cambria Math"/>
                </w:rPr>
                <m:t>x</m:t>
              </m:r>
            </m:oMath>
            <w:r w:rsidRPr="00396F1A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2B1CFE" w:rsidP="00120D82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2B1CFE" w:rsidP="00D6328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t+2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A3178" w:rsidRPr="00396F1A" w:rsidRDefault="002B1CFE" w:rsidP="00D6328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t+2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A3178" w:rsidRPr="00396F1A" w:rsidRDefault="009A3178" w:rsidP="00D6328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None of these 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324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- 324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9B1962" w:rsidRPr="00BC6909" w:rsidRDefault="0034795F" w:rsidP="00A15B3C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>y=f(x)</m:t>
                      </m:r>
                    </m:oMath>
                    <w:r w:rsidRPr="00BC6909">
                      <w:rPr>
                        <w:rFonts w:ascii="Cambria Math" w:hAnsi="Cambria Math"/>
                      </w:rPr>
                      <w:t xml:space="preserve"> satisfies the relation </w:t>
                    </w: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nary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B1962" w:rsidRPr="00BC6909" w:rsidRDefault="0034795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range of </w:t>
            </w:r>
            <m:oMath>
              <m:r>
                <w:rPr>
                  <w:rFonts w:ascii="Cambria Math" w:hAnsi="Cambria Math"/>
                </w:rPr>
                <m:t>y=f(x)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B1962" w:rsidRPr="00BC6909" w:rsidRDefault="0034795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[0, ∞)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B1962" w:rsidRPr="00BC6909" w:rsidRDefault="0034795F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B1962" w:rsidRPr="00BC6909" w:rsidRDefault="0034795F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[-∞, 0)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B1962" w:rsidRPr="00BC6909" w:rsidRDefault="00FF2A0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325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- 325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C579E" w:rsidRPr="00BC6909" w:rsidRDefault="00FC579E" w:rsidP="00A15B3C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 w:rsidRPr="00BC6909">
                      <w:rPr>
                        <w:rFonts w:ascii="Cambria Math" w:hAnsi="Cambria Math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</w:rPr>
                        <m:t>f:R→R</m:t>
                      </m:r>
                    </m:oMath>
                    <w:r w:rsidRPr="00BC6909">
                      <w:rPr>
                        <w:rFonts w:ascii="Cambria Math" w:hAnsi="Cambria Math"/>
                      </w:rPr>
                      <w:t xml:space="preserve"> be a differentiable function such that</w:t>
                    </w:r>
                  </w:p>
                  <w:p w:rsidR="00FC579E" w:rsidRPr="00BC6909" w:rsidRDefault="00FC579E" w:rsidP="00A15B3C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f(x-t)dt</m:t>
                            </m:r>
                          </m:e>
                        </m:nary>
                      </m:oMath>
                    </m:oMathPara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C579E" w:rsidRPr="00BC6909" w:rsidRDefault="00FC57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increases for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C579E" w:rsidRPr="00BC6909" w:rsidRDefault="00FC57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x&gt;1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C579E" w:rsidRPr="00BC6909" w:rsidRDefault="00FC57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x&lt;-2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C579E" w:rsidRPr="00BC6909" w:rsidRDefault="00FC57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x&gt;2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C579E" w:rsidRPr="00BC6909" w:rsidRDefault="00FC57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326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- 326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C579E" w:rsidRPr="00BC6909" w:rsidRDefault="00FC579E" w:rsidP="00A15B3C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>f(x)</m:t>
                      </m:r>
                    </m:oMath>
                    <w:r w:rsidRPr="00BC6909">
                      <w:rPr>
                        <w:rFonts w:ascii="Cambria Math" w:hAnsi="Cambria Math"/>
                      </w:rPr>
                      <w:t xml:space="preserve"> satisfies the relation </w:t>
                    </w:r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π/2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dt=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nary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C579E" w:rsidRPr="00BC6909" w:rsidRDefault="00FC57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  <w:i/>
                </w:rPr>
                <w:sym w:font="Symbol" w:char="F06C"/>
              </m:r>
              <m:r>
                <w:rPr>
                  <w:rFonts w:ascii="Cambria Math" w:hAnsi="Cambria Math"/>
                </w:rPr>
                <m:t>&gt;2</m:t>
              </m:r>
            </m:oMath>
            <w:r w:rsidR="003060B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decreases in which of the following interval?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C579E" w:rsidRPr="00BC6909" w:rsidRDefault="00FC57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(0,π)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C579E" w:rsidRPr="00BC6909" w:rsidRDefault="00FC57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(π/2, 3π/2)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C579E" w:rsidRPr="00BC6909" w:rsidRDefault="00FC579E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(-π/2,π/2)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C579E" w:rsidRPr="00BC6909" w:rsidRDefault="00FC579E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327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- 327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B40942" w:rsidRPr="00BC6909" w:rsidRDefault="00B40942" w:rsidP="00A15B3C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 w:rsidRPr="00BC6909">
                      <w:rPr>
                        <w:rFonts w:ascii="Cambria Math" w:hAnsi="Cambria Math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  <w:r w:rsidRPr="00BC6909"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  <w:r w:rsidRPr="00BC6909">
                      <w:rPr>
                        <w:rFonts w:ascii="Cambria Math" w:hAnsi="Cambria Math"/>
                      </w:rPr>
                      <w:t xml:space="preserve"> are two continuous functions on </w:t>
                    </w:r>
                    <m:oMath>
                      <m:r>
                        <w:rPr>
                          <w:rFonts w:ascii="Cambria Math" w:hAnsi="Cambria Math"/>
                        </w:rPr>
                        <m:t>R</m:t>
                      </m:r>
                    </m:oMath>
                    <w:r w:rsidRPr="00BC6909">
                      <w:rPr>
                        <w:rFonts w:ascii="Cambria Math" w:hAnsi="Cambria Math"/>
                      </w:rPr>
                      <w:t xml:space="preserve"> satisfying </w:t>
                    </w:r>
                    <m:oMath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dt, a≠0</m:t>
                          </m:r>
                        </m:e>
                      </m:nary>
                    </m:oMath>
                    <w:r w:rsidRPr="00BC6909">
                      <w:rPr>
                        <w:rFonts w:ascii="Cambria Math" w:hAnsi="Cambria Math"/>
                      </w:rPr>
                      <w:t xml:space="preserve">and another continuous function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  <w:r w:rsidRPr="00BC6909">
                      <w:rPr>
                        <w:rFonts w:ascii="Cambria Math" w:hAnsi="Cambria Math"/>
                      </w:rPr>
                      <w:t xml:space="preserve"> satisfying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∀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 α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oMath>
                    <w:r w:rsidRPr="00BC6909">
                      <w:rPr>
                        <w:rFonts w:ascii="Cambria Math" w:hAnsi="Cambria Math"/>
                        <w:iCs/>
                      </w:rPr>
                      <w:t xml:space="preserve">and </w:t>
                    </w: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</w:rPr>
                            <m:t>(t)dt</m:t>
                          </m:r>
                        </m:e>
                      </m:nary>
                    </m:oMath>
                    <w:r w:rsidRPr="00BC6909">
                      <w:rPr>
                        <w:rFonts w:ascii="Cambria Math" w:hAnsi="Cambria Math"/>
                        <w:iCs/>
                      </w:rPr>
                      <w:t xml:space="preserve"> is independent of </w:t>
                    </w:r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40942" w:rsidRPr="00BC6909" w:rsidRDefault="00B4094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an odd function,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B40942" w:rsidRPr="00BC6909" w:rsidRDefault="00B4094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(</m:t>
              </m:r>
              <m:r>
                <w:rPr>
                  <w:rFonts w:ascii="Cambria Math" w:hAnsi="Cambria Math" w:cs="Calibr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)</m:t>
              </m:r>
            </m:oMath>
            <w:r w:rsidRPr="00BC6909">
              <w:rPr>
                <w:rFonts w:ascii="Cambria Math" w:hAnsi="Cambria Math" w:cs="Calibri"/>
                <w:iCs/>
              </w:rPr>
              <w:t xml:space="preserve"> is also an odd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B40942" w:rsidRPr="00BC6909" w:rsidRDefault="00B4094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(</m:t>
              </m:r>
              <m:r>
                <w:rPr>
                  <w:rFonts w:ascii="Cambria Math" w:hAnsi="Cambria Math" w:cs="Calibr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)</m:t>
              </m:r>
            </m:oMath>
            <w:r w:rsidRPr="00BC6909">
              <w:rPr>
                <w:rFonts w:ascii="Cambria Math" w:hAnsi="Cambria Math"/>
                <w:iCs/>
              </w:rPr>
              <w:t>is an even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B40942" w:rsidRPr="00BC6909" w:rsidRDefault="00B4094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(</m:t>
              </m:r>
              <m:r>
                <w:rPr>
                  <w:rFonts w:ascii="Cambria Math" w:hAnsi="Cambria Math" w:cs="Calibr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)</m:t>
              </m:r>
            </m:oMath>
            <w:r w:rsidRPr="00BC6909">
              <w:rPr>
                <w:rFonts w:ascii="Cambria Math" w:hAnsi="Cambria Math" w:cs="Calibri"/>
                <w:iCs/>
              </w:rPr>
              <w:t xml:space="preserve"> is neither as even nor an odd function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B40942" w:rsidRPr="00BC6909" w:rsidRDefault="00B4094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(</m:t>
              </m:r>
              <m:r>
                <w:rPr>
                  <w:rFonts w:ascii="Cambria Math" w:hAnsi="Cambria Math" w:cs="Calibr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)</m:t>
              </m:r>
            </m:oMath>
            <w:r w:rsidRPr="00BC6909">
              <w:rPr>
                <w:rFonts w:ascii="Cambria Math" w:hAnsi="Cambria Math"/>
                <w:iCs/>
              </w:rPr>
              <w:t xml:space="preserve"> to be an even function, it must satisfy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328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- 328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B40942" w:rsidRPr="00BC6909" w:rsidRDefault="00B40942" w:rsidP="00A15B3C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b/>
                      </w:rPr>
                    </w:pPr>
                    <w:r w:rsidRPr="00BC6909">
                      <w:rPr>
                        <w:rFonts w:ascii="Cambria Math" w:hAnsi="Cambria Math"/>
                        <w:b/>
                      </w:rPr>
                      <w:t xml:space="preserve">Evaluating integrals Dependent on a </w:t>
                    </w:r>
                    <w:r w:rsidR="00983E54" w:rsidRPr="00BC6909">
                      <w:rPr>
                        <w:rFonts w:ascii="Cambria Math" w:hAnsi="Cambria Math"/>
                        <w:b/>
                      </w:rPr>
                      <w:t>P</w:t>
                    </w:r>
                    <w:r w:rsidRPr="00BC6909">
                      <w:rPr>
                        <w:rFonts w:ascii="Cambria Math" w:hAnsi="Cambria Math"/>
                        <w:b/>
                      </w:rPr>
                      <w:t>arameter</w:t>
                    </w:r>
                  </w:p>
                  <w:p w:rsidR="00B40942" w:rsidRPr="00BC6909" w:rsidRDefault="00B40942" w:rsidP="00A15B3C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 w:rsidRPr="00BC6909">
                      <w:rPr>
                        <w:rFonts w:ascii="Cambria Math" w:hAnsi="Cambria Math"/>
                      </w:rPr>
                      <w:t xml:space="preserve">Differentiate </w:t>
                    </w:r>
                    <m:oMath>
                      <m:r>
                        <w:rPr>
                          <w:rFonts w:ascii="Cambria Math" w:hAnsi="Cambria Math"/>
                        </w:rPr>
                        <m:t>I</m:t>
                      </m:r>
                    </m:oMath>
                    <w:r w:rsidRPr="00BC6909">
                      <w:rPr>
                        <w:rFonts w:ascii="Cambria Math" w:hAnsi="Cambria Math"/>
                      </w:rPr>
                      <w:t xml:space="preserve"> with respect to the parameter within the sign of integrals taking variable of the integrand as constant. Now, evaluate the integral so obtained as a function of the parameter and then integrate the result to get </w:t>
                    </w:r>
                    <m:oMath>
                      <m:r>
                        <w:rPr>
                          <w:rFonts w:ascii="Cambria Math" w:hAnsi="Cambria Math"/>
                        </w:rPr>
                        <m:t>I</m:t>
                      </m:r>
                    </m:oMath>
                    <w:r w:rsidRPr="00BC6909">
                      <w:rPr>
                        <w:rFonts w:ascii="Cambria Math" w:hAnsi="Cambria Math"/>
                      </w:rPr>
                      <w:t xml:space="preserve">. Constant of integration can be computed by giving some arbitrary values to the parameter and the corresponding value of </w:t>
                    </w:r>
                    <m:oMath>
                      <m:r>
                        <w:rPr>
                          <w:rFonts w:ascii="Cambria Math" w:hAnsi="Cambria Math"/>
                        </w:rPr>
                        <m:t>I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40942" w:rsidRPr="00BC6909" w:rsidRDefault="00B4094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40942" w:rsidRPr="00BC6909" w:rsidRDefault="00B4094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r>
                  <w:rPr>
                    <w:rFonts w:ascii="Cambria Math" w:hAnsi="Cambria Math" w:cs="Calibri"/>
                  </w:rPr>
                  <m:t xml:space="preserve"> (a-1)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40942" w:rsidRPr="00BC6909" w:rsidRDefault="00B4094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r>
                  <w:rPr>
                    <w:rFonts w:ascii="Cambria Math" w:hAnsi="Cambria Math" w:cs="Calibri"/>
                  </w:rPr>
                  <m:t xml:space="preserve"> (a+1)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40942" w:rsidRPr="00BC6909" w:rsidRDefault="00B4094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r>
                  <w:rPr>
                    <w:rFonts w:ascii="Cambria Math" w:hAnsi="Cambria Math" w:cs="Calibri"/>
                  </w:rPr>
                  <m:t xml:space="preserve"> (a+1)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B40942" w:rsidRPr="00BC6909" w:rsidRDefault="00B4094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329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- 329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B40942" w:rsidRPr="00BC6909" w:rsidRDefault="00B40942" w:rsidP="00A15B3C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-π/2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x+t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oMath>
                    </m:oMathPara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40942" w:rsidRPr="00BC6909" w:rsidRDefault="00B4094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range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40942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40942" w:rsidRPr="00BC6909" w:rsidRDefault="00417715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40942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B40942" w:rsidRPr="00BC6909" w:rsidRDefault="00B40942" w:rsidP="00A15B3C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None of these</w:t>
            </w:r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Integer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Pr="00BC6909">
              <w:rPr>
                <w:rFonts w:ascii="Cambria Math" w:hAnsi="Cambria Math"/>
              </w:rPr>
              <w:t xml:space="preserve"> be the inverse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3C06D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794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CE3F8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794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</w:rPr>
                        <m:t>|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x|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327A0C" w:rsidP="00327A0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proofErr w:type="gramStart"/>
            <w:r w:rsidRPr="00396F1A">
              <w:rPr>
                <w:rFonts w:ascii="Cambria Math" w:hAnsi="Cambria Math"/>
              </w:rPr>
              <w:t xml:space="preserve">If </w:t>
            </w:r>
            <m:oMath>
              <w:proofErr w:type="gramEnd"/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x+λ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  <m:r>
                <w:rPr>
                  <w:rFonts w:ascii="Cambria Math" w:hAnsi="Cambria Math"/>
                </w:rPr>
                <m:t>+Bx+C</m:t>
              </m:r>
            </m:oMath>
            <w:r w:rsidRPr="00396F1A">
              <w:rPr>
                <w:rFonts w:ascii="Cambria Math" w:hAnsi="Cambria Math"/>
              </w:rPr>
              <w:t xml:space="preserve">. Then the value of </w:t>
            </w:r>
            <m:oMath>
              <m:r>
                <w:rPr>
                  <w:rFonts w:ascii="Cambria Math" w:hAnsi="Cambria Math"/>
                </w:rPr>
                <m:t>A+B+|λ|</m:t>
              </m:r>
            </m:oMath>
            <w:r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oMath>
            <w:r w:rsidRPr="00BC6909">
              <w:rPr>
                <w:rFonts w:ascii="Cambria Math" w:hAnsi="Cambria Math"/>
              </w:rPr>
              <w:t xml:space="preserve"> (where </w:t>
            </w:r>
            <m:oMath>
              <m:r>
                <w:rPr>
                  <w:rFonts w:ascii="Cambria Math" w:hAnsi="Cambria Math"/>
                </w:rPr>
                <m:t>n∈N</m:t>
              </m:r>
            </m:oMath>
            <w:r w:rsidRPr="00BC6909">
              <w:rPr>
                <w:rFonts w:ascii="Cambria Math" w:hAnsi="Cambria Math"/>
              </w:rPr>
              <w:t xml:space="preserve">), then the value of </w:t>
            </w:r>
            <m:oMath>
              <m:r>
                <w:rPr>
                  <w:rFonts w:ascii="Cambria Math" w:hAnsi="Cambria Math"/>
                </w:rPr>
                <m:t>n/27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327A0C" w:rsidP="00327A0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  <m:r>
                <w:rPr>
                  <w:rFonts w:ascii="Cambria Math" w:hAnsi="Cambria Math"/>
                </w:rPr>
                <m:t xml:space="preserve"> 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+bx+c</m:t>
                  </m:r>
                </m:e>
              </m:d>
              <m:r>
                <w:rPr>
                  <w:rFonts w:ascii="Cambria Math" w:hAnsi="Cambria Math"/>
                </w:rPr>
                <m:t>+d,</m:t>
              </m:r>
            </m:oMath>
            <w:r w:rsidRPr="00396F1A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|a/bc|</m:t>
              </m:r>
            </m:oMath>
            <w:r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  <m:r>
                    <w:rPr>
                      <w:rFonts w:ascii="Cambria Math" w:hAnsi="Cambria Math"/>
                      <w:i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=360</m:t>
                  </m:r>
                </m:e>
              </m:nary>
            </m:oMath>
            <w:r w:rsidR="003C06D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27145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9F69C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f: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∞</m:t>
                  </m:r>
                </m:e>
              </m:d>
              <m:r>
                <w:rPr>
                  <w:rFonts w:ascii="Cambria Math" w:hAnsi="Cambria Math"/>
                </w:rPr>
                <m:t>→R</m:t>
              </m:r>
            </m:oMath>
            <w:r w:rsidRPr="00BC6909">
              <w:rPr>
                <w:rFonts w:ascii="Cambria Math" w:hAnsi="Cambria Math"/>
              </w:rPr>
              <w:t xml:space="preserve"> be a continuous strictly increasing function,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i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for every </w:t>
            </w:r>
            <m:oMath>
              <m:r>
                <w:rPr>
                  <w:rFonts w:ascii="Cambria Math" w:hAnsi="Cambria Math"/>
                </w:rPr>
                <m:t>x≥0</m:t>
              </m:r>
            </m:oMath>
            <w:r w:rsidR="000A0EF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value of </w:t>
            </w:r>
            <m:oMath>
              <m:r>
                <w:rPr>
                  <w:rFonts w:ascii="Cambria Math" w:hAnsi="Cambria Math"/>
                </w:rPr>
                <m:t>f(6)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is continuous function and </w:t>
            </w:r>
          </w:p>
          <w:p w:rsidR="00342822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2t+3</m:t>
                          </m:r>
                        </m:e>
                      </m:d>
                      <m:r>
                        <w:rPr>
                          <w:rFonts w:ascii="Cambria Math" w:hAnsi="Cambria Math"/>
                          <w:i/>
                        </w:rPr>
                        <w:sym w:font="Symbol" w:char="F0D7"/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3C06D4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(2)/f(2)|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794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[4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(t)]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="003C06D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(9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(4))/4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417715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nary>
                </m:e>
              </m:func>
            </m:oMath>
            <w:r w:rsidR="009F69CD"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59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 continuous real function f satisfies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r>
                <w:rPr>
                  <w:rFonts w:ascii="Cambria Math" w:hAnsi="Cambria Math"/>
                </w:rPr>
                <m:t>=3f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x∈R</m:t>
              </m:r>
            </m:oMath>
            <w:r w:rsidR="000A0EFC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=1</m:t>
              </m:r>
            </m:oMath>
            <w:r w:rsidR="000A0EF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7B4467" w:rsidRPr="00BC6909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794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2010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1004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1004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1004</m:t>
                          </m:r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2010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1004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den>
              </m:f>
            </m:oMath>
            <w:r w:rsidR="00CE3F8F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90768A" w:rsidP="009F065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e>
              </m:nary>
              <m:r>
                <w:rPr>
                  <w:rFonts w:ascii="Cambria Math" w:hAnsi="Cambria Math"/>
                </w:rPr>
                <m:t>(1+x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)dx</m:t>
              </m:r>
            </m:oMath>
            <w:r w:rsidR="009F0656"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9F0656" w:rsidRPr="00396F1A">
              <w:rPr>
                <w:rFonts w:ascii="Cambria Math" w:hAnsi="Cambria Math"/>
              </w:rPr>
              <w:t xml:space="preserve">, then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oMath>
            <w:r w:rsidR="009F0656"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the value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-3/2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i/>
                    </w:rPr>
                    <w:sym w:font="Symbol" w:char="F0D7"/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6n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rad>
                    </m:e>
                  </m:nary>
                </m:e>
              </m:func>
            </m:oMath>
            <w:r w:rsidRPr="00BC6909">
              <w:rPr>
                <w:rFonts w:ascii="Cambria Math" w:hAnsi="Cambria Math"/>
              </w:rPr>
              <w:t xml:space="preserve"> is equal to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="003C06D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N/12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9F69C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the value of the definite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200</m:t>
                      </m:r>
                    </m:sup>
                  </m:sSup>
                  <m:r>
                    <w:rPr>
                      <w:rFonts w:ascii="Cambria Math" w:hAnsi="Cambria Math"/>
                      <w:i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equal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oMath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k∈N</m:t>
              </m:r>
            </m:oMath>
            <w:r w:rsidR="001B4BD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k/26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9F0656" w:rsidP="009F065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x+2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396F1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(π/2)</m:t>
              </m:r>
            </m:oMath>
            <w:r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27145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J=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-5</m:t>
                  </m:r>
                </m:sub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K=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6-6x+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</m:oMath>
            <w:r w:rsidR="0007153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(J+K)</m:t>
              </m:r>
            </m:oMath>
            <w:r w:rsidRPr="00BC6909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327A0C" w:rsidP="00327A0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396F1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|2/f(2)|</m:t>
              </m:r>
            </m:oMath>
            <w:r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59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="000A0EFC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1/4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3/4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f(f(x))dx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7B4467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7941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 derivable function satisfying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3C06D4" w:rsidRPr="00BC6909">
              <w:rPr>
                <w:rFonts w:ascii="Cambria Math" w:hAnsi="Cambria Math"/>
              </w:rPr>
              <w:t>,</w:t>
            </w:r>
            <w:r w:rsidR="00E97884" w:rsidRPr="00BC6909">
              <w:rPr>
                <w:rFonts w:ascii="Cambria Math" w:hAnsi="Cambria Math"/>
              </w:rPr>
              <w:t xml:space="preserve"> t</w:t>
            </w:r>
            <w:r w:rsidR="00E17941" w:rsidRPr="00BC6909">
              <w:rPr>
                <w:rFonts w:ascii="Cambria Math" w:hAnsi="Cambria Math"/>
              </w:rPr>
              <w:t xml:space="preserve">hen the possible integers in the range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="00E17941"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27145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Pr="00BC6909">
              <w:rPr>
                <w:rFonts w:ascii="Cambria Math" w:hAnsi="Cambria Math"/>
              </w:rPr>
              <w:t xml:space="preserve"> be differentiable on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Pr="00BC6909">
              <w:rPr>
                <w:rFonts w:ascii="Cambria Math" w:hAnsi="Cambria Math"/>
              </w:rPr>
              <w:t xml:space="preserve">and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="0007153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t∈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="00071531" w:rsidRPr="00BC6909">
              <w:rPr>
                <w:rFonts w:ascii="Cambria Math" w:hAnsi="Cambria Math"/>
              </w:rPr>
              <w:t xml:space="preserve">. </w:t>
            </w:r>
            <w:r w:rsidR="00E97884" w:rsidRPr="00BC6909">
              <w:rPr>
                <w:rFonts w:ascii="Cambria Math" w:hAnsi="Cambria Math"/>
              </w:rPr>
              <w:t>T</w:t>
            </w:r>
            <w:r w:rsidRPr="00BC6909">
              <w:rPr>
                <w:rFonts w:ascii="Cambria Math" w:hAnsi="Cambria Math"/>
              </w:rPr>
              <w:t xml:space="preserve">hen the value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7941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dx=7</m:t>
                  </m:r>
                </m:e>
              </m:nary>
            </m:oMath>
            <w:r w:rsidR="003C06D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r-1+x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59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Consider the polynomial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oMath>
            <w:r w:rsidR="000A0EFC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=0,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="000A0EF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minimum value of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(x)|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327A0C" w:rsidP="00327A0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-1,</m:t>
              </m:r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 (x)</m:t>
                  </m:r>
                </m:e>
              </m:nary>
              <m:r>
                <w:rPr>
                  <w:rFonts w:ascii="Cambria Math" w:hAnsi="Cambria Math"/>
                </w:rPr>
                <m:t>dx=A fo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(fo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(x))</m:t>
                  </m:r>
                </m:e>
              </m:func>
              <m:r>
                <w:rPr>
                  <w:rFonts w:ascii="Cambria Math" w:hAnsi="Cambria Math"/>
                </w:rPr>
                <m:t>+C</m:t>
              </m:r>
            </m:oMath>
            <w:r w:rsidRPr="00396F1A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A+B</m:t>
              </m:r>
            </m:oMath>
            <w:r w:rsidRPr="00396F1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9F0656" w:rsidP="009F065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+3x+6</m:t>
                          </m:r>
                        </m:e>
                      </m:rad>
                    </m:den>
                  </m:f>
                </m:e>
              </m:nary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oMath>
            <w:r w:rsidRPr="00396F1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k(-2)</m:t>
              </m:r>
            </m:oMath>
            <w:r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271450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x+t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07153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f(0)</m:t>
              </m:r>
            </m:oMath>
            <w:r w:rsidRPr="00BC6909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0768A" w:rsidRPr="00396F1A" w:rsidRDefault="00327A0C" w:rsidP="00327A0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oMath>
            <w:r w:rsidRPr="00396F1A">
              <w:rPr>
                <w:rFonts w:ascii="Cambria Math" w:hAnsi="Cambria Math"/>
              </w:rPr>
              <w:t xml:space="preserve">, then the value of </w:t>
            </w:r>
            <m:oMath>
              <m:r>
                <w:rPr>
                  <w:rFonts w:ascii="Cambria Math" w:hAnsi="Cambria Math"/>
                </w:rPr>
                <m:t>A+B</m:t>
              </m:r>
            </m:oMath>
            <w:r w:rsidRPr="00396F1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9F69CD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3π/5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1B4BD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-1)I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E159F7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Consider a real valued continuous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-π/2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π/2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x+t f(t))dt</m:t>
                          </m:r>
                        </m:e>
                      </m:func>
                    </m:e>
                  </m:nary>
                </m:e>
              </m:func>
            </m:oMath>
            <w:r w:rsidR="000A0EFC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If M and m are maximum and minimum value of the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0A0EF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M/m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159F7" w:rsidRPr="00BC6909" w:rsidRDefault="00342822" w:rsidP="00A15B3C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 n∈N</m:t>
                  </m:r>
                </m:e>
              </m:nary>
            </m:oMath>
            <w:r w:rsidR="003C06D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and 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=1024</m:t>
              </m:r>
            </m:oMath>
            <w:r w:rsidR="003C06D4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C6909">
              <w:rPr>
                <w:rFonts w:ascii="Cambria Math" w:hAnsi="Cambria Math"/>
              </w:rPr>
              <w:t xml:space="preserve"> is</w:t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609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20:09:00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1199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7.INTEGRALS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609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20:09:00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1199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7.INTEGRALS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483E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∴</m:t>
                  </m:r>
                  <m:r>
                    <w:rPr>
                      <w:rFonts w:ascii="Cambria Math" w:hAnsi="Cambria Math"/>
                    </w:rPr>
                    <m:t>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θdθ</m:t>
                      </m:r>
                    </m:e>
                  </m:func>
                </m:e>
              </m:func>
            </m:oMath>
          </w:p>
          <w:p w:rsidR="00483E5D" w:rsidRPr="00BC6909" w:rsidRDefault="00483E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x=∞,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θ=∞, ∴θ=π/2</m:t>
                  </m:r>
                </m:e>
              </m:func>
            </m:oMath>
          </w:p>
          <w:p w:rsidR="00483E5D" w:rsidRPr="00BC6909" w:rsidRDefault="009427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sec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(1+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θ) 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sec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dθ</m:t>
                  </m:r>
                </m:e>
              </m:nary>
            </m:oMath>
            <w:r w:rsidR="00483E5D" w:rsidRPr="00BC6909">
              <w:rPr>
                <w:rFonts w:ascii="Cambria Math" w:hAnsi="Cambria Math"/>
              </w:rPr>
              <w:t xml:space="preserve">      (1)</w:t>
            </w:r>
          </w:p>
          <w:p w:rsidR="00483E5D" w:rsidRPr="00BC6909" w:rsidRDefault="00483E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changing equation (1) into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DB0CB3" w:rsidRPr="00BC6909" w:rsidRDefault="009427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θdθ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35968" w:rsidRPr="00396F1A" w:rsidRDefault="002B1CFE" w:rsidP="002B1F6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x dx</m:t>
                </m:r>
              </m:oMath>
            </m:oMathPara>
          </w:p>
          <w:p w:rsidR="00035968" w:rsidRPr="00396F1A" w:rsidRDefault="00035968" w:rsidP="00463BB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002FA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</m:e>
                    </m:func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 dx</m:t>
                </m:r>
              </m:oMath>
            </m:oMathPara>
          </w:p>
          <w:p w:rsidR="00035968" w:rsidRPr="00396F1A" w:rsidRDefault="00035968" w:rsidP="00002FA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dx-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sec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tan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dx+C</m:t>
                            </m:r>
                          </m:e>
                        </m:nary>
                      </m:e>
                    </m:func>
                  </m:e>
                </m:nary>
              </m:oMath>
            </m:oMathPara>
          </w:p>
          <w:p w:rsidR="00035968" w:rsidRPr="00396F1A" w:rsidRDefault="00035968" w:rsidP="00002FA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dx+C</m:t>
                    </m:r>
                  </m:e>
                </m:nary>
              </m:oMath>
            </m:oMathPara>
          </w:p>
          <w:p w:rsidR="00035968" w:rsidRPr="00396F1A" w:rsidRDefault="00035968" w:rsidP="00002FA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876FC" w:rsidRPr="00D17AED" w:rsidRDefault="00490B51" w:rsidP="000A670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+3x+3+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</m:oMath>
            </m:oMathPara>
          </w:p>
          <w:p w:rsidR="008876FC" w:rsidRPr="00D17AED" w:rsidRDefault="00490B51" w:rsidP="000A670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+2+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</m:oMath>
            </m:oMathPara>
          </w:p>
          <w:p w:rsidR="008876FC" w:rsidRPr="00D17AED" w:rsidRDefault="00490B51" w:rsidP="000A670B">
            <w:pPr>
              <w:contextualSpacing/>
              <w:rPr>
                <w:rFonts w:ascii="Cambria Math" w:eastAsiaTheme="minorEastAsia" w:hAnsi="Cambria Math"/>
              </w:rPr>
            </w:pPr>
            <w:r w:rsidRPr="00D17AED">
              <w:rPr>
                <w:rFonts w:ascii="Cambria Math" w:eastAsiaTheme="minorEastAsia" w:hAnsi="Cambria Math"/>
              </w:rPr>
              <w:t xml:space="preserve">Put, </w:t>
            </w:r>
            <m:oMath>
              <m:r>
                <w:rPr>
                  <w:rFonts w:ascii="Cambria Math" w:eastAsiaTheme="minorEastAsia" w:hAnsi="Cambria Math"/>
                </w:rPr>
                <m:t xml:space="preserve"> x+1=t⇒dx=dt</m:t>
              </m:r>
            </m:oMath>
          </w:p>
          <w:p w:rsidR="008876FC" w:rsidRPr="00D17AED" w:rsidRDefault="00490B51" w:rsidP="000A670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 I=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dt+2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dt+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 dt</m:t>
                                </m:r>
                              </m:e>
                            </m:func>
                          </m:e>
                        </m:nary>
                      </m:e>
                    </m:nary>
                  </m:e>
                </m:nary>
              </m:oMath>
            </m:oMathPara>
          </w:p>
          <w:p w:rsidR="008876FC" w:rsidRPr="00D17AED" w:rsidRDefault="00490B51" w:rsidP="000A670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=0+2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+0</m:t>
                </m:r>
              </m:oMath>
            </m:oMathPara>
          </w:p>
          <w:p w:rsidR="008876FC" w:rsidRPr="00D17AED" w:rsidRDefault="00490B51" w:rsidP="000A670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⇒I=4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∵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t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are odd functions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∴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dt=</m:t>
                              </m:r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 dt=0</m:t>
                                      </m:r>
                                    </m:e>
                                  </m:func>
                                </m:e>
                              </m:nary>
                            </m:e>
                          </m:nary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-1 </m:t>
                        </m:r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lastRenderedPageBreak/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 dx=2t dt ⇒dx=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oMath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dt=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2dt-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2dt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=2t-2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t+C</m:t>
                    </m:r>
                  </m:e>
                </m:func>
              </m:oMath>
            </m:oMathPara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35968" w:rsidRPr="00396F1A" w:rsidRDefault="002B1CFE" w:rsidP="002D19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2D19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2D19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2D19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dx,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where</m:t>
                  </m:r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</w:rPr>
                    <m:t>x+1</m:t>
                  </m:r>
                </m:den>
              </m:f>
            </m:oMath>
            <w:r w:rsidRPr="00396F1A">
              <w:rPr>
                <w:rFonts w:ascii="Cambria Math" w:hAnsi="Cambria Math"/>
              </w:rPr>
              <w:t xml:space="preserve"> and </w:t>
            </w:r>
          </w:p>
          <w:p w:rsidR="00035968" w:rsidRPr="00396F1A" w:rsidRDefault="002B1CFE" w:rsidP="002D19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035968" w:rsidRPr="00396F1A" w:rsidRDefault="00035968" w:rsidP="002D19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90487" w:rsidRPr="00BC6909" w:rsidRDefault="0065597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π/4</m:t>
                  </m:r>
                </m:sub>
                <m:sup>
                  <m:r>
                    <w:rPr>
                      <w:rFonts w:ascii="Cambria Math" w:hAnsi="Cambria Math"/>
                    </w:rPr>
                    <m:t>3π/4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oMath>
            <w:r w:rsidRPr="00BC6909">
              <w:rPr>
                <w:rFonts w:ascii="Cambria Math" w:hAnsi="Cambria Math"/>
              </w:rPr>
              <w:t xml:space="preserve">  (1)</w:t>
            </w:r>
          </w:p>
          <w:p w:rsidR="0065597C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(π-x)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65597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Using the property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a+b-x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65597C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π/4</m:t>
                  </m:r>
                </m:sub>
                <m:sup>
                  <m:r>
                    <w:rPr>
                      <w:rFonts w:ascii="Cambria Math" w:hAnsi="Cambria Math"/>
                    </w:rPr>
                    <m:t>3π/4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oMath>
            <w:r w:rsidR="0065597C" w:rsidRPr="00BC6909">
              <w:rPr>
                <w:rFonts w:ascii="Cambria Math" w:hAnsi="Cambria Math"/>
              </w:rPr>
              <w:t xml:space="preserve">  (2)</w:t>
            </w:r>
          </w:p>
          <w:p w:rsidR="0065597C" w:rsidRPr="00BC6909" w:rsidRDefault="0065597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(1) and (2), we get</w:t>
            </w:r>
          </w:p>
          <w:p w:rsidR="0065597C" w:rsidRPr="00BC6909" w:rsidRDefault="0065597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65597C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 dx</m:t>
                    </m:r>
                  </m:e>
                </m:nary>
              </m:oMath>
            </m:oMathPara>
          </w:p>
          <w:p w:rsidR="0065597C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</m:sSubSup>
              </m:oMath>
            </m:oMathPara>
          </w:p>
          <w:p w:rsidR="0065597C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3π/4-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π/4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65597C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  <w:p w:rsidR="0065597C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(x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10-x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x)dx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  (1)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6-x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6-x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6-x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6-(6-x</m:t>
                            </m:r>
                          </m:e>
                        </m:d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6-x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(6-x))dx</m:t>
                    </m:r>
                  </m:e>
                </m:func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4+x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6-x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370938" w:rsidRPr="00BC6909">
              <w:rPr>
                <w:rFonts w:ascii="Cambria Math" w:hAnsi="Cambria Math"/>
              </w:rPr>
              <w:t xml:space="preserve">   (2)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(2), we get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(6-x)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6-x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4)</m:t>
                        </m:r>
                      </m:e>
                    </m:func>
                  </m:e>
                </m:func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35968" w:rsidRPr="00396F1A" w:rsidRDefault="00035968" w:rsidP="00D96B6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D96B6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F6782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035968" w:rsidRPr="00396F1A" w:rsidRDefault="00035968" w:rsidP="00F6782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+x+C</m:t>
                    </m:r>
                  </m:e>
                </m:func>
              </m:oMath>
            </m:oMathPara>
          </w:p>
          <w:p w:rsidR="00035968" w:rsidRPr="00396F1A" w:rsidRDefault="00035968" w:rsidP="00F6782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+x+C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1D3AD5" w:rsidRPr="00BC6909">
              <w:rPr>
                <w:rFonts w:ascii="Cambria Math" w:hAnsi="Cambria Math"/>
              </w:rPr>
              <w:t>(1)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put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=t ∴ 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-1 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dx=dt</m:t>
              </m:r>
            </m:oMath>
            <w:r w:rsidRPr="00BC6909">
              <w:rPr>
                <w:rFonts w:ascii="Cambria Math" w:hAnsi="Cambria Math"/>
              </w:rPr>
              <w:t>and adjust the limits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-af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f(a)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f(b)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oMath>
            <w:r w:rsidRPr="00BC6909">
              <w:rPr>
                <w:rFonts w:ascii="Cambria Math" w:hAnsi="Cambria Math"/>
              </w:rPr>
              <w:t xml:space="preserve">    by </w:t>
            </w:r>
            <w:r w:rsidR="001F4DD7" w:rsidRPr="00BC6909">
              <w:rPr>
                <w:rFonts w:ascii="Cambria Math" w:hAnsi="Cambria Math"/>
              </w:rPr>
              <w:t>(</w:t>
            </w:r>
            <w:r w:rsidRPr="00BC6909">
              <w:rPr>
                <w:rFonts w:ascii="Cambria Math" w:hAnsi="Cambria Math"/>
              </w:rPr>
              <w:t>1</w:t>
            </w:r>
            <w:r w:rsidR="001F4DD7" w:rsidRPr="00BC6909">
              <w:rPr>
                <w:rFonts w:ascii="Cambria Math" w:hAnsi="Cambria Math"/>
              </w:rPr>
              <w:t>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f(a)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f(b)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dx=bf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-af(a)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35968" w:rsidRPr="00396F1A" w:rsidRDefault="002B1CFE" w:rsidP="00A478B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035968" w:rsidRPr="00396F1A" w:rsidRDefault="00035968" w:rsidP="00A478B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Integrating by parts, we have</w:t>
            </w:r>
          </w:p>
          <w:p w:rsidR="00035968" w:rsidRPr="00396F1A" w:rsidRDefault="002B1CFE" w:rsidP="00A478B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3xdx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  <w:p w:rsidR="00035968" w:rsidRPr="00396F1A" w:rsidRDefault="00035968" w:rsidP="000006A5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But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3x=-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  <w:r w:rsidRPr="00396F1A">
              <w:rPr>
                <w:rFonts w:ascii="Cambria Math" w:hAnsi="Cambria Math"/>
              </w:rPr>
              <w:t>, so</w:t>
            </w:r>
          </w:p>
          <w:p w:rsidR="00035968" w:rsidRPr="00396F1A" w:rsidRDefault="002B1CFE" w:rsidP="000006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2xdx-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3xdx</m:t>
                                        </m:r>
                                      </m:e>
                                    </m:func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e>
                            </m:nary>
                          </m:e>
                        </m:func>
                      </m:e>
                    </m:func>
                  </m:e>
                </m:nary>
              </m:oMath>
            </m:oMathPara>
          </w:p>
          <w:p w:rsidR="00035968" w:rsidRPr="00396F1A" w:rsidRDefault="00035968" w:rsidP="000006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4,3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0006A5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Therefore,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oMath>
          </w:p>
          <w:p w:rsidR="00035968" w:rsidRPr="00396F1A" w:rsidRDefault="00035968" w:rsidP="000006A5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Or 7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+C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-20π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20π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20π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([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x]+[–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x]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370938" w:rsidRPr="00BC6909" w:rsidRDefault="00B225A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=-20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 xml:space="preserve">dx=-20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–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=20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=-40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31B5C" w:rsidRPr="00396F1A" w:rsidRDefault="0089658F" w:rsidP="0089658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590EF4" w:rsidRPr="00396F1A" w:rsidRDefault="00DE5A35" w:rsidP="00590EF4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P</w:t>
            </w:r>
            <w:r w:rsidR="00590EF4" w:rsidRPr="00396F1A">
              <w:rPr>
                <w:rFonts w:ascii="Cambria Math" w:hAnsi="Cambria Math"/>
              </w:rPr>
              <w:t>ut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x=t, </m:t>
                      </m:r>
                    </m:e>
                  </m:func>
                </m:e>
              </m:func>
            </m:oMath>
            <w:r w:rsidRPr="00396F1A">
              <w:rPr>
                <w:rFonts w:ascii="Cambria Math" w:hAnsi="Cambria Math"/>
              </w:rPr>
              <w:t xml:space="preserve"> so that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/>
                </w:rPr>
                <m:t>-1</m:t>
              </m:r>
            </m:oMath>
          </w:p>
          <w:p w:rsidR="00590EF4" w:rsidRPr="00396F1A" w:rsidRDefault="00DE5A35" w:rsidP="00590EF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I=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rad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- 1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2 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 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- 1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590EF4" w:rsidRPr="00396F1A" w:rsidRDefault="005B7CDE" w:rsidP="00590EF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e>
                                    </m:func>
                                  </m:e>
                                </m:rad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69CA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B26AE7" w:rsidRPr="00BC6909">
              <w:rPr>
                <w:rFonts w:ascii="Cambria Math" w:hAnsi="Cambria Math"/>
              </w:rPr>
              <w:t xml:space="preserve">      (1)</w:t>
            </w:r>
          </w:p>
          <w:p w:rsidR="0009531E" w:rsidRPr="00BC6909" w:rsidRDefault="00F1763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⇒ 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π/2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B26AE7" w:rsidRPr="00BC6909">
              <w:rPr>
                <w:rFonts w:ascii="Cambria Math" w:hAnsi="Cambria Math"/>
                <w:iCs/>
              </w:rPr>
              <w:t xml:space="preserve">   (2)</w:t>
            </w:r>
          </w:p>
          <w:p w:rsidR="0009531E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>Adding equation</w:t>
            </w:r>
            <w:r w:rsidR="00425577" w:rsidRPr="00BC6909">
              <w:rPr>
                <w:rFonts w:ascii="Cambria Math" w:hAnsi="Cambria Math"/>
                <w:iCs/>
              </w:rPr>
              <w:t>s</w:t>
            </w:r>
            <w:r w:rsidRPr="00BC6909">
              <w:rPr>
                <w:rFonts w:ascii="Cambria Math" w:hAnsi="Cambria Math"/>
                <w:iCs/>
              </w:rPr>
              <w:t xml:space="preserve"> (1) and (2), we get</w:t>
            </w:r>
          </w:p>
          <w:p w:rsidR="0009531E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9531E" w:rsidRPr="00BC6909" w:rsidRDefault="00F1763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nary>
                  <m:naryPr>
                    <m:limLoc m:val="subSup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804EEB" w:rsidRPr="00BC6909" w:rsidRDefault="00F1763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nary>
                  <m:naryPr>
                    <m:limLoc m:val="subSup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F1763C" w:rsidRPr="00BC6909" w:rsidRDefault="00F1763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nary>
                <m:naryPr>
                  <m:limLoc m:val="subSup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="003313FD" w:rsidRPr="00BC6909">
              <w:rPr>
                <w:rFonts w:ascii="Cambria Math" w:hAnsi="Cambria Math"/>
                <w:iCs/>
              </w:rPr>
              <w:t xml:space="preserve">(where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x=t</m:t>
                      </m:r>
                    </m:e>
                  </m:func>
                </m:e>
              </m:func>
            </m:oMath>
            <w:r w:rsidR="003313FD" w:rsidRPr="00BC6909">
              <w:rPr>
                <w:rFonts w:ascii="Cambria Math" w:hAnsi="Cambria Math"/>
                <w:iCs/>
              </w:rPr>
              <w:t>)</w:t>
            </w:r>
          </w:p>
          <w:p w:rsidR="00F1763C" w:rsidRPr="00BC6909" w:rsidRDefault="003313FD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nary>
                  <m:naryPr>
                    <m:limLoc m:val="subSup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  <w:p w:rsidR="003313FD" w:rsidRPr="00BC6909" w:rsidRDefault="00F1763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3632B" w:rsidRPr="000161AD" w:rsidRDefault="00D55FDC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0161AD">
              <w:rPr>
                <w:rFonts w:ascii="Cambria Math" w:eastAsiaTheme="minorEastAsia" w:hAnsi="Cambria Math"/>
              </w:rPr>
              <w:t xml:space="preserve">Here, </w:t>
            </w:r>
            <m:oMath>
              <m:r>
                <w:rPr>
                  <w:rFonts w:ascii="Cambria Math" w:eastAsiaTheme="minorEastAsia" w:hAnsi="Cambria Math"/>
                </w:rPr>
                <m:t>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f(x)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1+f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</m:oMath>
          </w:p>
          <w:p w:rsidR="0013632B" w:rsidRPr="000161AD" w:rsidRDefault="00D55FDC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0161AD">
              <w:rPr>
                <w:rFonts w:ascii="Cambria Math" w:eastAsiaTheme="minorEastAsia" w:hAnsi="Cambria Math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fff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sup>
                  </m:sSup>
                </m:den>
              </m:f>
            </m:oMath>
          </w:p>
          <w:p w:rsidR="0013632B" w:rsidRPr="000161AD" w:rsidRDefault="00D55FD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∴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object w:dxaOrig="2724" w:dyaOrig="903">
                    <v:shape id="_x0000_i1026" type="#_x0000_t75" style="width:136.5pt;height:45pt" o:ole="">
                      <v:imagedata r:id="IMM7S234S0" o:title=""/>
                    </v:shape>
                    <o:OLEObject Type="Embed" ProgID="ChemDraw.Document.6.0" ShapeID="_x0000_i1026" DrawAspect="Content" ObjectID="_1574417569" r:id="OMM7S234S0"/>
                  </w:objec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:rsidR="0013632B" w:rsidRPr="000161AD" w:rsidRDefault="00D55FDC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0161AD">
              <w:rPr>
                <w:rFonts w:ascii="Cambria Math" w:eastAsiaTheme="minorEastAsia" w:hAnsi="Cambria Math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g</m:t>
                  </m:r>
                  <m:r>
                    <w:rPr>
                      <w:rFonts w:ascii="Cambria Math" w:eastAsiaTheme="minorEastAsia" w:hAnsi="Cambria Math"/>
                    </w:rPr>
                    <m:t>(x)dx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</m:oMath>
          </w:p>
          <w:p w:rsidR="0013632B" w:rsidRPr="000161AD" w:rsidRDefault="00D55FD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</m:oMath>
            </m:oMathPara>
          </w:p>
          <w:p w:rsidR="0013632B" w:rsidRPr="000161AD" w:rsidRDefault="00D55FD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(1+n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1+n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dx</m:t>
                </m:r>
              </m:oMath>
            </m:oMathPara>
          </w:p>
          <w:p w:rsidR="0013632B" w:rsidRPr="000161AD" w:rsidRDefault="00D55FDC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 I=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n-1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1+n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λ=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oMath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1+t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</m:e>
                                </m:fun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=e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2-λ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BE4E36" w:rsidRPr="00396F1A" w:rsidRDefault="002B1CFE" w:rsidP="00E720DD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(x+α)</m:t>
                    </m:r>
                  </m:e>
                </m:func>
              </m:oMath>
            </m:oMathPara>
          </w:p>
          <w:p w:rsidR="00E720DD" w:rsidRPr="00396F1A" w:rsidRDefault="00E720DD" w:rsidP="00E720DD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x(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E720DD" w:rsidRPr="00396F1A" w:rsidRDefault="00E720DD" w:rsidP="00E720DD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:rsidR="002745BB" w:rsidRPr="00396F1A" w:rsidRDefault="00E720DD" w:rsidP="00B54AF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x+α</m:t>
                                    </m:r>
                                  </m:e>
                                </m:d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E720DD" w:rsidRPr="00396F1A" w:rsidRDefault="002745BB" w:rsidP="00B54AF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x 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B54AFC" w:rsidRPr="00396F1A" w:rsidRDefault="002745BB" w:rsidP="00B54AF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B54AFC" w:rsidRPr="00396F1A" w:rsidRDefault="00B54AFC" w:rsidP="00B54AF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α=t </m:t>
                          </m:r>
                        </m:e>
                      </m:func>
                    </m:e>
                  </m:func>
                </m:e>
              </m:func>
            </m:oMath>
            <w:r w:rsidRPr="00396F1A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αdx=dt</m:t>
                  </m:r>
                </m:e>
              </m:func>
            </m:oMath>
            <w:r w:rsidR="002745BB" w:rsidRPr="00396F1A">
              <w:rPr>
                <w:rFonts w:ascii="Cambria Math" w:hAnsi="Cambria Math"/>
              </w:rPr>
              <w:t xml:space="preserve">, </w:t>
            </w:r>
            <w:r w:rsidRPr="00396F1A">
              <w:rPr>
                <w:rFonts w:ascii="Cambria Math" w:hAnsi="Cambria Math"/>
              </w:rPr>
              <w:t>we have</w:t>
            </w:r>
          </w:p>
          <w:p w:rsidR="00153FE6" w:rsidRPr="00396F1A" w:rsidRDefault="00153FE6" w:rsidP="00B54AF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rad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dt=-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-1/2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153FE6" w:rsidRPr="00396F1A" w:rsidRDefault="00153FE6" w:rsidP="00B54AF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153FE6" w:rsidRPr="00396F1A" w:rsidRDefault="00153FE6" w:rsidP="00B54AF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⇒I=-2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cosec </m:t>
                </m:r>
                <m:r>
                  <w:rPr>
                    <w:rFonts w:ascii="Cambria Math" w:hAnsi="Cambria Math"/>
                  </w:rPr>
                  <m:t xml:space="preserve">α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t </m:t>
                    </m:r>
                  </m:e>
                </m:ra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B54AFC" w:rsidRPr="00396F1A" w:rsidRDefault="00153FE6" w:rsidP="00153FE6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=-2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cosec </m:t>
                </m:r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84828" w:rsidRPr="00396F1A" w:rsidRDefault="002B1CFE" w:rsidP="002347D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2x 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3x 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FC108C" w:rsidRPr="00396F1A" w:rsidRDefault="00184828" w:rsidP="00C9360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(5x-3x)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</m:oMath>
            </m:oMathPara>
          </w:p>
          <w:p w:rsidR="00C9360B" w:rsidRPr="00396F1A" w:rsidRDefault="009600BE" w:rsidP="00C9360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3x 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C9360B" w:rsidRPr="00396F1A" w:rsidRDefault="00BA58AF" w:rsidP="00C8313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func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5x+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E4E36" w:rsidRPr="00396F1A" w:rsidRDefault="00447891" w:rsidP="0044789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881E7B" w:rsidRPr="00396F1A" w:rsidRDefault="00F047A9" w:rsidP="0044789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881E7B" w:rsidRPr="00396F1A" w:rsidRDefault="00F047A9" w:rsidP="00881E7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881E7B" w:rsidRPr="00396F1A" w:rsidRDefault="00881E7B" w:rsidP="00881E7B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x=t⇒2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dx=dt</m:t>
                  </m:r>
                </m:e>
              </m:func>
            </m:oMath>
          </w:p>
          <w:p w:rsidR="00881E7B" w:rsidRPr="00396F1A" w:rsidRDefault="00F047A9" w:rsidP="0044789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+C=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35968" w:rsidRPr="00396F1A" w:rsidRDefault="00035968" w:rsidP="004F154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(2+3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dx, 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Multiplying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oMath>
            <w:r w:rsidRPr="00396F1A">
              <w:rPr>
                <w:rFonts w:ascii="Cambria Math" w:hAnsi="Cambria Math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r </m:t>
                  </m:r>
                </m:sup>
              </m:sSup>
            </m:oMath>
            <w:r w:rsidRPr="00396F1A">
              <w:rPr>
                <w:rFonts w:ascii="Cambria Math" w:hAnsi="Cambria Math"/>
              </w:rPr>
              <w:t xml:space="preserve">by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cosec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oMath>
            <w:r w:rsidRPr="00396F1A">
              <w:rPr>
                <w:rFonts w:ascii="Cambria Math" w:hAnsi="Cambria Math"/>
              </w:rPr>
              <w:t>, we get</w:t>
            </w:r>
          </w:p>
          <w:p w:rsidR="00035968" w:rsidRPr="00396F1A" w:rsidRDefault="00035968" w:rsidP="00B1507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(3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(2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B1507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cosec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 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(2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x+3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B1507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  <m:r>
                      <w:rPr>
                        <w:rFonts w:ascii="Cambria Math" w:hAnsi="Cambria Math"/>
                      </w:rPr>
                      <m:t xml:space="preserve"> x+3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+C=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B173E1">
              <w:rPr>
                <w:rFonts w:ascii="Cambria Math" w:eastAsiaTheme="minorEastAsia" w:hAnsi="Cambria Math"/>
              </w:rPr>
              <w:t xml:space="preserve">Given,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eastAsiaTheme="minorEastAsia" w:hAnsi="Cambria Math"/>
                </w:rPr>
                <m:t xml:space="preserve"> 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f(t)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dt, 0≤x≤1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B173E1">
              <w:rPr>
                <w:rFonts w:ascii="Cambria Math" w:eastAsiaTheme="minorEastAsia" w:hAnsi="Cambria Math"/>
              </w:rPr>
              <w:t>Applying Leibnitz theorem, we get</w:t>
            </w:r>
          </w:p>
          <w:p w:rsidR="00594496" w:rsidRPr="00B173E1" w:rsidRDefault="00785CFF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=f(x)</m:t>
                </m:r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:rsidR="00594496" w:rsidRPr="00B173E1" w:rsidRDefault="007B170C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e>
                </m:rad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where</m:t>
                </m:r>
                <m:r>
                  <w:rPr>
                    <w:rFonts w:ascii="Cambria Math" w:eastAsiaTheme="minorEastAsia" w:hAnsi="Cambria Math"/>
                  </w:rPr>
                  <m:t xml:space="preserve"> y=f(x)</m:t>
                </m:r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⇒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=±dx</m:t>
                </m:r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B173E1">
              <w:rPr>
                <w:rFonts w:ascii="Cambria Math" w:eastAsiaTheme="minorEastAsia" w:hAnsi="Cambria Math"/>
              </w:rPr>
              <w:t>On integrating both sides, we get</w:t>
            </w:r>
          </w:p>
          <w:p w:rsidR="00594496" w:rsidRPr="00B173E1" w:rsidRDefault="00785CFF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=±x+C</m:t>
                    </m:r>
                  </m:e>
                </m:func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∵f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=0⇒C=0</m:t>
                </m:r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∴y=±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y=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  <w:r w:rsidRPr="00B173E1">
              <w:rPr>
                <w:rFonts w:ascii="Cambria Math" w:eastAsiaTheme="minorEastAsia" w:hAnsi="Cambria Math"/>
              </w:rPr>
              <w:t>given</w:t>
            </w:r>
            <m:oMath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≥0 </m:t>
              </m:r>
            </m:oMath>
            <w:r w:rsidRPr="00B173E1">
              <w:rPr>
                <w:rFonts w:ascii="Cambria Math" w:eastAsiaTheme="minorEastAsia" w:hAnsi="Cambria Math"/>
              </w:rPr>
              <w:t>for</w:t>
            </w:r>
            <m:oMath>
              <m:r>
                <w:rPr>
                  <w:rFonts w:ascii="Cambria Math" w:eastAsiaTheme="minorEastAsia" w:hAnsi="Cambria Math"/>
                </w:rPr>
                <m:t xml:space="preserve"> x∈[0,1]</m:t>
              </m:r>
            </m:oMath>
            <w:r w:rsidRPr="00B173E1">
              <w:rPr>
                <w:rFonts w:ascii="Cambria Math" w:eastAsiaTheme="minorEastAsia" w:hAnsi="Cambria Math"/>
              </w:rPr>
              <w:t xml:space="preserve"> </w:t>
            </w:r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B173E1">
              <w:rPr>
                <w:rFonts w:ascii="Cambria Math" w:eastAsiaTheme="minorEastAsia" w:hAnsi="Cambria Math"/>
              </w:rPr>
              <w:t xml:space="preserve">It is known that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x&lt;x,</m:t>
                  </m:r>
                </m:e>
              </m:func>
              <m:r>
                <w:rPr>
                  <w:rFonts w:ascii="Cambria Math" w:eastAsiaTheme="minorEastAsia" w:hAnsi="Cambria Math"/>
                </w:rPr>
                <m:t>∀ 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⇒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  <w:p w:rsidR="00594496" w:rsidRPr="00B173E1" w:rsidRDefault="007B170C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6C6499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6C6499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6C6499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6C6499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510A5C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xdx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⇒ λ=2</m:t>
                        </m:r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x-α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 α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x-β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(α + β  - x)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β- x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g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α+ β -x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β- x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 +β - 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 -x</m:t>
                                    </m:r>
                                  </m:den>
                                </m:f>
                              </m:e>
                            </m:d>
                          </m:sup>
                        </m:sSup>
                      </m:den>
                    </m:f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β-α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- 4ac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  <w:p w:rsidR="001D3AD5" w:rsidRPr="00BC6909" w:rsidRDefault="001F4DD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(</w:t>
            </w:r>
            <m:oMath>
              <m:r>
                <w:rPr>
                  <w:rFonts w:ascii="Cambria Math" w:hAnsi="Cambria Math"/>
                </w:rPr>
                <m:t>∵f(x)</m:t>
              </m:r>
            </m:oMath>
            <w:r w:rsidR="001D3AD5" w:rsidRPr="00BC6909">
              <w:rPr>
                <w:rFonts w:ascii="Cambria Math" w:hAnsi="Cambria Math"/>
              </w:rPr>
              <w:t xml:space="preserve"> is even function </w:t>
            </w:r>
            <m:oMath>
              <m:r>
                <w:rPr>
                  <w:rFonts w:ascii="Cambria Math" w:hAnsi="Cambria Math"/>
                </w:rPr>
                <m:t>⇒α+β=0</m:t>
              </m:r>
            </m:oMath>
            <w:r w:rsidRPr="00BC6909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=z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⇒</m:t>
                  </m:r>
                  <m:r>
                    <w:rPr>
                      <w:rFonts w:ascii="Cambria Math" w:hAnsi="Cambria Math"/>
                    </w:rPr>
                    <m:t xml:space="preserve"> 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θdz</m:t>
                      </m:r>
                    </m:e>
                  </m:func>
                </m:e>
              </m:func>
            </m:oMath>
          </w:p>
          <w:p w:rsidR="00370938" w:rsidRPr="00BC6909" w:rsidRDefault="006368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f(z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θ)dz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θ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sup>
                      <m:e>
                        <m:r>
                          <w:rPr>
                            <w:rFonts w:ascii="Cambria Math" w:hAnsi="Cambria Math"/>
                          </w:rPr>
                          <m:t>f(x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θ)dx</m:t>
                            </m:r>
                          </m:e>
                        </m:func>
                      </m:e>
                    </m:nary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 dt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den>
                  </m:f>
                </m:e>
              </m:nary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x/2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x/2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we know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x&gt;0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  x&lt;0</m:t>
                              </m:r>
                            </m:e>
                          </m:eqArr>
                        </m:e>
                      </m:d>
                    </m:e>
                  </m:func>
                </m:e>
              </m:func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e>
                    </m:func>
                  </m:e>
                </m:func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&gt;0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&lt;0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range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 is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t=t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2t.t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35968" w:rsidRPr="00396F1A" w:rsidRDefault="00035968" w:rsidP="00CA20D2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2+x=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oMath>
            <w:r w:rsidRPr="00396F1A">
              <w:rPr>
                <w:rFonts w:ascii="Cambria Math" w:hAnsi="Cambria Math"/>
              </w:rPr>
              <w:t xml:space="preserve">so that </w:t>
            </w:r>
            <m:oMath>
              <m:r>
                <w:rPr>
                  <w:rFonts w:ascii="Cambria Math" w:hAnsi="Cambria Math"/>
                </w:rPr>
                <m:t xml:space="preserve">dx=2t dt </m:t>
              </m:r>
            </m:oMath>
            <w:r w:rsidRPr="00396F1A">
              <w:rPr>
                <w:rFonts w:ascii="Cambria Math" w:hAnsi="Cambria Math"/>
              </w:rPr>
              <w:t>and</w:t>
            </w:r>
          </w:p>
          <w:p w:rsidR="00035968" w:rsidRPr="00396F1A" w:rsidRDefault="00035968" w:rsidP="009B4F9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7-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dt 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035968" w:rsidRPr="00396F1A" w:rsidRDefault="00035968" w:rsidP="009B4F9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=t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7-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+7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B7530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rad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5-x</m:t>
                    </m:r>
                  </m:e>
                </m:rad>
                <m:r>
                  <w:rPr>
                    <w:rFonts w:ascii="Cambria Math" w:hAnsi="Cambria Math"/>
                  </w:rPr>
                  <m:t>+7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rad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370938" w:rsidRPr="00BC6909">
              <w:rPr>
                <w:rFonts w:ascii="Cambria Math" w:hAnsi="Cambria Math"/>
              </w:rPr>
              <w:t xml:space="preserve"> (integrating by parts)</w:t>
            </w:r>
          </w:p>
          <w:p w:rsidR="00370938" w:rsidRPr="00BC6909" w:rsidRDefault="0058383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=e-m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dx=e-m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nary>
            </m:oMath>
            <w:r w:rsidR="00370938" w:rsidRPr="00BC6909">
              <w:rPr>
                <w:rFonts w:ascii="Cambria Math" w:hAnsi="Cambria Math"/>
              </w:rPr>
              <w:t>(1)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BC6909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m-1</m:t>
              </m:r>
            </m:oMath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=e-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</m:sub>
              </m:sSub>
            </m:oMath>
            <w:r w:rsidR="00370938" w:rsidRPr="00BC6909">
              <w:rPr>
                <w:rFonts w:ascii="Cambria Math" w:hAnsi="Cambria Math"/>
              </w:rPr>
              <w:t>(2)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From equations (1) and (2), we have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=e-m[e-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oMath>
          </w:p>
          <w:p w:rsidR="00370938" w:rsidRPr="00BC6909" w:rsidRDefault="0058383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1-m</m:t>
                    </m:r>
                  </m:e>
                </m:d>
              </m:oMath>
            </m:oMathPara>
          </w:p>
          <w:p w:rsidR="00370938" w:rsidRPr="00BC6909" w:rsidRDefault="0058383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1-m</m:t>
                    </m:r>
                  </m:den>
                </m:f>
                <m:r>
                  <w:rPr>
                    <w:rFonts w:ascii="Cambria Math" w:hAnsi="Cambria Math"/>
                  </w:rPr>
                  <m:t>+ 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m-2</m:t>
                    </m:r>
                  </m:sub>
                </m:sSub>
                <m:r>
                  <w:rPr>
                    <w:rFonts w:ascii="Cambria Math" w:hAnsi="Cambria Math"/>
                  </w:rPr>
                  <m:t>=e</m:t>
                </m:r>
              </m:oMath>
            </m:oMathPara>
          </w:p>
          <w:p w:rsidR="00370938" w:rsidRPr="00BC6909" w:rsidRDefault="0058383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K=1-m </m:t>
              </m:r>
            </m:oMath>
            <w:r w:rsidR="00370938" w:rsidRPr="00BC6909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C5947" w:rsidRPr="00BC6909" w:rsidRDefault="003C5947" w:rsidP="003C5947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  <w:p w:rsidR="003C5947" w:rsidRPr="00BC6909" w:rsidRDefault="003C5947" w:rsidP="003C5947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</m:oMathPara>
          </w:p>
          <w:p w:rsidR="003C5947" w:rsidRPr="00BC6909" w:rsidRDefault="003C5947" w:rsidP="003C5947">
            <w:pPr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rad>
            </m:oMath>
          </w:p>
          <w:p w:rsidR="003C5947" w:rsidRPr="00BC6909" w:rsidRDefault="003C5947" w:rsidP="003C5947">
            <w:pPr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y=0,</m:t>
              </m:r>
            </m:oMath>
            <w:r w:rsidRPr="00BC6909">
              <w:rPr>
                <w:rFonts w:ascii="Cambria Math" w:hAnsi="Cambria Math"/>
              </w:rPr>
              <w:t xml:space="preserve"> i.e.,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x=2</m:t>
              </m:r>
            </m:oMath>
          </w:p>
          <w:p w:rsidR="003C5947" w:rsidRPr="00BC6909" w:rsidRDefault="003C5947" w:rsidP="003C5947">
            <w:pPr>
              <w:contextualSpacing/>
              <w:rPr>
                <w:rFonts w:ascii="Cambria Math" w:hAnsi="Cambria Math"/>
                <w:color w:val="FF0000"/>
              </w:rPr>
            </w:pPr>
            <w:r w:rsidRPr="00BC6909">
              <w:rPr>
                <w:rFonts w:ascii="Cambria Math" w:hAnsi="Cambria Math"/>
              </w:rPr>
              <w:object w:dxaOrig="3777" w:dyaOrig="2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98.25pt" o:ole="">
                  <v:imagedata r:id="IMM7S874S0" o:title=""/>
                </v:shape>
                <o:OLEObject Type="Embed" ProgID="ChemDraw.Document.6.0" ShapeID="_x0000_i1025" DrawAspect="Content" ObjectID="_1541662258" r:id="OMM7S874S0"/>
              </w:object>
            </w:r>
          </w:p>
          <w:p w:rsidR="00370938" w:rsidRPr="00BC6909" w:rsidRDefault="003C5947" w:rsidP="003C5947">
            <w:pPr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1+16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ra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dx, a&gt;1</m:t>
                  </m:r>
                </m:e>
              </m:nary>
            </m:oMath>
          </w:p>
          <w:p w:rsidR="004D4DCD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a=k+h</m:t>
              </m:r>
            </m:oMath>
            <w:r w:rsidR="00F8724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=k</m:t>
              </m:r>
            </m:oMath>
            <w:r w:rsidR="00F8724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0≤</m:t>
              </m:r>
              <m:r>
                <w:rPr>
                  <w:rFonts w:ascii="Cambria Math" w:hAnsi="Cambria Math"/>
                </w:rPr>
                <m:t>h&lt;</m:t>
              </m:r>
              <m:r>
                <w:rPr>
                  <w:rFonts w:ascii="Cambria Math" w:hAnsi="Cambria Math"/>
                </w:rPr>
                <m:t>1</m:t>
              </m:r>
            </m:oMath>
          </w:p>
          <w:p w:rsidR="00370938" w:rsidRPr="00BC6909" w:rsidRDefault="004D4DC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+…+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k+h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+…+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+k[f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k+h</m:t>
                    </m:r>
                  </m:e>
                </m:d>
                <m:r>
                  <w:rPr>
                    <w:rFonts w:ascii="Cambria Math" w:hAnsi="Cambria Math"/>
                  </w:rPr>
                  <m:t>-f(k)]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⋯-f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k+h</m:t>
                    </m:r>
                  </m:e>
                </m:d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-[f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+…+f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A23F3" w:rsidRPr="00396F1A" w:rsidRDefault="002F2F60" w:rsidP="003A30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&lt;x&lt;π=-x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</m:e>
              </m:func>
            </m:oMath>
            <w:r w:rsidR="003A3086" w:rsidRPr="00396F1A">
              <w:rPr>
                <w:rFonts w:ascii="Cambria Math" w:hAnsi="Cambria Math"/>
              </w:rPr>
              <w:t xml:space="preserve"> because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</m:t>
                  </m:r>
                </m:e>
              </m:func>
            </m:oMath>
            <w:r w:rsidR="003A3086" w:rsidRPr="00396F1A">
              <w:rPr>
                <w:rFonts w:ascii="Cambria Math" w:hAnsi="Cambria Math"/>
              </w:rPr>
              <w:t xml:space="preserve">is negative in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,π</m:t>
                  </m:r>
                </m:e>
              </m:d>
            </m:oMath>
          </w:p>
          <w:p w:rsidR="002F2F60" w:rsidRPr="00396F1A" w:rsidRDefault="003A3086" w:rsidP="003A30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Pr="00396F1A">
              <w:rPr>
                <w:rFonts w:ascii="Cambria Math" w:hAnsi="Cambria Math"/>
              </w:rPr>
              <w:t xml:space="preserve"> the required primitive function =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-x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</m:e>
              </m:nary>
            </m:oMath>
          </w:p>
          <w:p w:rsidR="00BE4E36" w:rsidRPr="00396F1A" w:rsidRDefault="002F2F60" w:rsidP="003A308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Now</w:t>
            </w:r>
            <w:r w:rsidR="003A3086" w:rsidRPr="00396F1A">
              <w:rPr>
                <w:rFonts w:ascii="Cambria Math" w:hAnsi="Cambria Math"/>
              </w:rPr>
              <w:t>, use integration by parts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90487" w:rsidRPr="00BC6909" w:rsidRDefault="00987EF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987EF7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CC2300" w:rsidRPr="00BC6909" w:rsidRDefault="00CC23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≤1 </m:t>
              </m:r>
            </m:oMath>
            <w:r w:rsidR="00836582" w:rsidRPr="00BC6909">
              <w:rPr>
                <w:rFonts w:ascii="Cambria Math" w:hAnsi="Cambria Math"/>
              </w:rPr>
              <w:t>for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∈[0, 1]</m:t>
              </m:r>
            </m:oMath>
          </w:p>
          <w:p w:rsidR="00CC2300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dt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 dt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CC2300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≤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≤1</m:t>
                  </m:r>
                </m:e>
              </m:nary>
            </m:oMath>
            <w:r w:rsidR="00CC2300" w:rsidRPr="00BC6909">
              <w:rPr>
                <w:rFonts w:ascii="Cambria Math" w:hAnsi="Cambria Math"/>
              </w:rPr>
              <w:t xml:space="preserve">  (1)</w:t>
            </w:r>
          </w:p>
          <w:p w:rsidR="00CC2300" w:rsidRPr="00BC6909" w:rsidRDefault="00CC230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Again, </w:t>
            </w:r>
            <m:oMath>
              <m:r>
                <w:rPr>
                  <w:rFonts w:ascii="Cambria Math" w:hAnsi="Cambria Math"/>
                </w:rPr>
                <m:t>0≤f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BC6909">
              <w:rPr>
                <w:rFonts w:ascii="Cambria Math" w:hAnsi="Cambria Math"/>
              </w:rPr>
              <w:t xml:space="preserve"> for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∈[1, 2]</m:t>
              </m:r>
            </m:oMath>
          </w:p>
          <w:p w:rsidR="002C63FA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0 dt≤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2C63FA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 0≤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(2)</m:t>
                </m:r>
              </m:oMath>
            </m:oMathPara>
          </w:p>
          <w:p w:rsidR="002C63FA" w:rsidRPr="00BC6909" w:rsidRDefault="002C63F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From equations (1) and (2), we get</w:t>
            </w:r>
          </w:p>
          <w:p w:rsidR="002C63F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≤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  <w:p w:rsidR="002C63FA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≤g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=…=f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So, when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→∞⇒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r>
                <w:rPr>
                  <w:rFonts w:ascii="Cambria Math" w:hAnsi="Cambria Math"/>
                </w:rPr>
                <m:t>=f(0)</m:t>
              </m:r>
            </m:oMath>
            <w:r w:rsidR="004A7D31" w:rsidRPr="00BC6909">
              <w:rPr>
                <w:rFonts w:ascii="Cambria Math" w:hAnsi="Cambria Math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continuous)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i.e.,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 constant function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3,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3dx=6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rad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  <w:p w:rsidR="00302C3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=t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 2x dx=dt</m:t>
              </m:r>
            </m:oMath>
          </w:p>
          <w:p w:rsidR="002E2B3A" w:rsidRPr="00BC6909" w:rsidRDefault="00D56D4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 dt=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=1-(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1)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31B5C" w:rsidRPr="00396F1A" w:rsidRDefault="002947E3" w:rsidP="002947E3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We have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(n-1)/n</m:t>
                          </m:r>
                        </m:sup>
                      </m:sSup>
                    </m:den>
                  </m:f>
                </m:e>
              </m:nary>
            </m:oMath>
          </w:p>
          <w:p w:rsidR="002947E3" w:rsidRPr="00396F1A" w:rsidRDefault="002947E3" w:rsidP="002947E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85B6B" w:rsidRPr="00396F1A" w:rsidRDefault="00685B6B" w:rsidP="002947E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-n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4A4F1B" w:rsidRPr="00396F1A" w:rsidRDefault="004A4F1B" w:rsidP="002947E3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hAnsi="Cambria Math"/>
                </w:rPr>
                <m:t>=t</m:t>
              </m:r>
            </m:oMath>
          </w:p>
          <w:p w:rsidR="004A4F1B" w:rsidRPr="00396F1A" w:rsidRDefault="004A4F1B" w:rsidP="002947E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-nx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-n-1</m:t>
                    </m:r>
                  </m:sup>
                </m:sSup>
                <m:r>
                  <w:rPr>
                    <w:rFonts w:ascii="Cambria Math" w:hAnsi="Cambria Math"/>
                  </w:rPr>
                  <m:t>dx=dt⇒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:rsidR="008B59E5" w:rsidRPr="00396F1A" w:rsidRDefault="004A4F1B" w:rsidP="002947E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8B59E5" w:rsidRPr="00396F1A" w:rsidRDefault="008B59E5" w:rsidP="002947E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1/n-1+1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1/n-1+1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685B6B" w:rsidRPr="00396F1A" w:rsidRDefault="006F5917" w:rsidP="00E626E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1/n</m:t>
                    </m:r>
                  </m:sup>
                </m:sSup>
                <m:r>
                  <w:rPr>
                    <w:rFonts w:ascii="Cambria Math" w:hAnsi="Cambria Math"/>
                  </w:rPr>
                  <m:t>+C=-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1/n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 +b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θ, ⇒dx=2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  dθ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  <w:r w:rsidR="00980853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 +b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 -a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 -b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θ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 dθ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280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xdx</m:t>
                    </m:r>
                  </m:e>
                </m:func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bSup>
                  </m:e>
                </m:func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+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=5</m:t>
              </m:r>
            </m:oMath>
            <w:r w:rsidRPr="00BC6909">
              <w:rPr>
                <w:rFonts w:ascii="Cambria Math" w:hAnsi="Cambria Math"/>
              </w:rPr>
              <w:t>(given)</w:t>
            </w:r>
          </w:p>
          <w:p w:rsidR="00370938" w:rsidRPr="00BC6909" w:rsidRDefault="004F63D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=5-f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=5-2=3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90487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for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                 otherwise</m:t>
                      </m:r>
                    </m:e>
                  </m:eqArr>
                </m:e>
              </m:d>
            </m:oMath>
          </w:p>
          <w:p w:rsidR="00F95D48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F95D48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 dx=0+2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=2</m:t>
                            </m:r>
                          </m:e>
                        </m:nary>
                      </m:e>
                    </m:func>
                  </m:e>
                </m:nary>
              </m:oMath>
            </m:oMathPara>
          </w:p>
          <w:p w:rsidR="00F95D48" w:rsidRPr="00BC6909" w:rsidRDefault="00F666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[</w:t>
            </w:r>
            <m:oMath>
              <m:r>
                <w:rPr>
                  <w:rFonts w:ascii="Cambria Math" w:hAnsi="Cambria Math"/>
                </w:rPr>
                <m:t>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</m:e>
                  </m:func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836582" w:rsidRPr="00BC6909">
              <w:rPr>
                <w:rFonts w:ascii="Cambria Math" w:hAnsi="Cambria Math"/>
              </w:rPr>
              <w:t xml:space="preserve"> is an odd function]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C7F78" w:rsidRPr="00396F1A" w:rsidRDefault="002B1CFE" w:rsidP="00CE7CF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</m:t>
                    </m:r>
                  </m:den>
                </m:f>
              </m:oMath>
            </m:oMathPara>
          </w:p>
          <w:p w:rsidR="00ED3AF6" w:rsidRPr="00396F1A" w:rsidRDefault="00ED3AF6" w:rsidP="00ED3AF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+f(x)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(6f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-f(x))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CE7CFB" w:rsidRPr="00396F1A" w:rsidRDefault="00CE7CFB" w:rsidP="00CE7CF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⇒I=-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-f(x)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x=2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370938" w:rsidRPr="00BC6909" w:rsidRDefault="00EA51A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n-2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370938" w:rsidRPr="00BC6909" w:rsidRDefault="00EA51A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5x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 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nary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35968" w:rsidRPr="00396F1A" w:rsidRDefault="00035968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Differentiating, we get</w:t>
            </w:r>
          </w:p>
          <w:p w:rsidR="00035968" w:rsidRPr="00396F1A" w:rsidRDefault="002B1CFE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035968" w:rsidRPr="00396F1A" w:rsidRDefault="00035968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Integrating both sides w.r.t. x</w:t>
            </w:r>
          </w:p>
          <w:p w:rsidR="00035968" w:rsidRPr="00396F1A" w:rsidRDefault="00035968" w:rsidP="00B9169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f(x)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035968" w:rsidRPr="00396F1A" w:rsidRDefault="00035968" w:rsidP="00B9169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π/2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EC2566" w:rsidRPr="00BC6909" w:rsidRDefault="00F0126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π/2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(π/2-x)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(π/2-x)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EC2566" w:rsidRPr="00BC6909" w:rsidRDefault="00EC256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π/2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EC2566" w:rsidRPr="00BC6909" w:rsidRDefault="00EC256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F26CFE" w:rsidRPr="00BC6909" w:rsidRDefault="00F0126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π/2 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eqAr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F26CFE" w:rsidRPr="00BC6909" w:rsidRDefault="00F26CF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dx=2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nary>
              </m:oMath>
            </m:oMathPara>
          </w:p>
          <w:p w:rsidR="00F26CFE" w:rsidRPr="00BC6909" w:rsidRDefault="00F26CF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i/>
                </w:rPr>
                <w:sym w:font="Symbol" w:char="F0A2"/>
              </m:r>
              <m:r>
                <w:rPr>
                  <w:rFonts w:ascii="Cambria Math" w:hAnsi="Cambria Math"/>
                </w:rPr>
                <m:t xml:space="preserve"> =1+x+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+…=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 –x</m:t>
                  </m:r>
                </m:den>
              </m:f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Integrating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, we get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+…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1–x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bSup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=In 2⇒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=In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8330B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</w:rPr>
                    <m:t>(3-f(x))</m:t>
                  </m:r>
                </m:e>
              </m:nary>
              <m:r>
                <w:rPr>
                  <w:rFonts w:ascii="Cambria Math" w:hAnsi="Cambria Math"/>
                </w:rPr>
                <m:t>dx=7</m:t>
              </m:r>
            </m:oMath>
          </w:p>
          <w:p w:rsidR="008330BA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 6-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dx=7⇒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dx=-1</m:t>
                        </m:r>
                      </m:e>
                    </m:nary>
                  </m:e>
                </m:nary>
              </m:oMath>
            </m:oMathPara>
          </w:p>
          <w:p w:rsidR="008330BA" w:rsidRPr="00BC6909" w:rsidRDefault="008330BA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>Now,</w:t>
            </w:r>
          </w:p>
          <w:p w:rsidR="008330B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8330BA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4+1</m:t>
                    </m:r>
                  </m:e>
                </m:d>
                <m:r>
                  <w:rPr>
                    <w:rFonts w:ascii="Cambria Math" w:hAnsi="Cambria Math"/>
                  </w:rPr>
                  <m:t>=-5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tdt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>⇒</m:t>
              </m:r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 is a constant function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tdt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1/e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B69CA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Since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  <w:p w:rsidR="0009531E" w:rsidRPr="00BC6909" w:rsidRDefault="00F1763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  <w:p w:rsidR="0009531E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lastRenderedPageBreak/>
              <w:t xml:space="preserve">Hence, no such positive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="00F50F0D" w:rsidRPr="00BC6909">
              <w:rPr>
                <w:rFonts w:ascii="Cambria Math" w:hAnsi="Cambria Math"/>
              </w:rPr>
              <w:t>,</w:t>
            </w:r>
            <w:r w:rsidR="00370938" w:rsidRPr="00BC6909">
              <w:rPr>
                <w:rFonts w:ascii="Cambria Math" w:hAnsi="Cambria Math"/>
              </w:rPr>
              <w:t xml:space="preserve"> putting </w:t>
            </w:r>
            <m:oMath>
              <m:r>
                <w:rPr>
                  <w:rFonts w:ascii="Cambria Math" w:hAnsi="Cambria Math"/>
                </w:rPr>
                <m:t>t=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</m:rad>
              <m:r>
                <w:rPr>
                  <w:rFonts w:ascii="Cambria Math" w:hAnsi="Cambria Math"/>
                </w:rPr>
                <m:t>,</m:t>
              </m:r>
            </m:oMath>
            <w:r w:rsidR="00370938" w:rsidRPr="00BC6909">
              <w:rPr>
                <w:rFonts w:ascii="Cambria Math" w:hAnsi="Cambria Math"/>
              </w:rPr>
              <w:t xml:space="preserve"> i.e., </w:t>
            </w:r>
            <m:oMath>
              <m:r>
                <w:rPr>
                  <w:rFonts w:ascii="Cambria Math" w:hAnsi="Cambria Math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2x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</m:rad>
                </m:den>
              </m:f>
            </m:oMath>
          </w:p>
          <w:p w:rsidR="00370938" w:rsidRPr="00BC6909" w:rsidRDefault="004F63D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dx=2t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370938" w:rsidRPr="00BC6909" w:rsidRDefault="004F63D3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In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4F63D3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=t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dt=2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 e-a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CF1C60" w:rsidP="00CF1C60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dx </m:t>
              </m:r>
            </m:oMath>
            <w:r w:rsidR="00A6650A" w:rsidRPr="00396F1A">
              <w:rPr>
                <w:rFonts w:ascii="Cambria Math" w:hAnsi="Cambria Math"/>
              </w:rPr>
              <w:t>, let</w:t>
            </w:r>
            <m:oMath>
              <m:r>
                <w:rPr>
                  <w:rFonts w:ascii="Cambria Math" w:hAnsi="Cambria Math"/>
                </w:rPr>
                <m:t xml:space="preserve"> 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</w:p>
          <w:p w:rsidR="0097700B" w:rsidRPr="00396F1A" w:rsidRDefault="0097700B" w:rsidP="0097700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97700B" w:rsidRPr="00396F1A" w:rsidRDefault="0097700B" w:rsidP="0097700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⇒dt=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97700B" w:rsidRPr="00396F1A" w:rsidRDefault="0097700B" w:rsidP="0097700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tdt=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2θ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f(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 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)dθ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t=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sin 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⇒</m:t>
                  </m:r>
                  <m:r>
                    <w:rPr>
                      <w:rFonts w:ascii="Cambria Math" w:hAnsi="Cambria Math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e>
                      </m:func>
                    </m:e>
                  </m:func>
                </m:e>
              </m:func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dt=0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69CA" w:rsidRPr="00BC6909" w:rsidRDefault="00483E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C6909">
              <w:rPr>
                <w:rFonts w:ascii="Cambria Math" w:hAnsi="Cambria Math"/>
              </w:rPr>
              <w:t xml:space="preserve"> in the given integral, we have</w:t>
            </w:r>
          </w:p>
          <w:p w:rsidR="00483E5D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fun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dx=2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+ 4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dt=2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1dt-4</m:t>
                            </m:r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+ 4</m:t>
                                    </m:r>
                                  </m:den>
                                </m:f>
                              </m:e>
                            </m:nary>
                          </m:e>
                        </m:nary>
                      </m:e>
                    </m:d>
                  </m:e>
                </m:nary>
              </m:oMath>
            </m:oMathPara>
          </w:p>
          <w:p w:rsidR="00483E5D" w:rsidRPr="00BC6909" w:rsidRDefault="00483E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  <w:p w:rsidR="00483E5D" w:rsidRPr="00BC6909" w:rsidRDefault="009427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=2[(2-2×π/4)]=4-π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E665C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2-α</m:t>
                    </m:r>
                  </m:e>
                </m:d>
                <m:r>
                  <w:rPr>
                    <w:rFonts w:ascii="Cambria Math" w:hAnsi="Cambria Math"/>
                  </w:rPr>
                  <m:t>=f(2+α)</m:t>
                </m:r>
              </m:oMath>
            </m:oMathPara>
          </w:p>
          <w:p w:rsidR="00E665C1" w:rsidRPr="00BC6909" w:rsidRDefault="002D30B9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⇒ </m:t>
              </m:r>
            </m:oMath>
            <w:r w:rsidR="00E665C1" w:rsidRPr="00BC6909">
              <w:rPr>
                <w:rFonts w:ascii="Cambria Math" w:hAnsi="Cambria Math"/>
                <w:iCs/>
              </w:rPr>
              <w:t xml:space="preserve">function is symmetric about the line </w:t>
            </w:r>
            <m:oMath>
              <m:r>
                <w:rPr>
                  <w:rFonts w:ascii="Cambria Math" w:hAnsi="Cambria Math"/>
                </w:rPr>
                <m:t>x=2</m:t>
              </m:r>
            </m:oMath>
          </w:p>
          <w:p w:rsidR="0024235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0, ∀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∈ [0, 1)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 xml:space="preserve">x∈[1, 2),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1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[x]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&lt;1,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∀ </m:t>
                </m:r>
                <m:r>
                  <w:rPr>
                    <w:rFonts w:ascii="Cambria Math" w:hAnsi="Cambria Math"/>
                  </w:rPr>
                  <m:t>x ∈[1, 2)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 xml:space="preserve">x∈[-1, 0),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[x]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Clearly, </w:t>
            </w:r>
            <m:oMath>
              <m:r>
                <w:rPr>
                  <w:rFonts w:ascii="Cambria Math" w:hAnsi="Cambria Math"/>
                </w:rPr>
                <m:t>2≥1+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&gt;1, ∀ x ∈[-1, 0)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&lt;1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≥-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&gt;-1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=-1 ∀ x∈[-1, 0)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Thus, the given integral </w:t>
            </w:r>
            <m:oMath>
              <m:r>
                <w:rPr>
                  <w:rFonts w:ascii="Cambria Math" w:hAnsi="Cambria Math"/>
                </w:rPr>
                <m:t>=-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dx=-1</m:t>
                  </m:r>
                </m:e>
              </m:nary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370938" w:rsidRPr="00BC6909" w:rsidRDefault="0013075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70938" w:rsidRPr="00BC6909" w:rsidRDefault="0013075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(Integrating by parts)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;f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oMath>
          </w:p>
          <w:p w:rsidR="00370938" w:rsidRPr="00BC6909" w:rsidRDefault="0013075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1+y</m:t>
                  </m:r>
                </m:den>
              </m:f>
              <m:r>
                <w:rPr>
                  <w:rFonts w:ascii="Cambria Math" w:hAnsi="Cambria Math"/>
                </w:rPr>
                <m:t>, dx=-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dy</m:t>
              </m:r>
            </m:oMath>
            <w:r w:rsidR="00F8724B" w:rsidRPr="00BC6909">
              <w:rPr>
                <w:rFonts w:ascii="Cambria Math" w:hAnsi="Cambria Math"/>
              </w:rPr>
              <w:t>,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get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(m,n)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1+y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m+n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dy=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m+n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  <m:r>
                <w:rPr>
                  <w:rFonts w:ascii="Cambria Math" w:hAnsi="Cambria Math"/>
                </w:rPr>
                <m:t>=I(n,m)</m:t>
              </m:r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I=b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 dx-a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 dx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 dx</m:t>
                        </m:r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e>
                            </m:fun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+ 4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nary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+4+4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x→0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=4</m:t>
                        </m:r>
                      </m:e>
                    </m:func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I=b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 a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+4+4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b-4a</m:t>
                    </m:r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 dx+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-4a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4t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b-4a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4x dx=4a-1</m:t>
                  </m:r>
                </m:e>
              </m:func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L.H.S. is a function 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C6909">
              <w:rPr>
                <w:rFonts w:ascii="Cambria Math" w:hAnsi="Cambria Math"/>
              </w:rPr>
              <w:t>, whereas R.H.S. is a constant</w:t>
            </w:r>
            <w:r w:rsidR="00980853" w:rsidRPr="00BC6909">
              <w:rPr>
                <w:rFonts w:ascii="Cambria Math" w:hAnsi="Cambria Math"/>
              </w:rPr>
              <w:t xml:space="preserve">. </w:t>
            </w:r>
            <w:r w:rsidRPr="00BC6909">
              <w:rPr>
                <w:rFonts w:ascii="Cambria Math" w:hAnsi="Cambria Math"/>
              </w:rPr>
              <w:t xml:space="preserve">Hence, we must have </w:t>
            </w:r>
            <m:oMath>
              <m:r>
                <w:rPr>
                  <w:rFonts w:ascii="Cambria Math" w:hAnsi="Cambria Math"/>
                </w:rPr>
                <m:t>b-4a=0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4a-1=0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, b=1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C7F78" w:rsidRPr="00396F1A" w:rsidRDefault="009D63AF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=t,</m:t>
              </m:r>
            </m:oMath>
          </w:p>
          <w:p w:rsidR="009D63AF" w:rsidRPr="00396F1A" w:rsidRDefault="009D63AF" w:rsidP="009D63A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1+t+2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801564" w:rsidRPr="00396F1A" w:rsidRDefault="00801564" w:rsidP="0080156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801564" w:rsidRPr="00396F1A" w:rsidRDefault="00801564" w:rsidP="00265238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+C </m:t>
              </m:r>
            </m:oMath>
            <w:r w:rsidR="00265238" w:rsidRPr="00396F1A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811B10" w:rsidP="00746EED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⇒dx=6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oMath>
          </w:p>
          <w:p w:rsidR="00746EED" w:rsidRPr="00396F1A" w:rsidRDefault="00746EED" w:rsidP="00746EE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746EED" w:rsidRPr="00396F1A" w:rsidRDefault="00746EED" w:rsidP="00746EE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⇒I=6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2A508C" w:rsidRPr="00396F1A" w:rsidRDefault="002A508C" w:rsidP="00746EE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=6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746EED" w:rsidRPr="00396F1A" w:rsidRDefault="00746EED" w:rsidP="0063111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=6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63111A" w:rsidRPr="00396F1A" w:rsidRDefault="0063111A" w:rsidP="0063111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=6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11/6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13/6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17/6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31B5C" w:rsidRPr="00396F1A" w:rsidRDefault="00BA26D4" w:rsidP="00BA26D4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dx=2y dy,</m:t>
              </m:r>
            </m:oMath>
            <w:r w:rsidR="00576E04" w:rsidRPr="00396F1A">
              <w:rPr>
                <w:rFonts w:ascii="Cambria Math" w:hAnsi="Cambria Math"/>
              </w:rPr>
              <w:t xml:space="preserve"> we get</w:t>
            </w:r>
          </w:p>
          <w:p w:rsidR="00BA26D4" w:rsidRPr="00396F1A" w:rsidRDefault="002B1CFE" w:rsidP="00BA26D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BA26D4" w:rsidRPr="00396F1A" w:rsidRDefault="00BA26D4" w:rsidP="00BA26D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  <w:p w:rsidR="00BA26D4" w:rsidRPr="00396F1A" w:rsidRDefault="00352CCD" w:rsidP="00352CC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352CCD" w:rsidRPr="00396F1A" w:rsidRDefault="00576E04" w:rsidP="00352CC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Differentiating, we get </w:t>
            </w:r>
            <m:oMath>
              <m:r>
                <w:rPr>
                  <w:rFonts w:ascii="Cambria Math" w:hAnsi="Cambria Math"/>
                </w:rPr>
                <m:t>f''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 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=x+c 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 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</m:oMath>
            <w:r w:rsidRPr="00BC6909">
              <w:rPr>
                <w:rFonts w:ascii="Cambria Math" w:hAnsi="Cambria Math"/>
              </w:rPr>
              <w:t xml:space="preserve">       (1)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 ⇒f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 (2)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=1⇒A+B=1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+ 1-A)dx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+1-A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⇒1-A+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Ae+1-A-A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e-3</m:t>
                    </m:r>
                  </m:e>
                </m:d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B=1-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3-e</m:t>
                    </m:r>
                  </m:den>
                </m:f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3-e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3-e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5-e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3-e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40C61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15365" w:rsidRPr="00BC6909" w:rsidRDefault="00840C6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func>
                      </m:e>
                    </m:d>
                  </m:e>
                  <m: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2 </m:t>
                        </m:r>
                      </m:e>
                    </m:rad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15365" w:rsidRPr="00BC6909" w:rsidRDefault="00840C6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915365" w:rsidRPr="00BC6909" w:rsidRDefault="00840C6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15365" w:rsidRPr="00BC6909" w:rsidRDefault="00840C6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x=-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=1+f(x)</m:t>
                </m:r>
              </m:oMath>
            </m:oMathPara>
          </w:p>
          <w:p w:rsidR="00A85FA6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B69CA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2E3C11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  <m:r>
                          <w:rPr>
                            <w:rFonts w:ascii="Cambria Math" w:hAnsi="Cambria Math"/>
                          </w:rPr>
                          <m:t xml:space="preserve"> x+x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oMath>
            </m:oMathPara>
          </w:p>
          <w:p w:rsidR="002E3C11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=e-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(1+e)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+f(a-x)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370938" w:rsidRPr="00BC6909" w:rsidRDefault="004021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func>
              </m:oMath>
            </m:oMathPara>
          </w:p>
          <w:p w:rsidR="00370938" w:rsidRPr="00BC6909" w:rsidRDefault="004021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40218D" w:rsidRPr="00BC6909" w:rsidRDefault="004021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5a=14-14a</m:t>
                </m:r>
              </m:oMath>
            </m:oMathPara>
          </w:p>
          <w:p w:rsidR="00370938" w:rsidRPr="00BC6909" w:rsidRDefault="004021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90487" w:rsidRPr="00BC6909" w:rsidRDefault="002F246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BC6909">
              <w:rPr>
                <w:rFonts w:ascii="Cambria Math" w:hAnsi="Cambria Math"/>
              </w:rPr>
              <w:t xml:space="preserve"> is a positive function, and</w:t>
            </w:r>
          </w:p>
          <w:p w:rsidR="002F246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1-k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2F246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1-k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2F246E" w:rsidRPr="00BC6909" w:rsidRDefault="002F246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1-k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  (1)</w:t>
            </w:r>
          </w:p>
          <w:p w:rsidR="002F246E" w:rsidRPr="00BC6909" w:rsidRDefault="002F246E" w:rsidP="00A15B3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1-k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(2)</w:t>
            </w:r>
          </w:p>
          <w:p w:rsidR="002F246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Using the property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837B10" w:rsidRPr="00BC6909" w:rsidRDefault="00837B1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(2), we get</w:t>
            </w:r>
          </w:p>
          <w:p w:rsidR="00837B10" w:rsidRPr="00BC6909" w:rsidRDefault="00837B1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1-k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⇒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31B5C" w:rsidRPr="00396F1A" w:rsidRDefault="00A20D0F" w:rsidP="00A20D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dx,</m:t>
              </m:r>
            </m:oMath>
            <w:r w:rsidR="00A6650A" w:rsidRPr="00396F1A">
              <w:rPr>
                <w:rFonts w:ascii="Cambria Math" w:hAnsi="Cambria Math"/>
              </w:rPr>
              <w:t xml:space="preserve"> let</w:t>
            </w:r>
            <m:oMath>
              <m:r>
                <w:rPr>
                  <w:rFonts w:ascii="Cambria Math" w:hAnsi="Cambria Math"/>
                </w:rPr>
                <m:t xml:space="preserve"> 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A20D0F" w:rsidRPr="00396F1A" w:rsidRDefault="00A20D0F" w:rsidP="00A20D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 dθ</m:t>
                    </m:r>
                  </m:e>
                </m:func>
              </m:oMath>
            </m:oMathPara>
          </w:p>
          <w:p w:rsidR="00A20D0F" w:rsidRPr="00396F1A" w:rsidRDefault="00A20D0F" w:rsidP="00A20D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θdθ</m:t>
                    </m:r>
                  </m:e>
                </m:func>
              </m:oMath>
            </m:oMathPara>
          </w:p>
          <w:p w:rsidR="00A20D0F" w:rsidRPr="00396F1A" w:rsidRDefault="00A20D0F" w:rsidP="00A20D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θ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θ d θ</m:t>
                </m:r>
              </m:oMath>
            </m:oMathPara>
          </w:p>
          <w:p w:rsidR="00A20D0F" w:rsidRPr="00396F1A" w:rsidRDefault="00A20D0F" w:rsidP="00A20D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A20D0F" w:rsidRPr="00396F1A" w:rsidRDefault="00A20D0F" w:rsidP="00A20D0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=2(x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)+C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03CA2" w:rsidRPr="006E0A86" w:rsidRDefault="002879DF" w:rsidP="00BA3B9B">
            <w:pPr>
              <w:contextualSpacing/>
              <w:rPr>
                <w:rFonts w:ascii="Cambria Math" w:eastAsiaTheme="minorEastAsia" w:hAnsi="Cambria Math"/>
              </w:rPr>
            </w:pPr>
            <w:r w:rsidRPr="006E0A86">
              <w:rPr>
                <w:rFonts w:ascii="Cambria Math" w:eastAsiaTheme="minorEastAsia" w:hAnsi="Cambria Math"/>
              </w:rPr>
              <w:t xml:space="preserve">Here,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m,n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oMath>
          </w:p>
          <w:p w:rsidR="00A03CA2" w:rsidRPr="006E0A86" w:rsidRDefault="002879DF" w:rsidP="00BA3B9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m+1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m+1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:rsidR="00A03CA2" w:rsidRPr="006E0A86" w:rsidRDefault="002879DF" w:rsidP="00BA3B9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m+1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:rsidR="00A03CA2" w:rsidRPr="006E0A86" w:rsidRDefault="002879DF" w:rsidP="00BA3B9B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m+1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.I(m+1,n-1)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D2099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a=2, b=3, c=0</m:t>
              </m:r>
            </m:oMath>
            <w:r w:rsidR="008B161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get</w:t>
            </w:r>
          </w:p>
          <w:p w:rsidR="00D20994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+ 4)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+ 9)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(0+2)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dt,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put</m:t>
                    </m:r>
                    <m:r>
                      <w:rPr>
                        <w:rFonts w:ascii="Cambria Math" w:hAnsi="Cambria Math"/>
                      </w:rPr>
                      <m:t xml:space="preserve"> t=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dt=2xdx</m:t>
              </m:r>
            </m:oMath>
            <w:r w:rsidR="004A7D31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>then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xf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From Lagrange’s Mean Value Theorem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2xf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dx-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2xf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2-0</m:t>
                  </m:r>
                </m:den>
              </m:f>
              <m:r>
                <w:rPr>
                  <w:rFonts w:ascii="Cambria Math" w:hAnsi="Cambria Math"/>
                </w:rPr>
                <m:t>=2yf(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="001D3AD5" w:rsidRPr="00BC6909">
              <w:rPr>
                <w:rFonts w:ascii="Cambria Math" w:hAnsi="Cambria Math"/>
              </w:rPr>
              <w:t xml:space="preserve"> for some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y∈(0, 2)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dx=2×2yf 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2αf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+2β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(where </w:t>
            </w:r>
            <m:oMath>
              <m:r>
                <w:rPr>
                  <w:rFonts w:ascii="Cambria Math" w:hAnsi="Cambria Math"/>
                </w:rPr>
                <m:t>0&lt;β&lt;y&lt;α&lt;2</m:t>
              </m:r>
            </m:oMath>
            <w:r w:rsidRPr="00BC6909">
              <w:rPr>
                <w:rFonts w:ascii="Cambria Math" w:hAnsi="Cambria Math"/>
              </w:rPr>
              <w:t>, and using intermediate Mean Value Theorem)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C7F78" w:rsidRPr="00396F1A" w:rsidRDefault="002B1CFE" w:rsidP="00D043B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rad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xdx</m:t>
                    </m:r>
                  </m:e>
                </m:func>
              </m:oMath>
            </m:oMathPara>
          </w:p>
          <w:p w:rsidR="00D043B0" w:rsidRPr="00396F1A" w:rsidRDefault="00D043B0" w:rsidP="00A6148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dt=-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3/2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dt, </m:t>
              </m:r>
            </m:oMath>
            <w:r w:rsidR="00A6148F" w:rsidRPr="00396F1A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A6148F" w:rsidRPr="00396F1A" w:rsidRDefault="00145CC5" w:rsidP="00145CC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3/2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3/2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dx≤0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15538" w:rsidRPr="00211AF4" w:rsidRDefault="0093322E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211AF4">
              <w:rPr>
                <w:rFonts w:ascii="Cambria Math" w:eastAsiaTheme="minorEastAsia" w:hAnsi="Cambria Math"/>
              </w:rPr>
              <w:t xml:space="preserve">Given,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F15538" w:rsidRPr="00211AF4" w:rsidRDefault="0093322E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211AF4">
              <w:rPr>
                <w:rFonts w:ascii="Cambria Math" w:eastAsiaTheme="minorEastAsia" w:hAnsi="Cambria Math"/>
              </w:rPr>
              <w:t xml:space="preserve">Now,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  <w:p w:rsidR="00F15538" w:rsidRPr="00211AF4" w:rsidRDefault="0093322E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⇒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-(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x)</m:t>
                  </m:r>
                </m:e>
              </m:func>
              <m:r>
                <w:rPr>
                  <w:rFonts w:ascii="Cambria Math" w:eastAsiaTheme="minorEastAsia" w:hAnsi="Cambria Math"/>
                </w:rPr>
                <m:t>.f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 w:rsidRPr="00211AF4">
              <w:rPr>
                <w:rFonts w:ascii="Cambria Math" w:eastAsiaTheme="minorEastAsia" w:hAnsi="Cambria Math"/>
              </w:rPr>
              <w:t xml:space="preserve">  </w:t>
            </w:r>
          </w:p>
          <w:p w:rsidR="00F15538" w:rsidRPr="00211AF4" w:rsidRDefault="0093322E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211AF4">
              <w:rPr>
                <w:rFonts w:ascii="Cambria Math" w:eastAsiaTheme="minorEastAsia" w:hAnsi="Cambria Math"/>
              </w:rPr>
              <w:t xml:space="preserve">           [by Leibnitz formula]</w:t>
            </w:r>
          </w:p>
          <w:p w:rsidR="00F15538" w:rsidRPr="00211AF4" w:rsidRDefault="0093322E" w:rsidP="004C2EC2">
            <w:pPr>
              <w:contextualSpacing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⇒</m:t>
              </m:r>
            </m:oMath>
            <w:r w:rsidRPr="00211AF4">
              <w:rPr>
                <w:rFonts w:ascii="Cambria Math" w:eastAsiaTheme="minorEastAsia" w:hAnsi="Cambria Math"/>
              </w:rPr>
              <w:t xml:space="preserve"> Put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=1/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e>
              </m:rad>
            </m:oMath>
          </w:p>
          <w:p w:rsidR="00F15538" w:rsidRPr="00211AF4" w:rsidRDefault="0093322E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sin 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du (u=3x)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F33BE" w:rsidRPr="00BC6909" w:rsidRDefault="00080A9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</w:p>
          <w:p w:rsidR="001F33BE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76157A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=-h(x)</m:t>
                </m:r>
              </m:oMath>
            </m:oMathPara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h(x)</m:t>
              </m:r>
            </m:oMath>
            <w:r w:rsidR="00080A98" w:rsidRPr="00BC6909">
              <w:rPr>
                <w:rFonts w:ascii="Cambria Math" w:hAnsi="Cambria Math"/>
              </w:rPr>
              <w:t xml:space="preserve"> is odd function,</w:t>
            </w:r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dx=0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 </m:t>
                    </m:r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  <w:p w:rsidR="006066DE" w:rsidRPr="00BC6909" w:rsidRDefault="006066D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rad>
                      </m:den>
                    </m:f>
                  </m:e>
                </m:d>
              </m:oMath>
            </m:oMathPara>
          </w:p>
          <w:p w:rsidR="006066DE" w:rsidRPr="00BC6909" w:rsidRDefault="006066D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  <w:p w:rsidR="006066DE" w:rsidRPr="00BC6909" w:rsidRDefault="006066DE" w:rsidP="00A15B3C">
            <w:pPr>
              <w:spacing w:line="276" w:lineRule="auto"/>
              <w:contextualSpacing/>
              <w:rPr>
                <w:rFonts w:ascii="Cambria Math" w:hAnsi="Cambria Math"/>
                <w:i/>
                <w:iCs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 xml:space="preserve">=z,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dx=dz</m:t>
              </m:r>
            </m:oMath>
          </w:p>
          <w:p w:rsidR="006066DE" w:rsidRPr="00BC6909" w:rsidRDefault="006B221B" w:rsidP="00A15B3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⇒ 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2dz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z+1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nary>
              </m:oMath>
            </m:oMathPara>
          </w:p>
          <w:p w:rsidR="00731F8E" w:rsidRPr="00BC6909" w:rsidRDefault="00F62A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731F8E" w:rsidRPr="00BC6909" w:rsidRDefault="00F62A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On integrating by parts taking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 as first function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BC6909">
              <w:rPr>
                <w:rFonts w:ascii="Cambria Math" w:hAnsi="Cambria Math"/>
              </w:rPr>
              <w:t xml:space="preserve"> as second function, we get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fName>
                      <m:e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func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func>
                </m:e>
              </m:func>
            </m:oMath>
            <w:r w:rsidRPr="00BC6909">
              <w:rPr>
                <w:rFonts w:ascii="Cambria Math" w:hAnsi="Cambria Math"/>
              </w:rPr>
              <w:t>, and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Thus,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dx=0+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put </w:t>
            </w:r>
            <m:oMath>
              <m:r>
                <w:rPr>
                  <w:rFonts w:ascii="Cambria Math" w:hAnsi="Cambria Math"/>
                </w:rPr>
                <m:t>2x = t</m:t>
              </m:r>
            </m:oMath>
            <w:r w:rsidRPr="00BC6909"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dx=dt/2</m:t>
              </m:r>
            </m:oMath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t/2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dt=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31B5C" w:rsidRPr="00396F1A" w:rsidRDefault="005016A7" w:rsidP="005016A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</m:oMath>
            </m:oMathPara>
          </w:p>
          <w:p w:rsidR="005016A7" w:rsidRPr="00396F1A" w:rsidRDefault="005016A7" w:rsidP="005016A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</m:oMath>
            </m:oMathPara>
          </w:p>
          <w:p w:rsidR="005016A7" w:rsidRPr="00396F1A" w:rsidRDefault="00EE1401" w:rsidP="00DA64E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DA64EE" w:rsidRPr="00396F1A" w:rsidRDefault="00DA64EE" w:rsidP="00DA64E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DA64EE" w:rsidRPr="00396F1A" w:rsidRDefault="00DA64EE" w:rsidP="00DA64E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x⇒dt=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 dx</m:t>
                  </m:r>
                </m:e>
              </m:func>
            </m:oMath>
          </w:p>
          <w:p w:rsidR="00DA64EE" w:rsidRPr="00396F1A" w:rsidRDefault="00DA64EE" w:rsidP="00E2127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3/2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E21275" w:rsidRPr="00396F1A" w:rsidRDefault="00E21275" w:rsidP="00E2127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E21275" w:rsidRPr="00396F1A" w:rsidRDefault="00E21275" w:rsidP="00E2127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E21275" w:rsidRPr="00396F1A" w:rsidRDefault="00E21275" w:rsidP="00E2127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E21275" w:rsidRPr="00396F1A" w:rsidRDefault="00E21275" w:rsidP="00E2127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⇒a=-2,b=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C7F78" w:rsidRPr="00396F1A" w:rsidRDefault="004F286A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Putting, </w:t>
            </w:r>
          </w:p>
          <w:p w:rsidR="003C62DF" w:rsidRPr="00396F1A" w:rsidRDefault="002B1CFE" w:rsidP="003C62D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r+1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</m:oMath>
            <w:r w:rsidR="00DE5A35" w:rsidRPr="00396F1A">
              <w:rPr>
                <w:rFonts w:ascii="Cambria Math" w:hAnsi="Cambria Math"/>
              </w:rPr>
              <w:t>and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 xml:space="preserve">dx=dt, </m:t>
              </m:r>
            </m:oMath>
            <w:r w:rsidR="00DE5A35" w:rsidRPr="00396F1A">
              <w:rPr>
                <w:rFonts w:ascii="Cambria Math" w:hAnsi="Cambria Math"/>
              </w:rPr>
              <w:t>we get</w:t>
            </w:r>
          </w:p>
          <w:p w:rsidR="003C62DF" w:rsidRPr="00396F1A" w:rsidRDefault="002B1CFE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1dt=t+C=</m:t>
                        </m:r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81BF8" w:rsidRPr="00BC6909" w:rsidRDefault="006068C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+bx+c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6068C8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x) (a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bx+c)</m:t>
                  </m:r>
                </m:e>
              </m:func>
            </m:oMath>
            <w:r w:rsidR="006068C8" w:rsidRPr="00BC6909">
              <w:rPr>
                <w:rFonts w:ascii="Cambria Math" w:hAnsi="Cambria Math"/>
              </w:rPr>
              <w:t xml:space="preserve">   (1)</w:t>
            </w:r>
          </w:p>
          <w:p w:rsidR="006068C8" w:rsidRPr="00BC6909" w:rsidRDefault="006068C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From the given conditions</w:t>
            </w:r>
          </w:p>
          <w:p w:rsidR="006068C8" w:rsidRPr="00BC6909" w:rsidRDefault="006068C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=f(1)</m:t>
              </m:r>
            </m:oMath>
            <w:r w:rsidRPr="00BC6909">
              <w:rPr>
                <w:rFonts w:ascii="Cambria Math" w:hAnsi="Cambria Math"/>
              </w:rPr>
              <w:t xml:space="preserve">    (2)</w:t>
            </w:r>
          </w:p>
          <w:p w:rsidR="006068C8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</w:t>
            </w:r>
            <w:r w:rsidR="006068C8" w:rsidRPr="00BC6909">
              <w:rPr>
                <w:rFonts w:ascii="Cambria Math" w:hAnsi="Cambria Math"/>
              </w:rPr>
              <w:t xml:space="preserve">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=f(2)</m:t>
              </m:r>
            </m:oMath>
            <w:r w:rsidR="006068C8" w:rsidRPr="00BC6909">
              <w:rPr>
                <w:rFonts w:ascii="Cambria Math" w:hAnsi="Cambria Math"/>
              </w:rPr>
              <w:t>(3)</w:t>
            </w:r>
          </w:p>
          <w:p w:rsidR="006068C8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From equations (2</w:t>
            </w:r>
            <w:r w:rsidR="006068C8" w:rsidRPr="00BC6909">
              <w:rPr>
                <w:rFonts w:ascii="Cambria Math" w:hAnsi="Cambria Math"/>
              </w:rPr>
              <w:t xml:space="preserve">) and (3), we get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=f(2)</m:t>
              </m:r>
            </m:oMath>
          </w:p>
          <w:p w:rsidR="006068C8" w:rsidRPr="00BC6909" w:rsidRDefault="006068C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 xml:space="preserve">By Rolle’s theorem for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  <w:b/>
                <w:bCs/>
              </w:rPr>
              <w:t xml:space="preserve"> in [0, 1] 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0D652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at least one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BC6909">
              <w:rPr>
                <w:rFonts w:ascii="Cambria Math" w:hAnsi="Cambria Math"/>
              </w:rPr>
              <w:t xml:space="preserve">such that </w:t>
            </w:r>
            <m:oMath>
              <m:r>
                <w:rPr>
                  <w:rFonts w:ascii="Cambria Math" w:hAnsi="Cambria Math"/>
                </w:rPr>
                <m:t>0&lt; α &lt;1</m:t>
              </m:r>
            </m:oMath>
          </w:p>
          <w:p w:rsidR="00CB0DAA" w:rsidRPr="00BC6909" w:rsidRDefault="00CB0D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 xml:space="preserve">By Rolle’s theorem for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  <w:b/>
                <w:bCs/>
              </w:rPr>
              <w:t xml:space="preserve"> in [1, 2] 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0D652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at least one </w:t>
            </w:r>
            <m:oMath>
              <m:r>
                <w:rPr>
                  <w:rFonts w:ascii="Cambria Math" w:hAnsi="Cambria Math"/>
                </w:rPr>
                <m:t xml:space="preserve">β </m:t>
              </m:r>
            </m:oMath>
            <w:r w:rsidRPr="00BC6909">
              <w:rPr>
                <w:rFonts w:ascii="Cambria Math" w:hAnsi="Cambria Math"/>
              </w:rPr>
              <w:t xml:space="preserve">such that </w:t>
            </w:r>
            <m:oMath>
              <m:r>
                <w:rPr>
                  <w:rFonts w:ascii="Cambria Math" w:hAnsi="Cambria Math"/>
                </w:rPr>
                <m:t>1&lt;β&lt;2</m:t>
              </m:r>
            </m:oMath>
          </w:p>
          <w:p w:rsidR="006068C8" w:rsidRPr="00BC6909" w:rsidRDefault="00CB0D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from equation (1),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oMath>
          </w:p>
          <w:p w:rsidR="00CB0DAA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+bα +c</m:t>
                    </m:r>
                  </m:e>
                </m:d>
                <m:r>
                  <w:rPr>
                    <w:rFonts w:ascii="Cambria Math" w:hAnsi="Cambria Math"/>
                  </w:rPr>
                  <m:t>=0     (∵1+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α≠0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643790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+bα+c=0</m:t>
                </m:r>
              </m:oMath>
            </m:oMathPara>
          </w:p>
          <w:p w:rsidR="00643790" w:rsidRPr="00BC6909" w:rsidRDefault="0064379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i.e.,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BC6909">
              <w:rPr>
                <w:rFonts w:ascii="Cambria Math" w:hAnsi="Cambria Math"/>
              </w:rPr>
              <w:t xml:space="preserve"> is a root of the equation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+bx+c=0</m:t>
              </m:r>
            </m:oMath>
          </w:p>
          <w:p w:rsidR="00643790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S</w:t>
            </w:r>
            <w:r w:rsidR="00643790" w:rsidRPr="00BC6909">
              <w:rPr>
                <w:rFonts w:ascii="Cambria Math" w:hAnsi="Cambria Math"/>
              </w:rPr>
              <w:t xml:space="preserve">imilarly,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643790" w:rsidRPr="00BC6909">
              <w:rPr>
                <w:rFonts w:ascii="Cambria Math" w:hAnsi="Cambria Math"/>
              </w:rPr>
              <w:t xml:space="preserve"> is a root of the equation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bx+c=0</m:t>
              </m:r>
            </m:oMath>
          </w:p>
          <w:p w:rsidR="00643790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B</w:t>
            </w:r>
            <w:r w:rsidR="00643790" w:rsidRPr="00BC6909">
              <w:rPr>
                <w:rFonts w:ascii="Cambria Math" w:hAnsi="Cambria Math"/>
              </w:rPr>
              <w:t xml:space="preserve">ut equation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bx+c=0</m:t>
              </m:r>
            </m:oMath>
            <w:r w:rsidR="00643790" w:rsidRPr="00BC6909">
              <w:rPr>
                <w:rFonts w:ascii="Cambria Math" w:hAnsi="Cambria Math"/>
              </w:rPr>
              <w:t xml:space="preserve"> being a quadratic equation </w:t>
            </w:r>
            <w:r w:rsidR="00175700" w:rsidRPr="00BC6909">
              <w:rPr>
                <w:rFonts w:ascii="Cambria Math" w:hAnsi="Cambria Math"/>
              </w:rPr>
              <w:t>cannot have more than two roots</w:t>
            </w:r>
          </w:p>
          <w:p w:rsidR="00643790" w:rsidRPr="00BC6909" w:rsidRDefault="0064379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equation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+bx+c=0</m:t>
              </m:r>
            </m:oMath>
            <w:r w:rsidRPr="00BC6909">
              <w:rPr>
                <w:rFonts w:ascii="Cambria Math" w:hAnsi="Cambria Math"/>
              </w:rPr>
              <w:t xml:space="preserve"> has one root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BC6909">
              <w:rPr>
                <w:rFonts w:ascii="Cambria Math" w:hAnsi="Cambria Math"/>
              </w:rPr>
              <w:t xml:space="preserve"> between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1,</m:t>
              </m:r>
            </m:oMath>
            <w:r w:rsidRPr="00BC6909">
              <w:rPr>
                <w:rFonts w:ascii="Cambria Math" w:hAnsi="Cambria Math"/>
              </w:rPr>
              <w:t xml:space="preserve"> and other root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BC6909">
              <w:rPr>
                <w:rFonts w:ascii="Cambria Math" w:hAnsi="Cambria Math"/>
              </w:rPr>
              <w:t xml:space="preserve"> between </w:t>
            </w:r>
            <w:r w:rsidR="00C96CFF" w:rsidRPr="00BC6909">
              <w:rPr>
                <w:rFonts w:ascii="Cambria Math" w:hAnsi="Cambria Math"/>
              </w:rPr>
              <w:t>1 and 2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dx;B=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nary>
                </m:e>
              </m:nary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In </w:t>
            </w:r>
            <m:oMath>
              <m:r>
                <w:rPr>
                  <w:rFonts w:ascii="Cambria Math" w:hAnsi="Cambria Math"/>
                </w:rPr>
                <m:t>A,</m:t>
              </m:r>
            </m:oMath>
            <w:r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 xml:space="preserve">x=2t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dx=2dt</m:t>
              </m:r>
            </m:oMath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A=2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370938" w:rsidRPr="00BC6909">
              <w:rPr>
                <w:rFonts w:ascii="Cambria Math" w:hAnsi="Cambria Math"/>
              </w:rPr>
              <w:t>(1)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B=2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50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 (2)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using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dx=2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dx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2a-x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d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From equations (1) and (2), we get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B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D32EA6" w:rsidRPr="00BC6909">
              <w:rPr>
                <w:rFonts w:ascii="Cambria Math" w:hAnsi="Cambria Math"/>
              </w:rPr>
              <w:t xml:space="preserve"> (1)</w:t>
            </w:r>
          </w:p>
          <w:p w:rsidR="00A47A74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π-x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π-x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(π-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x)+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π-x</m:t>
                                </m:r>
                              </m:e>
                            </m:d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A47A74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π-x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   (2)</w:t>
            </w:r>
          </w:p>
          <w:p w:rsidR="00A47A74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 gives</w:t>
            </w:r>
          </w:p>
          <w:p w:rsidR="00A47A74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A56A87" w:rsidRPr="00BC6909" w:rsidRDefault="00A56A8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dx=π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536A5D" w:rsidRPr="00BC6909" w:rsidRDefault="00536A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=z</m:t>
              </m:r>
            </m:oMath>
            <w:r w:rsidR="008B161B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therefore </w:t>
            </w:r>
            <m:oMath>
              <m:r>
                <w:rPr>
                  <w:rFonts w:ascii="Cambria Math" w:hAnsi="Cambria Math"/>
                </w:rPr>
                <m:t>–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dx=dz</m:t>
              </m:r>
            </m:oMath>
          </w:p>
          <w:p w:rsidR="00536A5D" w:rsidRPr="00BC6909" w:rsidRDefault="00536A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x=0, z=1, x= π, z=-1</m:t>
              </m:r>
            </m:oMath>
          </w:p>
          <w:p w:rsidR="00536A5D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∴2I=π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-dz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=π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</m:oMath>
            </m:oMathPara>
          </w:p>
          <w:p w:rsidR="00536A5D" w:rsidRPr="00BC6909" w:rsidRDefault="00536A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=π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536A5D" w:rsidRPr="00BC6909" w:rsidRDefault="00536A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 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536A5D" w:rsidRPr="00BC6909" w:rsidRDefault="00536A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536A5D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6C58DD" w:rsidRPr="00BC6909" w:rsidRDefault="000A0B4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="006F7CA2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get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 dθ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func>
                          </m:den>
                        </m:f>
                      </m:e>
                    </m:nary>
                  </m:e>
                </m:nary>
              </m:oMath>
            </m:oMathPara>
          </w:p>
          <w:p w:rsidR="000A0B46" w:rsidRPr="00BC6909" w:rsidRDefault="001D179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dθ</m:t>
                </m:r>
              </m:oMath>
            </m:oMathPara>
          </w:p>
          <w:p w:rsidR="000A0B46" w:rsidRPr="00BC6909" w:rsidRDefault="006C58D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</w:rPr>
                  <m:t>- 3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func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=0-3 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</w:rPr>
                  <m:t>+3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=0+6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dx-3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=6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(1-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dx-3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=6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dx-9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370938" w:rsidRPr="00BC6909" w:rsidRDefault="005747E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370938" w:rsidRPr="00BC6909" w:rsidRDefault="00C03D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31B5C" w:rsidRPr="00396F1A" w:rsidRDefault="0078247C" w:rsidP="0078247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78247C" w:rsidRPr="00396F1A" w:rsidRDefault="0078247C" w:rsidP="0078247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78247C" w:rsidRPr="00396F1A" w:rsidRDefault="0078247C" w:rsidP="0078247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696EBF" w:rsidRPr="00396F1A" w:rsidRDefault="00696EBF" w:rsidP="00696EB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I=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den>
                        </m:f>
                      </m:e>
                    </m:fun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 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/4) [f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-f(-x)]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(-x)]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/4) [f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-f(-x)]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(-x)]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(as function inside the integration is odd)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C7F78" w:rsidRPr="00396F1A" w:rsidRDefault="002B1CFE" w:rsidP="007A62F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x-2005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2005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A62FB" w:rsidRPr="00396F1A" w:rsidRDefault="007A62FB" w:rsidP="007A62F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-2005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xdx-2005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2005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141B16" w:rsidRPr="00396F1A" w:rsidRDefault="00141B16" w:rsidP="007A62F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-2005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(-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41B16" w:rsidRPr="00396F1A" w:rsidRDefault="00141B16" w:rsidP="007A62F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-2005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-2006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dx-2005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2005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7A62FB" w:rsidRPr="00396F1A" w:rsidRDefault="0039652D" w:rsidP="0039652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2005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90487" w:rsidRPr="00BC6909" w:rsidRDefault="00837B1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tdt</m:t>
                        </m:r>
                      </m:e>
                    </m:func>
                  </m:e>
                </m:nary>
              </m:oMath>
            </m:oMathPara>
          </w:p>
          <w:p w:rsidR="00837B10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x+π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tdt</m:t>
                        </m:r>
                      </m:e>
                    </m:func>
                  </m:e>
                </m:nary>
              </m:oMath>
            </m:oMathPara>
          </w:p>
          <w:p w:rsidR="00837B10" w:rsidRPr="00BC6909" w:rsidRDefault="00837B1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tdt+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x+π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tdt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4C3016" w:rsidRPr="00BC6909" w:rsidRDefault="00837B1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tdt 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∵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period of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t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π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nary>
              </m:oMath>
            </m:oMathPara>
          </w:p>
          <w:p w:rsidR="00837B10" w:rsidRPr="00BC6909" w:rsidRDefault="00837B1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g(π)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40F34" w:rsidRPr="00BC6909" w:rsidRDefault="00E40F3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object w:dxaOrig="6165" w:dyaOrig="26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75pt;height:81.65pt" o:ole="">
                  <v:imagedata r:id="IMM7S808S0" o:title=""/>
                </v:shape>
                <o:OLEObject Type="Embed" ProgID="ChemDraw.Document.6.0" ShapeID="_x0000_i1025" DrawAspect="Content" ObjectID="_1478866122" r:id="OMM7S808S0"/>
              </w:objec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graph with solid line is the graph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={x}</m:t>
              </m:r>
            </m:oMath>
            <w:r w:rsidRPr="00BC6909">
              <w:rPr>
                <w:rFonts w:ascii="Cambria Math" w:hAnsi="Cambria Math"/>
              </w:rPr>
              <w:t xml:space="preserve"> and the graph with dotted lines is the graph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</m:oMath>
            <w:r w:rsidR="00F8724B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Now the graph of min </w:t>
            </w:r>
            <m:oMath>
              <m:r>
                <w:rPr>
                  <w:rFonts w:ascii="Cambria Math" w:hAnsi="Cambria Math"/>
                </w:rPr>
                <m:t>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{-x})</m:t>
              </m:r>
            </m:oMath>
            <w:r w:rsidRPr="00BC6909">
              <w:rPr>
                <w:rFonts w:ascii="Cambria Math" w:hAnsi="Cambria Math"/>
              </w:rPr>
              <w:t xml:space="preserve"> is </w:t>
            </w:r>
            <w:r w:rsidR="004D4DCD" w:rsidRPr="00BC6909">
              <w:rPr>
                <w:rFonts w:ascii="Cambria Math" w:hAnsi="Cambria Math"/>
              </w:rPr>
              <w:t>the graph with dark solid lines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-100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</m:e>
              </m:nary>
            </m:oMath>
            <w:r w:rsidR="00370938" w:rsidRPr="00BC6909">
              <w:rPr>
                <w:rFonts w:ascii="Cambria Math" w:hAnsi="Cambria Math"/>
              </w:rPr>
              <w:t xml:space="preserve"> area of </w:t>
            </w:r>
            <w:r w:rsidR="004D4DCD" w:rsidRPr="00BC6909">
              <w:rPr>
                <w:rFonts w:ascii="Cambria Math" w:hAnsi="Cambria Math"/>
              </w:rPr>
              <w:t>200</w:t>
            </w:r>
            <w:r w:rsidR="00370938" w:rsidRPr="00BC6909">
              <w:rPr>
                <w:rFonts w:ascii="Cambria Math" w:hAnsi="Cambria Math"/>
              </w:rPr>
              <w:t xml:space="preserve"> triangles shown as </w:t>
            </w:r>
            <w:r w:rsidR="00F8724B" w:rsidRPr="00BC6909">
              <w:rPr>
                <w:rFonts w:ascii="Cambria Math" w:hAnsi="Cambria Math"/>
              </w:rPr>
              <w:t xml:space="preserve">solid dark lines in the diagram </w:t>
            </w:r>
            <m:oMath>
              <m:r>
                <w:rPr>
                  <w:rFonts w:ascii="Cambria Math" w:hAnsi="Cambria Math"/>
                </w:rPr>
                <m:t>=200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=50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D0AFB" w:rsidRPr="00DC0BD3" w:rsidRDefault="003F0CDA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DC0BD3">
              <w:rPr>
                <w:rFonts w:ascii="Cambria Math" w:eastAsiaTheme="minorEastAsia" w:hAnsi="Cambria Math"/>
              </w:rPr>
              <w:t xml:space="preserve">Here,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eastAsiaTheme="minorEastAsia" w:hAnsi="Cambria Math"/>
                    </w:rPr>
                    <m:t>{x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}dx=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</w:p>
          <w:p w:rsidR="00ED0AFB" w:rsidRPr="00DC0BD3" w:rsidRDefault="003F0CDA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DC0BD3">
              <w:rPr>
                <w:rFonts w:ascii="Cambria Math" w:eastAsiaTheme="minorEastAsia" w:hAnsi="Cambria Math"/>
              </w:rPr>
              <w:t>(Using Newton Leibnitz formula): differentiating both sides, we get</w:t>
            </w:r>
          </w:p>
          <w:p w:rsidR="00ED0AFB" w:rsidRPr="00DC0BD3" w:rsidRDefault="00163861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-0.f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  <w:p w:rsidR="00ED0AFB" w:rsidRPr="00DC0BD3" w:rsidRDefault="003F0CDA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.2t=2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  <w:p w:rsidR="00ED0AFB" w:rsidRPr="00DC0BD3" w:rsidRDefault="003F0CDA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=t</m:t>
                </m:r>
              </m:oMath>
            </m:oMathPara>
          </w:p>
          <w:p w:rsidR="00ED0AFB" w:rsidRPr="00DC0BD3" w:rsidRDefault="003F0CDA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∴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oMath>
            <w:r w:rsidRPr="00DC0BD3">
              <w:rPr>
                <w:rFonts w:ascii="Cambria Math" w:eastAsiaTheme="minorEastAsia" w:hAnsi="Cambria Math"/>
              </w:rPr>
              <w:t xml:space="preserve">  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putting</m:t>
                  </m:r>
                  <m:r>
                    <w:rPr>
                      <w:rFonts w:ascii="Cambria Math" w:eastAsiaTheme="minorEastAsia" w:hAnsi="Cambria Math"/>
                    </w:rPr>
                    <m:t xml:space="preserve"> t=±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oMath>
          </w:p>
          <w:p w:rsidR="00ED0AFB" w:rsidRPr="00DC0BD3" w:rsidRDefault="003F0CDA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⇒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oMath>
            <w:r w:rsidRPr="00DC0BD3">
              <w:rPr>
                <w:rFonts w:ascii="Cambria Math" w:eastAsiaTheme="minorEastAsia" w:hAnsi="Cambria Math"/>
              </w:rPr>
              <w:t xml:space="preserve">      [neglecting negative]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C7F78" w:rsidRPr="00396F1A" w:rsidRDefault="008B570F" w:rsidP="0062772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x/2</m:t>
                                        </m:r>
                                      </m:sup>
                                    </m:sSup>
                                  </m:sup>
                                </m:sSup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5x/2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sup>
                                </m:sSup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sup>
                            </m:sSup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737811" w:rsidRPr="00396F1A" w:rsidRDefault="00737811" w:rsidP="00737811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3x</m:t>
                  </m:r>
                </m:sup>
              </m:sSup>
              <m:r>
                <w:rPr>
                  <w:rFonts w:ascii="Cambria Math" w:hAnsi="Cambria Math"/>
                </w:rPr>
                <m:t>=t,</m:t>
              </m:r>
            </m:oMath>
            <w:r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t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dx=dt</m:t>
                  </m:r>
                </m:e>
              </m:func>
            </m:oMath>
          </w:p>
          <w:p w:rsidR="00737811" w:rsidRPr="00396F1A" w:rsidRDefault="00737811" w:rsidP="0073781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5F7423" w:rsidRPr="00396F1A" w:rsidRDefault="005F7423" w:rsidP="005F742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d>
              </m:oMath>
            </m:oMathPara>
          </w:p>
          <w:p w:rsidR="005F7423" w:rsidRPr="00396F1A" w:rsidRDefault="005F7423" w:rsidP="005F742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  <w:p w:rsidR="005F7423" w:rsidRPr="00396F1A" w:rsidRDefault="005F7423" w:rsidP="005F742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fun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3x</m:t>
                                </m:r>
                              </m:sup>
                            </m:sSup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x-0.4=t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0.6</m:t>
                  </m:r>
                </m:sub>
                <m:sup>
                  <m:r>
                    <w:rPr>
                      <w:rFonts w:ascii="Cambria Math" w:hAnsi="Cambria Math"/>
                    </w:rPr>
                    <m:t>3.6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0.6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0.6+3</m:t>
                      </m:r>
                    </m:sup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=3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(t-[t])</m:t>
                    </m:r>
                  </m:e>
                </m:nary>
                <m:r>
                  <w:rPr>
                    <w:rFonts w:ascii="Cambria Math" w:hAnsi="Cambria Math"/>
                  </w:rPr>
                  <m:t>dt=3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=1.5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 0</m:t>
                  </m:r>
                </m:e>
              </m:d>
              <m:r>
                <w:rPr>
                  <w:rFonts w:ascii="Cambria Math" w:hAnsi="Cambria Math"/>
                </w:rPr>
                <m:t>, 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x-1&gt;0</m:t>
                  </m:r>
                </m:e>
              </m:func>
            </m:oMath>
          </w:p>
          <w:p w:rsidR="00370938" w:rsidRPr="00BC6909" w:rsidRDefault="00D9680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-100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5+2x-2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2-4x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0A0B46" w:rsidRPr="00BC6909" w:rsidRDefault="000A0B4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-100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5+2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-2(1-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2-4(1-x)</m:t>
                                    </m:r>
                                  </m:sup>
                                </m:sSup>
                              </m:e>
                            </m:d>
                          </m:e>
                        </m:eqArr>
                      </m:den>
                    </m:f>
                  </m:e>
                </m:nary>
              </m:oMath>
            </m:oMathPara>
          </w:p>
          <w:p w:rsidR="00051A08" w:rsidRPr="00BC6909" w:rsidRDefault="00051A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-100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5+2x-2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  <w:p w:rsidR="00051A08" w:rsidRPr="00BC6909" w:rsidRDefault="001D179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C620A1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xdx=0</m:t>
                      </m:r>
                    </m:e>
                  </m:func>
                </m:e>
              </m:nary>
            </m:oMath>
          </w:p>
          <w:p w:rsidR="00370938" w:rsidRPr="00BC6909" w:rsidRDefault="00C620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=π</m:t>
              </m:r>
            </m:oMath>
            <w:r w:rsidR="00370938" w:rsidRPr="00BC6909">
              <w:rPr>
                <w:rFonts w:ascii="Cambria Math" w:hAnsi="Cambria Math"/>
              </w:rPr>
              <w:t xml:space="preserve">for all </w:t>
            </w:r>
            <m:oMath>
              <m:r>
                <w:rPr>
                  <w:rFonts w:ascii="Cambria Math" w:hAnsi="Cambria Math"/>
                </w:rPr>
                <m:t>n≥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C7F78" w:rsidRPr="00396F1A" w:rsidRDefault="00F86309" w:rsidP="00F86309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Write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3/2</m:t>
                          </m:r>
                        </m:sup>
                      </m:sSup>
                    </m:den>
                  </m:f>
                </m:e>
              </m:nary>
            </m:oMath>
          </w:p>
          <w:p w:rsidR="00F86309" w:rsidRPr="00396F1A" w:rsidRDefault="00F86309" w:rsidP="00D8007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and 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oMath>
            <w:r w:rsidR="00D80076" w:rsidRPr="00396F1A">
              <w:rPr>
                <w:rFonts w:ascii="Cambria Math" w:hAnsi="Cambria Math"/>
              </w:rPr>
              <w:t xml:space="preserve">so that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dx=dt</m:t>
              </m:r>
            </m:oMath>
          </w:p>
          <w:p w:rsidR="00D80076" w:rsidRPr="00396F1A" w:rsidRDefault="000A43C4" w:rsidP="000A43C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-1/2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3/2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0A43C4" w:rsidRPr="00396F1A" w:rsidRDefault="000A43C4" w:rsidP="000A43C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3F11F4" w:rsidRPr="00396F1A" w:rsidRDefault="003F11F4" w:rsidP="003F11F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67101C" w:rsidRPr="00396F1A" w:rsidRDefault="0067101C" w:rsidP="0067101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e≤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 1&lt;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&lt;2</m:t>
                  </m:r>
                </m:e>
              </m:func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 2&lt;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&lt;3</m:t>
                  </m:r>
                </m:e>
              </m:func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 dx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 dx=9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69CA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On putting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="006F7CA2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we get </w:t>
            </w:r>
            <m:oMath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 dθ</m:t>
                  </m:r>
                </m:e>
              </m:func>
            </m:oMath>
          </w:p>
          <w:p w:rsidR="002E3C11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Integral (without limits) </w:t>
            </w: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/>
                      </m:func>
                      <m:r>
                        <w:rPr>
                          <w:rFonts w:ascii="Cambria Math" w:hAnsi="Cambria Math"/>
                        </w:rPr>
                        <m:t>θdθ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</m:oMath>
          </w:p>
          <w:p w:rsidR="002E3C11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 dθ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θ </m:t>
                                </m:r>
                              </m:e>
                            </m:func>
                          </m:den>
                        </m:f>
                      </m:e>
                    </m:nary>
                  </m:e>
                </m:nary>
              </m:oMath>
            </m:oMathPara>
          </w:p>
          <w:p w:rsidR="002E3C11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2E3C11" w:rsidRPr="00BC6909" w:rsidRDefault="002E3C1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func>
                  </m:e>
                </m:func>
              </m:oMath>
            </m:oMathPara>
          </w:p>
          <w:p w:rsidR="00483E5D" w:rsidRPr="00BC6909" w:rsidRDefault="00F46B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483E5D" w:rsidRPr="00BC6909" w:rsidRDefault="00F46B1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="004D7FAF" w:rsidRPr="00BC6909">
              <w:rPr>
                <w:rFonts w:ascii="Cambria Math" w:hAnsi="Cambria Math"/>
                <w:iCs/>
              </w:rPr>
              <w:t>D</w:t>
            </w:r>
            <w:r w:rsidR="00483E5D" w:rsidRPr="00BC6909">
              <w:rPr>
                <w:rFonts w:ascii="Cambria Math" w:hAnsi="Cambria Math"/>
                <w:iCs/>
              </w:rPr>
              <w:t xml:space="preserve">efinite integral </w:t>
            </w:r>
            <m:oMath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∞</m:t>
                      </m:r>
                    </m:e>
                  </m:func>
                </m:e>
              </m:func>
            </m:oMath>
          </w:p>
          <w:p w:rsidR="00483E5D" w:rsidRPr="00BC6909" w:rsidRDefault="004D7FAF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472DEC" w:rsidRPr="00396F1A" w:rsidRDefault="00472DEC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Let</w:t>
            </w:r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x=t⇒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 dx=dt</m:t>
                      </m:r>
                    </m:e>
                  </m:func>
                </m:e>
              </m:func>
            </m:oMath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2-3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-6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43BBD" w:rsidRPr="00BC6909" w:rsidRDefault="007662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satisfies the conditions of Rolle’s theorem in [1, 2],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 is continuous in the interval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  <w:p w:rsidR="00766253" w:rsidRPr="00BC6909" w:rsidRDefault="007662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func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r→∞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dx=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 k</m:t>
                        </m:r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90487" w:rsidRPr="00BC6909" w:rsidRDefault="002F246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662F9" w:rsidRPr="00BC6909" w:rsidRDefault="000662F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object w:dxaOrig="6316" w:dyaOrig="4077">
                <v:shape id="_x0000_i1030" type="#_x0000_t75" style="width:193.95pt;height:125.2pt" o:ole="">
                  <v:imagedata r:id="IMM7S988S0" o:title=""/>
                </v:shape>
                <o:OLEObject Type="Embed" ProgID="ChemDraw.Document.6.0" ShapeID="_x0000_i1030" DrawAspect="Content" ObjectID="_1478866127" r:id="OMM7S988S0"/>
              </w:object>
            </w:r>
          </w:p>
          <w:p w:rsidR="002F246E" w:rsidRPr="00BC6909" w:rsidRDefault="002F246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From the graph in </w:t>
            </w:r>
            <w:r w:rsidR="00C90E8D" w:rsidRPr="00BC6909">
              <w:rPr>
                <w:rFonts w:ascii="Cambria Math" w:hAnsi="Cambria Math"/>
              </w:rPr>
              <w:t>figure</w:t>
            </w:r>
          </w:p>
          <w:p w:rsidR="002F246E" w:rsidRPr="00BC6909" w:rsidRDefault="004C301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∴I=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5π/6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7π/6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-1 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7π/6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11π/6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-2dx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11π/6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-1 dx</m:t>
                    </m:r>
                  </m:e>
                </m:nary>
              </m:oMath>
            </m:oMathPara>
          </w:p>
          <w:p w:rsidR="002F246E" w:rsidRPr="00BC6909" w:rsidRDefault="002F246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+2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-2π+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  <w:p w:rsidR="002F246E" w:rsidRPr="00BC6909" w:rsidRDefault="002F246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=-π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I=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–3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(1)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-x</m:t>
              </m:r>
            </m:oMath>
            <w:r w:rsidR="004A7D3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have </w:t>
            </w:r>
            <m:oMath>
              <m:r>
                <w:rPr>
                  <w:rFonts w:ascii="Cambria Math" w:hAnsi="Cambria Math"/>
                </w:rPr>
                <m:t xml:space="preserve">I=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{-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  (2)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(2), we get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dx=2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dx=2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9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2.3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 xml:space="preserve"> [</m:t>
              </m:r>
            </m:oMath>
            <w:r w:rsidRPr="00BC6909">
              <w:rPr>
                <w:rFonts w:ascii="Cambria Math" w:hAnsi="Cambria Math"/>
              </w:rPr>
              <w:t>as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 xml:space="preserve">=1 </m:t>
              </m:r>
            </m:oMath>
            <w:r w:rsidRPr="00BC6909">
              <w:rPr>
                <w:rFonts w:ascii="Cambria Math" w:hAnsi="Cambria Math"/>
              </w:rPr>
              <w:t>for</w:t>
            </w:r>
            <m:oMath>
              <m:r>
                <w:rPr>
                  <w:rFonts w:ascii="Cambria Math" w:hAnsi="Cambria Math"/>
                </w:rPr>
                <m:t xml:space="preserve"> x </m:t>
              </m:r>
            </m:oMath>
            <w:r w:rsidRPr="00BC6909">
              <w:rPr>
                <w:rFonts w:ascii="Cambria Math" w:hAnsi="Cambria Math"/>
              </w:rPr>
              <w:t>is not an integer]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x|</m:t>
                                </m:r>
                              </m:e>
                            </m:func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</m:t>
                                    </m:r>
                                  </m:e>
                                </m:func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x|</m:t>
                                    </m:r>
                                  </m:e>
                                </m:func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x|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2350C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=e-1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35968" w:rsidRPr="00396F1A" w:rsidRDefault="00035968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We have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(n-1)/n</m:t>
                          </m:r>
                        </m:sup>
                      </m:sSup>
                    </m:den>
                  </m:f>
                </m:e>
              </m:nary>
            </m:oMath>
          </w:p>
          <w:p w:rsidR="00035968" w:rsidRPr="00396F1A" w:rsidRDefault="00035968" w:rsidP="004D2EE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035968" w:rsidRPr="00396F1A" w:rsidRDefault="00035968" w:rsidP="004D2EE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035968" w:rsidRPr="00396F1A" w:rsidRDefault="00035968" w:rsidP="004D2EE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  <m:r>
                <w:rPr>
                  <w:rFonts w:ascii="Cambria Math" w:hAnsi="Cambria Math"/>
                </w:rPr>
                <m:t>=t 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-nx</m:t>
                  </m:r>
                </m:e>
                <m:sup>
                  <m:r>
                    <w:rPr>
                      <w:rFonts w:ascii="Cambria Math" w:hAnsi="Cambria Math"/>
                    </w:rPr>
                    <m:t>-n-1</m:t>
                  </m:r>
                </m:sup>
              </m:sSup>
              <m:r>
                <w:rPr>
                  <w:rFonts w:ascii="Cambria Math" w:hAnsi="Cambria Math"/>
                </w:rPr>
                <m:t>dx=dt⇒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  <w:p w:rsidR="00035968" w:rsidRPr="00396F1A" w:rsidRDefault="00035968" w:rsidP="004D2EE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(n-1)/n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035968" w:rsidRPr="00396F1A" w:rsidRDefault="00035968" w:rsidP="00722A7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 dt=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1/n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722A7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1/n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n≤x&lt;n +1</m:t>
              </m:r>
            </m:oMath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n∈I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dt+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{t}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dt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=n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{t}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 dt+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=n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 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t–n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=n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 –1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 –n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{x}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</m:e>
                          </m:func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BC6909">
              <w:rPr>
                <w:rFonts w:ascii="Cambria Math" w:hAnsi="Cambria Math"/>
              </w:rPr>
              <w:t>(1)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C6909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π-t</m:t>
              </m:r>
            </m:oMath>
            <w:r w:rsidRPr="00BC6909">
              <w:rPr>
                <w:rFonts w:ascii="Cambria Math" w:hAnsi="Cambria Math"/>
              </w:rPr>
              <w:t xml:space="preserve"> and then adding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with equation (1)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 xml:space="preserve">=π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x(1-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oMath>
          </w:p>
          <w:p w:rsidR="00370938" w:rsidRPr="00BC6909" w:rsidRDefault="0040218D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 dt</m:t>
                    </m:r>
                  </m:e>
                </m:func>
              </m:oMath>
            </m:oMathPara>
          </w:p>
          <w:p w:rsidR="00370938" w:rsidRPr="00BC6909" w:rsidRDefault="0040218D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Cs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func>
                          </m:e>
                        </m:rad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cosec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x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1B6EE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A5"/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nary>
                  </m:e>
                </m:nary>
              </m:oMath>
            </m:oMathPara>
          </w:p>
          <w:p w:rsidR="00370938" w:rsidRPr="00BC6909" w:rsidRDefault="001B6EE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dy=-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π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BE4E36" w:rsidRPr="00396F1A" w:rsidRDefault="00231581" w:rsidP="0023158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x+A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</m:e>
                </m:nary>
              </m:oMath>
            </m:oMathPara>
          </w:p>
          <w:p w:rsidR="00231581" w:rsidRPr="00396F1A" w:rsidRDefault="00231581" w:rsidP="0023158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(x+A)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rad>
                      </m:den>
                    </m:f>
                  </m:e>
                </m:nary>
              </m:oMath>
            </m:oMathPara>
          </w:p>
          <w:p w:rsidR="00231581" w:rsidRPr="00396F1A" w:rsidRDefault="00231581" w:rsidP="0023158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</m:e>
                </m:nary>
              </m:oMath>
            </m:oMathPara>
          </w:p>
          <w:p w:rsidR="00231581" w:rsidRPr="00396F1A" w:rsidRDefault="00231581" w:rsidP="0023158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2pdp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den>
                    </m:f>
                  </m:e>
                </m:nary>
              </m:oMath>
            </m:oMathPara>
          </w:p>
          <w:p w:rsidR="00231581" w:rsidRPr="00396F1A" w:rsidRDefault="00231581" w:rsidP="00231581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</m:e>
              </m:func>
            </m:oMath>
            <w:r w:rsidR="00F047A9" w:rsidRPr="00396F1A">
              <w:rPr>
                <w:rFonts w:ascii="Cambria Math" w:hAnsi="Cambria Math"/>
              </w:rPr>
              <w:t xml:space="preserve">, </w:t>
            </w:r>
            <w:r w:rsidRPr="00396F1A">
              <w:rPr>
                <w:rFonts w:ascii="Cambria Math" w:hAnsi="Cambria Math"/>
              </w:rPr>
              <w:t xml:space="preserve">then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 dx=2pdp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  <w:p w:rsidR="00231581" w:rsidRPr="00396F1A" w:rsidRDefault="00231581" w:rsidP="0023158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dp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D2099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Given integral</w:t>
            </w:r>
          </w:p>
          <w:p w:rsidR="00011C5E" w:rsidRPr="00BC6909" w:rsidRDefault="00011C5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+(1-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α)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</m:oMath>
            </m:oMathPara>
          </w:p>
          <w:p w:rsidR="00011C5E" w:rsidRPr="00BC6909" w:rsidRDefault="00011C5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011C5E" w:rsidRPr="00BC6909" w:rsidRDefault="00011C5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den>
                            </m:f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011C5E" w:rsidRPr="00BC6909" w:rsidRDefault="00011C5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func>
                              </m:den>
                            </m:f>
                          </m:e>
                        </m:func>
                      </m:e>
                    </m:func>
                  </m:e>
                </m:d>
              </m:oMath>
            </m:oMathPara>
          </w:p>
          <w:p w:rsidR="00E2240C" w:rsidRPr="00BC6909" w:rsidRDefault="00E2240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:rsidR="00E2240C" w:rsidRPr="00BC6909" w:rsidRDefault="00E2240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-α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  <w:p w:rsidR="00011C5E" w:rsidRPr="00BC6909" w:rsidRDefault="00E2240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-α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90487" w:rsidRPr="00BC6909" w:rsidRDefault="002A6B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oMath>
          </w:p>
          <w:p w:rsidR="002A6B42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2A6B42" w:rsidRPr="00BC6909">
              <w:rPr>
                <w:rFonts w:ascii="Cambria Math" w:hAnsi="Cambria Math"/>
              </w:rPr>
              <w:t xml:space="preserve">   (1)</w:t>
            </w:r>
          </w:p>
          <w:p w:rsidR="002A6B42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2A6B42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2A6B42" w:rsidRPr="00BC6909">
              <w:rPr>
                <w:rFonts w:ascii="Cambria Math" w:hAnsi="Cambria Math"/>
              </w:rPr>
              <w:t xml:space="preserve">  (2)</w:t>
            </w:r>
          </w:p>
          <w:p w:rsidR="002A6B42" w:rsidRPr="00BC6909" w:rsidRDefault="002A6B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 (1) and (2), we get</w:t>
            </w:r>
          </w:p>
          <w:p w:rsidR="002A6B42" w:rsidRPr="00BC6909" w:rsidRDefault="002A6B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1dx</m:t>
                    </m:r>
                  </m:e>
                </m:nary>
              </m:oMath>
            </m:oMathPara>
          </w:p>
          <w:p w:rsidR="002A6B42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 a</m:t>
                      </m:r>
                    </m:e>
                  </m:nary>
                </m:e>
              </m:nary>
            </m:oMath>
            <w:r w:rsidR="001D3AD5" w:rsidRPr="00BC6909">
              <w:rPr>
                <w:rFonts w:ascii="Cambria Math" w:hAnsi="Cambria Math"/>
              </w:rPr>
              <w:t xml:space="preserve">  (1)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 xml:space="preserve">x=1,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</w:rPr>
                    <m:t>+ a</m:t>
                  </m:r>
                </m:e>
              </m:nary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 both sides of equation (1)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we get,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 </m:t>
                    </m:r>
                  </m:sup>
                </m:sSup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+a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+a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⇒</m:t>
                </m:r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+a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840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E4E36" w:rsidRPr="00396F1A" w:rsidRDefault="000C4C13" w:rsidP="000C4C1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0C4C13" w:rsidRPr="00396F1A" w:rsidRDefault="000C4C13" w:rsidP="000C4C13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=t</m:t>
              </m:r>
            </m:oMath>
            <w:r w:rsidRPr="00396F1A">
              <w:rPr>
                <w:rFonts w:ascii="Cambria Math" w:hAnsi="Cambria Math"/>
              </w:rPr>
              <w:t xml:space="preserve"> so that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n-1 </m:t>
                  </m:r>
                </m:sup>
              </m:sSup>
              <m:r>
                <w:rPr>
                  <w:rFonts w:ascii="Cambria Math" w:hAnsi="Cambria Math"/>
                </w:rPr>
                <m:t>dx=dt</m:t>
              </m:r>
            </m:oMath>
          </w:p>
          <w:p w:rsidR="000C4C13" w:rsidRPr="00396F1A" w:rsidRDefault="000C4C13" w:rsidP="000C4C1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dt</m:t>
                </m:r>
              </m:oMath>
            </m:oMathPara>
          </w:p>
          <w:p w:rsidR="000C4C13" w:rsidRPr="00396F1A" w:rsidRDefault="002F2F60" w:rsidP="000C4C1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0C4C13" w:rsidRPr="00396F1A" w:rsidRDefault="000C4C13" w:rsidP="000C4C1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C4C13" w:rsidRPr="00396F1A" w:rsidRDefault="000C4C13" w:rsidP="000C4C1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C7F78" w:rsidRPr="00396F1A" w:rsidRDefault="002B1CFE" w:rsidP="00AB1D4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=ax+b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8736C9" w:rsidRPr="00396F1A" w:rsidRDefault="008736C9" w:rsidP="00AB1D4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Differentiating both sides, we get</w:t>
            </w:r>
          </w:p>
          <w:p w:rsidR="008736C9" w:rsidRPr="00396F1A" w:rsidRDefault="002B1CFE" w:rsidP="00AB1D4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=a+b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736C9" w:rsidRPr="00396F1A" w:rsidRDefault="008736C9" w:rsidP="00AB1D4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oMath>
            </m:oMathPara>
          </w:p>
          <w:p w:rsidR="00DE5A35" w:rsidRPr="00396F1A" w:rsidRDefault="00E45160" w:rsidP="00E45160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Comparing the coefficient of l</w:t>
            </w:r>
            <w:r w:rsidR="00DE5A35" w:rsidRPr="00396F1A">
              <w:rPr>
                <w:rFonts w:ascii="Cambria Math" w:hAnsi="Cambria Math"/>
              </w:rPr>
              <w:t>ike terms on both sides, we get</w:t>
            </w:r>
          </w:p>
          <w:p w:rsidR="008736C9" w:rsidRPr="00396F1A" w:rsidRDefault="008736C9" w:rsidP="00E4516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,-5=5a-5b⇒a=-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,b=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C80A25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>x=y/2</m:t>
              </m:r>
            </m:oMath>
          </w:p>
          <w:p w:rsidR="00370938" w:rsidRPr="00BC6909" w:rsidRDefault="006368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y+2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y+2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(integrating by parts)</w:t>
            </w:r>
          </w:p>
          <w:p w:rsidR="00370938" w:rsidRPr="00BC6909" w:rsidRDefault="006368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π+2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tf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tf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d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=1+0-xf(x)</m:t>
              </m:r>
            </m:oMath>
            <w:r w:rsidR="00370938" w:rsidRPr="00BC6909">
              <w:rPr>
                <w:rFonts w:ascii="Cambria Math" w:hAnsi="Cambria Math"/>
              </w:rPr>
              <w:t xml:space="preserve">    [using Leibnitz’s Rule]</w:t>
            </w:r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=1-xf(x)</m:t>
                </m:r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31B5C" w:rsidRPr="00396F1A" w:rsidRDefault="002B1CFE" w:rsidP="00E1154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E1154C" w:rsidRPr="00396F1A" w:rsidRDefault="00EC3E43" w:rsidP="006457B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6457B5" w:rsidRPr="00396F1A" w:rsidRDefault="006457B5" w:rsidP="006457B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t]dt=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2nπ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[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t]dt+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2nπ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t]dt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4D4DCD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=n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]</m:t>
                        </m:r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nπ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nπ+π/2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[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]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nπ+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[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]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e>
                                    </m:func>
                                  </m:e>
                                </m:nary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=-nπ+0+(x-(2nπ+π/2)) (-1)=-nπ+2nπ+π/2-x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π/2-x</m:t>
                </m:r>
              </m:oMath>
            </m:oMathPara>
          </w:p>
          <w:p w:rsidR="00370938" w:rsidRPr="00BC6909" w:rsidRDefault="00E40F34" w:rsidP="00A15B3C">
            <w:pPr>
              <w:spacing w:line="276" w:lineRule="auto"/>
              <w:contextualSpacing/>
              <w:rPr>
                <w:rFonts w:ascii="Cambria Math" w:hAnsi="Cambria Math"/>
                <w:b/>
                <w:bCs/>
                <w:color w:val="FF0000"/>
              </w:rPr>
            </w:pPr>
            <w:r w:rsidRPr="00BC6909">
              <w:rPr>
                <w:rFonts w:ascii="Cambria Math" w:hAnsi="Cambria Math"/>
              </w:rPr>
              <w:object w:dxaOrig="5224" w:dyaOrig="2745">
                <v:shape id="_x0000_i1026" type="#_x0000_t75" style="width:160.1pt;height:84.9pt" o:ole="">
                  <v:imagedata r:id="IMM7S804S0" o:title=""/>
                </v:shape>
                <o:OLEObject Type="Embed" ProgID="ChemDraw.Document.6.0" ShapeID="_x0000_i1026" DrawAspect="Content" ObjectID="_1478866123" r:id="OMM7S804S0"/>
              </w:objec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B69CA" w:rsidRPr="00BC6909" w:rsidRDefault="00F62A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a+c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b+c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putting</m:t>
                    </m:r>
                    <m:r>
                      <w:rPr>
                        <w:rFonts w:ascii="Cambria Math" w:hAnsi="Cambria Math"/>
                      </w:rPr>
                      <m:t xml:space="preserve"> x=t+c</m:t>
                    </m:r>
                  </m:e>
                </m:nary>
              </m:oMath>
            </m:oMathPara>
          </w:p>
          <w:p w:rsidR="00030517" w:rsidRPr="00BC6909" w:rsidRDefault="009C779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dx=dt</m:t>
              </m:r>
            </m:oMath>
            <w:r w:rsidR="00E02BE5" w:rsidRPr="00BC6909">
              <w:rPr>
                <w:rFonts w:ascii="Cambria Math" w:hAnsi="Cambria Math"/>
              </w:rPr>
              <w:t xml:space="preserve">, </w:t>
            </w:r>
            <w:r w:rsidR="00030517" w:rsidRPr="00BC6909">
              <w:rPr>
                <w:rFonts w:ascii="Cambria Math" w:hAnsi="Cambria Math"/>
              </w:rPr>
              <w:t xml:space="preserve">we get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t+c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2309BD" w:rsidRPr="00BC6909" w:rsidRDefault="002309B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bc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15365" w:rsidRPr="00BC6909" w:rsidRDefault="0091536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 xml:space="preserve">x=tc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dx=c dt</m:t>
              </m:r>
            </m:oMath>
            <w:r w:rsidR="00E02BE5" w:rsidRPr="00BC6909">
              <w:rPr>
                <w:rFonts w:ascii="Cambria Math" w:hAnsi="Cambria Math"/>
              </w:rPr>
              <w:t>,</w:t>
            </w:r>
          </w:p>
          <w:p w:rsidR="00915365" w:rsidRPr="00BC6909" w:rsidRDefault="0091536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get </w:t>
            </w:r>
            <m:oMath>
              <m:r>
                <w:rPr>
                  <w:rFonts w:ascii="Cambria Math" w:hAnsi="Cambria Math"/>
                </w:rPr>
                <m:t>I=c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ct</m:t>
                      </m:r>
                    </m:e>
                  </m:d>
                  <m:r>
                    <w:rPr>
                      <w:rFonts w:ascii="Cambria Math" w:hAnsi="Cambria Math"/>
                    </w:rPr>
                    <m:t>dt=c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915365" w:rsidRPr="00BC6909" w:rsidRDefault="0091536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d>
              </m:oMath>
            </m:oMathPara>
          </w:p>
          <w:p w:rsidR="009C779F" w:rsidRPr="00BC6909" w:rsidRDefault="009C779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⇒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C779F" w:rsidRPr="00BC6909" w:rsidRDefault="009C779F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-f(-x))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15365" w:rsidRPr="00BC6909" w:rsidRDefault="0091536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–a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+f(-x))dx+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–a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15365" w:rsidRPr="00BC6909" w:rsidRDefault="0091536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–a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15365" w:rsidRPr="00BC6909" w:rsidRDefault="0091536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+f(-x)</m:t>
              </m:r>
            </m:oMath>
            <w:r w:rsidRPr="00BC6909">
              <w:rPr>
                <w:rFonts w:ascii="Cambria Math" w:hAnsi="Cambria Math"/>
              </w:rPr>
              <w:t xml:space="preserve"> is even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-f(-x)</m:t>
              </m:r>
            </m:oMath>
            <w:r w:rsidRPr="00BC6909">
              <w:rPr>
                <w:rFonts w:ascii="Cambria Math" w:hAnsi="Cambria Math"/>
              </w:rPr>
              <w:t xml:space="preserve"> is odd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279FD" w:rsidRPr="00BC6909" w:rsidRDefault="00080A9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</m:t>
                          </m:r>
                        </m:e>
                      </m:func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 dx, n∈ Z</m:t>
                      </m:r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   (1)</w:t>
            </w:r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(π-x)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(π-x)]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80A9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Using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π-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=-I</m:t>
                </m:r>
              </m:oMath>
            </m:oMathPara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 y:y&gt;0</m:t>
              </m:r>
            </m:oMath>
          </w:p>
          <w:p w:rsidR="00302C3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</m:t>
                    </m:r>
                  </m:e>
                </m:nary>
              </m:oMath>
            </m:oMathPara>
          </w:p>
          <w:p w:rsidR="00302C3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t-y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y dy</m:t>
                    </m:r>
                  </m:e>
                </m:nary>
              </m:oMath>
            </m:oMathPara>
          </w:p>
          <w:p w:rsidR="00302C3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y dy</m:t>
                    </m:r>
                  </m:e>
                </m:nary>
              </m:oMath>
            </m:oMathPara>
          </w:p>
          <w:p w:rsidR="00D56D4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-y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dy</m:t>
                        </m:r>
                      </m:e>
                    </m:nary>
                  </m:e>
                </m:d>
              </m:oMath>
            </m:oMathPara>
          </w:p>
          <w:p w:rsidR="00302C3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-y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</m:oMath>
            </m:oMathPara>
          </w:p>
          <w:p w:rsidR="00302C3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  <w:p w:rsidR="00302C31" w:rsidRPr="00BC6909" w:rsidRDefault="00302C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-(1+t)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F3137" w:rsidRDefault="001F3137" w:rsidP="001F3137">
            <w:pPr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object w:dxaOrig="6316" w:dyaOrig="40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25pt;height:125.25pt" o:ole="">
                  <v:imagedata r:id="IMM7S985S0" o:title=""/>
                </v:shape>
                <o:OLEObject Type="Embed" ProgID="ChemDraw.Document.6.0" ShapeID="_x0000_i1025" DrawAspect="Content" ObjectID="_1541511658" r:id="OMM7S985S0"/>
              </w:object>
            </w:r>
          </w:p>
          <w:p w:rsidR="001F3137" w:rsidRPr="00BC6909" w:rsidRDefault="001F3137" w:rsidP="001F3137">
            <w:pPr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 we have</w:t>
            </w:r>
          </w:p>
          <w:p w:rsidR="001F3137" w:rsidRPr="00BC6909" w:rsidRDefault="008113DB" w:rsidP="001F3137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F3137" w:rsidRPr="00BC6909" w:rsidRDefault="001F3137" w:rsidP="001F3137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5π/6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1dx+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7π/6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-1dx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7π/6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3π/2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-2 dx</m:t>
                        </m:r>
                      </m:e>
                    </m:nary>
                  </m:e>
                </m:nary>
              </m:oMath>
            </m:oMathPara>
          </w:p>
          <w:p w:rsidR="001F3137" w:rsidRPr="00BC6909" w:rsidRDefault="001F3137" w:rsidP="001F3137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-2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  <w:p w:rsidR="00987EF7" w:rsidRPr="00BC6909" w:rsidRDefault="001F3137" w:rsidP="001F3137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 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π/4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24235A" w:rsidRPr="00BC6909" w:rsidRDefault="0024235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))dx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24235A" w:rsidRPr="00BC6909" w:rsidRDefault="0024235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π/4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))dx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EC2566" w:rsidRPr="00BC6909" w:rsidRDefault="0070721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π/4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</m:oMathPara>
          </w:p>
          <w:p w:rsidR="00EC2566" w:rsidRPr="00BC6909" w:rsidRDefault="0070721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π/4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</m:oMathPara>
          </w:p>
          <w:p w:rsidR="00EC2566" w:rsidRPr="00BC6909" w:rsidRDefault="00EC256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2x=t</m:t>
              </m:r>
            </m:oMath>
            <w:r w:rsidR="00BB0B2E" w:rsidRPr="00BC6909">
              <w:rPr>
                <w:rFonts w:ascii="Cambria Math" w:hAnsi="Cambria Math"/>
              </w:rPr>
              <w:t xml:space="preserve">, </w:t>
            </w:r>
            <w:r w:rsidR="0071268A" w:rsidRPr="00BC6909">
              <w:rPr>
                <w:rFonts w:ascii="Cambria Math" w:hAnsi="Cambria Math"/>
              </w:rPr>
              <w:t>i.e</w:t>
            </w:r>
            <w:r w:rsidR="00BB0B2E" w:rsidRPr="00BC6909">
              <w:rPr>
                <w:rFonts w:ascii="Cambria Math" w:hAnsi="Cambria Math"/>
              </w:rPr>
              <w:t>.,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=dx</m:t>
              </m:r>
            </m:oMath>
            <w:r w:rsidR="00BB0B2E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get</w:t>
            </w:r>
          </w:p>
          <w:p w:rsidR="00EC2566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π/2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cos 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dt=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π/2 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-t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EC2566" w:rsidRPr="00BC6909" w:rsidRDefault="00EC256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π/2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π/6,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π/3, 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π/4</m:t>
                      </m:r>
                    </m:e>
                  </m:func>
                </m:e>
              </m:func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(1)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 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dt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as</m:t>
                    </m:r>
                    <m:r>
                      <w:rPr>
                        <w:rFonts w:ascii="Cambria Math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A7D3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thus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>is even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iCs/>
              </w:rPr>
              <w:t xml:space="preserve">Also,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x+2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2+x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g(2)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e>
                  </m:nary>
                </m:e>
              </m:nary>
            </m:oMath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dt=0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as</m:t>
                    </m:r>
                    <m:r>
                      <w:rPr>
                        <w:rFonts w:ascii="Cambria Math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is odd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⇒g</m:t>
              </m:r>
              <m:r>
                <w:rPr>
                  <w:rFonts w:ascii="Cambria Math" w:hAnsi="Cambria Math"/>
                </w:rPr>
                <m:t>(x)</m:t>
              </m:r>
            </m:oMath>
            <w:r w:rsidRPr="00BC6909">
              <w:rPr>
                <w:rFonts w:ascii="Cambria Math" w:hAnsi="Cambria Math"/>
              </w:rPr>
              <w:t xml:space="preserve"> is periodic with period 2</w:t>
            </w:r>
          </w:p>
          <w:p w:rsidR="001D3AD5" w:rsidRPr="00BC6909" w:rsidRDefault="001D3AD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=0, n∈N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sub>
                  <m:sup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sup>
                  <m:e>
                    <m:r>
                      <w:rPr>
                        <w:rFonts w:ascii="Cambria Math" w:hAnsi="Cambria Math"/>
                      </w:rPr>
                      <m:t>xf (x(2-x))dx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sub>
                  <m:sup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dx=2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F047A9" w:rsidP="00F1772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Here</w:t>
            </w:r>
            <w:r w:rsidR="005655F0" w:rsidRPr="00396F1A">
              <w:rPr>
                <w:rFonts w:ascii="Cambria Math" w:hAnsi="Cambria Math"/>
              </w:rPr>
              <w:t>,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r>
                    <w:rPr>
                      <w:rFonts w:ascii="Cambria Math" w:hAnsi="Cambria Math" w:cs="Calibri"/>
                    </w:rPr>
                    <m:t>ϕ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oMath>
          </w:p>
          <w:p w:rsidR="005655F0" w:rsidRPr="00396F1A" w:rsidRDefault="005655F0" w:rsidP="003C1634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and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f(x)</m:t>
              </m:r>
            </m:oMath>
          </w:p>
          <w:p w:rsidR="003C1634" w:rsidRPr="00396F1A" w:rsidRDefault="003C1634" w:rsidP="003C1634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On adding, we get </w:t>
            </w:r>
            <m:oMath>
              <m:r>
                <w:rPr>
                  <w:rFonts w:ascii="Cambria Math" w:hAnsi="Cambria Math"/>
                </w:rPr>
                <m:t>2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r>
                    <w:rPr>
                      <w:rFonts w:ascii="Cambria Math" w:hAnsi="Cambria Math" w:cs="Calibri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f(x)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nary>
              </m:oMath>
            </m:oMathPara>
          </w:p>
          <w:p w:rsidR="00370938" w:rsidRPr="00BC6909" w:rsidRDefault="00E55DE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370938" w:rsidRPr="00BC6909">
              <w:rPr>
                <w:rFonts w:ascii="Cambria Math" w:hAnsi="Cambria Math"/>
              </w:rPr>
              <w:t xml:space="preserve"> 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E55DED" w:rsidRPr="00BC6909">
              <w:rPr>
                <w:rFonts w:ascii="Cambria Math" w:hAnsi="Cambria Math"/>
              </w:rPr>
              <w:t>is odd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xdx=2 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 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≠0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D36ED4" w:rsidP="00D36ED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3D3B71" w:rsidRPr="00396F1A" w:rsidRDefault="00D36ED4" w:rsidP="00A6650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A6650A" w:rsidRPr="00396F1A" w:rsidRDefault="00A6650A" w:rsidP="00A6650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A6650A" w:rsidRPr="00396F1A" w:rsidRDefault="00A6650A" w:rsidP="00A6650A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  <w:r w:rsidRPr="00396F1A">
              <w:rPr>
                <w:rFonts w:ascii="Cambria Math" w:hAnsi="Cambria Math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396F1A">
              <w:rPr>
                <w:rFonts w:ascii="Cambria Math" w:hAnsi="Cambria Math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396F1A">
              <w:rPr>
                <w:rFonts w:ascii="Cambria Math" w:hAnsi="Cambria Math"/>
              </w:rPr>
              <w:t xml:space="preserve"> we get</w:t>
            </w:r>
          </w:p>
          <w:p w:rsidR="00A6650A" w:rsidRPr="00396F1A" w:rsidRDefault="00A6650A" w:rsidP="00A6650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[3+(1-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[3+(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-1)]</m:t>
                        </m:r>
                      </m:den>
                    </m:f>
                  </m:e>
                </m:nary>
              </m:oMath>
            </m:oMathPara>
          </w:p>
          <w:p w:rsidR="00A6650A" w:rsidRPr="00396F1A" w:rsidRDefault="00A6650A" w:rsidP="00A6650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  <w:p w:rsidR="00A6650A" w:rsidRPr="00396F1A" w:rsidRDefault="00A6650A" w:rsidP="00A6650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A6650A" w:rsidRPr="00396F1A" w:rsidRDefault="00A6650A" w:rsidP="00A6650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D34F2" w:rsidRPr="00396F1A" w:rsidRDefault="000D34F2" w:rsidP="00F1772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By rationalizing the integrand, the give</w:t>
            </w:r>
            <w:r w:rsidR="00EC3E43" w:rsidRPr="00396F1A">
              <w:rPr>
                <w:rFonts w:ascii="Cambria Math" w:hAnsi="Cambria Math"/>
              </w:rPr>
              <w:t>n integral can be written as</w:t>
            </w:r>
          </w:p>
          <w:p w:rsidR="00D31B5C" w:rsidRPr="00396F1A" w:rsidRDefault="000D34F2" w:rsidP="000D34F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D34F2" w:rsidRPr="00396F1A" w:rsidRDefault="000D34F2" w:rsidP="000D34F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F77725" w:rsidRPr="00396F1A" w:rsidRDefault="00F77725" w:rsidP="00F77725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x=0,</m:t>
              </m:r>
            </m:oMath>
            <w:r w:rsidRPr="00396F1A">
              <w:rPr>
                <w:rFonts w:ascii="Cambria Math" w:hAnsi="Cambria Math"/>
              </w:rPr>
              <w:t>we have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=C </m:t>
              </m:r>
            </m:oMath>
            <w:r w:rsidR="00EC3E43" w:rsidRPr="00396F1A">
              <w:rPr>
                <w:rFonts w:ascii="Cambria Math" w:hAnsi="Cambria Math"/>
              </w:rPr>
              <w:t xml:space="preserve">so </w:t>
            </w:r>
            <m:oMath>
              <m:r>
                <w:rPr>
                  <w:rFonts w:ascii="Cambria Math" w:hAnsi="Cambria Math"/>
                </w:rPr>
                <m:t>C=-1/2-1/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  <w:p w:rsidR="00F77725" w:rsidRPr="00396F1A" w:rsidRDefault="00F77725" w:rsidP="00F77725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</w:p>
          <w:p w:rsidR="004B3407" w:rsidRPr="00396F1A" w:rsidRDefault="003768D6" w:rsidP="003768D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24235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Since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 w:rsidRPr="00BC6909">
              <w:rPr>
                <w:rFonts w:ascii="Cambria Math" w:hAnsi="Cambria Math"/>
              </w:rPr>
              <w:t xml:space="preserve"> is an increasing function on (0, 1), therefore </w:t>
            </w:r>
            <m:oMath>
              <m:r>
                <w:rPr>
                  <w:rFonts w:ascii="Cambria Math" w:hAnsi="Cambria Math"/>
                </w:rPr>
                <m:t>m=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=1, M=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=e(m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BC6909">
              <w:rPr>
                <w:rFonts w:ascii="Cambria Math" w:hAnsi="Cambria Math"/>
              </w:rPr>
              <w:t xml:space="preserve"> are minimum and maximum values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 w:rsidRPr="00BC6909">
              <w:rPr>
                <w:rFonts w:ascii="Cambria Math" w:hAnsi="Cambria Math"/>
              </w:rPr>
              <w:t xml:space="preserve"> in the interval </w:t>
            </w:r>
            <m:oMath>
              <m:r>
                <w:rPr>
                  <w:rFonts w:ascii="Cambria Math" w:hAnsi="Cambria Math"/>
                </w:rPr>
                <m:t>(0, 1))</m:t>
              </m:r>
            </m:oMath>
          </w:p>
          <w:p w:rsidR="0024235A" w:rsidRPr="00BC6909" w:rsidRDefault="002D30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1&lt;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&lt;e</m:t>
              </m:r>
            </m:oMath>
            <w:r w:rsidR="00DF1E42" w:rsidRPr="00BC6909">
              <w:rPr>
                <w:rFonts w:ascii="Cambria Math" w:hAnsi="Cambria Math"/>
              </w:rPr>
              <w:t>,</w:t>
            </w:r>
            <w:r w:rsidR="0024235A" w:rsidRPr="00BC6909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x∈(0, 1)</m:t>
              </m:r>
            </m:oMath>
          </w:p>
          <w:p w:rsidR="0024235A" w:rsidRPr="00BC6909" w:rsidRDefault="002D30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dx&lt;e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</m:e>
                </m:nary>
              </m:oMath>
            </m:oMathPara>
          </w:p>
          <w:p w:rsidR="0024235A" w:rsidRPr="00BC6909" w:rsidRDefault="002D30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⇒1</m:t>
                </m:r>
                <m:r>
                  <w:rPr>
                    <w:rFonts w:ascii="Cambria Math" w:hAnsi="Cambria Math"/>
                  </w:rPr>
                  <m:t>&lt;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dx&lt;e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r=1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r-1+x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2+x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dx+…+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n-1+x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+…+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D2E61" w:rsidRPr="00396F1A" w:rsidRDefault="00F5181B" w:rsidP="00F5181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B80832" w:rsidRPr="00396F1A" w:rsidRDefault="00B80832" w:rsidP="00B8083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dx=-2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35968" w:rsidRPr="00396F1A" w:rsidRDefault="00035968" w:rsidP="00EB5C4A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  <w:r w:rsidRPr="00396F1A">
              <w:rPr>
                <w:rFonts w:ascii="Cambria Math" w:hAnsi="Cambria Math"/>
              </w:rPr>
              <w:t>, let</w:t>
            </w:r>
            <m:oMath>
              <m:r>
                <w:rPr>
                  <w:rFonts w:ascii="Cambria Math" w:hAnsi="Cambria Math"/>
                </w:rPr>
                <m:t xml:space="preserve"> t=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:rsidR="00035968" w:rsidRPr="00396F1A" w:rsidRDefault="00035968" w:rsidP="00EB5C4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035968" w:rsidRPr="00396F1A" w:rsidRDefault="00035968" w:rsidP="00EB5C4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035968" w:rsidRPr="00396F1A" w:rsidRDefault="00035968" w:rsidP="0049704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-t+C=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A4490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⇒2x dx=2tdt</m:t>
              </m:r>
            </m:oMath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</m:oMath>
            </m:oMathPara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But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nary>
                </m:e>
              </m:func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1∙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</m:oMath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t-2I</m:t>
                    </m:r>
                  </m:e>
                </m:func>
              </m:oMath>
            </m:oMathPara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t+C</m:t>
                    </m:r>
                  </m:e>
                </m:func>
              </m:oMath>
            </m:oMathPara>
          </w:p>
          <w:p w:rsidR="00035968" w:rsidRPr="00396F1A" w:rsidRDefault="00035968" w:rsidP="004452F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⇒</m:t>
                  </m:r>
                  <m:r>
                    <w:rPr>
                      <w:rFonts w:ascii="Cambria Math" w:hAnsi="Cambria Math"/>
                    </w:rPr>
                    <m:t xml:space="preserve"> 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func>
            </m:oMath>
          </w:p>
          <w:p w:rsidR="00370938" w:rsidRPr="00BC6909" w:rsidRDefault="006D00DA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2θ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i.e., 2</m:t>
              </m:r>
              <m:r>
                <w:rPr>
                  <w:rFonts w:ascii="Cambria Math" w:hAnsi="Cambria Math"/>
                </w:rPr>
                <m:t>dθ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dt</m:t>
              </m:r>
            </m:oMath>
            <w:r w:rsidR="00C80A25" w:rsidRPr="00BC6909">
              <w:rPr>
                <w:rFonts w:ascii="Cambria Math" w:hAnsi="Cambria Math"/>
              </w:rPr>
              <w:t>,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We get </w:t>
            </w:r>
            <m:oMath>
              <m: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81DE2" w:rsidRPr="002B10B4" w:rsidRDefault="007035C0" w:rsidP="00CA5320">
            <w:pPr>
              <w:contextualSpacing/>
              <w:rPr>
                <w:rFonts w:ascii="Cambria Math" w:eastAsiaTheme="minorEastAsia" w:hAnsi="Cambria Math"/>
              </w:rPr>
            </w:pPr>
            <w:r w:rsidRPr="002B10B4">
              <w:rPr>
                <w:rFonts w:ascii="Cambria Math" w:eastAsiaTheme="minorEastAsia" w:hAnsi="Cambria Math"/>
              </w:rPr>
              <w:t xml:space="preserve">Since,  </w:t>
            </w:r>
            <m:oMath>
              <m:r>
                <w:rPr>
                  <w:rFonts w:ascii="Cambria Math" w:eastAsiaTheme="minorEastAsia" w:hAnsi="Cambria Math"/>
                </w:rPr>
                <m:t>J=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4x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dx</m:t>
              </m:r>
            </m:oMath>
          </w:p>
          <w:p w:rsidR="00681DE2" w:rsidRPr="002B10B4" w:rsidRDefault="007035C0" w:rsidP="00CA5320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  J-I=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dx</m:t>
                </m:r>
              </m:oMath>
            </m:oMathPara>
          </w:p>
          <w:p w:rsidR="00681DE2" w:rsidRPr="002B10B4" w:rsidRDefault="007035C0" w:rsidP="00CA5320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du</m:t>
              </m:r>
            </m:oMath>
            <w:r w:rsidRPr="002B10B4">
              <w:rPr>
                <w:rFonts w:ascii="Cambria Math" w:eastAsiaTheme="minorEastAsia" w:hAnsi="Cambria Math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[u=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]</m:t>
              </m:r>
            </m:oMath>
          </w:p>
          <w:p w:rsidR="00681DE2" w:rsidRPr="002B10B4" w:rsidRDefault="007035C0" w:rsidP="00CA5320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du=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du</m:t>
                </m:r>
              </m:oMath>
            </m:oMathPara>
          </w:p>
          <w:p w:rsidR="00681DE2" w:rsidRPr="002B10B4" w:rsidRDefault="007035C0" w:rsidP="00CA5320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den>
                  </m:f>
                </m:e>
              </m:nary>
            </m:oMath>
            <w:r w:rsidRPr="002B10B4">
              <w:rPr>
                <w:rFonts w:ascii="Cambria Math" w:eastAsiaTheme="minorEastAsia" w:hAnsi="Cambria Math"/>
              </w:rPr>
              <w:t xml:space="preserve">  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put </m:t>
                  </m:r>
                  <m:r>
                    <w:rPr>
                      <w:rFonts w:ascii="Cambria Math" w:eastAsiaTheme="minorEastAsia" w:hAnsi="Cambria Math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=t⇒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du=dt</m:t>
                  </m:r>
                </m:e>
              </m:d>
            </m:oMath>
          </w:p>
          <w:p w:rsidR="00681DE2" w:rsidRPr="002B10B4" w:rsidRDefault="007035C0" w:rsidP="00CA5320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+c=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-u+1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+u+1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  <w:p w:rsidR="00681DE2" w:rsidRPr="002B10B4" w:rsidRDefault="007035C0" w:rsidP="00CA5320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35968" w:rsidRPr="00396F1A" w:rsidRDefault="00035968" w:rsidP="0098766B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Let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+b)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:rsidR="00035968" w:rsidRPr="00396F1A" w:rsidRDefault="00035968" w:rsidP="00D271B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put</m:t>
                        </m:r>
                        <m:r>
                          <w:rPr>
                            <w:rFonts w:ascii="Cambria Math" w:hAnsi="Cambria Math"/>
                          </w:rPr>
                          <m:t xml:space="preserve"> ax+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=t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dx=dt</m:t>
                        </m:r>
                      </m:e>
                    </m:eqArr>
                  </m:e>
                </m:d>
              </m:oMath>
            </m:oMathPara>
          </w:p>
          <w:p w:rsidR="00035968" w:rsidRPr="00396F1A" w:rsidRDefault="00035968" w:rsidP="004651E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E4E36" w:rsidRPr="00396F1A" w:rsidRDefault="000158E7" w:rsidP="000158E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  <w:p w:rsidR="000158E7" w:rsidRPr="00396F1A" w:rsidRDefault="000158E7" w:rsidP="000158E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0158E7" w:rsidRPr="00396F1A" w:rsidRDefault="000158E7" w:rsidP="000158E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158E7" w:rsidRPr="00396F1A" w:rsidRDefault="000158E7" w:rsidP="000158E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The given integrand is a perfect differential coeff. of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d>
                  </m:e>
                </m:nary>
              </m:oMath>
            </m:oMathPara>
          </w:p>
          <w:p w:rsidR="00370938" w:rsidRPr="00BC6909" w:rsidRDefault="00B225A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r=1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x+r</m:t>
                                </m:r>
                              </m:e>
                            </m:d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 –n!=n∙n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3313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  <w:p w:rsidR="003313FD" w:rsidRPr="00BC6909" w:rsidRDefault="003313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 xml:space="preserve">2x=t,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6C6499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dt=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6C6499" w:rsidRPr="00BC6909" w:rsidRDefault="006C649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But given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dx=F(x)</m:t>
              </m:r>
            </m:oMath>
          </w:p>
          <w:p w:rsidR="006C6499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-F(2)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31B5C" w:rsidRPr="00396F1A" w:rsidRDefault="00C93DD0" w:rsidP="00C93DD0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396F1A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θdθ</m:t>
              </m:r>
            </m:oMath>
          </w:p>
          <w:p w:rsidR="008A0960" w:rsidRPr="00396F1A" w:rsidRDefault="008A0960" w:rsidP="008A0960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y=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θ)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dθ</m:t>
              </m:r>
            </m:oMath>
          </w:p>
          <w:p w:rsidR="008A0960" w:rsidRPr="00396F1A" w:rsidRDefault="008A0960" w:rsidP="008A0960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  <w:p w:rsidR="008A0960" w:rsidRPr="00396F1A" w:rsidRDefault="008A0960" w:rsidP="008A0960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dθ=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θdθ</m:t>
                        </m:r>
                      </m:e>
                    </m:func>
                  </m:e>
                </m:nary>
              </m:oMath>
            </m:oMathPara>
          </w:p>
          <w:p w:rsidR="008A0960" w:rsidRPr="00396F1A" w:rsidRDefault="00BC1AB6" w:rsidP="008A0960">
            <w:pPr>
              <w:jc w:val="both"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Hence</w:t>
            </w:r>
            <w:r w:rsidR="008A0960" w:rsidRPr="00396F1A">
              <w:rPr>
                <w:rFonts w:ascii="Cambria Math" w:hAnsi="Cambria Math"/>
              </w:rPr>
              <w:t>,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+c</m:t>
                  </m:r>
                </m:e>
              </m:func>
            </m:oMath>
            <w:r w:rsidRPr="00396F1A">
              <w:rPr>
                <w:rFonts w:ascii="Cambria Math" w:hAnsi="Cambria Math"/>
              </w:rPr>
              <w:t xml:space="preserve">     (1)</w:t>
            </w:r>
          </w:p>
          <w:p w:rsidR="008A0960" w:rsidRPr="00396F1A" w:rsidRDefault="002B1CFE" w:rsidP="003433D0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∵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∴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func>
                  </m:e>
                </m:d>
              </m:oMath>
            </m:oMathPara>
          </w:p>
          <w:p w:rsidR="00BC1AB6" w:rsidRPr="00396F1A" w:rsidRDefault="003433D0" w:rsidP="003433D0">
            <w:pPr>
              <w:jc w:val="both"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Given when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=0⇒</m:t>
              </m:r>
            </m:oMath>
            <w:r w:rsidRPr="00396F1A">
              <w:rPr>
                <w:rFonts w:ascii="Cambria Math" w:hAnsi="Cambria Math"/>
              </w:rPr>
              <w:t xml:space="preserve"> from equation (1),</w:t>
            </w:r>
            <m:oMath>
              <m:r>
                <w:rPr>
                  <w:rFonts w:ascii="Cambria Math" w:hAnsi="Cambria Math"/>
                </w:rPr>
                <m:t>0=0+c</m:t>
              </m:r>
            </m:oMath>
          </w:p>
          <w:p w:rsidR="003433D0" w:rsidRPr="00396F1A" w:rsidRDefault="003433D0" w:rsidP="003433D0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⇒c=0</m:t>
                </m:r>
              </m:oMath>
            </m:oMathPara>
          </w:p>
          <w:p w:rsidR="003433D0" w:rsidRPr="00396F1A" w:rsidRDefault="003433D0" w:rsidP="003433D0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Pr="00396F1A">
              <w:rPr>
                <w:rFonts w:ascii="Cambria Math" w:hAnsi="Cambria Math"/>
              </w:rPr>
              <w:t>from equation (1),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:rsidR="003433D0" w:rsidRPr="00396F1A" w:rsidRDefault="003433D0" w:rsidP="003433D0">
            <w:pPr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Pr="00396F1A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x=1, 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(1)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2-1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g</m:t>
                  </m:r>
                  <m:r>
                    <w:rPr>
                      <w:rFonts w:ascii="Cambria Math" w:hAnsi="Cambria Math"/>
                    </w:rPr>
                    <m:t>(0)</m:t>
                  </m:r>
                </m:num>
                <m:den>
                  <m:r>
                    <w:rPr>
                      <w:rFonts w:ascii="Cambria Math" w:hAnsi="Cambria Math"/>
                    </w:rPr>
                    <m:t>1-0</m:t>
                  </m:r>
                </m:den>
              </m:f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6641C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-k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370938" w:rsidRPr="00BC6909" w:rsidRDefault="00C620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=e-k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oMath>
            </m:oMathPara>
          </w:p>
          <w:p w:rsidR="00370938" w:rsidRPr="00BC6909" w:rsidRDefault="00C620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=e-4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=e-4 [e-3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=9e-24  (∵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35968" w:rsidRPr="00396F1A" w:rsidRDefault="00035968" w:rsidP="0097037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</w:rPr>
                                  <m:t>x+2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</w:rPr>
                                  <m:t>x+4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Calibri"/>
                  </w:rPr>
                  <m:t xml:space="preserve"> dx=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Calibri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+4x+4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(x+4)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Calibri"/>
                      </w:rPr>
                      <m:t>dx</m:t>
                    </m:r>
                  </m:e>
                </m:nary>
              </m:oMath>
            </m:oMathPara>
          </w:p>
          <w:p w:rsidR="00035968" w:rsidRPr="00396F1A" w:rsidRDefault="00035968" w:rsidP="0097037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x(x+4)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(x+4)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(x+4)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97037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x+4</m:t>
                            </m:r>
                          </m:den>
                        </m:f>
                        <m:r>
                          <w:rPr>
                            <w:rFonts w:ascii="Cambria Math" w:hAnsi="Cambria Math" w:cs="Calibri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(x+4)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3C7E6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x+4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x+1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let </m:t>
                </m:r>
                <m:r>
                  <w:rPr>
                    <w:rFonts w:ascii="Cambria Math" w:hAnsi="Cambria Math"/>
                  </w:rPr>
                  <m:t>t=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x+1-(x-1)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den>
                </m:f>
              </m:oMath>
            </m:oMathPara>
          </w:p>
          <w:p w:rsidR="00035968" w:rsidRPr="00396F1A" w:rsidRDefault="00035968" w:rsidP="005D141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035968" w:rsidRPr="00396F1A" w:rsidRDefault="00035968" w:rsidP="001C4C2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tdt=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x+1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-tdt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                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-tdt+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tdt         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0         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   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        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96D29" w:rsidRPr="00396F1A" w:rsidRDefault="002B1CFE" w:rsidP="00596C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  <w:p w:rsidR="00596CB6" w:rsidRPr="00396F1A" w:rsidRDefault="00596CB6" w:rsidP="00596CB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Differentiating both sides, we get</w:t>
            </w:r>
          </w:p>
          <w:p w:rsidR="00596CB6" w:rsidRPr="00396F1A" w:rsidRDefault="002B1CFE" w:rsidP="00596C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  <w:p w:rsidR="00596CB6" w:rsidRPr="00396F1A" w:rsidRDefault="00596CB6" w:rsidP="00596C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5b+10ax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  <w:p w:rsidR="00596CB6" w:rsidRPr="00396F1A" w:rsidRDefault="00596CB6" w:rsidP="00596C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⇒5=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b+2ax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</m:oMath>
            </m:oMathPara>
          </w:p>
          <w:p w:rsidR="009E517B" w:rsidRPr="00396F1A" w:rsidRDefault="00596CB6" w:rsidP="00596CB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Comparing the like powers of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 w:rsidRPr="00396F1A">
              <w:rPr>
                <w:rFonts w:ascii="Cambria Math" w:hAnsi="Cambria Math"/>
              </w:rPr>
              <w:t xml:space="preserve">on both sides, we get </w:t>
            </w:r>
          </w:p>
          <w:p w:rsidR="00596CB6" w:rsidRPr="00396F1A" w:rsidRDefault="00596CB6" w:rsidP="00596C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1+10a=0,b+4a=0,10b+1=5</m:t>
                </m:r>
              </m:oMath>
            </m:oMathPara>
          </w:p>
          <w:p w:rsidR="009E517B" w:rsidRPr="00396F1A" w:rsidRDefault="00000643" w:rsidP="0000064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,b=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051A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∴</m:t>
              </m:r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den>
              </m:f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-a</m:t>
                      </m:r>
                    </m:sup>
                  </m:sSup>
                </m:den>
              </m:f>
            </m:oMath>
          </w:p>
          <w:p w:rsidR="00051A08" w:rsidRPr="00BC6909" w:rsidRDefault="00051A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den>
                </m:f>
              </m:oMath>
            </m:oMathPara>
          </w:p>
          <w:p w:rsidR="00051A08" w:rsidRPr="00BC6909" w:rsidRDefault="00D56D4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+ 1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051A08" w:rsidRPr="00BC6909" w:rsidRDefault="00051A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=α ∴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=1-a</m:t>
              </m:r>
            </m:oMath>
          </w:p>
          <w:p w:rsidR="00051A08" w:rsidRPr="00BC6909" w:rsidRDefault="00051A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1-α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051A08" w:rsidRPr="00BC6909" w:rsidRDefault="00051A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1-α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51A08" w:rsidRPr="00BC6909" w:rsidRDefault="00051A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1-α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82A85" w:rsidRPr="00BC6909" w:rsidRDefault="00D56D4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∴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1-α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∴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=2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A1AE5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</w:p>
          <w:p w:rsidR="00F95D48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&lt;x&lt;1,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x&lt;0,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hence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&lt;0</m:t>
              </m:r>
            </m:oMath>
          </w:p>
          <w:p w:rsidR="00F95D48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1&lt;x&lt;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x&gt;0,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hence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&gt;0</m:t>
              </m:r>
            </m:oMath>
          </w:p>
          <w:p w:rsidR="00F95D48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1/e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F95D48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1/e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bSup>
              </m:oMath>
            </m:oMathPara>
          </w:p>
          <w:p w:rsidR="00836582" w:rsidRPr="00BC6909" w:rsidRDefault="008365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-0]</m:t>
                </m:r>
              </m:oMath>
            </m:oMathPara>
          </w:p>
          <w:p w:rsidR="00F95D48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 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mx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FD6E22" w:rsidRPr="00BC6909" w:rsidRDefault="00EF084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nx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EF0844" w:rsidRPr="00BC6909" w:rsidRDefault="00EF084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 cos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m+n)x]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FD6E22" w:rsidRPr="00BC6909" w:rsidRDefault="00EF084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m-n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m+n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0A0B4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xdx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</m:oMath>
            </m:oMathPara>
          </w:p>
          <w:p w:rsidR="000A0B46" w:rsidRPr="00BC6909" w:rsidRDefault="000A0B4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xdx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</m:oMath>
            </m:oMathPara>
          </w:p>
          <w:p w:rsidR="000A0B46" w:rsidRPr="00BC6909" w:rsidRDefault="001D179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⇒2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+ 1-1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+ 1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D1790" w:rsidRPr="00BC6909" w:rsidRDefault="001D179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 2</m:t>
                </m:r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  <w:p w:rsidR="000A0B46" w:rsidRPr="00BC6909" w:rsidRDefault="001D179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⇒ </m:t>
                </m:r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40523A" w:rsidRPr="00931406" w:rsidRDefault="005C5E4F" w:rsidP="004C2EC2">
            <w:pPr>
              <w:jc w:val="both"/>
              <w:rPr>
                <w:rFonts w:ascii="Cambria Math" w:eastAsiaTheme="minorEastAsia" w:hAnsi="Cambria Math"/>
                <w:color w:val="000000" w:themeColor="text1"/>
              </w:rPr>
            </w:pPr>
            <w:r w:rsidRPr="00931406">
              <w:rPr>
                <w:rFonts w:ascii="Cambria Math" w:eastAsiaTheme="minorEastAsia" w:hAnsi="Cambria Math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dx</m:t>
              </m:r>
            </m:oMath>
            <w:r w:rsidRPr="00931406">
              <w:rPr>
                <w:rFonts w:ascii="Cambria Math" w:eastAsiaTheme="minorEastAsia" w:hAnsi="Cambria Math"/>
                <w:color w:val="000000" w:themeColor="text1"/>
              </w:rPr>
              <w:t xml:space="preserve"> …(i)</w:t>
            </w:r>
          </w:p>
          <w:p w:rsidR="0040523A" w:rsidRPr="00931406" w:rsidRDefault="005C5E4F" w:rsidP="004C2EC2">
            <w:pPr>
              <w:rPr>
                <w:rFonts w:ascii="Cambria Math" w:eastAsiaTheme="minorEastAsia" w:hAnsi="Cambria Math"/>
                <w:color w:val="000000" w:themeColor="text1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(π-x)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dx</m:t>
              </m:r>
            </m:oMath>
            <w:r w:rsidRPr="00931406">
              <w:rPr>
                <w:rFonts w:ascii="Cambria Math" w:eastAsiaTheme="minorEastAsia" w:hAnsi="Cambria Math"/>
                <w:color w:val="000000" w:themeColor="text1"/>
              </w:rPr>
              <w:t xml:space="preserve"> …(ii)</w:t>
            </w:r>
          </w:p>
          <w:p w:rsidR="0040523A" w:rsidRPr="00931406" w:rsidRDefault="005C5E4F" w:rsidP="004C2EC2">
            <w:pPr>
              <w:jc w:val="both"/>
              <w:rPr>
                <w:rFonts w:ascii="Cambria Math" w:eastAsiaTheme="minorEastAsia" w:hAnsi="Cambria Math"/>
                <w:color w:val="000000" w:themeColor="text1"/>
              </w:rPr>
            </w:pPr>
            <w:r w:rsidRPr="00931406">
              <w:rPr>
                <w:rFonts w:ascii="Cambria Math" w:eastAsiaTheme="minorEastAsia" w:hAnsi="Cambria Math"/>
                <w:color w:val="000000" w:themeColor="text1"/>
              </w:rPr>
              <w:t>On adding Eqs. (i) and (ii), we get</w:t>
            </w:r>
          </w:p>
          <w:p w:rsidR="0040523A" w:rsidRPr="00931406" w:rsidRDefault="005C5E4F" w:rsidP="004C2EC2">
            <w:pPr>
              <w:jc w:val="both"/>
              <w:rPr>
                <w:rFonts w:ascii="Cambria Math" w:eastAsiaTheme="minorEastAsia" w:hAnsi="Cambria Math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2I=π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dx</m:t>
                </m:r>
              </m:oMath>
            </m:oMathPara>
          </w:p>
          <w:p w:rsidR="0040523A" w:rsidRPr="00931406" w:rsidRDefault="005C5E4F" w:rsidP="004C2EC2">
            <w:pPr>
              <w:rPr>
                <w:rFonts w:ascii="Cambria Math" w:eastAsiaTheme="minorEastAsia" w:hAnsi="Cambria Math"/>
                <w:color w:val="000000" w:themeColor="text1"/>
              </w:rPr>
            </w:pP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=2π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e>
                  </m:func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dx</m:t>
              </m:r>
            </m:oMath>
            <w:r w:rsidRPr="00931406">
              <w:rPr>
                <w:rFonts w:ascii="Cambria Math" w:eastAsiaTheme="minorEastAsia" w:hAnsi="Cambria Math"/>
                <w:color w:val="000000" w:themeColor="text1"/>
              </w:rPr>
              <w:t xml:space="preserve"> </w:t>
            </w:r>
          </w:p>
          <w:p w:rsidR="0040523A" w:rsidRPr="00931406" w:rsidRDefault="005C5E4F" w:rsidP="004C2EC2">
            <w:pPr>
              <w:jc w:val="both"/>
              <w:rPr>
                <w:rFonts w:ascii="Cambria Math" w:eastAsiaTheme="minorEastAsia" w:hAnsi="Cambria Math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=2π.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4-1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4-3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4-2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den>
                </m:f>
              </m:oMath>
            </m:oMathPara>
          </w:p>
          <w:p w:rsidR="0040523A" w:rsidRPr="00931406" w:rsidRDefault="005C5E4F" w:rsidP="004C2EC2">
            <w:pPr>
              <w:jc w:val="both"/>
              <w:rPr>
                <w:rFonts w:ascii="Cambria Math" w:eastAsiaTheme="minorEastAsia" w:hAnsi="Cambria Math"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=2π.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8</m:t>
                    </m:r>
                  </m:den>
                </m:f>
              </m:oMath>
            </m:oMathPara>
          </w:p>
          <w:p w:rsidR="0040523A" w:rsidRPr="00931406" w:rsidRDefault="005C5E4F" w:rsidP="004C2EC2">
            <w:pPr>
              <w:jc w:val="both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40F34" w:rsidRPr="00BC6909" w:rsidRDefault="00E40F3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object w:dxaOrig="6398" w:dyaOrig="3580">
                <v:shape id="_x0000_i1028" type="#_x0000_t75" style="width:177.85pt;height:98.85pt" o:ole="">
                  <v:imagedata r:id="IMM7S866S0" o:title=""/>
                </v:shape>
                <o:OLEObject Type="Embed" ProgID="ChemDraw.Document.6.0" ShapeID="_x0000_i1028" DrawAspect="Content" ObjectID="_1478866125" r:id="OMM7S866S0"/>
              </w:objec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From graph,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1+0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0dx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1dx=2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31B5C" w:rsidRPr="00396F1A" w:rsidRDefault="005A6858" w:rsidP="005A685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5A6858" w:rsidRPr="00396F1A" w:rsidRDefault="005A6858" w:rsidP="0024516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  <m:r>
                <w:rPr>
                  <w:rFonts w:ascii="Cambria Math" w:hAnsi="Cambria Math"/>
                </w:rPr>
                <m:t>θ⇒dx=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θdθ=(1+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)dθ</m:t>
              </m:r>
            </m:oMath>
          </w:p>
          <w:p w:rsidR="0024516F" w:rsidRPr="00396F1A" w:rsidRDefault="0024516F" w:rsidP="0024516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24516F" w:rsidRPr="00396F1A" w:rsidRDefault="0024516F" w:rsidP="0024516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θdθ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θ 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CB1FA7" w:rsidRPr="00396F1A" w:rsidRDefault="00CB1FA7" w:rsidP="0024516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 dθ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CB1FA7" w:rsidRPr="00396F1A" w:rsidRDefault="00CB1FA7" w:rsidP="0024516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θdθ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CB1FA7" w:rsidRPr="00396F1A" w:rsidRDefault="00CB1FA7" w:rsidP="00CB1FA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vertAlign w:val="subscript"/>
                          </w:rPr>
                          <m:t>θdθ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CB1FA7" w:rsidRPr="00396F1A" w:rsidRDefault="00CB1FA7" w:rsidP="00CB1FA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vertAlign w:val="subscript"/>
                          </w:rPr>
                          <m:t>)dθ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CB1FA7" w:rsidRPr="00396F1A" w:rsidRDefault="00CB1FA7" w:rsidP="00CB1FA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θdθ</m:t>
                        </m:r>
                      </m:e>
                    </m:func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:rsidR="00CB1FA7" w:rsidRPr="00396F1A" w:rsidRDefault="00CB1FA7" w:rsidP="00CB1FA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vertAlign w:val="subscript"/>
                  </w:rPr>
                  <m:t>x+C</m:t>
                </m:r>
              </m:oMath>
            </m:oMathPara>
          </w:p>
          <w:p w:rsidR="00233CF4" w:rsidRPr="00396F1A" w:rsidRDefault="00BC1AB6" w:rsidP="00CB1FA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Given</w:t>
            </w:r>
            <m:oMath>
              <m:r>
                <w:rPr>
                  <w:rFonts w:ascii="Cambria Math" w:hAnsi="Cambria Math"/>
                  <w:vertAlign w:val="subscrip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</m:d>
              <m:r>
                <w:rPr>
                  <w:rFonts w:ascii="Cambria Math" w:hAnsi="Cambria Math"/>
                  <w:vertAlign w:val="subscript"/>
                </w:rPr>
                <m:t>=0</m:t>
              </m:r>
            </m:oMath>
          </w:p>
          <w:p w:rsidR="00233CF4" w:rsidRPr="00396F1A" w:rsidRDefault="00BC1AB6" w:rsidP="00CB1FA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⇒ 0=</m:t>
                </m:r>
                <m:func>
                  <m:func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1-0+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</m:func>
              </m:oMath>
            </m:oMathPara>
          </w:p>
          <w:p w:rsidR="00233CF4" w:rsidRPr="00396F1A" w:rsidRDefault="00BC1AB6" w:rsidP="00CB1FA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⇒ C=0</m:t>
                </m:r>
              </m:oMath>
            </m:oMathPara>
          </w:p>
          <w:p w:rsidR="00F047A9" w:rsidRPr="00396F1A" w:rsidRDefault="00BC1AB6" w:rsidP="00E4291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1+1</m:t>
                            </m:r>
                          </m:e>
                        </m:rad>
                      </m:e>
                    </m:d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(1)</m:t>
                </m:r>
              </m:oMath>
            </m:oMathPara>
          </w:p>
          <w:p w:rsidR="0024516F" w:rsidRPr="00396F1A" w:rsidRDefault="00233CF4" w:rsidP="00E42917">
            <w:pPr>
              <w:tabs>
                <w:tab w:val="left" w:pos="3211"/>
              </w:tabs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vertAlign w:val="subscript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>2</m:t>
                            </m:r>
                          </m:e>
                        </m:rad>
                      </m:e>
                    </m:d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- 1+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D56D41" w:rsidRPr="00BC6909" w:rsidRDefault="002E2B3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2E2B3A" w:rsidRPr="00BC6909" w:rsidRDefault="002E2B3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=t 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dx=dt</m:t>
              </m:r>
            </m:oMath>
          </w:p>
          <w:p w:rsidR="002E2B3A" w:rsidRPr="00BC6909" w:rsidRDefault="002E2B3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x=1, t=0</m:t>
              </m:r>
            </m:oMath>
            <w:r w:rsidR="00F42ED5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>
                    <w:rPr>
                      <w:rFonts w:ascii="Cambria Math" w:hAnsi="Cambria Math"/>
                    </w:rPr>
                    <m:t>+ 1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t=1</m:t>
              </m:r>
            </m:oMath>
          </w:p>
          <w:p w:rsidR="002E2B3A" w:rsidRPr="00BC6909" w:rsidRDefault="00D56D4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="002E2B3A"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∴</m:t>
              </m:r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θdθ</m:t>
                  </m:r>
                </m:e>
              </m:func>
            </m:oMath>
          </w:p>
          <w:p w:rsidR="002E2B3A" w:rsidRPr="00BC6909" w:rsidRDefault="002E2B3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θ)dθ 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35968" w:rsidRPr="00396F1A" w:rsidRDefault="00035968" w:rsidP="00B57AA9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Pr="00396F1A">
              <w:rPr>
                <w:rFonts w:ascii="Cambria Math" w:hAnsi="Cambria Math"/>
              </w:rPr>
              <w:t xml:space="preserve"> we get</w:t>
            </w:r>
          </w:p>
          <w:p w:rsidR="00035968" w:rsidRPr="00396F1A" w:rsidRDefault="00035968" w:rsidP="009E368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dt=t+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35968" w:rsidRPr="00396F1A" w:rsidRDefault="002B1CFE" w:rsidP="00D83E2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nary>
              </m:oMath>
            </m:oMathPara>
          </w:p>
          <w:p w:rsidR="00035968" w:rsidRPr="00396F1A" w:rsidRDefault="00035968" w:rsidP="0049216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49216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Using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dx, </m:t>
                  </m:r>
                </m:e>
              </m:nary>
            </m:oMath>
            <w:r w:rsidRPr="00396F1A">
              <w:rPr>
                <w:rFonts w:ascii="Cambria Math" w:hAnsi="Cambria Math"/>
              </w:rPr>
              <w:t xml:space="preserve"> we get</w:t>
            </w:r>
          </w:p>
          <w:p w:rsidR="00035968" w:rsidRPr="00396F1A" w:rsidRDefault="00035968" w:rsidP="00B06F0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35968" w:rsidRPr="00396F1A" w:rsidRDefault="00035968" w:rsidP="00CF73C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(3+4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35968" w:rsidRPr="00396F1A" w:rsidRDefault="00035968" w:rsidP="00CF73CD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and put </w:t>
            </w:r>
            <m:oMath>
              <m:r>
                <w:rPr>
                  <w:rFonts w:ascii="Cambria Math" w:hAnsi="Cambria Math"/>
                </w:rPr>
                <m:t>3+4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x=t,</m:t>
                  </m:r>
                </m:e>
              </m:func>
            </m:oMath>
            <w:r w:rsidRPr="00396F1A">
              <w:rPr>
                <w:rFonts w:ascii="Cambria Math" w:hAnsi="Cambria Math"/>
              </w:rPr>
              <w:t xml:space="preserve"> so that </w:t>
            </w:r>
            <m:oMath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 dx=dt</m:t>
                  </m:r>
                </m:e>
              </m:func>
            </m:oMath>
          </w:p>
          <w:p w:rsidR="00035968" w:rsidRPr="00396F1A" w:rsidRDefault="00035968" w:rsidP="004D57A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t-3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4D57A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x+3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(3+4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31B5C" w:rsidRPr="00396F1A" w:rsidRDefault="00D656DC" w:rsidP="00F1772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Here,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2/3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D656DC" w:rsidRPr="00396F1A" w:rsidRDefault="00D656DC" w:rsidP="00D656D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dx=2t dt</m:t>
              </m:r>
            </m:oMath>
          </w:p>
          <w:p w:rsidR="00D656DC" w:rsidRPr="00396F1A" w:rsidRDefault="00D656DC" w:rsidP="00D656D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D656DC" w:rsidRPr="00396F1A" w:rsidRDefault="00D656DC" w:rsidP="003E39A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625E1D" w:rsidRPr="00396F1A" w:rsidRDefault="00625E1D" w:rsidP="00625E1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625E1D" w:rsidRPr="00396F1A" w:rsidRDefault="00625E1D" w:rsidP="00625E1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7/3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625E1D" w:rsidRPr="00396F1A" w:rsidRDefault="00625E1D" w:rsidP="00625E1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13/3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7/3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)dt</m:t>
                    </m:r>
                  </m:e>
                </m:nary>
              </m:oMath>
            </m:oMathPara>
          </w:p>
          <w:p w:rsidR="00CF171D" w:rsidRPr="00396F1A" w:rsidRDefault="00CF171D" w:rsidP="00625E1D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16/3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10/3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625E1D" w:rsidRPr="00396F1A" w:rsidRDefault="00CF171D" w:rsidP="007818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8/3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5/3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6E0585" w:rsidP="006E058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  <w:p w:rsidR="00A7192B" w:rsidRPr="00396F1A" w:rsidRDefault="00A7192B" w:rsidP="006E0585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Diff. both sides , we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</m:oMath>
          </w:p>
          <w:p w:rsidR="00A7192B" w:rsidRPr="00396F1A" w:rsidRDefault="00A7192B" w:rsidP="00A7192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+7b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  <w:p w:rsidR="00A7192B" w:rsidRPr="00396F1A" w:rsidRDefault="00A7192B" w:rsidP="00A7192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⇒a=1,a+7b=-1</m:t>
                </m:r>
              </m:oMath>
            </m:oMathPara>
          </w:p>
          <w:p w:rsidR="00A7192B" w:rsidRPr="00396F1A" w:rsidRDefault="00A7192B" w:rsidP="00A7192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⇒b=-2/7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35968" w:rsidRPr="00396F1A" w:rsidRDefault="00035968" w:rsidP="002220B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xdx</m:t>
                    </m:r>
                  </m:e>
                </m:func>
              </m:oMath>
            </m:oMathPara>
          </w:p>
          <w:p w:rsidR="00035968" w:rsidRPr="00396F1A" w:rsidRDefault="00035968" w:rsidP="002220B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 dx-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xdx</m:t>
                            </m:r>
                          </m:e>
                        </m:func>
                      </m:e>
                    </m:nary>
                  </m:e>
                </m:func>
              </m:oMath>
            </m:oMathPara>
          </w:p>
          <w:p w:rsidR="00035968" w:rsidRPr="00396F1A" w:rsidRDefault="00035968" w:rsidP="00010DF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x+x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xdx-</m:t>
                                </m:r>
                                <m:nary>
                                  <m:naryPr>
                                    <m:limLoc m:val="undOvr"/>
                                    <m:subHide m:val="on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)dx</m:t>
                                    </m:r>
                                  </m:e>
                                </m:nary>
                              </m:e>
                            </m:func>
                          </m:e>
                        </m:nary>
                      </m:e>
                    </m:func>
                  </m:e>
                </m:func>
              </m:oMath>
            </m:oMathPara>
          </w:p>
          <w:p w:rsidR="00035968" w:rsidRPr="00396F1A" w:rsidRDefault="00035968" w:rsidP="009F566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⇒2I=x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x+d</m:t>
                    </m:r>
                  </m:e>
                </m:func>
              </m:oMath>
            </m:oMathPara>
          </w:p>
          <w:p w:rsidR="00035968" w:rsidRPr="00396F1A" w:rsidRDefault="00035968" w:rsidP="00AD706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⇒2I=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  <w:p w:rsidR="00035968" w:rsidRPr="00396F1A" w:rsidRDefault="00035968" w:rsidP="00AD706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  <w:p w:rsidR="00035968" w:rsidRPr="00396F1A" w:rsidRDefault="00035968" w:rsidP="009F566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,b=-1,c=1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E665C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-3π/4</m:t>
                  </m:r>
                </m:sub>
                <m:sup>
                  <m:r>
                    <w:rPr>
                      <w:rFonts w:ascii="Cambria Math" w:hAnsi="Cambria Math"/>
                    </w:rPr>
                    <m:t>5π/4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x)</m:t>
                              </m:r>
                            </m:e>
                          </m:func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x-π/4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E665C1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-3π/4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5π/4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70"/>
                            </m:r>
                            <m:r>
                              <w:rPr>
                                <w:rFonts w:ascii="Cambria Math" w:hAnsi="Cambria Math"/>
                              </w:rPr>
                              <m:t>/4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E665C1" w:rsidRPr="00BC6909" w:rsidRDefault="00E665C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</w:rPr>
                    <w:sym w:font="Symbol" w:char="F070"/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⇒</m:t>
              </m:r>
              <m:r>
                <w:rPr>
                  <w:rFonts w:ascii="Cambria Math" w:hAnsi="Cambria Math"/>
                </w:rPr>
                <m:t xml:space="preserve"> dx=dt</m:t>
              </m:r>
            </m:oMath>
          </w:p>
          <w:p w:rsidR="00E665C1" w:rsidRPr="00BC6909" w:rsidRDefault="004F13B2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⇒ 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+ 1</m:t>
                      </m:r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E665C1" w:rsidRPr="00BC6909">
              <w:rPr>
                <w:rFonts w:ascii="Cambria Math" w:hAnsi="Cambria Math"/>
                <w:iCs/>
              </w:rPr>
              <w:t>(1)</w:t>
            </w:r>
          </w:p>
          <w:p w:rsidR="00E665C1" w:rsidRPr="00BC6909" w:rsidRDefault="00E665C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C6909">
              <w:rPr>
                <w:rFonts w:ascii="Cambria Math" w:hAnsi="Cambria Math"/>
                <w:iCs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π+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  <m:r>
                <w:rPr>
                  <w:rFonts w:ascii="Cambria Math" w:hAnsi="Cambria Math"/>
                </w:rPr>
                <m:t>-t</m:t>
              </m:r>
            </m:oMath>
            <w:r w:rsidRPr="00BC6909">
              <w:rPr>
                <w:rFonts w:ascii="Cambria Math" w:hAnsi="Cambria Math"/>
                <w:iCs/>
              </w:rPr>
              <w:t xml:space="preserve"> or </w:t>
            </w:r>
            <m:oMath>
              <m:r>
                <w:rPr>
                  <w:rFonts w:ascii="Cambria Math" w:hAnsi="Cambria Math"/>
                </w:rPr>
                <m:t>-t</m:t>
              </m:r>
            </m:oMath>
            <w:r w:rsidR="00DF1E42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  <w:iCs/>
              </w:rPr>
              <w:t xml:space="preserve"> we get</w:t>
            </w:r>
          </w:p>
          <w:p w:rsidR="00E665C1" w:rsidRPr="00BC6909" w:rsidRDefault="00E665C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</w:rPr>
                            <m:t>(-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t)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</m:t>
                      </m:r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+ 1</m:t>
                      </m:r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  <w:iCs/>
              </w:rPr>
              <w:t>(2)</w:t>
            </w:r>
          </w:p>
          <w:p w:rsidR="00E665C1" w:rsidRPr="00BC6909" w:rsidRDefault="00E665C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>Adding equation (1) and (2), we get</w:t>
            </w:r>
          </w:p>
          <w:p w:rsidR="00E665C1" w:rsidRPr="00BC6909" w:rsidRDefault="00E665C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 dt ⇒I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823B3" w:rsidRPr="00396F1A" w:rsidRDefault="002B1CFE" w:rsidP="00D513A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BE4E36" w:rsidRPr="00396F1A" w:rsidRDefault="00DD0B17" w:rsidP="00D513A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oMath>
            </m:oMathPara>
          </w:p>
          <w:p w:rsidR="00D513AC" w:rsidRPr="00396F1A" w:rsidRDefault="002B1CFE" w:rsidP="00D513A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oMath>
            </m:oMathPara>
          </w:p>
          <w:p w:rsidR="00D823B3" w:rsidRPr="00396F1A" w:rsidRDefault="00D823B3" w:rsidP="00D513A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oMath>
            </m:oMathPara>
          </w:p>
          <w:p w:rsidR="00D513AC" w:rsidRPr="00396F1A" w:rsidRDefault="00360052" w:rsidP="0036005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  <w:p w:rsidR="00360052" w:rsidRPr="00396F1A" w:rsidRDefault="00360052" w:rsidP="00D823B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oMath>
            </m:oMathPara>
          </w:p>
          <w:p w:rsidR="00360052" w:rsidRPr="00396F1A" w:rsidRDefault="00360052" w:rsidP="00D823B3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360052" w:rsidRPr="00396F1A" w:rsidRDefault="00360052" w:rsidP="00D823B3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B644F" w:rsidRPr="00396F1A" w:rsidRDefault="002B1CFE" w:rsidP="00DB644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p+2q-1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q-1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DB644F" w:rsidRPr="00396F1A" w:rsidRDefault="00DB644F" w:rsidP="00DB644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-q-1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-q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DB644F" w:rsidRPr="00396F1A" w:rsidRDefault="00DB644F" w:rsidP="00DB644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(Dividing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oMath>
            <w:r w:rsidRPr="00396F1A">
              <w:rPr>
                <w:rFonts w:ascii="Cambria Math" w:hAnsi="Cambria Math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oMath>
            <w:r w:rsidRPr="00396F1A">
              <w:rPr>
                <w:rFonts w:ascii="Cambria Math" w:hAnsi="Cambria Math"/>
              </w:rPr>
              <w:t>by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2q</m:t>
                  </m:r>
                </m:sup>
              </m:sSup>
            </m:oMath>
            <w:r w:rsidRPr="00396F1A">
              <w:rPr>
                <w:rFonts w:ascii="Cambria Math" w:hAnsi="Cambria Math"/>
              </w:rPr>
              <w:t>)</w:t>
            </w:r>
          </w:p>
          <w:p w:rsidR="00BE4E36" w:rsidRPr="00396F1A" w:rsidRDefault="00DB644F" w:rsidP="006F73F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+C=-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-q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+C</m:t>
                    </m:r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1+|x-t|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1+x-1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1-x+t</m:t>
                                </m:r>
                              </m:den>
                            </m:f>
                          </m:e>
                        </m:nary>
                      </m:e>
                    </m:nary>
                  </m:e>
                </m:nary>
              </m:oMath>
            </m:oMathPara>
          </w:p>
          <w:p w:rsidR="00370938" w:rsidRPr="00BC6909" w:rsidRDefault="004D4DC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1+x-x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1-x+x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35968" w:rsidRPr="00396F1A" w:rsidRDefault="00035968" w:rsidP="002D3D4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35968" w:rsidRPr="00396F1A" w:rsidRDefault="00035968" w:rsidP="002D3D4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35968" w:rsidRPr="00396F1A" w:rsidRDefault="00035968" w:rsidP="002D3D4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x+π/4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func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337C4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x+π/4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x+π/4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t|+|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t|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 dt+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t|</m:t>
                                </m:r>
                              </m:e>
                            </m:func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w:lastRenderedPageBreak/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t|</m:t>
                          </m:r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oMath>
            <w:r w:rsidRPr="00BC6909">
              <w:rPr>
                <w:rFonts w:ascii="Cambria Math" w:hAnsi="Cambria Math"/>
              </w:rPr>
              <w:t xml:space="preserve">(as </w:t>
            </w:r>
            <m:oMath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t|+|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t|</m:t>
                      </m:r>
                    </m:e>
                  </m:func>
                </m:e>
              </m:func>
            </m:oMath>
            <w:r w:rsidRPr="00BC6909">
              <w:rPr>
                <w:rFonts w:ascii="Cambria Math" w:hAnsi="Cambria Math"/>
              </w:rPr>
              <w:t xml:space="preserve"> has a period </w:t>
            </w:r>
            <m:oMath>
              <m:r>
                <w:rPr>
                  <w:rFonts w:ascii="Cambria Math" w:hAnsi="Cambria Math"/>
                </w:rPr>
                <m:t>π/2</m:t>
              </m:r>
            </m:oMath>
            <w:r w:rsidRPr="00BC6909">
              <w:rPr>
                <w:rFonts w:ascii="Cambria Math" w:hAnsi="Cambria Math"/>
              </w:rPr>
              <w:t>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⇒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&gt;0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 xml:space="preserve"> 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∈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 g</m:t>
              </m:r>
              <m:r>
                <w:rPr>
                  <w:rFonts w:ascii="Cambria Math" w:hAnsi="Cambria Math"/>
                </w:rPr>
                <m:t>(x)</m:t>
              </m:r>
            </m:oMath>
            <w:r w:rsidR="00370938" w:rsidRPr="00BC6909">
              <w:rPr>
                <w:rFonts w:ascii="Cambria Math" w:hAnsi="Cambria Math"/>
              </w:rPr>
              <w:t xml:space="preserve"> is increasing for </w:t>
            </w:r>
            <m:oMath>
              <m:r>
                <w:rPr>
                  <w:rFonts w:ascii="Cambria Math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="00AF2F86" w:rsidRPr="00BC6909">
              <w:rPr>
                <w:rFonts w:ascii="Cambria Math" w:hAnsi="Cambria Math"/>
              </w:rPr>
              <w:t>,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1=0-0=0</m:t>
                </m:r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&gt;0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>x&gt;1</m:t>
              </m:r>
            </m:oMath>
            <w:r w:rsidR="00370938" w:rsidRPr="00BC6909">
              <w:rPr>
                <w:rFonts w:ascii="Cambria Math" w:hAnsi="Cambria Math"/>
                <w:iCs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≤0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∀</m:t>
              </m:r>
              <m:r>
                <w:rPr>
                  <w:rFonts w:ascii="Cambria Math" w:hAnsi="Cambria Math"/>
                </w:rPr>
                <m:t xml:space="preserve"> x∈(0, 1]</m:t>
              </m:r>
            </m:oMath>
          </w:p>
          <w:p w:rsidR="00370938" w:rsidRPr="00BC6909" w:rsidRDefault="00AF2F86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⇒In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(0,1]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A1AE5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I=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   (1)</m:t>
                </m:r>
              </m:oMath>
            </m:oMathPara>
          </w:p>
          <w:p w:rsidR="00F95D48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(0-x)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(0-x)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F95D4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Using the  property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a+b-x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F95D48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  (2)</m:t>
                </m:r>
              </m:oMath>
            </m:oMathPara>
          </w:p>
          <w:p w:rsidR="00F95D48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(2), we get</w:t>
            </w:r>
          </w:p>
          <w:p w:rsidR="00F95D48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 (3)</m:t>
                </m:r>
              </m:oMath>
            </m:oMathPara>
          </w:p>
          <w:p w:rsidR="00F95D48" w:rsidRPr="00BC6909" w:rsidRDefault="00F95D4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:rsidR="00892D0E" w:rsidRPr="00BC6909" w:rsidRDefault="00892D0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=4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e>
                    </m:func>
                  </m:e>
                </m:nary>
              </m:oMath>
            </m:oMathPara>
          </w:p>
          <w:p w:rsidR="00892D0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∵ 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dx=2 </m:t>
                        </m:r>
                      </m:e>
                    </m:nary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dx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2a-x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20315A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=4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 (4)</m:t>
                </m:r>
              </m:oMath>
            </m:oMathPara>
          </w:p>
          <w:p w:rsidR="0020315A" w:rsidRPr="00BC6909" w:rsidRDefault="0020315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(3) and (4), we get</w:t>
            </w:r>
          </w:p>
          <w:p w:rsidR="0020315A" w:rsidRPr="00BC6909" w:rsidRDefault="0020315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4I=4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 dx</m:t>
                    </m:r>
                  </m:e>
                </m:nary>
              </m:oMath>
            </m:oMathPara>
          </w:p>
          <w:p w:rsidR="0020315A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⇒ </m:t>
                </m:r>
                <m:r>
                  <w:rPr>
                    <w:rFonts w:ascii="Cambria Math" w:hAnsi="Cambria Math"/>
                  </w:rPr>
                  <m:t>I=π/2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I=0+2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=4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dx=4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2nπ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2nπ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=2n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dt+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2nπ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tdt </m:t>
                          </m:r>
                        </m:e>
                      </m:func>
                    </m:e>
                  </m:nary>
                </m:e>
              </m:nary>
            </m:oMath>
            <w:r w:rsidRPr="00BC6909">
              <w:rPr>
                <w:rFonts w:ascii="Cambria Math" w:hAnsi="Cambria Math"/>
              </w:rPr>
              <w:t xml:space="preserve"> (as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lies in either 1</w:t>
            </w:r>
            <w:r w:rsidRPr="00BC6909">
              <w:rPr>
                <w:rFonts w:ascii="Cambria Math" w:hAnsi="Cambria Math"/>
                <w:vertAlign w:val="superscript"/>
              </w:rPr>
              <w:t>st</w:t>
            </w:r>
            <w:r w:rsidRPr="00BC6909">
              <w:rPr>
                <w:rFonts w:ascii="Cambria Math" w:hAnsi="Cambria Math"/>
              </w:rPr>
              <w:t xml:space="preserve"> or 2</w:t>
            </w:r>
            <w:r w:rsidRPr="00BC6909">
              <w:rPr>
                <w:rFonts w:ascii="Cambria Math" w:hAnsi="Cambria Math"/>
                <w:vertAlign w:val="superscript"/>
              </w:rPr>
              <w:t>nd</w:t>
            </w:r>
            <w:r w:rsidRPr="00BC6909">
              <w:rPr>
                <w:rFonts w:ascii="Cambria Math" w:hAnsi="Cambria Math"/>
              </w:rPr>
              <w:t xml:space="preserve"> quadrant)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=2n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–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2nπ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=4n-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f(x)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dt=x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func>
                </m:e>
              </m:nary>
            </m:oMath>
            <w:r w:rsidR="00A85FA6" w:rsidRPr="00BC6909">
              <w:rPr>
                <w:rFonts w:ascii="Cambria Math" w:hAnsi="Cambria Math"/>
              </w:rPr>
              <w:t xml:space="preserve">   (1)</w:t>
            </w:r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f(x)</m:t>
                    </m:r>
                  </m:sup>
                </m:sSubSup>
                <m:r>
                  <w:rPr>
                    <w:rFonts w:ascii="Cambria Math" w:hAnsi="Cambria Math"/>
                  </w:rPr>
                  <m:t>=x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πx</m:t>
                    </m:r>
                  </m:e>
                </m:func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=3x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   (2)</w:t>
            </w:r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=-27</m:t>
                </m:r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=-3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differentiating equation (1)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>, we get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πx-x π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πx</m:t>
                        </m:r>
                      </m:e>
                    </m:func>
                  </m:e>
                </m:func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8B161B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 xml:space="preserve">dx+ 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π/4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π/2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A47A74" w:rsidRPr="00BC6909" w:rsidRDefault="008B161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</m:sSubSup>
              </m:oMath>
            </m:oMathPara>
          </w:p>
          <w:p w:rsidR="00D32EA6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-1-0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-0-1+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:rsidR="00A47A74" w:rsidRPr="00BC6909" w:rsidRDefault="00A47A7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-2=2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-2=2(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-1)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C6909">
              <w:rPr>
                <w:rFonts w:ascii="Cambria Math" w:hAnsi="Cambria Math"/>
              </w:rPr>
              <w:t xml:space="preserve">,  Put </w:t>
            </w:r>
            <m:oMath>
              <m:r>
                <w:rPr>
                  <w:rFonts w:ascii="Cambria Math" w:hAnsi="Cambria Math"/>
                </w:rPr>
                <m:t>x+1=t</m:t>
              </m:r>
            </m:oMath>
            <w:r w:rsidRPr="00BC6909">
              <w:rPr>
                <w:rFonts w:ascii="Cambria Math" w:hAnsi="Cambria Math"/>
              </w:rPr>
              <w:t>,  then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+11t+14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dt=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+11x+14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6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+ 11x+14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+ 3x+7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+ 2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+ 5x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+ 3x+7)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dx+5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(The other integrals are zero, be</w:t>
            </w:r>
            <w:r w:rsidR="004A7D31" w:rsidRPr="00BC6909">
              <w:rPr>
                <w:rFonts w:ascii="Cambria Math" w:hAnsi="Cambria Math"/>
              </w:rPr>
              <w:t>ing integrals of odd functions</w:t>
            </w:r>
            <w:r w:rsidRPr="00BC6909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F5BA3" w:rsidRPr="00396F1A" w:rsidRDefault="002B1CFE" w:rsidP="00EB3C5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7F5BA3" w:rsidRPr="00396F1A" w:rsidRDefault="007F5BA3" w:rsidP="007F5BA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 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 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1-2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</m:oMath>
            </m:oMathPara>
          </w:p>
          <w:p w:rsidR="007F5BA3" w:rsidRPr="00396F1A" w:rsidRDefault="007F5BA3" w:rsidP="002F2F6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2xdx=-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="00472DEC" w:rsidRPr="00396F1A">
              <w:rPr>
                <w:rFonts w:ascii="Cambria Math" w:hAnsi="Cambria Math"/>
              </w:rPr>
              <w:t xml:space="preserve"> P</w:t>
            </w:r>
            <w:proofErr w:type="spellStart"/>
            <w:r w:rsidRPr="00396F1A">
              <w:rPr>
                <w:rFonts w:ascii="Cambria Math" w:hAnsi="Cambria Math"/>
              </w:rPr>
              <w:t>ut</w:t>
            </w:r>
            <m:oMath>
              <w:proofErr w:type="spellEnd"/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=t⇒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dx=dt</m:t>
              </m:r>
            </m:oMath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120D82" w:rsidRPr="00396F1A" w:rsidRDefault="00120D8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BE4E36" w:rsidRPr="00396F1A" w:rsidRDefault="002B1CFE" w:rsidP="00A210E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A210EE" w:rsidRPr="00396F1A" w:rsidRDefault="00255192" w:rsidP="00255192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 I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b>
                </m:sSub>
              </m:oMath>
            </m:oMathPara>
          </w:p>
          <w:p w:rsidR="00255192" w:rsidRPr="00396F1A" w:rsidRDefault="00255192" w:rsidP="00255192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840A54" w:rsidP="00840A5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840A54" w:rsidRPr="00396F1A" w:rsidRDefault="00840A54" w:rsidP="00840A5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840A54" w:rsidRPr="00396F1A" w:rsidRDefault="00840A54" w:rsidP="00840A5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:rsidR="004C24CA" w:rsidRPr="00396F1A" w:rsidRDefault="004C24CA" w:rsidP="00CD38C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2x-1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CD38C8" w:rsidRPr="00396F1A" w:rsidRDefault="00CD38C8" w:rsidP="00CD38C8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2x⇒dt=-2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 dx</m:t>
                      </m:r>
                    </m:e>
                  </m:func>
                </m:e>
              </m:func>
            </m:oMath>
          </w:p>
          <w:p w:rsidR="00CD38C8" w:rsidRPr="00396F1A" w:rsidRDefault="00CD38C8" w:rsidP="00CD38C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CD38C8" w:rsidRPr="00396F1A" w:rsidRDefault="00CD38C8" w:rsidP="00CD38C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2x+c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E4E36" w:rsidRPr="00396F1A" w:rsidRDefault="002B1CFE" w:rsidP="00026AF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F5BA3" w:rsidRPr="00396F1A" w:rsidRDefault="007F5BA3" w:rsidP="007F5BA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9F5FC5" w:rsidRPr="00396F1A" w:rsidRDefault="009F5FC5" w:rsidP="009F5FC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9F5FC5" w:rsidRPr="00396F1A" w:rsidRDefault="009F5FC5" w:rsidP="009F5FC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4xdx=-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(2-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  <w:p w:rsidR="00731B46" w:rsidRPr="00BC6909" w:rsidRDefault="00731B4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  <w:p w:rsidR="00731B46" w:rsidRPr="00BC6909" w:rsidRDefault="00F62A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31B46" w:rsidRPr="00BC6909" w:rsidRDefault="00F62A8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bSup>
              </m:oMath>
            </m:oMathPara>
          </w:p>
          <w:p w:rsidR="00731B46" w:rsidRPr="00BC6909" w:rsidRDefault="00731B4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3e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CB700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∴</m:t>
                  </m:r>
                  <m:r>
                    <w:rPr>
                      <w:rFonts w:ascii="Cambria Math" w:hAnsi="Cambria Math"/>
                    </w:rPr>
                    <m:t xml:space="preserve"> dx=a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 dθ</m:t>
                      </m:r>
                    </m:e>
                  </m:func>
                </m:e>
              </m:func>
            </m:oMath>
          </w:p>
          <w:p w:rsidR="00CB700D" w:rsidRPr="00BC6909" w:rsidRDefault="00CB700D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x=0, θ=0;x=a, 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CB700D" w:rsidRPr="00BC6909" w:rsidRDefault="008449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</m:oMath>
            <w:r w:rsidR="00CB700D" w:rsidRPr="00BC6909">
              <w:rPr>
                <w:rFonts w:ascii="Cambria Math" w:hAnsi="Cambria Math"/>
              </w:rPr>
              <w:t xml:space="preserve"> given integral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 dθ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den>
                  </m:f>
                </m:e>
              </m:nary>
            </m:oMath>
          </w:p>
          <w:p w:rsidR="00CB700D" w:rsidRPr="00BC6909" w:rsidRDefault="008449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 dθ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CB700D" w:rsidRPr="00BC6909" w:rsidRDefault="00CB700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cos 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dθ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den>
                  </m:f>
                </m:e>
              </m:nary>
            </m:oMath>
          </w:p>
          <w:p w:rsidR="00CB700D" w:rsidRPr="00BC6909" w:rsidRDefault="00CB700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 dθ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CB700D" w:rsidRPr="00BC6909" w:rsidRDefault="008449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∴2I=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dθ=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A47A74" w:rsidRPr="00BC6909" w:rsidRDefault="008449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I=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35968" w:rsidRPr="00396F1A" w:rsidRDefault="00035968" w:rsidP="00EB5C4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EB5C4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dx-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sup>
                                </m:sSup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func>
                  </m:e>
                </m:nary>
              </m:oMath>
            </m:oMathPara>
          </w:p>
          <w:p w:rsidR="00035968" w:rsidRPr="00396F1A" w:rsidRDefault="00035968" w:rsidP="00EB5C4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sup>
                            </m:sSup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xdx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</m:e>
                            </m:func>
                          </m:e>
                        </m:nary>
                      </m:e>
                    </m:nary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EB5C4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(Integrating by parts with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BC6909">
              <w:rPr>
                <w:rFonts w:ascii="Cambria Math" w:hAnsi="Cambria Math"/>
              </w:rPr>
              <w:t xml:space="preserve"> as first function and </w:t>
            </w:r>
            <m:oMath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="0063680A" w:rsidRPr="00BC6909">
              <w:rPr>
                <w:rFonts w:ascii="Cambria Math" w:hAnsi="Cambria Math"/>
              </w:rPr>
              <w:t>as second function</w:t>
            </w:r>
            <w:r w:rsidRPr="00BC6909">
              <w:rPr>
                <w:rFonts w:ascii="Cambria Math" w:hAnsi="Cambria Math"/>
              </w:rPr>
              <w:t>)</w:t>
            </w:r>
          </w:p>
          <w:p w:rsidR="0063680A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370938" w:rsidRPr="00BC6909" w:rsidRDefault="006368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nary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 xml:space="preserve"> dx</m:t>
                    </m:r>
                  </m:num>
                  <m:den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 xml:space="preserve"> 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370938" w:rsidRPr="00BC6909" w:rsidRDefault="00B225AD" w:rsidP="00A15B3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dx-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370938" w:rsidRPr="00BC6909" w:rsidRDefault="00B225A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d>
              </m:oMath>
            </m:oMathPara>
          </w:p>
          <w:p w:rsidR="00370938" w:rsidRPr="00BC6909" w:rsidRDefault="00B225A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dx </m:t>
                    </m:r>
                  </m:e>
                </m:nary>
              </m:oMath>
            </m:oMathPara>
          </w:p>
          <w:p w:rsidR="00370938" w:rsidRPr="00BC6909" w:rsidRDefault="00B225AD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 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030517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 xml:space="preserve">n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+4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62A8D" w:rsidRPr="00BC6909" w:rsidRDefault="005B69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rad>
                      </m:den>
                    </m:f>
                  </m:e>
                </m:nary>
              </m:oMath>
            </m:oMathPara>
          </w:p>
          <w:p w:rsidR="00030517" w:rsidRPr="00BC6909" w:rsidRDefault="005B698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+ 4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030517" w:rsidRPr="00BC6909" w:rsidRDefault="0003051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 xml:space="preserve">+4=t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dx=dt</m:t>
              </m:r>
            </m:oMath>
          </w:p>
          <w:p w:rsidR="00030517" w:rsidRPr="00BC6909" w:rsidRDefault="0003051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1/n</m:t>
                      </m:r>
                    </m:sup>
                  </m:sSup>
                </m:e>
              </m:func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A=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</m:fName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2n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+…+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tan</m:t>
                                                    </m:r>
                                                  </m:fName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nπ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2n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func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 dy</m:t>
                          </m:r>
                        </m:e>
                      </m:func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 (1)</w:t>
            </w:r>
          </w:p>
          <w:p w:rsidR="001D3AD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Putting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πx=y ∴dx=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2/π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</m:t>
                    </m:r>
                  </m:e>
                </m:d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 dy</m:t>
                          </m:r>
                        </m:e>
                      </m:func>
                    </m:e>
                  </m:func>
                </m:e>
              </m:nary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I=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π -y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func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>(by property IV)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 dy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y dy= -I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 xml:space="preserve">I+I=0 </m:t>
              </m:r>
            </m:oMath>
            <w:r w:rsidRPr="00BC6909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 xml:space="preserve">2I=0 </m:t>
              </m:r>
            </m:oMath>
            <w:r w:rsidRPr="00BC6909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I=0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 w:rsidRPr="00BC6909">
              <w:rPr>
                <w:rFonts w:ascii="Cambria Math" w:hAnsi="Cambria Math"/>
              </w:rPr>
              <w:t xml:space="preserve"> from equation (1),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A=0 ∴ A=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AD3F50" w:rsidP="00AD3F50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Write </w:t>
            </w:r>
            <m:oMath>
              <m:r>
                <w:rPr>
                  <w:rFonts w:ascii="Cambria Math" w:hAnsi="Cambria Math"/>
                </w:rPr>
                <m:t>2ax+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Pr="00396F1A">
              <w:rPr>
                <w:rFonts w:ascii="Cambria Math" w:hAnsi="Cambria Math"/>
              </w:rPr>
              <w:t xml:space="preserve">and put </w:t>
            </w:r>
            <m:oMath>
              <m:r>
                <w:rPr>
                  <w:rFonts w:ascii="Cambria Math" w:hAnsi="Cambria Math"/>
                </w:rPr>
                <m:t>x+a=a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θ,</m:t>
                  </m:r>
                </m:e>
              </m:func>
            </m:oMath>
          </w:p>
          <w:p w:rsidR="00AD3F50" w:rsidRPr="00396F1A" w:rsidRDefault="00AD3F50" w:rsidP="00AD3F50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So that </w:t>
            </w:r>
            <m:oMath>
              <m:r>
                <w:rPr>
                  <w:rFonts w:ascii="Cambria Math" w:hAnsi="Cambria Math"/>
                </w:rPr>
                <m:t>dx=a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θ 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 dθ</m:t>
                  </m:r>
                </m:e>
              </m:func>
            </m:oMath>
          </w:p>
          <w:p w:rsidR="00AD3F50" w:rsidRPr="00396F1A" w:rsidRDefault="00AD3F50" w:rsidP="00AD3F5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  <w:p w:rsidR="00AD3F50" w:rsidRPr="00396F1A" w:rsidRDefault="00AD3F50" w:rsidP="00AD3F5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  <w:p w:rsidR="00AD3F50" w:rsidRPr="00396F1A" w:rsidRDefault="00F82183" w:rsidP="00AD3F5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F82183" w:rsidRPr="00396F1A" w:rsidRDefault="00F82183" w:rsidP="00AD3F5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+C=-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2ax+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31B5C" w:rsidRPr="00396F1A" w:rsidRDefault="004A52DA" w:rsidP="004A52D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4A52DA" w:rsidRPr="00396F1A" w:rsidRDefault="002B1CFE" w:rsidP="004A52D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4A52DA" w:rsidRPr="00396F1A" w:rsidRDefault="00495011" w:rsidP="0049501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495011" w:rsidRPr="00396F1A" w:rsidRDefault="00495011" w:rsidP="0049501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-5</m:t>
                    </m:r>
                  </m:den>
                </m:f>
                <m:r>
                  <w:rPr>
                    <w:rFonts w:ascii="Cambria Math" w:hAnsi="Cambria Math"/>
                  </w:rPr>
                  <m:t>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35968" w:rsidRPr="00396F1A" w:rsidRDefault="002B1CFE" w:rsidP="001C7F78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035968" w:rsidRPr="00396F1A" w:rsidRDefault="00035968" w:rsidP="00DD6A7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dx-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xdx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035968" w:rsidRPr="00396F1A" w:rsidRDefault="00035968" w:rsidP="00DD6A7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E905F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func>
                <m:r>
                  <w:rPr>
                    <w:rFonts w:ascii="Cambria Math" w:hAnsi="Cambria Math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:rsidR="00035968" w:rsidRPr="00396F1A" w:rsidRDefault="00035968" w:rsidP="00E905F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035968" w:rsidRPr="00396F1A" w:rsidRDefault="00035968" w:rsidP="00785DF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x+C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035968" w:rsidRPr="00396F1A" w:rsidRDefault="00035968" w:rsidP="009A3178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7D22C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polynomial function is differentiable everywhere. Therefore, the points of extremum can only be the roots of the derivative. Further, the derivative of a polynomial is a polynomial. The polynomial of the least degree with roots </w:t>
            </w:r>
            <m:oMath>
              <m:r>
                <w:rPr>
                  <w:rFonts w:ascii="Cambria Math" w:hAnsi="Cambria Math"/>
                </w:rPr>
                <m:t>x=1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x=3</m:t>
              </m:r>
            </m:oMath>
            <w:r w:rsidRPr="00BC6909">
              <w:rPr>
                <w:rFonts w:ascii="Cambria Math" w:hAnsi="Cambria Math"/>
              </w:rPr>
              <w:t xml:space="preserve"> has the form </w:t>
            </w:r>
            <m:oMath>
              <m:r>
                <w:rPr>
                  <w:rFonts w:ascii="Cambria Math" w:hAnsi="Cambria Math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oMath>
          </w:p>
          <w:p w:rsidR="00F1763C" w:rsidRPr="00BC6909" w:rsidRDefault="00F176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(x-3)</m:t>
              </m:r>
            </m:oMath>
          </w:p>
          <w:p w:rsidR="007D22CA" w:rsidRPr="00BC6909" w:rsidRDefault="007D22C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Since at </w:t>
            </w:r>
            <m:oMath>
              <m:r>
                <w:rPr>
                  <w:rFonts w:ascii="Cambria Math" w:hAnsi="Cambria Math"/>
                </w:rPr>
                <m:t>x=1</m:t>
              </m:r>
            </m:oMath>
            <w:r w:rsidR="00425577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 xml:space="preserve">we must have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=6</m:t>
              </m:r>
            </m:oMath>
            <w:r w:rsidR="00425577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>we have</w:t>
            </w:r>
          </w:p>
          <w:p w:rsidR="007D22CA" w:rsidRPr="00BC6909" w:rsidRDefault="007D22C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dx+6=a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- 4x+3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dx+6</m:t>
                        </m:r>
                      </m:e>
                    </m:nary>
                  </m:e>
                </m:nary>
              </m:oMath>
            </m:oMathPara>
          </w:p>
          <w:p w:rsidR="007D22CA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+6</m:t>
                </m:r>
              </m:oMath>
            </m:oMathPara>
          </w:p>
          <w:p w:rsidR="0009531E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Pr="00BC6909">
              <w:rPr>
                <w:rFonts w:ascii="Cambria Math" w:hAnsi="Cambria Math"/>
              </w:rPr>
              <w:t xml:space="preserve">so </w:t>
            </w:r>
            <m:oMath>
              <m:r>
                <w:rPr>
                  <w:rFonts w:ascii="Cambria Math" w:hAnsi="Cambria Math"/>
                </w:rPr>
                <m:t>a=3</m:t>
              </m:r>
            </m:oMath>
            <w:r w:rsidR="00425577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Hence,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+9x+2</m:t>
              </m:r>
            </m:oMath>
          </w:p>
          <w:p w:rsidR="0009531E" w:rsidRPr="00BC6909" w:rsidRDefault="000953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Thus,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+2=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nary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77111" w:rsidRPr="00396F1A" w:rsidRDefault="00177111" w:rsidP="00177111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Differentiating both sides, we get</w:t>
            </w:r>
          </w:p>
          <w:p w:rsidR="00177111" w:rsidRPr="00396F1A" w:rsidRDefault="002B1CFE" w:rsidP="0017711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den>
                </m:f>
              </m:oMath>
            </m:oMathPara>
          </w:p>
          <w:p w:rsidR="00177111" w:rsidRPr="00396F1A" w:rsidRDefault="00177111" w:rsidP="0017711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2a-3b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x(3a+2b)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(3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  <w:p w:rsidR="00177111" w:rsidRPr="00396F1A" w:rsidRDefault="00177111" w:rsidP="00177111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Comparing like terms on both sides, we get</w:t>
            </w:r>
          </w:p>
          <w:p w:rsidR="001C7F78" w:rsidRPr="00396F1A" w:rsidRDefault="00177111" w:rsidP="0017711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3=2a-3b,2=3a+2b⇒a=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,b=-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B69CA" w:rsidRPr="00BC6909" w:rsidRDefault="008330B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x-α</m:t>
                      </m:r>
                    </m:e>
                  </m:d>
                  <m:r>
                    <w:rPr>
                      <w:rFonts w:ascii="Cambria Math" w:hAnsi="Cambria Math"/>
                    </w:rPr>
                    <m:t>dx=0</m:t>
                  </m:r>
                </m:e>
              </m:nary>
            </m:oMath>
          </w:p>
          <w:p w:rsidR="008330BA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>x 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α dx</m:t>
                        </m:r>
                      </m:e>
                    </m:nary>
                  </m:e>
                </m:nary>
              </m:oMath>
            </m:oMathPara>
          </w:p>
          <w:p w:rsidR="008330BA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dt=α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dx</m:t>
                      </m:r>
                    </m:e>
                  </m:nary>
                </m:e>
              </m:nary>
            </m:oMath>
            <w:r w:rsidR="008B161B" w:rsidRPr="00BC6909">
              <w:rPr>
                <w:rFonts w:ascii="Cambria Math" w:hAnsi="Cambria Math"/>
              </w:rPr>
              <w:t>,</w:t>
            </w:r>
            <w:r w:rsidR="006526EE"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526EE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e-1</m:t>
                  </m:r>
                </m:e>
              </m:d>
              <m:r>
                <w:rPr>
                  <w:rFonts w:ascii="Cambria Math" w:hAnsi="Cambria Math"/>
                </w:rPr>
                <m:t>=α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6526EE" w:rsidRPr="00BC6909">
              <w:rPr>
                <w:rFonts w:ascii="Cambria Math" w:hAnsi="Cambria Math"/>
              </w:rPr>
              <w:t>(1)</w:t>
            </w:r>
          </w:p>
          <w:p w:rsidR="006526EE" w:rsidRPr="00BC6909" w:rsidRDefault="006526EE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Since,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 w:rsidR="00844CD4" w:rsidRPr="00BC6909">
              <w:rPr>
                <w:rFonts w:ascii="Cambria Math" w:hAnsi="Cambria Math"/>
              </w:rPr>
              <w:t xml:space="preserve"> is an i</w:t>
            </w:r>
            <w:r w:rsidR="004E2C94" w:rsidRPr="00BC6909">
              <w:rPr>
                <w:rFonts w:ascii="Cambria Math" w:hAnsi="Cambria Math"/>
              </w:rPr>
              <w:t xml:space="preserve">ncreasing function for </w:t>
            </w:r>
            <m:oMath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≤1</m:t>
              </m:r>
            </m:oMath>
            <w:r w:rsidR="008B161B" w:rsidRPr="00BC6909">
              <w:rPr>
                <w:rFonts w:ascii="Cambria Math" w:hAnsi="Cambria Math"/>
              </w:rPr>
              <w:t>,</w:t>
            </w:r>
            <w:r w:rsidR="0018647F" w:rsidRPr="00BC6909">
              <w:rPr>
                <w:rFonts w:ascii="Cambria Math" w:hAnsi="Cambria Math"/>
                <w:iCs/>
              </w:rPr>
              <w:t xml:space="preserve"> therefore,</w:t>
            </w:r>
          </w:p>
          <w:p w:rsidR="0018647F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1≤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≤e</m:t>
              </m:r>
            </m:oMath>
            <w:r w:rsidR="0018647F" w:rsidRPr="00BC6909">
              <w:rPr>
                <w:rFonts w:ascii="Cambria Math" w:hAnsi="Cambria Math"/>
                <w:iCs/>
              </w:rPr>
              <w:t xml:space="preserve"> when </w:t>
            </w:r>
            <m:oMath>
              <m:r>
                <w:rPr>
                  <w:rFonts w:ascii="Cambria Math" w:hAnsi="Cambria Math"/>
                </w:rPr>
                <m:t>0≤x≤1</m:t>
              </m:r>
            </m:oMath>
          </w:p>
          <w:p w:rsidR="0018647F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⇒1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>dx≤e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1-0</m:t>
                        </m:r>
                      </m:e>
                    </m:d>
                  </m:e>
                </m:nary>
              </m:oMath>
            </m:oMathPara>
          </w:p>
          <w:p w:rsidR="0018647F" w:rsidRPr="00BC6909" w:rsidRDefault="002105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>1≤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≤e</m:t>
                  </m:r>
                </m:e>
              </m:nary>
            </m:oMath>
            <w:r w:rsidR="00D20994" w:rsidRPr="00BC6909">
              <w:rPr>
                <w:rFonts w:ascii="Cambria Math" w:hAnsi="Cambria Math"/>
              </w:rPr>
              <w:t>(2)</w:t>
            </w:r>
          </w:p>
          <w:p w:rsidR="00D20994" w:rsidRPr="00BC6909" w:rsidRDefault="00D2099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From equations (1) and (2), we find that L.H.S. of equation (1) is positive and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 xml:space="preserve"> lies between 1 and 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 w:rsidR="008B161B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Therefore,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BC6909">
              <w:rPr>
                <w:rFonts w:ascii="Cambria Math" w:hAnsi="Cambria Math"/>
              </w:rPr>
              <w:t>is a positive real number.</w:t>
            </w:r>
          </w:p>
          <w:p w:rsidR="00D20994" w:rsidRPr="00BC6909" w:rsidRDefault="00D2099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lastRenderedPageBreak/>
              <w:t xml:space="preserve">Now, from equation (1), </w:t>
            </w:r>
            <m:oMath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(e-1)</m:t>
                  </m:r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den>
              </m:f>
            </m:oMath>
            <w:r w:rsidRPr="00BC6909">
              <w:rPr>
                <w:rFonts w:ascii="Cambria Math" w:hAnsi="Cambria Math"/>
              </w:rPr>
              <w:t xml:space="preserve">    (3)</w:t>
            </w:r>
          </w:p>
          <w:p w:rsidR="00D20994" w:rsidRPr="00BC6909" w:rsidRDefault="00D2099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denominator of equation (3) is greater than unity and the numerator lies between 0 and 1. Therefore, </w:t>
            </w:r>
            <m:oMath>
              <m:r>
                <w:rPr>
                  <w:rFonts w:ascii="Cambria Math" w:hAnsi="Cambria Math"/>
                </w:rPr>
                <m:t>0&lt;α&lt;1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+ 1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66253" w:rsidRPr="00BC6909" w:rsidRDefault="007662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+ 1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D22CA" w:rsidRPr="00BC6909" w:rsidRDefault="00643BB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nary>
                  </m:e>
                </m:nary>
              </m:oMath>
            </m:oMathPara>
          </w:p>
          <w:p w:rsidR="007D22CA" w:rsidRPr="00BC6909" w:rsidRDefault="007D22C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  <w:p w:rsidR="007D22CA" w:rsidRPr="00BC6909" w:rsidRDefault="007D22C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31B5C" w:rsidRPr="00396F1A" w:rsidRDefault="003278C9" w:rsidP="003278C9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2/7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9/7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dθ</m:t>
              </m:r>
            </m:oMath>
          </w:p>
          <w:p w:rsidR="003278C9" w:rsidRPr="00396F1A" w:rsidRDefault="003278C9" w:rsidP="003278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θ/2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2/7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θ/2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9/2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θ/2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4/7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θ/2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18/7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dθ</m:t>
                </m:r>
              </m:oMath>
            </m:oMathPara>
          </w:p>
          <w:p w:rsidR="003278C9" w:rsidRPr="00396F1A" w:rsidRDefault="003278C9" w:rsidP="003278C9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=t ∴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=dt</m:t>
              </m:r>
            </m:oMath>
          </w:p>
          <w:p w:rsidR="003278C9" w:rsidRPr="00396F1A" w:rsidRDefault="003278C9" w:rsidP="003278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4/7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18/7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dt </m:t>
              </m:r>
            </m:oMath>
            <w:r w:rsidR="002A508C" w:rsidRPr="00396F1A">
              <w:rPr>
                <w:rFonts w:ascii="Cambria Math" w:hAnsi="Cambria Math"/>
              </w:rPr>
              <w:t xml:space="preserve">  (Here</w:t>
            </w:r>
            <m:oMath>
              <m:r>
                <w:rPr>
                  <w:rFonts w:ascii="Cambria Math" w:hAnsi="Cambria Math"/>
                </w:rPr>
                <m:t>m+n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=-2)</m:t>
              </m:r>
            </m:oMath>
          </w:p>
          <w:p w:rsidR="003278C9" w:rsidRPr="00396F1A" w:rsidRDefault="0088606E" w:rsidP="0088606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4/7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tdt</m:t>
                </m:r>
              </m:oMath>
            </m:oMathPara>
          </w:p>
          <w:p w:rsidR="00BF313E" w:rsidRPr="00396F1A" w:rsidRDefault="00BF313E" w:rsidP="00BF313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t=u 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t dt=du</m:t>
              </m:r>
            </m:oMath>
          </w:p>
          <w:p w:rsidR="00BF313E" w:rsidRPr="00396F1A" w:rsidRDefault="00BF313E" w:rsidP="00BF313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4/7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11/7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11/7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11/7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BF313E" w:rsidRPr="00396F1A" w:rsidRDefault="00BF313E" w:rsidP="00BF313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11/7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func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x-x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dt+ 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tf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func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e>
                </m:func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func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x-f(x)</m:t>
                    </m:r>
                  </m:e>
                </m:func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nary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xf(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x)(-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xf 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370938" w:rsidRPr="00BC6909" w:rsidRDefault="00A85F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func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oMath>
            <w:r w:rsidRPr="00BC6909">
              <w:rPr>
                <w:rFonts w:ascii="Cambria Math" w:hAnsi="Cambria Math"/>
              </w:rPr>
              <w:t xml:space="preserve"> is attained when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func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=5.33</m:t>
                </m:r>
              </m:oMath>
            </m:oMathPara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35968" w:rsidRPr="00396F1A" w:rsidRDefault="00035968" w:rsidP="009B1745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d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rad>
                    </m:den>
                  </m:f>
                </m:e>
              </m:nary>
            </m:oMath>
          </w:p>
          <w:p w:rsidR="00035968" w:rsidRPr="00396F1A" w:rsidRDefault="00035968" w:rsidP="005D457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func>
            </m:oMath>
            <w:r w:rsidRPr="00396F1A">
              <w:rPr>
                <w:rFonts w:ascii="Cambria Math" w:hAnsi="Cambria Math"/>
              </w:rPr>
              <w:t>, then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p dp</m:t>
                  </m:r>
                </m:e>
              </m:func>
            </m:oMath>
          </w:p>
          <w:p w:rsidR="00035968" w:rsidRPr="00396F1A" w:rsidRDefault="00035968" w:rsidP="005D457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 dp</m:t>
                                </m:r>
                              </m:e>
                            </m:func>
                          </m:e>
                        </m:func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func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nary>
              </m:oMath>
            </m:oMathPara>
          </w:p>
          <w:p w:rsidR="00035968" w:rsidRPr="00396F1A" w:rsidRDefault="00035968" w:rsidP="005D457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035968" w:rsidRPr="00396F1A" w:rsidRDefault="00035968" w:rsidP="005D457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)dp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035968" w:rsidRPr="00396F1A" w:rsidRDefault="00035968" w:rsidP="005D457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p dp-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func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e>
                    </m:nary>
                  </m:e>
                </m:d>
              </m:oMath>
            </m:oMathPara>
          </w:p>
          <w:p w:rsidR="00035968" w:rsidRPr="00396F1A" w:rsidRDefault="00035968" w:rsidP="005D457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5D457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(1-x)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(1-x)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006BCF" w:rsidRPr="00FF73DC" w:rsidRDefault="00D004BF" w:rsidP="00CA5320">
            <w:pPr>
              <w:contextualSpacing/>
              <w:rPr>
                <w:rFonts w:ascii="Cambria Math" w:eastAsiaTheme="minorEastAsia" w:hAnsi="Cambria Math"/>
              </w:rPr>
            </w:pPr>
            <w:r w:rsidRPr="00FF73DC">
              <w:rPr>
                <w:rFonts w:ascii="Cambria Math" w:hAnsi="Cambria Math"/>
              </w:rPr>
              <w:t xml:space="preserve">Let  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-1)dx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den>
                  </m:f>
                </m:e>
              </m:nary>
            </m:oMath>
          </w:p>
          <w:p w:rsidR="00006BCF" w:rsidRPr="00FF73DC" w:rsidRDefault="00D004BF" w:rsidP="00CA5320">
            <w:pPr>
              <w:contextualSpacing/>
              <w:rPr>
                <w:rFonts w:ascii="Cambria Math" w:eastAsiaTheme="minorEastAsia" w:hAnsi="Cambria Math"/>
              </w:rPr>
            </w:pPr>
            <w:r w:rsidRPr="00FF73DC">
              <w:rPr>
                <w:rFonts w:ascii="Cambria Math" w:eastAsiaTheme="minorEastAsia" w:hAnsi="Cambria Math"/>
              </w:rPr>
              <w:t xml:space="preserve">On dividing Nr and Dr by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oMath>
            <w:r w:rsidRPr="00FF73DC">
              <w:rPr>
                <w:rFonts w:ascii="Cambria Math" w:eastAsiaTheme="minorEastAsia" w:hAnsi="Cambria Math"/>
              </w:rPr>
              <w:t>, we get</w:t>
            </w:r>
          </w:p>
          <w:p w:rsidR="00006BCF" w:rsidRPr="00FF73DC" w:rsidRDefault="00D004BF" w:rsidP="00CA5320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rad>
                      </m:den>
                    </m:f>
                  </m:e>
                </m:nary>
              </m:oMath>
            </m:oMathPara>
          </w:p>
          <w:p w:rsidR="00006BCF" w:rsidRPr="00FF73DC" w:rsidRDefault="00D004BF" w:rsidP="00CA5320">
            <w:pPr>
              <w:contextualSpacing/>
              <w:rPr>
                <w:rFonts w:ascii="Cambria Math" w:eastAsiaTheme="minorEastAsia" w:hAnsi="Cambria Math"/>
              </w:rPr>
            </w:pPr>
            <w:r w:rsidRPr="00FF73DC">
              <w:rPr>
                <w:rFonts w:ascii="Cambria Math" w:eastAsiaTheme="minorEastAsia" w:hAnsi="Cambria Math"/>
              </w:rPr>
              <w:t xml:space="preserve">Put </w:t>
            </w:r>
            <m:oMath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=t   ⇒ 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dx=dt</m:t>
              </m:r>
            </m:oMath>
          </w:p>
          <w:p w:rsidR="00006BCF" w:rsidRPr="00FF73DC" w:rsidRDefault="00D004BF" w:rsidP="00CA5320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∴I=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+c=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F6BE5" w:rsidRPr="00396F1A" w:rsidRDefault="001F6BE5" w:rsidP="00F1772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Differentiating both sides, we get</w:t>
            </w:r>
          </w:p>
          <w:p w:rsidR="00D31B5C" w:rsidRPr="00396F1A" w:rsidRDefault="002B1CFE" w:rsidP="00F177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161E13" w:rsidRPr="00396F1A" w:rsidRDefault="00161E13" w:rsidP="00161E1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1B5C" w:rsidRPr="00396F1A" w:rsidRDefault="00600642" w:rsidP="0060064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d>
              </m:oMath>
            </m:oMathPara>
          </w:p>
          <w:p w:rsidR="00600642" w:rsidRPr="00396F1A" w:rsidRDefault="00600642" w:rsidP="0060064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600642" w:rsidRPr="00396F1A" w:rsidRDefault="00600642" w:rsidP="0060064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600642" w:rsidRPr="00396F1A" w:rsidRDefault="001170CA" w:rsidP="00600642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dx-x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dx+C</m:t>
                </m:r>
              </m:oMath>
            </m:oMathPara>
          </w:p>
          <w:p w:rsidR="001170CA" w:rsidRPr="00396F1A" w:rsidRDefault="001170CA" w:rsidP="001170C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 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E1B8F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x-π/4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=t</m:t>
              </m:r>
            </m:oMath>
            <w:r w:rsidR="00405200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get</w:t>
            </w:r>
          </w:p>
          <w:p w:rsidR="00370938" w:rsidRPr="00BC6909" w:rsidRDefault="001E1B8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Adding, we get </w:t>
            </w:r>
            <m:oMath>
              <m:r>
                <w:rPr>
                  <w:rFonts w:ascii="Cambria Math" w:hAnsi="Cambria Math"/>
                </w:rPr>
                <m:t>2I=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-π/2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370938" w:rsidRPr="00BC6909" w:rsidRDefault="001E1B8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</m:t>
                </m:r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xdx 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∴k=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E4E36" w:rsidRPr="00396F1A" w:rsidRDefault="0008347E" w:rsidP="0008347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x+2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+3x+3</m:t>
                          </m:r>
                        </m:e>
                      </m:d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08347E" w:rsidRPr="00396F1A" w:rsidRDefault="0008347E" w:rsidP="0008347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x+1=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,dx=2t dt, </m:t>
              </m:r>
            </m:oMath>
            <w:r w:rsidRPr="00396F1A">
              <w:rPr>
                <w:rFonts w:ascii="Cambria Math" w:hAnsi="Cambria Math"/>
              </w:rPr>
              <w:t>we get</w:t>
            </w:r>
          </w:p>
          <w:p w:rsidR="0008347E" w:rsidRPr="00396F1A" w:rsidRDefault="0008347E" w:rsidP="000834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08347E" w:rsidRPr="00396F1A" w:rsidRDefault="0008347E" w:rsidP="000834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(1/t)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</m:den>
                    </m:f>
                  </m:e>
                </m:nary>
              </m:oMath>
            </m:oMathPara>
          </w:p>
          <w:p w:rsidR="0008347E" w:rsidRPr="00396F1A" w:rsidRDefault="0008347E" w:rsidP="000834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08347E" w:rsidRPr="00396F1A" w:rsidRDefault="006F73F9" w:rsidP="000834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3(x+1)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52FD4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</m:oMathPara>
          </w:p>
          <w:p w:rsidR="006068C8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+…∞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6068C8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3.1!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5.2!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7.3!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+…∞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6068C8" w:rsidRPr="00BC6909" w:rsidRDefault="00175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3.1!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5.2!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7.3!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+…∞</m:t>
                    </m:r>
                  </m:e>
                </m:d>
              </m:oMath>
            </m:oMathPara>
          </w:p>
          <w:p w:rsidR="006068C8" w:rsidRPr="00BC6909" w:rsidRDefault="006068C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Clearly ‘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oMath>
            <w:r w:rsidRPr="00BC6909">
              <w:rPr>
                <w:rFonts w:ascii="Cambria Math" w:hAnsi="Cambria Math"/>
              </w:rPr>
              <w:t>’ is the correct alternative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0241F3">
              <w:rPr>
                <w:rFonts w:ascii="Cambria Math" w:eastAsiaTheme="minorEastAsia" w:hAnsi="Cambria Math"/>
              </w:rPr>
              <w:t>We have,</w:t>
            </w:r>
          </w:p>
          <w:p w:rsidR="004943B2" w:rsidRPr="000241F3" w:rsidRDefault="00565C58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=2+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rad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dt,xϵ(-1,1)</m:t>
                </m:r>
              </m:oMath>
            </m:oMathPara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0241F3">
              <w:rPr>
                <w:rFonts w:ascii="Cambria Math" w:eastAsiaTheme="minorEastAsia" w:hAnsi="Cambria Math"/>
              </w:rPr>
              <w:t xml:space="preserve">On differentiating w.r.t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0241F3">
              <w:rPr>
                <w:rFonts w:ascii="Cambria Math" w:eastAsiaTheme="minorEastAsia" w:hAnsi="Cambria Math"/>
              </w:rPr>
              <w:t>, we get</w:t>
            </w:r>
          </w:p>
          <w:p w:rsidR="004943B2" w:rsidRPr="000241F3" w:rsidRDefault="00565C58" w:rsidP="004C2EC2">
            <w:pPr>
              <w:contextualSpacing/>
              <w:rPr>
                <w:rFonts w:ascii="Cambria Math" w:eastAsiaTheme="minorEastAsia" w:hAnsi="Cambria Math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oMath>
            <w:r w:rsidR="00D10781" w:rsidRPr="000241F3">
              <w:rPr>
                <w:rFonts w:ascii="Cambria Math" w:eastAsiaTheme="minorEastAsia" w:hAnsi="Cambria Math"/>
              </w:rPr>
              <w:t xml:space="preserve"> </w:t>
            </w:r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  <w:p w:rsidR="004943B2" w:rsidRPr="000241F3" w:rsidRDefault="00D10781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eastAsiaTheme="minorEastAsia" w:hAnsi="Cambria Math"/>
                </w:rPr>
                <m:t>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 w:rsidRPr="000241F3">
              <w:rPr>
                <w:rFonts w:ascii="Cambria Math" w:eastAsiaTheme="minorEastAsia" w:hAnsi="Cambria Math"/>
              </w:rPr>
              <w:t xml:space="preserve"> is the inverse of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f'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(x)</m:t>
                    </m:r>
                  </m:den>
                </m:f>
              </m:oMath>
            </m:oMathPara>
          </w:p>
          <w:p w:rsidR="004943B2" w:rsidRPr="000241F3" w:rsidRDefault="00D10781" w:rsidP="004C2EC2">
            <w:pPr>
              <w:contextualSpacing/>
              <w:jc w:val="both"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0241F3">
              <w:rPr>
                <w:rFonts w:ascii="Cambria Math" w:eastAsiaTheme="minorEastAsia" w:hAnsi="Cambria Math"/>
              </w:rPr>
              <w:t xml:space="preserve">As </w:t>
            </w:r>
            <m:oMath>
              <m:r>
                <w:rPr>
                  <w:rFonts w:ascii="Cambria Math" w:eastAsiaTheme="minorEastAsia" w:hAnsi="Cambria Math"/>
                </w:rPr>
                <m:t>x=0,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=2</m:t>
              </m:r>
            </m:oMath>
          </w:p>
          <w:p w:rsidR="004943B2" w:rsidRPr="000241F3" w:rsidRDefault="00D10781" w:rsidP="004C2EC2">
            <w:pPr>
              <w:contextualSpacing/>
              <w:rPr>
                <w:rFonts w:ascii="Cambria Math" w:eastAsiaTheme="minorEastAsia" w:hAnsi="Cambria Math"/>
              </w:rPr>
            </w:pPr>
            <w:r w:rsidRPr="000241F3">
              <w:rPr>
                <w:rFonts w:ascii="Cambria Math" w:eastAsiaTheme="minorEastAsia" w:hAnsi="Cambria Math"/>
              </w:rPr>
              <w:t xml:space="preserve">and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C7F78" w:rsidRPr="00396F1A" w:rsidRDefault="00A629B6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rad>
                            </m:e>
                          </m:d>
                        </m:e>
                      </m:func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dx,</m:t>
              </m:r>
            </m:oMath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t=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oMath>
          </w:p>
          <w:p w:rsidR="00A629B6" w:rsidRPr="00396F1A" w:rsidRDefault="00A629B6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FE2CFF" w:rsidRPr="00396F1A" w:rsidRDefault="00FE2CFF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rad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FE2CFF" w:rsidRPr="00396F1A" w:rsidRDefault="00FE2CFF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t-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rad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tdt</m:t>
                </m:r>
              </m:oMath>
            </m:oMathPara>
          </w:p>
          <w:p w:rsidR="00FE2CFF" w:rsidRPr="00396F1A" w:rsidRDefault="00FE2CFF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FE2CFF" w:rsidRPr="00396F1A" w:rsidRDefault="00FE2CFF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FE2CFF" w:rsidRPr="00396F1A" w:rsidRDefault="00FE2CFF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-x+C</m:t>
                    </m:r>
                  </m:e>
                </m:func>
              </m:oMath>
            </m:oMathPara>
          </w:p>
          <w:p w:rsidR="00FE2CFF" w:rsidRPr="00396F1A" w:rsidRDefault="00FE2CFF" w:rsidP="00A629B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⇒a=1,b=-1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(2-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C80A25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=t</m:t>
              </m:r>
            </m:oMath>
          </w:p>
          <w:p w:rsidR="00370938" w:rsidRPr="00BC6909" w:rsidRDefault="001E254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-dt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1-t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(1+t)</m:t>
                        </m:r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3e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3e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370938" w:rsidRPr="00BC6909" w:rsidRDefault="001E254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=3e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4π-2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 +2-t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4π-2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>2π-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=z</m:t>
              </m:r>
            </m:oMath>
          </w:p>
          <w:p w:rsidR="00370938" w:rsidRPr="00BC6909" w:rsidRDefault="002003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dt=dz,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i.e.</m:t>
                </m:r>
                <m:r>
                  <w:rPr>
                    <w:rFonts w:ascii="Cambria Math" w:hAnsi="Cambria Math"/>
                  </w:rPr>
                  <m:t>, dt=-2 dz</m:t>
                </m:r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t=4π-2, z=2π-2π +1=1</m:t>
              </m:r>
            </m:oMath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t=4π, z=2π-2π=0</m:t>
              </m:r>
            </m:oMath>
          </w:p>
          <w:p w:rsidR="00370938" w:rsidRPr="00BC6909" w:rsidRDefault="002003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2π-z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(-2dz)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1+z</m:t>
                        </m:r>
                      </m:den>
                    </m:f>
                  </m:e>
                </m:nary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z dz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dt=-α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dx+A-2</m:t>
                        </m:r>
                      </m:e>
                    </m:func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dx+A-2A</m:t>
                    </m:r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=aπ-2A⇒λ=2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- 4y+5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(y-2)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(2y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- 8y+1)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dy</m:t>
              </m:r>
            </m:oMath>
            <w:r w:rsidR="00C80A25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>y-2=z</m:t>
              </m:r>
            </m:oMath>
          </w:p>
          <w:p w:rsidR="00370938" w:rsidRPr="00BC6909" w:rsidRDefault="006368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dz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9CA" w:rsidRPr="00BC6909" w:rsidRDefault="004434C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xdx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4434CC" w:rsidRPr="00BC6909" w:rsidRDefault="004434C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 Let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</w:p>
          <w:p w:rsidR="00603FD1" w:rsidRPr="00BC6909" w:rsidRDefault="00EF084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dt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EF0844" w:rsidRPr="00BC6909" w:rsidRDefault="00CB700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dt=-I</m:t>
                </m:r>
              </m:oMath>
            </m:oMathPara>
          </w:p>
          <w:p w:rsidR="00CB700D" w:rsidRPr="00BC6909" w:rsidRDefault="00EF084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I=0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  <m:r>
                  <w:rPr>
                    <w:rFonts w:ascii="Cambria Math" w:hAnsi="Cambria Math"/>
                  </w:rPr>
                  <m:t>dt=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]dt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2nπ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t]dt</m:t>
                        </m:r>
                      </m:e>
                    </m:func>
                  </m:e>
                </m:nary>
              </m:oMath>
            </m:oMathPara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=n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t] dt+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2nπ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t]dt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(as [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]</m:t>
                                  </m:r>
                                </m:e>
                              </m:func>
                            </m:e>
                          </m:func>
                        </m:e>
                      </m:nary>
                    </m:e>
                  </m:func>
                </m:e>
              </m:nary>
            </m:oMath>
            <w:r w:rsidRPr="00BC6909">
              <w:rPr>
                <w:rFonts w:ascii="Cambria Math" w:hAnsi="Cambria Math"/>
              </w:rPr>
              <w:t xml:space="preserve"> is periodic with period </w:t>
            </w:r>
            <m:oMath>
              <m:r>
                <w:rPr>
                  <w:rFonts w:ascii="Cambria Math" w:hAnsi="Cambria Math"/>
                </w:rPr>
                <m:t>2π)</m:t>
              </m:r>
            </m:oMath>
          </w:p>
          <w:p w:rsidR="001D3AD5" w:rsidRPr="00BC6909" w:rsidRDefault="001D3A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=-nπ +0=-nπ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 w:rsidR="00370938" w:rsidRPr="00BC6909">
              <w:rPr>
                <w:rFonts w:ascii="Cambria Math" w:hAnsi="Cambria Math"/>
              </w:rPr>
              <w:t xml:space="preserve">    (differentiating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370938" w:rsidRPr="00BC6909">
              <w:rPr>
                <w:rFonts w:ascii="Cambria Math" w:hAnsi="Cambria Math"/>
              </w:rPr>
              <w:t xml:space="preserve"> using Leibnitz rule)</w:t>
            </w:r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 w:rsidR="00370938" w:rsidRPr="00BC6909">
              <w:rPr>
                <w:rFonts w:ascii="Cambria Math" w:hAnsi="Cambria Math"/>
              </w:rPr>
              <w:t xml:space="preserve">[as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="00370938" w:rsidRPr="00BC6909">
              <w:rPr>
                <w:rFonts w:ascii="Cambria Math" w:hAnsi="Cambria Math"/>
              </w:rPr>
              <w:t xml:space="preserve"> is not zero everywhere]</w:t>
            </w:r>
          </w:p>
          <w:p w:rsidR="0024364F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2f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(2+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x=0</m:t>
              </m:r>
            </m:oMath>
            <w:r w:rsidRPr="00BC6909">
              <w:rPr>
                <w:rFonts w:ascii="Cambria Math" w:hAnsi="Cambria Math"/>
              </w:rPr>
              <w:t xml:space="preserve"> we have </w:t>
            </w:r>
            <m:oMath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</m:func>
            </m:oMath>
            <w:r w:rsidR="00B4334C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oMath>
          </w:p>
          <w:p w:rsidR="00370938" w:rsidRPr="00BC6909" w:rsidRDefault="002436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 x ≠nπ, n∈I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31B5C" w:rsidRPr="00396F1A" w:rsidRDefault="004E1B12" w:rsidP="006C48D0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Given that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1/10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oMath>
          </w:p>
          <w:p w:rsidR="006C48D0" w:rsidRPr="00396F1A" w:rsidRDefault="006C48D0" w:rsidP="006C48D0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or 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(x+1)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1/10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  <w:p w:rsidR="002275E1" w:rsidRPr="00396F1A" w:rsidRDefault="002275E1" w:rsidP="006C48D0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Now 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+2x=t⇒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2275E1" w:rsidRPr="00396F1A" w:rsidRDefault="002275E1" w:rsidP="006C48D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1/10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11/10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11/10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2275E1" w:rsidRPr="00396F1A" w:rsidRDefault="002275E1" w:rsidP="006C48D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11/10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e>
                                </m:func>
                              </m:e>
                            </m:rad>
                          </m:e>
                        </m:func>
                      </m:den>
                    </m:f>
                  </m:e>
                </m:nary>
              </m:oMath>
            </m:oMathPara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</m:func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t=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rad>
            </m:oMath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⇒dt=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</w:rPr>
                  <m:t>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x+5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35968" w:rsidRPr="00396F1A" w:rsidRDefault="00035968" w:rsidP="00237533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,b=5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7093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dt+ 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e>
                            </m:nary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dt</m:t>
                            </m:r>
                          </m:e>
                        </m:nary>
                      </m:e>
                    </m:func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form</m:t>
                    </m:r>
                  </m:e>
                </m:d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Apply L’Ho</w:t>
            </w:r>
            <w:r w:rsidR="00B4334C" w:rsidRPr="00BC6909">
              <w:rPr>
                <w:rFonts w:ascii="Cambria Math" w:hAnsi="Cambria Math"/>
              </w:rPr>
              <w:t>s</w:t>
            </w:r>
            <w:r w:rsidRPr="00BC6909">
              <w:rPr>
                <w:rFonts w:ascii="Cambria Math" w:hAnsi="Cambria Math"/>
              </w:rPr>
              <w:t>pital Rule</w:t>
            </w:r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func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func>
              </m:oMath>
            </m:oMathPara>
          </w:p>
          <w:p w:rsidR="00370938" w:rsidRPr="00BC6909" w:rsidRDefault="003709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90487" w:rsidRPr="00BC6909" w:rsidRDefault="000D4E8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(πx/2)+B</m:t>
                    </m:r>
                  </m:e>
                </m:func>
              </m:oMath>
            </m:oMathPara>
          </w:p>
          <w:p w:rsidR="000D4E83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C9148F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func>
            </m:oMath>
            <w:r w:rsidR="00C9148F" w:rsidRPr="00BC6909">
              <w:rPr>
                <w:rFonts w:ascii="Cambria Math" w:hAnsi="Cambria Math"/>
              </w:rPr>
              <w:t xml:space="preserve">  (given)</w:t>
            </w:r>
          </w:p>
          <w:p w:rsidR="00C9148F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A=4/π</m:t>
                </m:r>
              </m:oMath>
            </m:oMathPara>
          </w:p>
          <w:p w:rsidR="00C9148F" w:rsidRPr="00BC6909" w:rsidRDefault="00C9148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given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nary>
            </m:oMath>
          </w:p>
          <w:p w:rsidR="00C9148F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nary>
              </m:oMath>
            </m:oMathPara>
          </w:p>
          <w:p w:rsidR="00C9148F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+Bx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oMath>
            </m:oMathPara>
          </w:p>
          <w:p w:rsidR="00C9148F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B+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B=0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81BF8" w:rsidRPr="00BC6909" w:rsidRDefault="00C96CF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080A98" w:rsidRPr="00BC6909">
              <w:rPr>
                <w:rFonts w:ascii="Cambria Math" w:hAnsi="Cambria Math"/>
              </w:rPr>
              <w:t xml:space="preserve">     (1)</w:t>
            </w:r>
          </w:p>
          <w:p w:rsidR="00C96CFF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I=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="00080A98" w:rsidRPr="00BC6909">
              <w:rPr>
                <w:rFonts w:ascii="Cambria Math" w:hAnsi="Cambria Math"/>
              </w:rPr>
              <w:t xml:space="preserve">   (2)</w:t>
            </w:r>
          </w:p>
          <w:p w:rsidR="00080A98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Using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</m:oMath>
            </m:oMathPara>
          </w:p>
          <w:p w:rsidR="00080A98" w:rsidRPr="00BC6909" w:rsidRDefault="00080A9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Adding equation (1) and (2), we get </w:t>
            </w:r>
            <m:oMath>
              <m:r>
                <w:rPr>
                  <w:rFonts w:ascii="Cambria Math" w:hAnsi="Cambria Math"/>
                </w:rPr>
                <m:t>2I=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r>
                    <w:rPr>
                      <w:rFonts w:ascii="Cambria Math" w:hAnsi="Cambria Math"/>
                    </w:rPr>
                    <m:t>1dx</m:t>
                  </m:r>
                </m:e>
              </m:nary>
            </m:oMath>
          </w:p>
          <w:p w:rsidR="00080A98" w:rsidRPr="00BC6909" w:rsidRDefault="0076157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I=π/4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144840" w:rsidRPr="00BC6909" w:rsidRDefault="00930B8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2+x</m:t>
                    </m:r>
                  </m:e>
                </m:d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4+x</m:t>
                    </m:r>
                  </m:e>
                </m:d>
              </m:oMath>
            </m:oMathPara>
          </w:p>
          <w:p w:rsidR="00930B8C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2+2-x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930B8C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4</m:t>
              </m:r>
            </m:oMath>
            <w:r w:rsidR="00930B8C" w:rsidRPr="00BC6909">
              <w:rPr>
                <w:rFonts w:ascii="Cambria Math" w:hAnsi="Cambria Math"/>
              </w:rPr>
              <w:t xml:space="preserve"> is a period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</w:p>
          <w:p w:rsidR="00930B8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48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48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743D5D" w:rsidRPr="00BC6909" w:rsidRDefault="00743D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743D5D" w:rsidRPr="00BC6909" w:rsidRDefault="00743D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(in second integral replacing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x+48</m:t>
              </m:r>
            </m:oMath>
            <w:r w:rsidRPr="00BC6909">
              <w:rPr>
                <w:rFonts w:ascii="Cambria Math" w:hAnsi="Cambria Math"/>
              </w:rPr>
              <w:t xml:space="preserve"> and then using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=f(x+48)</m:t>
              </m:r>
            </m:oMath>
            <w:r w:rsidRPr="00BC6909">
              <w:rPr>
                <w:rFonts w:ascii="Cambria Math" w:hAnsi="Cambria Math"/>
              </w:rPr>
              <w:t>)</w:t>
            </w:r>
          </w:p>
          <w:p w:rsidR="00743D5D" w:rsidRPr="00BC6909" w:rsidRDefault="00743D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=12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  <w:p w:rsidR="00743D5D" w:rsidRPr="00BC6909" w:rsidRDefault="00743D5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=12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4+x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+5</m:t>
                </m:r>
              </m:oMath>
            </m:oMathPara>
          </w:p>
          <w:p w:rsidR="00743D5D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=24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dx+5=125</m:t>
                    </m:r>
                  </m:e>
                </m:nary>
              </m:oMath>
            </m:oMathPara>
          </w:p>
          <w:p w:rsidR="00743D5D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-2+48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43D5D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dx+12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1CED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dx+24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1CED" w:rsidRPr="00BC6909" w:rsidRDefault="009A1CE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=125</m:t>
                </m:r>
              </m:oMath>
            </m:oMathPara>
          </w:p>
          <w:p w:rsidR="009A1CED" w:rsidRPr="00BC6909" w:rsidRDefault="009A1CE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52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4+48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oMath>
          </w:p>
          <w:p w:rsidR="009A1CED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dx+12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1CED" w:rsidRPr="00BC6909" w:rsidRDefault="009A1CE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4+x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dx+24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1CED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dx+24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1CED" w:rsidRPr="00BC6909" w:rsidRDefault="009A1CE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=125</m:t>
                </m:r>
              </m:oMath>
            </m:oMathPara>
          </w:p>
          <w:p w:rsidR="009A1CED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3+48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9A1CED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dx+12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1CED" w:rsidRPr="00BC6909" w:rsidRDefault="008D149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dx+24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1CED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≠125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∵x∈[-1, 0)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-1≤x&lt;0 </m:t>
                </m:r>
              </m:oMath>
            </m:oMathPara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-1≤x&lt;0</m:t>
              </m:r>
            </m:oMath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}dx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</m:e>
                        </m:fun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x-2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x∙x-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func>
                  </m:e>
                </m:d>
              </m:oMath>
            </m:oMathPara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x-2x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x+2{ 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e>
                </m:func>
                <m:r>
                  <w:rPr>
                    <w:rFonts w:ascii="Cambria Math" w:hAnsi="Cambria Math"/>
                  </w:rPr>
                  <m:t>}+c</m:t>
                </m:r>
              </m:oMath>
            </m:oMathPara>
          </w:p>
          <w:p w:rsidR="00D212B9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comparing, we get</w:t>
            </w:r>
          </w:p>
          <w:p w:rsidR="00D212B9" w:rsidRPr="00A32310" w:rsidRDefault="00D212B9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=-2x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210B1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925069" w:rsidRPr="00BC6909" w:rsidRDefault="0092506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2x ×xdx</m:t>
                    </m:r>
                  </m:e>
                </m:nary>
              </m:oMath>
            </m:oMathPara>
          </w:p>
          <w:p w:rsidR="00925069" w:rsidRPr="00BC6909" w:rsidRDefault="0092506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+2n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925069" w:rsidRPr="00BC6909" w:rsidRDefault="0092506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+2n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25069" w:rsidRPr="00BC6909" w:rsidRDefault="0092506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+2n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  <w:p w:rsidR="00925069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25069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925069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:rsidR="00535706" w:rsidRPr="00BC6909" w:rsidRDefault="0053570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 </w:t>
            </w:r>
            <m:oMath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535706" w:rsidRPr="00BC6909" w:rsidRDefault="0053570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210B10" w:rsidRPr="00BC6909" w:rsidRDefault="00D76CB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+3x+3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+ 2x+2</m:t>
                            </m:r>
                          </m:e>
                        </m:d>
                      </m:den>
                    </m:f>
                  </m:e>
                </m:nary>
              </m:oMath>
            </m:oMathPara>
          </w:p>
          <w:p w:rsidR="00D76CB5" w:rsidRPr="00BC6909" w:rsidRDefault="00D0287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+2x+2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-(x+1)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+2x+2)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D76CB5" w:rsidRPr="00BC6909" w:rsidRDefault="00D0287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+ 2x+2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D76CB5" w:rsidRPr="00BC6909" w:rsidRDefault="00D76CB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x+1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4877EB" w:rsidRPr="00BC6909" w:rsidRDefault="004877E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func>
                    </m:e>
                  </m:func>
                </m:e>
              </m:func>
            </m:oMath>
            <w:r w:rsidR="00FA5589" w:rsidRPr="00BC6909">
              <w:rPr>
                <w:rFonts w:ascii="Cambria Math" w:hAnsi="Cambria Math"/>
              </w:rPr>
              <w:t xml:space="preserve">         (1)</w:t>
            </w:r>
          </w:p>
          <w:p w:rsidR="00D76CB5" w:rsidRPr="00BC6909" w:rsidRDefault="00D76CB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4877EB" w:rsidRPr="00BC6909" w:rsidRDefault="004877E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  <w:p w:rsidR="004877EB" w:rsidRPr="00BC6909" w:rsidRDefault="00D0287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func>
              </m:oMath>
            </m:oMathPara>
          </w:p>
          <w:p w:rsidR="00AF27BE" w:rsidRPr="00BC6909" w:rsidRDefault="00AF27B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From equation (1), </w:t>
            </w:r>
            <m:oMath>
              <m:r>
                <w:rPr>
                  <w:rFonts w:ascii="Cambria Math" w:hAnsi="Cambria Math"/>
                </w:rPr>
                <m:t>I=2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1+2×1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oMath>
          </w:p>
          <w:p w:rsidR="00AF27BE" w:rsidRPr="00BC6909" w:rsidRDefault="00AF27B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AF27BE" w:rsidRPr="00BC6909" w:rsidRDefault="00AF27B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xdx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xdx=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sec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x-1</m:t>
                                    </m:r>
                                  </m:e>
                                </m:func>
                              </m:e>
                            </m:d>
                          </m:e>
                        </m:nary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x-x+C</m:t>
                    </m:r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=x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B065BD" w:rsidRPr="00396F1A" w:rsidRDefault="00B065BD" w:rsidP="00B065BD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3/2</m:t>
                            </m:r>
                          </m:sup>
                        </m:sSup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B065BD" w:rsidRPr="00396F1A" w:rsidRDefault="00B065BD" w:rsidP="00B065BD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B065BD" w:rsidRPr="00396F1A" w:rsidRDefault="00B065BD" w:rsidP="00B065BD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3/2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B065BD" w:rsidRPr="00396F1A" w:rsidRDefault="00B065BD" w:rsidP="00B065BD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]dx,</m:t>
              </m:r>
            </m:oMath>
            <w:r w:rsidRPr="00396F1A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den>
              </m:f>
            </m:oMath>
          </w:p>
          <w:p w:rsidR="00B065BD" w:rsidRPr="00396F1A" w:rsidRDefault="00B065BD" w:rsidP="00B065BD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B065BD" w:rsidRPr="00396F1A" w:rsidRDefault="00B065BD" w:rsidP="00B065BD">
            <w:pPr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given in Fig 7.1</w:t>
            </w:r>
          </w:p>
          <w:p w:rsidR="00B065BD" w:rsidRPr="00396F1A" w:rsidRDefault="00B065BD" w:rsidP="00B065BD">
            <w:pPr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object w:dxaOrig="5565" w:dyaOrig="2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5pt;height:79.5pt" o:ole="">
                  <v:imagedata r:id="IMM7S733S0" o:title=""/>
                </v:shape>
                <o:OLEObject Type="Embed" ProgID="ChemDraw.Document.6.0" ShapeID="_x0000_i1025" DrawAspect="Content" ObjectID="_1541661996" r:id="OMM7S733S0"/>
              </w:object>
            </w:r>
          </w:p>
          <w:p w:rsidR="009A3178" w:rsidRPr="00396F1A" w:rsidRDefault="00B065BD" w:rsidP="00B065BD">
            <w:pPr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From the graph,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 xml:space="preserve"> is even, bounded function and has the range (0,1]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(1-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x(1-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x(1-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-dt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e>
                        </m:rad>
                      </m:den>
                    </m:f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Putting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x=t</m:t>
                        </m:r>
                      </m:e>
                    </m:func>
                  </m:e>
                </m:d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+C=-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+C-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+C    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Putting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=2t+C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&gt;0⇒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t&gt;0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⇒t∈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14484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 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-x∈(-1/4, 0)</m:t>
              </m:r>
            </m:oMath>
          </w:p>
          <w:p w:rsidR="00C0251E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-1/4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 x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:rsidR="00C0251E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dx&lt;1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10B10" w:rsidRPr="00BC6909" w:rsidRDefault="00EF768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D0287E" w:rsidRPr="00BC6909" w:rsidRDefault="009C22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-2tdt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 x&lt;0</m:t>
                        </m:r>
                      </m:e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2tdt, x ≥ 0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:rsidR="009C2215" w:rsidRPr="00BC6909" w:rsidRDefault="009C22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 x&lt;0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  x≥0</m:t>
                        </m:r>
                      </m:e>
                    </m:eqArr>
                  </m:e>
                </m:d>
              </m:oMath>
            </m:oMathPara>
          </w:p>
          <w:p w:rsidR="009C2215" w:rsidRPr="00BC6909" w:rsidRDefault="009C22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x&lt;0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x≥ 0  </m:t>
                        </m:r>
                      </m:e>
                    </m:eqArr>
                  </m:e>
                </m:d>
              </m:oMath>
            </m:oMathPara>
          </w:p>
          <w:p w:rsidR="009C2215" w:rsidRPr="00BC6909" w:rsidRDefault="009C22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=x|x|</m:t>
                </m:r>
              </m:oMath>
            </m:oMathPara>
          </w:p>
          <w:p w:rsidR="009C2215" w:rsidRPr="00BC6909" w:rsidRDefault="009C22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Clearly, continuous and differentiable at </w:t>
            </w:r>
            <m:oMath>
              <m:r>
                <w:rPr>
                  <w:rFonts w:ascii="Cambria Math" w:hAnsi="Cambria Math"/>
                </w:rPr>
                <m:t>x=0</m:t>
              </m:r>
            </m:oMath>
          </w:p>
          <w:p w:rsidR="009C2215" w:rsidRPr="00BC6909" w:rsidRDefault="009C22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-2x, x&lt;0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2x, x&gt;0  </m:t>
                      </m:r>
                    </m:e>
                  </m:eqArr>
                </m:e>
              </m:d>
            </m:oMath>
            <w:r w:rsidRPr="00BC6909">
              <w:rPr>
                <w:rFonts w:ascii="Cambria Math" w:hAnsi="Cambria Math"/>
              </w:rPr>
              <w:t xml:space="preserve"> which is non-differentiable at </w:t>
            </w:r>
            <m:oMath>
              <m:r>
                <w:rPr>
                  <w:rFonts w:ascii="Cambria Math" w:hAnsi="Cambria Math"/>
                </w:rPr>
                <m:t>x=0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den>
                    </m:f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  <w:p w:rsidR="009A3178" w:rsidRPr="00396F1A" w:rsidRDefault="0081600B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In the first integral, put </w:t>
            </w:r>
            <m:oMath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=t </m:t>
              </m:r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dx=dt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lastRenderedPageBreak/>
              <w:t>and in the second integral put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=u</m:t>
              </m:r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A3178" w:rsidRPr="00396F1A" w:rsidRDefault="0081600B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then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u+C</m:t>
                        </m:r>
                      </m:e>
                    </m:func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  <w:p w:rsidR="009A3178" w:rsidRPr="00396F1A" w:rsidRDefault="0081600B" w:rsidP="00A35B5F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</w:rPr>
              <w:t xml:space="preserve">Here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Both the function are one-one </w:t>
            </w:r>
          </w:p>
          <w:p w:rsidR="009A3178" w:rsidRPr="00396F1A" w:rsidRDefault="0081600B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proofErr w:type="gramStart"/>
            <w:r w:rsidRPr="00396F1A">
              <w:rPr>
                <w:rFonts w:ascii="Cambria Math" w:hAnsi="Cambria Math"/>
              </w:rPr>
              <w:t xml:space="preserve">Also </w:t>
            </w:r>
            <m:oMath>
              <w:proofErr w:type="gramEnd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≠0</m:t>
              </m:r>
            </m:oMath>
            <w:r w:rsidRPr="00396F1A">
              <w:rPr>
                <w:rFonts w:ascii="Cambria Math" w:hAnsi="Cambria Math"/>
              </w:rPr>
              <w:t xml:space="preserve">. Hence,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396F1A">
              <w:rPr>
                <w:rFonts w:ascii="Cambria Math" w:hAnsi="Cambria Math"/>
              </w:rPr>
              <w:t>is monotonic</w:t>
            </w:r>
          </w:p>
          <w:p w:rsidR="0081600B" w:rsidRPr="00396F1A" w:rsidRDefault="0081600B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Also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dx=</m:t>
                      </m:r>
                      <m:nary>
                        <m:naryPr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210B1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30B8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30B8C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30B8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30B8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nary>
                  </m:e>
                </m:fun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210B10" w:rsidRPr="00BC6909" w:rsidRDefault="00DE74B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  (1)</m:t>
                </m:r>
              </m:oMath>
            </m:oMathPara>
          </w:p>
          <w:p w:rsidR="00DE74BC" w:rsidRPr="00BC6909" w:rsidRDefault="00DE74B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DE74BC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dx=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DE74B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5D2690" w:rsidRPr="00BC6909" w:rsidRDefault="005D269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=y</m:t>
              </m:r>
            </m:oMath>
          </w:p>
          <w:p w:rsidR="005D2690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dy=0</m:t>
                </m:r>
              </m:oMath>
            </m:oMathPara>
          </w:p>
          <w:p w:rsidR="005D2690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   (2)</m:t>
                </m:r>
              </m:oMath>
            </m:oMathPara>
          </w:p>
          <w:p w:rsidR="005D2690" w:rsidRPr="00BC6909" w:rsidRDefault="005D269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(2), we get</w:t>
            </w:r>
          </w:p>
          <w:p w:rsidR="005D2690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⇒2I=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+ 1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9B1093" w:rsidRPr="00BC6909">
              <w:rPr>
                <w:rFonts w:ascii="Cambria Math" w:hAnsi="Cambria Math"/>
              </w:rPr>
              <w:t xml:space="preserve">, </w:t>
            </w:r>
            <w:r w:rsidR="005D2690" w:rsidRPr="00BC6909">
              <w:rPr>
                <w:rFonts w:ascii="Cambria Math" w:hAnsi="Cambria Math"/>
              </w:rPr>
              <w:t>put</w:t>
            </w:r>
            <m:oMath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=y</m:t>
              </m:r>
            </m:oMath>
          </w:p>
          <w:p w:rsidR="005D2690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2I 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+ 2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  <w:p w:rsidR="00640856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(x-4)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x-4</m:t>
                    </m:r>
                  </m:den>
                </m:f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2x=C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</w:rPr>
                  <m:t>+D(x-1)</m:t>
                </m:r>
              </m:oMath>
            </m:oMathPara>
          </w:p>
          <w:p w:rsidR="009A3178" w:rsidRPr="00396F1A" w:rsidRDefault="0081600B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C=-2/3,D=8/3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(x-4)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2xdx=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-2/3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8/3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9A3178" w:rsidP="0081600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∴A=-2/3,B=8/3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22FB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 dx-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[x]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[x]</m:t>
                    </m:r>
                  </m:e>
                </m:nary>
                <m:r>
                  <w:rPr>
                    <w:rFonts w:ascii="Cambria Math" w:hAnsi="Cambria Math"/>
                  </w:rPr>
                  <m:t>dx   (1)</m:t>
                </m:r>
              </m:oMath>
            </m:oMathPara>
          </w:p>
          <w:p w:rsidR="007A69CF" w:rsidRPr="00BC6909" w:rsidRDefault="00040D6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[</w:t>
            </w:r>
            <m:oMath>
              <m:r>
                <w:rPr>
                  <w:rFonts w:ascii="Cambria Math" w:hAnsi="Cambria Math"/>
                </w:rPr>
                <m:t xml:space="preserve">∵x </m:t>
              </m:r>
            </m:oMath>
            <w:r w:rsidR="007A69CF" w:rsidRPr="00BC6909">
              <w:rPr>
                <w:rFonts w:ascii="Cambria Math" w:hAnsi="Cambria Math"/>
              </w:rPr>
              <w:t>is an odd function]</w:t>
            </w:r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</m:nary>
                <m:r>
                  <w:rPr>
                    <w:rFonts w:ascii="Cambria Math" w:hAnsi="Cambria Math"/>
                  </w:rPr>
                  <m:t>dx-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r>
                          <w:rPr>
                            <w:rFonts w:ascii="Cambria Math" w:hAnsi="Cambria Math"/>
                          </w:rPr>
                          <m:t xml:space="preserve"> x+1</m:t>
                        </m:r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x-1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cosec</m:t>
              </m:r>
              <m:r>
                <w:rPr>
                  <w:rFonts w:ascii="Cambria Math" w:hAnsi="Cambria Math"/>
                </w:rPr>
                <m:t xml:space="preserve"> x-1=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⇒-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cosec</m:t>
              </m:r>
              <m:r>
                <w:rPr>
                  <w:rFonts w:ascii="Cambria Math" w:hAnsi="Cambria Math"/>
                </w:rPr>
                <m:t xml:space="preserve"> 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 dx=2tdt</m:t>
                  </m:r>
                </m:e>
              </m:func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cosec 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cosec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cosec 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dx=-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2dt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t+c=-2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x-1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x-1</m:t>
                            </m:r>
                          </m:e>
                        </m:ra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cosec</m:t>
                        </m:r>
                        <m:r>
                          <w:rPr>
                            <w:rFonts w:ascii="Cambria Math" w:hAnsi="Cambria Math"/>
                          </w:rPr>
                          <m:t xml:space="preserve"> x-1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x+1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22FB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f(t)</m:t>
                    </m:r>
                  </m:e>
                </m:nary>
                <m:r>
                  <w:rPr>
                    <w:rFonts w:ascii="Cambria Math" w:hAnsi="Cambria Math"/>
                  </w:rPr>
                  <m:t>dt=x+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tf(t)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 both sides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>, we get</w:t>
            </w:r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=1+0-xf(x)</m:t>
                </m:r>
              </m:oMath>
            </m:oMathPara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</m:oMath>
            </m:oMathPara>
          </w:p>
          <w:p w:rsidR="007A69CF" w:rsidRPr="00BC6909" w:rsidRDefault="007A69C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xdx=</m:t>
                            </m:r>
                            <m:nary>
                              <m:naryPr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sin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-1</m:t>
                                                        </m:r>
                                                      </m:sup>
                                                    </m:sSup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func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nary>
                          </m:e>
                        </m:func>
                      </m:e>
                    </m:func>
                  </m:e>
                </m:nary>
              </m:oMath>
            </m:oMathPara>
          </w:p>
          <w:p w:rsidR="003E678B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3E678B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lastRenderedPageBreak/>
              <w:t>(</w:t>
            </w:r>
            <w:proofErr w:type="spellStart"/>
            <w:r w:rsidRPr="00396F1A">
              <w:rPr>
                <w:rFonts w:ascii="Cambria Math" w:hAnsi="Cambria Math"/>
              </w:rPr>
              <w:t>intergrating</w:t>
            </w:r>
            <w:proofErr w:type="spellEnd"/>
            <w:r w:rsidRPr="00396F1A">
              <w:rPr>
                <w:rFonts w:ascii="Cambria Math" w:hAnsi="Cambria Math"/>
              </w:rPr>
              <w:t xml:space="preserve"> by parts)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x-x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+2x+C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x=t,⇒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x=t⇒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2x=2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func>
                    </m:e>
                  </m:func>
                </m:e>
              </m:func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dt=-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 dx. </m:t>
                  </m:r>
                </m:e>
              </m:func>
            </m:oMath>
            <w:r w:rsidRPr="00396F1A">
              <w:rPr>
                <w:rFonts w:ascii="Cambria Math" w:hAnsi="Cambria Math"/>
              </w:rPr>
              <w:t xml:space="preserve"> Thus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x-1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6C05DC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So, </w:t>
            </w:r>
            <m:oMath>
              <m:r>
                <w:rPr>
                  <w:rFonts w:ascii="Cambria Math" w:hAnsi="Cambria Math"/>
                </w:rPr>
                <m:t>P=1/2,Q=-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 xml:space="preserve"> x-1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oMath>
          </w:p>
          <w:p w:rsidR="009A3178" w:rsidRPr="00396F1A" w:rsidRDefault="006C05DC" w:rsidP="006C05D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or   </w:t>
            </w:r>
            <m:oMath>
              <m:r>
                <w:rPr>
                  <w:rFonts w:ascii="Cambria Math" w:hAnsi="Cambria Math"/>
                </w:rPr>
                <m:t>P=1/2,Q=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 xml:space="preserve"> x+1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F80281" w:rsidRDefault="00F80281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Here,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(x)≥0</m:t>
              </m:r>
            </m:oMath>
            <w:r>
              <w:rPr>
                <w:rFonts w:ascii="Cambria Math" w:hAnsi="Cambria Math"/>
              </w:rPr>
              <w:t xml:space="preserve">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>
              <w:rPr>
                <w:rFonts w:ascii="Cambria Math" w:hAnsi="Cambria Math"/>
              </w:rPr>
              <w:t xml:space="preserve"> So,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m</w:t>
            </w:r>
            <w:proofErr w:type="spellStart"/>
            <w:r>
              <w:rPr>
                <w:rFonts w:ascii="Cambria Math" w:hAnsi="Cambria Math"/>
              </w:rPr>
              <w:t>onotonically</w:t>
            </w:r>
            <w:proofErr w:type="spellEnd"/>
            <w:r>
              <w:rPr>
                <w:rFonts w:ascii="Cambria Math" w:hAnsi="Cambria Math"/>
              </w:rPr>
              <w:t xml:space="preserve"> increasing.</w:t>
            </w:r>
          </w:p>
          <w:p w:rsidR="00F80281" w:rsidRDefault="00F80281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f(a)≤f(x)≤f(b)</m:t>
              </m:r>
            </m:oMath>
          </w:p>
          <w:p w:rsidR="00F80281" w:rsidRDefault="00F80281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dx≤</m:t>
                    </m:r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dx≤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F80281" w:rsidRDefault="00F80281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∙(b-a)≤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dx≤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(b-a)</m:t>
                        </m:r>
                      </m:e>
                    </m:nary>
                  </m:e>
                </m:nary>
              </m:oMath>
            </m:oMathPara>
          </w:p>
          <w:p w:rsidR="00F80281" w:rsidRPr="00A32310" w:rsidRDefault="00F80281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f(a)≤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(b-a)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dx≤f(b)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210B1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:rsidR="005460A5" w:rsidRPr="00BC6909" w:rsidRDefault="005460A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5460A5" w:rsidRPr="00BC6909" w:rsidRDefault="005460A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dx-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π/4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 dx</m:t>
                                    </m:r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func>
                  </m:e>
                </m:nary>
              </m:oMath>
            </m:oMathPara>
          </w:p>
          <w:p w:rsidR="005460A5" w:rsidRPr="00BC6909" w:rsidRDefault="005460A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nary>
            </m:oMath>
            <w:r w:rsidRPr="00BC6909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:rsidR="005460A5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5460A5" w:rsidRPr="00BC6909" w:rsidRDefault="00F770F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  <w:p w:rsidR="005460A5" w:rsidRPr="00BC6909" w:rsidRDefault="00F770F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oMath>
            <w:r w:rsidRPr="00BC6909">
              <w:rPr>
                <w:rFonts w:ascii="Cambria Math" w:hAnsi="Cambria Math"/>
              </w:rPr>
              <w:t>are in H.P</w:t>
            </w:r>
            <w:r w:rsidR="001A48A8" w:rsidRPr="00BC6909">
              <w:rPr>
                <w:rFonts w:ascii="Cambria Math" w:hAnsi="Cambria Math"/>
              </w:rPr>
              <w:t>.</w:t>
            </w:r>
          </w:p>
          <w:p w:rsidR="005460A5" w:rsidRPr="00BC6909" w:rsidRDefault="005460A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0&lt;x&lt; π/4</m:t>
              </m:r>
            </m:oMath>
            <w:r w:rsidR="001A48A8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have </w:t>
            </w:r>
            <m:oMath>
              <m:r>
                <w:rPr>
                  <w:rFonts w:ascii="Cambria Math" w:hAnsi="Cambria Math"/>
                </w:rPr>
                <m:t>0&lt;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x&lt;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</w:p>
          <w:p w:rsidR="005460A5" w:rsidRPr="00BC6909" w:rsidRDefault="005460A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So that </w:t>
            </w:r>
            <m:oMath>
              <m:r>
                <w:rPr>
                  <w:rFonts w:ascii="Cambria Math" w:hAnsi="Cambria Math"/>
                </w:rPr>
                <m:t>0&lt;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&lt;2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oMath>
          </w:p>
          <w:p w:rsidR="005460A5" w:rsidRPr="00BC6909" w:rsidRDefault="00F770F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</w:rPr>
                  <m:t>&lt;2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 (n+1)</m:t>
                    </m:r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2(n-1)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210B10" w:rsidRPr="00BC6909" w:rsidRDefault="009C22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=x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</m:oMath>
            </m:oMathPara>
          </w:p>
          <w:p w:rsidR="006B36DF" w:rsidRPr="00BC6909" w:rsidRDefault="00D0287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(x)=x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</m:oMath>
            </m:oMathPara>
          </w:p>
          <w:p w:rsidR="00D76CB5" w:rsidRPr="00BC6909" w:rsidRDefault="00D0287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dt&gt;0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∵x ∈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∞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  <w:p w:rsidR="00D76CB5" w:rsidRPr="00BC6909" w:rsidRDefault="00D0287E" w:rsidP="00A15B3C">
            <w:pPr>
              <w:spacing w:line="276" w:lineRule="auto"/>
              <w:contextualSpacing/>
              <w:rPr>
                <w:rFonts w:ascii="Cambria Math" w:hAnsi="Cambria Math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⇒f(x)</m:t>
              </m:r>
            </m:oMath>
            <w:r w:rsidR="00D76CB5" w:rsidRPr="00BC6909">
              <w:rPr>
                <w:rFonts w:ascii="Cambria Math" w:hAnsi="Cambria Math"/>
                <w:iCs/>
              </w:rPr>
              <w:t xml:space="preserve"> is an increasing function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10B10" w:rsidRPr="00BC6909" w:rsidRDefault="00A76A1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a≤0</m:t>
              </m:r>
            </m:oMath>
            <w:r w:rsidR="00736CF4" w:rsidRPr="00BC6909">
              <w:rPr>
                <w:rFonts w:ascii="Cambria Math" w:hAnsi="Cambria Math"/>
              </w:rPr>
              <w:t>,</w:t>
            </w:r>
          </w:p>
          <w:p w:rsidR="00A76A1F" w:rsidRPr="00BC6909" w:rsidRDefault="00A76A1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Given equation becomes</w:t>
            </w:r>
          </w:p>
          <w:p w:rsidR="00A76A1F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dx≥1⇒a 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⇒ a≤0</m:t>
                    </m:r>
                  </m:e>
                </m:nary>
              </m:oMath>
            </m:oMathPara>
          </w:p>
          <w:p w:rsidR="00A76A1F" w:rsidRPr="00BC6909" w:rsidRDefault="00A76A1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0&lt;a&lt;2</m:t>
              </m:r>
            </m:oMath>
            <w:r w:rsidR="00736CF4" w:rsidRPr="00BC6909">
              <w:rPr>
                <w:rFonts w:ascii="Cambria Math" w:hAnsi="Cambria Math"/>
              </w:rPr>
              <w:t>,</w:t>
            </w:r>
          </w:p>
          <w:p w:rsidR="00A76A1F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dx≥1⇒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≥1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A76A1F" w:rsidRPr="00BC6909" w:rsidRDefault="00FD654A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+2-2a+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≥1</m:t>
                </m:r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-2a+1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≥0 </m:t>
                </m:r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A76A1F" w:rsidRPr="00BC6909" w:rsidRDefault="00A76A1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iCs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 2</m:t>
              </m:r>
            </m:oMath>
            <w:r w:rsidR="00736CF4" w:rsidRPr="00BC6909">
              <w:rPr>
                <w:rFonts w:ascii="Cambria Math" w:hAnsi="Cambria Math"/>
              </w:rPr>
              <w:t>,</w:t>
            </w:r>
          </w:p>
          <w:p w:rsidR="00A76A1F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≥1</m:t>
                    </m:r>
                    <m:r>
                      <w:rPr>
                        <w:rFonts w:ascii="Cambria Math" w:hAnsi="Cambria Math"/>
                      </w:rPr>
                      <m:t>⇒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≥1</m:t>
                        </m:r>
                        <m:r>
                          <w:rPr>
                            <w:rFonts w:ascii="Cambria Math" w:hAnsi="Cambria Math"/>
                          </w:rPr>
                          <m:t>⇒2a-2≥1 ⇒ a≥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  <w:p w:rsidR="00A76A1F" w:rsidRPr="00BC6909" w:rsidRDefault="00FD654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 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210B1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AF27BE" w:rsidRPr="00BC6909" w:rsidRDefault="00AF27B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</m:oMath>
            </m:oMathPara>
          </w:p>
          <w:p w:rsidR="00CC1B3F" w:rsidRPr="00BC6909" w:rsidRDefault="00BC363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2nx dx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CC1B3F" w:rsidRPr="00BC6909" w:rsidRDefault="00BC363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CC1B3F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CC1B3F" w:rsidRPr="00BC6909" w:rsidRDefault="00CC1B3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nx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CC1B3F" w:rsidRPr="00BC6909" w:rsidRDefault="00CC1B3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2n+1)x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CC1B3F" w:rsidRPr="00BC6909" w:rsidRDefault="00CC1B3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210B10" w:rsidRPr="00BC6909" w:rsidRDefault="0091327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nary>
            </m:oMath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k=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057ABA" w:rsidRPr="00BC6909" w:rsidRDefault="001036B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k=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 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dt=e+ke-1-k</m:t>
                </m:r>
              </m:oMath>
            </m:oMathPara>
          </w:p>
          <w:p w:rsidR="0091327B" w:rsidRPr="00BC6909" w:rsidRDefault="001036B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r>
                <w:rPr>
                  <w:rFonts w:ascii="Cambria Math" w:hAnsi="Cambria Math"/>
                </w:rPr>
                <m:t xml:space="preserve"> k=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e-1</m:t>
                  </m:r>
                </m:num>
                <m:den>
                  <m:r>
                    <w:rPr>
                      <w:rFonts w:ascii="Cambria Math" w:hAnsi="Cambria Math"/>
                    </w:rPr>
                    <m:t>2-e</m:t>
                  </m:r>
                </m:den>
              </m:f>
            </m:oMath>
            <w:r w:rsidR="00736CF4" w:rsidRPr="00BC6909">
              <w:rPr>
                <w:rFonts w:ascii="Cambria Math" w:hAnsi="Cambria Math"/>
              </w:rPr>
              <w:t>,</w:t>
            </w:r>
            <w:r w:rsidR="0091327B" w:rsidRPr="00BC6909">
              <w:rPr>
                <w:rFonts w:ascii="Cambria Math" w:hAnsi="Cambria Math"/>
              </w:rPr>
              <w:t xml:space="preserve"> thus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2-e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2-e</m:t>
                  </m:r>
                </m:den>
              </m:f>
            </m:oMath>
          </w:p>
          <w:p w:rsidR="0091327B" w:rsidRPr="00BC6909" w:rsidRDefault="0091327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Obviously,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2-e</m:t>
                  </m:r>
                </m:den>
              </m:f>
              <m:r>
                <w:rPr>
                  <w:rFonts w:ascii="Cambria Math" w:hAnsi="Cambria Math"/>
                </w:rPr>
                <m:t>&lt;0</m:t>
              </m:r>
            </m:oMath>
          </w:p>
          <w:p w:rsidR="0091327B" w:rsidRPr="00BC6909" w:rsidRDefault="0091327B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2-e</m:t>
                  </m:r>
                </m:den>
              </m:f>
              <m:r>
                <w:rPr>
                  <w:rFonts w:ascii="Cambria Math" w:hAnsi="Cambria Math"/>
                </w:rPr>
                <m:t>&lt;0</m:t>
              </m:r>
            </m:oMath>
            <w:r w:rsidRPr="00BC6909">
              <w:rPr>
                <w:rFonts w:ascii="Cambria Math" w:hAnsi="Cambria Math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∀ </m:t>
              </m:r>
              <m:r>
                <w:rPr>
                  <w:rFonts w:ascii="Cambria Math" w:hAnsi="Cambria Math"/>
                </w:rPr>
                <m:t>x∈ R</m:t>
              </m:r>
            </m:oMath>
          </w:p>
          <w:p w:rsidR="0091327B" w:rsidRPr="00BC6909" w:rsidRDefault="0091327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iCs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="00057ABA" w:rsidRPr="00BC6909">
              <w:rPr>
                <w:rFonts w:ascii="Cambria Math" w:hAnsi="Cambria Math"/>
                <w:iCs/>
              </w:rPr>
              <w:t xml:space="preserve"> is a decreasing function</w:t>
            </w:r>
          </w:p>
          <w:p w:rsidR="0091327B" w:rsidRPr="00BC6909" w:rsidRDefault="0091327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91327B" w:rsidRPr="00BC6909" w:rsidRDefault="00057AB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2-e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91327B" w:rsidRPr="00BC6909" w:rsidRDefault="0091327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2-e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91327B" w:rsidRPr="00BC6909" w:rsidRDefault="0091327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2-e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 dx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4x dx=-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den>
                            </m:f>
                          </m:e>
                        </m:func>
                      </m:e>
                    </m:nary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4x+B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(a,b,c,d)</w:t>
            </w:r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x)dx</m:t>
                          </m:r>
                        </m:e>
                      </m:func>
                    </m:e>
                  </m:func>
                </m:e>
              </m:nary>
            </m:oMath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x=t</m:t>
                  </m:r>
                </m:e>
              </m:func>
            </m:oMath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⇒dx=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dt</m:t>
                </m:r>
              </m:oMath>
            </m:oMathPara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 dt</m:t>
                      </m:r>
                    </m:e>
                  </m:func>
                </m:e>
              </m:nary>
            </m:oMath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t)+c</m:t>
                        </m:r>
                      </m:e>
                    </m:func>
                  </m:e>
                </m:func>
              </m:oMath>
            </m:oMathPara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{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x)}+c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comparing, we get</w:t>
            </w:r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, 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x, 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DB4178">
              <w:rPr>
                <w:rFonts w:ascii="Cambria Math" w:hAnsi="Cambria Math"/>
                <w:b/>
              </w:rPr>
              <w:t>Option (a)</w:t>
            </w:r>
            <w:r>
              <w:rPr>
                <w:rFonts w:ascii="Cambria Math" w:hAnsi="Cambria Math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x→2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x→2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func>
                </m:e>
              </m:func>
            </m:oMath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DB4178">
              <w:rPr>
                <w:rFonts w:ascii="Cambria Math" w:hAnsi="Cambria Math"/>
                <w:b/>
              </w:rPr>
              <w:t>Option (b)</w:t>
            </w:r>
            <w:r>
              <w:rPr>
                <w:rFonts w:ascii="Cambria Math" w:hAnsi="Cambria Math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h(x)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=1</m:t>
              </m:r>
            </m:oMath>
          </w:p>
          <w:p w:rsidR="005153D3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DB4178">
              <w:rPr>
                <w:rFonts w:ascii="Cambria Math" w:hAnsi="Cambria Math"/>
                <w:b/>
              </w:rPr>
              <w:t>Option ( c )</w:t>
            </w:r>
            <w:r>
              <w:rPr>
                <w:rFonts w:ascii="Cambria Math" w:hAnsi="Cambria Math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e=3</m:t>
                      </m:r>
                    </m:e>
                  </m:func>
                </m:e>
              </m:func>
            </m:oMath>
          </w:p>
          <w:p w:rsidR="005153D3" w:rsidRPr="00A32310" w:rsidRDefault="005153D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DB4178">
              <w:rPr>
                <w:rFonts w:ascii="Cambria Math" w:hAnsi="Cambria Math"/>
                <w:b/>
              </w:rPr>
              <w:t>Option (d)</w:t>
            </w:r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e=5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210B10" w:rsidRPr="00BC6909" w:rsidRDefault="00B130E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know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 xml:space="preserve"> represents the area under the curve from </w:t>
            </w:r>
            <m:oMath>
              <m:r>
                <w:rPr>
                  <w:rFonts w:ascii="Cambria Math" w:hAnsi="Cambria Math"/>
                </w:rPr>
                <m:t xml:space="preserve">x=a </m:t>
              </m:r>
            </m:oMath>
            <w:r w:rsidRPr="00BC6909">
              <w:rPr>
                <w:rFonts w:ascii="Cambria Math" w:hAnsi="Cambria Math"/>
              </w:rPr>
              <w:t xml:space="preserve">to </w:t>
            </w:r>
            <m:oMath>
              <m:r>
                <w:rPr>
                  <w:rFonts w:ascii="Cambria Math" w:hAnsi="Cambria Math"/>
                </w:rPr>
                <m:t>x=b</m:t>
              </m:r>
            </m:oMath>
            <w:r w:rsidR="00736CF4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We also know that area from </w:t>
            </w:r>
            <m:oMath>
              <m:r>
                <w:rPr>
                  <w:rFonts w:ascii="Cambria Math" w:hAnsi="Cambria Math"/>
                </w:rPr>
                <m:t>x=a</m:t>
              </m:r>
            </m:oMath>
            <w:r w:rsidRPr="00BC6909">
              <w:rPr>
                <w:rFonts w:ascii="Cambria Math" w:hAnsi="Cambria Math"/>
              </w:rPr>
              <w:t xml:space="preserve"> to </w:t>
            </w:r>
            <m:oMath>
              <m:r>
                <w:rPr>
                  <w:rFonts w:ascii="Cambria Math" w:hAnsi="Cambria Math"/>
                </w:rPr>
                <m:t>x=a+π</m:t>
              </m:r>
            </m:oMath>
            <w:r w:rsidR="00024C29" w:rsidRPr="00BC6909">
              <w:rPr>
                <w:rFonts w:ascii="Cambria Math" w:hAnsi="Cambria Math"/>
              </w:rPr>
              <w:t>is 2</w:t>
            </w:r>
          </w:p>
          <w:p w:rsidR="00B130E4" w:rsidRPr="00BC6909" w:rsidRDefault="00024C29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=8</m:t>
                  </m:r>
                  <m:r>
                    <w:rPr>
                      <w:rFonts w:ascii="Cambria Math" w:hAnsi="Cambria Math"/>
                    </w:rPr>
                    <m:t>⇒b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oMath>
            <w:r w:rsidR="00B130E4" w:rsidRPr="00BC6909">
              <w:rPr>
                <w:rFonts w:ascii="Cambria Math" w:hAnsi="Cambria Math"/>
                <w:iCs/>
              </w:rPr>
              <w:t xml:space="preserve">  (1)</w:t>
            </w:r>
          </w:p>
          <w:p w:rsidR="00B130E4" w:rsidRPr="00BC6909" w:rsidRDefault="00B130E4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Similarly,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a+b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dx=9 ⇒ a+b-0=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oMath>
            <w:r w:rsidRPr="00BC6909">
              <w:rPr>
                <w:rFonts w:ascii="Cambria Math" w:hAnsi="Cambria Math"/>
                <w:iCs/>
              </w:rPr>
              <w:t>(2)</w:t>
            </w:r>
          </w:p>
          <w:p w:rsidR="00B130E4" w:rsidRPr="00BC6909" w:rsidRDefault="00B130E4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From (1) and (2), </w:t>
            </w:r>
            <m:oMath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</w:rPr>
                    <w:sym w:font="Symbol" w:char="F070"/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BC6909">
              <w:rPr>
                <w:rFonts w:ascii="Cambria Math" w:hAnsi="Cambria Math"/>
                <w:i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:rsidR="00024C29" w:rsidRPr="00BC6909" w:rsidRDefault="00024C29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=</m:t>
              </m:r>
              <m:r>
                <w:rPr>
                  <w:rFonts w:ascii="Cambria Math" w:hAnsi="Cambria Math"/>
                </w:rPr>
                <m:t xml:space="preserve">4π,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=17</m:t>
              </m:r>
            </m:oMath>
            <w:r w:rsidR="009D612C" w:rsidRPr="00BC6909">
              <w:rPr>
                <w:rFonts w:ascii="Cambria Math" w:hAnsi="Cambria Math"/>
                <w:iCs/>
              </w:rPr>
              <w:t xml:space="preserve"> and</w:t>
            </w:r>
          </w:p>
          <w:p w:rsidR="00B130E4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π/4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17π/4</m:t>
                            </m:r>
                          </m:sup>
                        </m:sSubSup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10B10" w:rsidRPr="00BC6909" w:rsidRDefault="00EF768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oMath>
          </w:p>
          <w:p w:rsidR="00EF7684" w:rsidRPr="00BC6909" w:rsidRDefault="00EF768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Clearly,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increasing in </w:t>
            </w:r>
            <m:oMath>
              <m:r>
                <w:rPr>
                  <w:rFonts w:ascii="Cambria Math" w:hAnsi="Cambria Math"/>
                </w:rPr>
                <m:t>[1, 3]</m:t>
              </m:r>
            </m:oMath>
          </w:p>
          <w:p w:rsidR="00EF7684" w:rsidRPr="00BC6909" w:rsidRDefault="00C73986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Pr="00BC6909">
              <w:rPr>
                <w:rFonts w:ascii="Cambria Math" w:hAnsi="Cambria Math"/>
                <w:iCs/>
              </w:rPr>
              <w:t xml:space="preserve"> T</w:t>
            </w:r>
            <w:r w:rsidR="00EF7684" w:rsidRPr="00BC6909">
              <w:rPr>
                <w:rFonts w:ascii="Cambria Math" w:hAnsi="Cambria Math"/>
                <w:iCs/>
              </w:rPr>
              <w:t xml:space="preserve">he least value of the function, </w:t>
            </w:r>
            <m:oMath>
              <m:r>
                <w:rPr>
                  <w:rFonts w:ascii="Cambria Math" w:hAnsi="Cambria Math"/>
                </w:rPr>
                <m:t>m=f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=2</m:t>
              </m:r>
            </m:oMath>
          </w:p>
          <w:p w:rsidR="00EF7684" w:rsidRPr="00BC6909" w:rsidRDefault="00EF7684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and the greatest value of the function, </w:t>
            </w:r>
            <m:oMath>
              <m:r>
                <w:rPr>
                  <w:rFonts w:ascii="Cambria Math" w:hAnsi="Cambria Math"/>
                </w:rPr>
                <m:t>M=f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oMath>
          </w:p>
          <w:p w:rsidR="00EF7684" w:rsidRPr="00BC6909" w:rsidRDefault="00EF7684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rad>
              </m:oMath>
            </m:oMathPara>
          </w:p>
          <w:p w:rsidR="00EF7684" w:rsidRPr="00BC6909" w:rsidRDefault="00EF7684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Therefore,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  <m:r>
                <w:rPr>
                  <w:rFonts w:ascii="Cambria Math" w:hAnsi="Cambria Math"/>
                </w:rPr>
                <m:t>2 ≤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/>
                </w:rPr>
                <m:t xml:space="preserve"> dx ≤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rad>
            </m:oMath>
          </w:p>
          <w:p w:rsidR="00EF7684" w:rsidRPr="00BC6909" w:rsidRDefault="00EF7684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Here, </w:t>
            </w:r>
            <m:oMath>
              <m:r>
                <w:rPr>
                  <w:rFonts w:ascii="Cambria Math" w:hAnsi="Cambria Math"/>
                </w:rPr>
                <m:t>4≤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dx≤ 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e>
              </m:nary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+ax+1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nary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dx=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+bx+c</m:t>
                    </m:r>
                  </m:e>
                </m:d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Differentiating both sides, we get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2ax+b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+bx+c</m:t>
                    </m:r>
                  </m:e>
                </m:d>
                <m:r>
                  <w:rPr>
                    <w:rFonts w:ascii="Cambria Math" w:hAnsi="Cambria Math"/>
                  </w:rPr>
                  <m:t>(-2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(-2a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</w:rPr>
                  <m:t>x+b-2c)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⇒a=1, 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</w:rPr>
                  <m:t>=0,b-2c=0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⇒b=1,c=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cosec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+D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210B1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&gt; 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∀ </m:t>
                </m:r>
                <m:r>
                  <w:rPr>
                    <w:rFonts w:ascii="Cambria Math" w:hAnsi="Cambria Math"/>
                  </w:rPr>
                  <m:t>x&gt;0 ⇒f’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 ∀ x≥1</m:t>
                </m:r>
              </m:oMath>
            </m:oMathPara>
          </w:p>
          <w:p w:rsidR="0091327B" w:rsidRPr="00BC6909" w:rsidRDefault="003B71BB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dx&gt;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nary>
                  </m:e>
                </m:nary>
              </m:oMath>
            </m:oMathPara>
          </w:p>
          <w:p w:rsidR="0091327B" w:rsidRPr="00BC6909" w:rsidRDefault="003B71B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1 ⇒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 π/4&gt;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(a,b,c,d)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+2x+C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9A3178" w:rsidRPr="00396F1A" w:rsidRDefault="00EA7995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+5x+4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(6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=t⇒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dx=dt</m:t>
              </m:r>
            </m:oMath>
          </w:p>
          <w:p w:rsidR="009A3178" w:rsidRPr="00396F1A" w:rsidRDefault="00EA7995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+C=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+C</m:t>
                    </m:r>
                  </m:e>
                </m:nary>
              </m:oMath>
            </m:oMathPara>
          </w:p>
          <w:p w:rsidR="009A3178" w:rsidRPr="00396F1A" w:rsidRDefault="00EA7995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=0⇒x=0⇒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alsog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210B10" w:rsidRPr="00BC6909" w:rsidRDefault="0051679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|t-1|dt</m:t>
                  </m:r>
                </m:e>
              </m:nary>
            </m:oMath>
          </w:p>
          <w:p w:rsidR="0051679D" w:rsidRPr="00BC6909" w:rsidRDefault="00F770F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0≤x≤1</m:t>
                    </m:r>
                  </m:e>
                </m:nary>
              </m:oMath>
            </m:oMathPara>
          </w:p>
          <w:p w:rsidR="0051679D" w:rsidRPr="00BC6909" w:rsidRDefault="00F84EB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84EB5" w:rsidRPr="00BC6909" w:rsidRDefault="00F84EB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lastRenderedPageBreak/>
              <w:t xml:space="preserve">Also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/>
                    </w:rPr>
                    <m:t>dt+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oMath>
            <w:r w:rsidR="00206BD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2</m:t>
              </m:r>
            </m:oMath>
          </w:p>
          <w:p w:rsidR="00664E78" w:rsidRPr="00BC6909" w:rsidRDefault="00664E7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-x+1</m:t>
                </m:r>
              </m:oMath>
            </m:oMathPara>
          </w:p>
          <w:p w:rsidR="00664E78" w:rsidRPr="00BC6909" w:rsidRDefault="00664E78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0≤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≤ 1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-x+1, 1&lt;x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 2</m:t>
                      </m:r>
                    </m:e>
                  </m:eqArr>
                </m:e>
              </m:d>
            </m:oMath>
          </w:p>
          <w:p w:rsidR="00664E78" w:rsidRPr="00BC6909" w:rsidRDefault="00F770F5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1-x, 0≤x&lt;1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x-1, 1&lt;x&lt;2</m:t>
                        </m:r>
                      </m:e>
                    </m:eqArr>
                  </m:e>
                </m:d>
              </m:oMath>
            </m:oMathPara>
          </w:p>
          <w:p w:rsidR="00E20520" w:rsidRPr="00BC6909" w:rsidRDefault="00E2052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  <w:iCs/>
              </w:rPr>
              <w:t xml:space="preserve"> is continuous as well as differentiable at </w:t>
            </w:r>
            <m:oMath>
              <m:r>
                <w:rPr>
                  <w:rFonts w:ascii="Cambria Math" w:hAnsi="Cambria Math"/>
                </w:rPr>
                <m:t>x=1.</m:t>
              </m:r>
            </m:oMath>
            <w:r w:rsidR="00F770F5" w:rsidRPr="00BC6909">
              <w:rPr>
                <w:rFonts w:ascii="Cambria Math" w:hAnsi="Cambria Math"/>
                <w:iCs/>
              </w:rPr>
              <w:t xml:space="preserve"> A</w:t>
            </w:r>
            <w:r w:rsidRPr="00BC6909">
              <w:rPr>
                <w:rFonts w:ascii="Cambria Math" w:hAnsi="Cambria Math"/>
                <w:iCs/>
              </w:rPr>
              <w:t xml:space="preserve">lso,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BC6909">
              <w:rPr>
                <w:rFonts w:ascii="Cambria Math" w:hAnsi="Cambria Math"/>
                <w:iCs/>
              </w:rPr>
              <w:t xml:space="preserve"> has one real </w:t>
            </w:r>
            <w:r w:rsidR="00F770F5" w:rsidRPr="00BC6909">
              <w:rPr>
                <w:rFonts w:ascii="Cambria Math" w:hAnsi="Cambria Math"/>
                <w:iCs/>
              </w:rPr>
              <w:t>root, draw the graph and verify</w:t>
            </w:r>
          </w:p>
          <w:p w:rsidR="00E20520" w:rsidRPr="00BC6909" w:rsidRDefault="00E20520" w:rsidP="00A15B3C">
            <w:pPr>
              <w:spacing w:line="276" w:lineRule="auto"/>
              <w:contextualSpacing/>
              <w:rPr>
                <w:rFonts w:ascii="Cambria Math" w:hAnsi="Cambria Math"/>
                <w:b/>
                <w:bCs/>
                <w:iCs/>
              </w:rPr>
            </w:pPr>
            <w:r w:rsidRPr="00BC6909">
              <w:rPr>
                <w:rFonts w:ascii="Cambria Math" w:hAnsi="Cambria Math"/>
                <w:b/>
                <w:bCs/>
                <w:iCs/>
              </w:rPr>
              <w:t xml:space="preserve">For range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206BD1" w:rsidRPr="00BC6909">
              <w:rPr>
                <w:rFonts w:ascii="Cambria Math" w:hAnsi="Cambria Math"/>
                <w:b/>
              </w:rPr>
              <w:t>:</w:t>
            </w:r>
          </w:p>
          <w:p w:rsidR="00E20520" w:rsidRPr="00BC6909" w:rsidRDefault="00E2052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|t-1|dt</m:t>
                  </m:r>
                </m:e>
              </m:nary>
            </m:oMath>
            <w:r w:rsidRPr="00BC6909">
              <w:rPr>
                <w:rFonts w:ascii="Cambria Math" w:hAnsi="Cambria Math"/>
                <w:iCs/>
              </w:rPr>
              <w:t xml:space="preserve"> is the value of area bounded by the curve</w:t>
            </w:r>
            <m:oMath>
              <m:r>
                <w:rPr>
                  <w:rFonts w:ascii="Cambria Math" w:hAnsi="Cambria Math"/>
                </w:rPr>
                <m:t>y=|t-1|</m:t>
              </m:r>
            </m:oMath>
            <w:r w:rsidRPr="00BC6909">
              <w:rPr>
                <w:rFonts w:ascii="Cambria Math" w:hAnsi="Cambria Math"/>
                <w:i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  <w:iCs/>
              </w:rPr>
              <w:t xml:space="preserve">-axis between the limits </w:t>
            </w:r>
            <m:oMath>
              <m:r>
                <w:rPr>
                  <w:rFonts w:ascii="Cambria Math" w:hAnsi="Cambria Math"/>
                </w:rPr>
                <m:t>t=0</m:t>
              </m:r>
            </m:oMath>
            <w:r w:rsidRPr="00BC6909">
              <w:rPr>
                <w:rFonts w:ascii="Cambria Math" w:hAnsi="Cambria Math"/>
                <w:i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t=x</m:t>
              </m:r>
            </m:oMath>
          </w:p>
          <w:p w:rsidR="00E20520" w:rsidRPr="00BC6909" w:rsidRDefault="00E2052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Obviously, minimum area is obtained when </w:t>
            </w:r>
            <m:oMath>
              <m:r>
                <w:rPr>
                  <w:rFonts w:ascii="Cambria Math" w:hAnsi="Cambria Math"/>
                </w:rPr>
                <m:t>t=0</m:t>
              </m:r>
            </m:oMath>
            <w:r w:rsidRPr="00BC6909">
              <w:rPr>
                <w:rFonts w:ascii="Cambria Math" w:hAnsi="Cambria Math"/>
                <w:iCs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t=x</m:t>
              </m:r>
            </m:oMath>
            <w:r w:rsidRPr="00BC6909">
              <w:rPr>
                <w:rFonts w:ascii="Cambria Math" w:hAnsi="Cambria Math"/>
                <w:iCs/>
              </w:rPr>
              <w:t xml:space="preserve"> coincide or </w:t>
            </w:r>
            <m:oMath>
              <m:r>
                <w:rPr>
                  <w:rFonts w:ascii="Cambria Math" w:hAnsi="Cambria Math"/>
                </w:rPr>
                <m:t>x=0</m:t>
              </m:r>
            </m:oMath>
          </w:p>
          <w:p w:rsidR="00E20520" w:rsidRPr="00BC6909" w:rsidRDefault="00E2052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Maximum value of area occurs when </w:t>
            </w:r>
            <m:oMath>
              <m:r>
                <w:rPr>
                  <w:rFonts w:ascii="Cambria Math" w:hAnsi="Cambria Math"/>
                </w:rPr>
                <m:t>t=2</m:t>
              </m:r>
            </m:oMath>
            <w:r w:rsidR="00206BD1" w:rsidRPr="00BC6909">
              <w:rPr>
                <w:rFonts w:ascii="Cambria Math" w:hAnsi="Cambria Math"/>
              </w:rPr>
              <w:t>,</w:t>
            </w:r>
          </w:p>
          <w:p w:rsidR="00E20520" w:rsidRPr="00BC6909" w:rsidRDefault="00E2052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Hence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Pr="00BC6909">
              <w:rPr>
                <w:rFonts w:ascii="Cambria Math" w:hAnsi="Cambria Math"/>
                <w:iCs/>
              </w:rPr>
              <w:t xml:space="preserve"> area of shaded region = 1</w:t>
            </w:r>
          </w:p>
          <w:p w:rsidR="00E20520" w:rsidRPr="00BC6909" w:rsidRDefault="004C698F" w:rsidP="00A15B3C">
            <w:pPr>
              <w:spacing w:line="276" w:lineRule="auto"/>
              <w:contextualSpacing/>
              <w:rPr>
                <w:rFonts w:ascii="Cambria Math" w:hAnsi="Cambria Math"/>
                <w:b/>
                <w:bCs/>
                <w:iCs/>
                <w:color w:val="FF0000"/>
              </w:rPr>
            </w:pPr>
            <w:r w:rsidRPr="00BC6909">
              <w:rPr>
                <w:rFonts w:ascii="Cambria Math" w:hAnsi="Cambria Math"/>
                <w:b/>
                <w:bCs/>
                <w:iCs/>
                <w:noProof/>
                <w:color w:val="FF0000"/>
              </w:rPr>
              <w:drawing>
                <wp:inline distT="0" distB="0" distL="0" distR="0">
                  <wp:extent cx="2390775" cy="1809965"/>
                  <wp:effectExtent l="19050" t="0" r="9525" b="0"/>
                  <wp:docPr id="8" name="Picture 8" descr="Z:\Data Typing Files\Sujata\Cengage Physic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:\Data Typing Files\Sujata\Cengage Physic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M7S899S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809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144840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 expression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∀ </m:t>
              </m:r>
              <m:r>
                <w:rPr>
                  <w:rFonts w:ascii="Cambria Math" w:hAnsi="Cambria Math"/>
                </w:rPr>
                <m:t>x ∈ (c-h, c+h)</m:t>
              </m:r>
            </m:oMath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BC6909">
              <w:rPr>
                <w:rFonts w:ascii="Cambria Math" w:hAnsi="Cambria Math"/>
              </w:rPr>
              <w:t xml:space="preserve"> is equivalent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f(c)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 which equals to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C6909">
              <w:rPr>
                <w:rFonts w:ascii="Cambria Math" w:hAnsi="Cambria Math"/>
              </w:rPr>
              <w:t xml:space="preserve"> because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="001F4608" w:rsidRPr="00BC6909">
              <w:rPr>
                <w:rFonts w:ascii="Cambria Math" w:hAnsi="Cambria Math"/>
              </w:rPr>
              <w:t xml:space="preserve"> is continuous</w:t>
            </w:r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&gt;0 ∀ x∈(c-h, c+h)</m:t>
              </m:r>
            </m:oMath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 xml:space="preserve">h →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a.</w:t>
            </w:r>
            <w:r w:rsidRPr="00BC6909">
              <w:rPr>
                <w:rFonts w:ascii="Cambria Math" w:hAnsi="Cambria Math"/>
              </w:rPr>
              <w:t xml:space="preserve">  We have </w:t>
            </w:r>
            <m:oMath>
              <m:r>
                <w:rPr>
                  <w:rFonts w:ascii="Cambria Math" w:hAnsi="Cambria Math"/>
                </w:rPr>
                <m:t>I=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⋯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oMath>
          </w:p>
          <w:p w:rsidR="00C0251E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C0251E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C0251E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x dx=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x-1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=-1+2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</m:nary>
              </m:oMath>
            </m:oMathPara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c.</w:t>
            </w:r>
            <w:r w:rsidRPr="00BC6909">
              <w:rPr>
                <w:rFonts w:ascii="Cambria Math" w:hAnsi="Cambria Math"/>
              </w:rPr>
              <w:t xml:space="preserve">  Given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≥0 </m:t>
              </m:r>
              <m:r>
                <w:rPr>
                  <w:rFonts w:ascii="Cambria Math" w:hAnsi="Cambria Math"/>
                </w:rPr>
                <m:t>⇒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nary>
            </m:oMath>
          </w:p>
          <w:p w:rsidR="00C0251E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B</w:t>
            </w:r>
            <w:r w:rsidR="00C0251E" w:rsidRPr="00BC6909">
              <w:rPr>
                <w:rFonts w:ascii="Cambria Math" w:hAnsi="Cambria Math"/>
              </w:rPr>
              <w:t xml:space="preserve">ut given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dx=0</m:t>
                  </m:r>
                </m:e>
              </m:nary>
            </m:oMath>
            <w:r w:rsidR="00754D20" w:rsidRPr="00BC6909">
              <w:rPr>
                <w:rFonts w:ascii="Cambria Math" w:hAnsi="Cambria Math"/>
              </w:rPr>
              <w:t>,</w:t>
            </w:r>
            <w:r w:rsidR="00C0251E" w:rsidRPr="00BC6909">
              <w:rPr>
                <w:rFonts w:ascii="Cambria Math" w:hAnsi="Cambria Math"/>
              </w:rPr>
              <w:t xml:space="preserve"> so this can be true only when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d.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dx=0⇒ y=f(x)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cuts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axis at least onc</w:t>
            </w:r>
            <w:r w:rsidR="001F4608" w:rsidRPr="00BC6909">
              <w:rPr>
                <w:rFonts w:ascii="Cambria Math" w:hAnsi="Cambria Math"/>
              </w:rPr>
              <w:t>e</w:t>
            </w:r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So, there exists at least one </w:t>
            </w:r>
            <m:oMath>
              <m:r>
                <w:rPr>
                  <w:rFonts w:ascii="Cambria Math" w:hAnsi="Cambria Math"/>
                </w:rPr>
                <m:t>c∈(a, b)</m:t>
              </m:r>
            </m:oMath>
            <w:r w:rsidRPr="00BC6909"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BB6D5C" w:rsidRDefault="00BB6D5C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6x dx=-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6x+c=-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(1-2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3x)+c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  <w:p w:rsidR="00BB6D5C" w:rsidRDefault="00BB6D5C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3x+c=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3x+d</m:t>
                        </m:r>
                      </m:e>
                    </m:func>
                  </m:e>
                </m:func>
              </m:oMath>
            </m:oMathPara>
          </w:p>
          <w:p w:rsidR="00BB6D5C" w:rsidRDefault="00BB6D5C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6x+c</m:t>
                    </m:r>
                  </m:e>
                </m:func>
              </m:oMath>
            </m:oMathPara>
          </w:p>
          <w:p w:rsidR="00BB6D5C" w:rsidRDefault="00BB6D5C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3x-1)+c</m:t>
                    </m:r>
                  </m:e>
                </m:func>
              </m:oMath>
            </m:oMathPara>
          </w:p>
          <w:p w:rsidR="00BB6D5C" w:rsidRDefault="00BB6D5C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3x+c</m:t>
                    </m:r>
                  </m:e>
                </m:func>
              </m:oMath>
            </m:oMathPara>
          </w:p>
          <w:p w:rsidR="00BB6D5C" w:rsidRPr="00A32310" w:rsidRDefault="00BB6D5C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derivative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3x+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3x-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 xml:space="preserve">is </w:t>
            </w:r>
            <m:oMath>
              <w:proofErr w:type="gramEnd"/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6x</m:t>
                  </m:r>
                </m:e>
              </m:func>
            </m:oMath>
            <w:r>
              <w:rPr>
                <w:rFonts w:ascii="Cambria Math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(a,b,c,d)</w:t>
            </w:r>
          </w:p>
          <w:p w:rsidR="001B1ECD" w:rsidRDefault="001B1ECD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5t+4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/>
                    </w:rPr>
                    <m:t>dt</m:t>
                  </m:r>
                </m:e>
              </m:nary>
            </m:oMath>
          </w:p>
          <w:p w:rsidR="001B1ECD" w:rsidRDefault="001B1ECD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/>
                  </w:rPr>
                  <m:t>2x</m:t>
                </m:r>
              </m:oMath>
            </m:oMathPara>
          </w:p>
          <w:p w:rsidR="001B1ECD" w:rsidRDefault="001B1ECD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w:proofErr w:type="spellStart"/>
            <w:r>
              <w:rPr>
                <w:rFonts w:ascii="Cambria Math" w:hAnsi="Cambria Math"/>
              </w:rPr>
              <w:t>extremum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1B1ECD" w:rsidRPr="00A32310" w:rsidRDefault="001B1ECD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x=0, ±1, ±2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10B10" w:rsidRPr="00BC6909" w:rsidRDefault="00CC1B3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 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∙1-0 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CC1B3F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1dx</m:t>
                        </m:r>
                      </m:e>
                    </m:nary>
                  </m:e>
                </m:nary>
              </m:oMath>
            </m:oMathPara>
          </w:p>
          <w:p w:rsidR="00CC1B3F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=x+c      (1)</m:t>
                </m:r>
              </m:oMath>
            </m:oMathPara>
          </w:p>
          <w:p w:rsidR="00CC1B3F" w:rsidRPr="00BC6909" w:rsidRDefault="00CC1B3F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Now given that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dx=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⇒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nary>
            </m:oMath>
          </w:p>
          <w:p w:rsidR="00DE74BC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="00DE74BC" w:rsidRPr="00BC6909">
              <w:rPr>
                <w:rFonts w:ascii="Cambria Math" w:hAnsi="Cambria Math"/>
                <w:iCs/>
              </w:rPr>
              <w:t xml:space="preserve"> From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=1+c ⇒ c=0</m:t>
              </m:r>
            </m:oMath>
          </w:p>
          <w:p w:rsidR="00CC1B3F" w:rsidRPr="00BC6909" w:rsidRDefault="00A11F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rad>
              </m:oMath>
            </m:oMathPara>
          </w:p>
          <w:p w:rsidR="00DE74BC" w:rsidRPr="00BC6909" w:rsidRDefault="00DE74BC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But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rad>
              <m:r>
                <w:rPr>
                  <w:rFonts w:ascii="Cambria Math" w:hAnsi="Cambria Math"/>
                </w:rPr>
                <m:t xml:space="preserve"> ⇒f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oMath>
          </w:p>
          <w:p w:rsidR="00DE74BC" w:rsidRPr="00BC6909" w:rsidRDefault="00DE74B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=1/2</m:t>
              </m:r>
            </m:oMath>
          </w:p>
          <w:p w:rsidR="00DE74BC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2xdx</m:t>
                            </m:r>
                          </m:e>
                        </m:ra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DE74BC" w:rsidRPr="00BC6909" w:rsidRDefault="00DE74BC" w:rsidP="00A15B3C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144840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x+π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)dt</m:t>
                    </m:r>
                  </m:e>
                </m:nary>
              </m:oMath>
            </m:oMathPara>
          </w:p>
          <w:p w:rsidR="00C0251E" w:rsidRPr="00BC6909" w:rsidRDefault="00876BD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)dt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x+π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)dt</m:t>
                    </m:r>
                  </m:e>
                </m:nary>
              </m:oMath>
            </m:oMathPara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)dt</m:t>
                    </m:r>
                  </m:e>
                </m:nary>
              </m:oMath>
            </m:oMathPara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(∵ </m:t>
              </m:r>
            </m:oMath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,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x+π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=f(x))</m:t>
                      </m:r>
                    </m:e>
                  </m:func>
                </m:e>
              </m:func>
            </m:oMath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+f(x)</m:t>
                </m:r>
              </m:oMath>
            </m:oMathPara>
          </w:p>
          <w:p w:rsidR="00C0251E" w:rsidRPr="00BC6909" w:rsidRDefault="00876BD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w:lastRenderedPageBreak/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d>
              <m:r>
                <w:rPr>
                  <w:rFonts w:ascii="Cambria Math" w:hAnsi="Cambria Math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="00C0251E" w:rsidRPr="00BC6909">
              <w:rPr>
                <w:rFonts w:ascii="Cambria Math" w:hAnsi="Cambria Math"/>
              </w:rPr>
              <w:t xml:space="preserve">  (</w:t>
            </w:r>
            <m:oMath>
              <m:r>
                <w:rPr>
                  <w:rFonts w:ascii="Cambria Math" w:hAnsi="Cambria Math"/>
                </w:rPr>
                <m:t>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="00C0251E" w:rsidRPr="00BC6909">
              <w:rPr>
                <w:rFonts w:ascii="Cambria Math" w:hAnsi="Cambria Math"/>
              </w:rPr>
              <w:t xml:space="preserve"> has period </w:t>
            </w:r>
            <m:oMath>
              <m:r>
                <w:rPr>
                  <w:rFonts w:ascii="Cambria Math" w:hAnsi="Cambria Math"/>
                </w:rPr>
                <m:t>π/2</m:t>
              </m:r>
            </m:oMath>
            <w:r w:rsidR="00C0251E" w:rsidRPr="00BC6909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-2x-4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3x+4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+2x+2)</m:t>
                    </m:r>
                  </m:den>
                </m:f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Bx+C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+2x+2</m:t>
                    </m:r>
                  </m:den>
                </m:f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⇒3x+4=A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+2x+2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Bx+C</m:t>
                    </m:r>
                  </m:e>
                </m:d>
                <m:r>
                  <w:rPr>
                    <w:rFonts w:ascii="Cambria Math" w:hAnsi="Cambria Math"/>
                  </w:rPr>
                  <m:t>(x-2)</m:t>
                </m:r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∴A+B=0</m:t>
                </m:r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2A-2B+C=3</m:t>
                </m:r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2A-2C=4</m:t>
                </m:r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⇒A=1, B=C=-1</m:t>
                </m:r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3x+4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-2x-4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2x+2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+2x+2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327DE2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+2x+2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func>
              </m:oMath>
            </m:oMathPara>
          </w:p>
          <w:p w:rsidR="00327DE2" w:rsidRPr="00A32310" w:rsidRDefault="00327DE2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⇒k=-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+2x+2|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(a,b,c,d)</w:t>
            </w:r>
          </w:p>
          <w:p w:rsidR="00D3025A" w:rsidRDefault="00D3025A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∵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 dx=</m:t>
                        </m:r>
                        <m:func>
                          <m:funcPr>
                            <m:ctrlPr>
                              <w:rPr>
                                <w:rFonts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ctrlPr>
                              <w:rPr>
                                <w:i/>
                              </w:rPr>
                            </m:ctrlPr>
                          </m:e>
                        </m:func>
                      </m:e>
                    </m:func>
                  </m:e>
                </m:nary>
              </m:oMath>
            </m:oMathPara>
          </w:p>
          <w:p w:rsidR="00D3025A" w:rsidRDefault="00D3025A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-[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x]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</w:rPr>
                      <m:t>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:rsidR="00D3025A" w:rsidRDefault="00D3025A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-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oMath>
            </m:oMathPara>
          </w:p>
          <w:p w:rsidR="00D3025A" w:rsidRDefault="00D3025A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/>
                      </w:rPr>
                      <m:t xml:space="preserve"> (2</m:t>
                    </m:r>
                    <m:func>
                      <m:funcPr>
                        <m:ctrlPr>
                          <w:rPr>
                            <w:rFonts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sin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/>
                          </w:rPr>
                          <m:t>+1)=0</m:t>
                        </m:r>
                        <m:ctrlPr>
                          <w:rPr>
                            <w:i/>
                          </w:rPr>
                        </m:ctrlPr>
                      </m:e>
                    </m:func>
                  </m:e>
                </m:func>
              </m:oMath>
            </m:oMathPara>
          </w:p>
          <w:p w:rsidR="00D3025A" w:rsidRDefault="00D3025A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/>
                    </w:rPr>
                    <m:t>=0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and </w:t>
            </w:r>
            <m:oMath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</m:den>
                  </m:f>
                </m:e>
              </m:func>
            </m:oMath>
          </w:p>
          <w:p w:rsidR="00D3025A" w:rsidRDefault="00D3025A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α=π+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/>
                </w:rPr>
                <m:t>, 2</m:t>
              </m:r>
              <m:r>
                <w:rPr>
                  <w:rFonts w:ascii="Cambria Math" w:hAnsi="Cambria Math"/>
                </w:rPr>
                <m:t>π-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  <w:p w:rsidR="00D3025A" w:rsidRPr="00A32310" w:rsidRDefault="00D3025A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α=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/>
                  </w:rPr>
                  <m:t>,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(c,d)</w:t>
            </w:r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1/n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 xml:space="preserve"> (1/n)</m:t>
                        </m:r>
                      </m:e>
                    </m:func>
                  </m:e>
                </m:func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(1/n)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(1/n)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(1/n)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func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-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(1/n)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(1/n)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(n)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func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=-1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1/n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x)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11/3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1/3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-11/3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-1/3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-11/3</m:t>
                        </m:r>
                      </m:sup>
                    </m:sSup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</m:t>
                    </m:r>
                  </m:e>
                </m:func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-11/3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</m:t>
                    </m:r>
                  </m:e>
                </m:func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-11/3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∙(1+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x)∙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func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+1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/>
                          </w:rPr>
                          <m:t>-2/3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(-2/3)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-8/3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-2/3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-8/3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-2/3</m:t>
                    </m:r>
                  </m:sup>
                </m:sSup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π/4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:rsidR="009E285D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>
              <w:rPr>
                <w:rFonts w:ascii="Cambria Math" w:hAnsi="Cambria Math"/>
              </w:rPr>
              <w:t xml:space="preserve"> is non-differentiable 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func>
            </m:oMath>
          </w:p>
          <w:p w:rsidR="009E285D" w:rsidRPr="00A32310" w:rsidRDefault="009E285D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x=nπ, n∈I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(a,b)</w:t>
            </w:r>
          </w:p>
          <w:p w:rsidR="00144840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L.H.S. 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oMath>
            </m:oMathPara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Integrating by parts choose ‘1’ as the second function</w:t>
            </w:r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 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u du</m:t>
                    </m:r>
                  </m:e>
                </m:nary>
              </m:oMath>
            </m:oMathPara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 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u du</m:t>
                        </m:r>
                      </m:e>
                    </m:nary>
                  </m:e>
                </m:nary>
              </m:oMath>
            </m:oMathPara>
          </w:p>
          <w:p w:rsidR="00C0251E" w:rsidRPr="00BC6909" w:rsidRDefault="00C0251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du-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u du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=-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e>
                    </m:nary>
                  </m:e>
                </m:nary>
              </m:oMath>
            </m:oMathPara>
          </w:p>
          <w:p w:rsidR="00C0251E" w:rsidRPr="00BC6909" w:rsidRDefault="001F460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=</w:t>
            </w:r>
            <w:r w:rsidR="00C0251E" w:rsidRPr="00BC6909">
              <w:rPr>
                <w:rFonts w:ascii="Cambria Math" w:hAnsi="Cambria Math"/>
              </w:rPr>
              <w:t xml:space="preserve"> R.H.S.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210B10" w:rsidRPr="00BC6909" w:rsidRDefault="00116DE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f(a+b-x)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>(1)</w:t>
            </w:r>
          </w:p>
          <w:p w:rsidR="00116DEA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f(a+b-x)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f(x)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116DEA" w:rsidRPr="00BC6909">
              <w:rPr>
                <w:rFonts w:ascii="Cambria Math" w:hAnsi="Cambria Math"/>
              </w:rPr>
              <w:t xml:space="preserve"> (2)</w:t>
            </w:r>
          </w:p>
          <w:p w:rsidR="00925069" w:rsidRPr="00BC6909" w:rsidRDefault="0092506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(2), we get</w:t>
            </w:r>
          </w:p>
          <w:p w:rsidR="005B25AC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 dx=b-a</m:t>
                    </m:r>
                  </m:e>
                </m:nary>
              </m:oMath>
            </m:oMathPara>
          </w:p>
          <w:p w:rsidR="00925069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⇒I=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=10</m:t>
              </m:r>
            </m:oMath>
            <w:r w:rsidR="00925069" w:rsidRPr="00BC6909">
              <w:rPr>
                <w:rFonts w:ascii="Cambria Math" w:hAnsi="Cambria Math"/>
              </w:rPr>
              <w:t xml:space="preserve">   (given)</w:t>
            </w:r>
          </w:p>
          <w:p w:rsidR="00925069" w:rsidRPr="00BC6909" w:rsidRDefault="005B25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b-a=20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E3C6F" w:rsidRDefault="002E3C6F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6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x=(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+(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:rsidR="002E3C6F" w:rsidRDefault="002E3C6F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x(</m:t>
                        </m:r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/>
                                  </w:rPr>
                                  <m:t>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2E3C6F" w:rsidRDefault="002E3C6F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=1-3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2E3C6F" w:rsidRDefault="002E3C6F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    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period</m:t>
                    </m:r>
                    <m:f>
                      <m:fPr>
                        <m:ctrlPr/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2E3C6F" w:rsidRDefault="002E3C6F" w:rsidP="00287127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</m:oMath>
            <w:r>
              <w:rPr>
                <w:rFonts w:ascii="Cambria Math" w:hAnsi="Cambria Math"/>
              </w:rPr>
              <w:t xml:space="preserve">Least and greatest value of </w:t>
            </w:r>
            <m:oMath>
              <m:func>
                <m:funcPr>
                  <m:ctrlPr>
                    <w:rPr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fName>
                <m:e>
                  <m:r>
                    <w:rPr>
                      <w:rFonts w:ascii="Cambria Math"/>
                    </w:rPr>
                    <m:t>x+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6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/>
                        </w:rPr>
                        <m:t xml:space="preserve">x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are</m:t>
                      </m:r>
                      <m:f>
                        <m:fPr>
                          <m:ctrlPr>
                            <w:rPr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and</m:t>
                      </m:r>
                      <m:r>
                        <w:rPr>
                          <w:rFonts w:ascii="Cambria Math"/>
                        </w:rPr>
                        <m:t xml:space="preserve"> 1</m:t>
                      </m:r>
                    </m:e>
                  </m:func>
                </m:e>
              </m:func>
            </m:oMath>
          </w:p>
          <w:p w:rsidR="002E3C6F" w:rsidRDefault="002E3C6F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</w:t>
            </w:r>
            <m:oMath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-0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/>
                </w:rPr>
                <m:t>&lt;</m:t>
              </m:r>
              <m:nary>
                <m:naryPr>
                  <m:limLoc m:val="subSup"/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/>
                    </w:rPr>
                    <m:t>/2</m:t>
                  </m:r>
                </m:sup>
                <m:e>
                  <m:r>
                    <w:rPr>
                      <w:rFonts w:ascii="Cambria Math"/>
                    </w:rPr>
                    <m:t>(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6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/>
                        </w:rPr>
                        <m:t>x+</m:t>
                      </m:r>
                      <m:func>
                        <m:funcPr>
                          <m:ctrlPr>
                            <w:rPr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/>
                            </w:rPr>
                            <m:t>x)dx</m:t>
                          </m:r>
                        </m:e>
                      </m:func>
                      <m:r>
                        <w:rPr>
                          <w:rFonts w:ascii="Cambria Math"/>
                        </w:rPr>
                        <m:t>&lt;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e>
                  </m:func>
                </m:e>
              </m:nary>
            </m:oMath>
          </w:p>
          <w:p w:rsidR="002E3C6F" w:rsidRPr="000D6799" w:rsidRDefault="002E3C6F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/>
                  </w:rPr>
                  <m:t>&lt;</m:t>
                </m:r>
                <m:nary>
                  <m:naryPr>
                    <m:limLoc m:val="subSup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/>
                      </w:rPr>
                      <m:t>/2</m:t>
                    </m:r>
                  </m:sup>
                  <m:e>
                    <m:r>
                      <w:rPr>
                        <w:rFonts w:ascii="Cambria Math"/>
                      </w:rPr>
                      <m:t>(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6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x)dx&lt;</m:t>
                            </m:r>
                            <m:f>
                              <m:fPr>
                                <m:ctrlPr>
                                  <w:rPr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91238" w:rsidRPr="00591238" w:rsidRDefault="00613D4E" w:rsidP="00287127">
            <w:pPr>
              <w:rPr>
                <w:rFonts w:ascii="Cambria Math" w:eastAsiaTheme="minorEastAsia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∵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[2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x]dx</m:t>
                      </m:r>
                    </m:e>
                  </m:func>
                </m:e>
              </m:nary>
            </m:oMath>
            <w:r w:rsidRPr="00591238">
              <w:rPr>
                <w:rFonts w:ascii="Cambria Math" w:hAnsi="Cambria Math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[2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x]dx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[2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x]dx</m:t>
                      </m:r>
                    </m:e>
                  </m:func>
                </m:e>
              </m:nary>
            </m:oMath>
          </w:p>
          <w:p w:rsidR="0064668B" w:rsidRPr="00591238" w:rsidRDefault="00613D4E" w:rsidP="00287127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7π/6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x]dx+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3π/2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[2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/>
                                  </w:rPr>
                                  <m:t>x]dx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64668B" w:rsidRPr="00591238" w:rsidRDefault="00613D4E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5π/6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1∙dx+0-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7π/6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1∙dx-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7π/6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1∙dx</m:t>
                    </m:r>
                  </m:e>
                </m:nary>
              </m:oMath>
            </m:oMathPara>
          </w:p>
          <w:p w:rsidR="0064668B" w:rsidRPr="00591238" w:rsidRDefault="00613D4E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</w:rPr>
                  <m:t xml:space="preserve">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∵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 decreasing function in</m:t>
                        </m:r>
                        <m:r>
                          <w:rPr>
                            <w:rFonts w:ascii="Cambria Math"/>
                          </w:rPr>
                          <m:t xml:space="preserve"> 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a&lt;b</m:t>
              </m:r>
            </m:oMath>
            <w:r w:rsidR="00CD1841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BC6909">
              <w:rPr>
                <w:rFonts w:ascii="Cambria Math" w:hAnsi="Cambria Math"/>
              </w:rPr>
              <w:t xml:space="preserve"> are the smallest and greatest values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on </w:t>
            </w:r>
            <m:oMath>
              <m:r>
                <w:rPr>
                  <w:rFonts w:ascii="Cambria Math" w:hAnsi="Cambria Math"/>
                </w:rPr>
                <m:t>[a, b]</m:t>
              </m:r>
            </m:oMath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/>
                    </w:rPr>
                    <m:t>M</m:t>
                  </m:r>
                </m:e>
              </m:nary>
            </m:oMath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m≤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dx≤M</m:t>
                  </m:r>
                </m:e>
              </m:nary>
            </m:oMath>
          </w:p>
          <w:p w:rsidR="009F4AEB" w:rsidRPr="00BC6909" w:rsidRDefault="00010A4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S</w:t>
            </w:r>
            <w:r w:rsidR="009F4AEB" w:rsidRPr="00BC6909">
              <w:rPr>
                <w:rFonts w:ascii="Cambria Math" w:hAnsi="Cambria Math"/>
              </w:rPr>
              <w:t xml:space="preserve">ince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9F4AEB" w:rsidRPr="00BC6909">
              <w:rPr>
                <w:rFonts w:ascii="Cambria Math" w:hAnsi="Cambria Math"/>
              </w:rPr>
              <w:t xml:space="preserve"> is continuous 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</m:oMath>
            <w:r w:rsidR="00CD1841" w:rsidRPr="00BC6909">
              <w:rPr>
                <w:rFonts w:ascii="Cambria Math" w:hAnsi="Cambria Math"/>
              </w:rPr>
              <w:t>,</w:t>
            </w:r>
            <w:r w:rsidR="009F4AEB" w:rsidRPr="00BC6909">
              <w:rPr>
                <w:rFonts w:ascii="Cambria Math" w:hAnsi="Cambria Math"/>
              </w:rPr>
              <w:t xml:space="preserve"> it takes on all intermediate values between </w:t>
            </w:r>
            <m:oMath>
              <m:r>
                <w:rPr>
                  <w:rFonts w:ascii="Cambria Math" w:hAnsi="Cambria Math"/>
                </w:rPr>
                <m:t xml:space="preserve">m </m:t>
              </m:r>
            </m:oMath>
            <w:r w:rsidR="009F4AEB" w:rsidRPr="00BC6909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some values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a≤f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≤b</m:t>
                  </m:r>
                </m:e>
              </m:d>
            </m:oMath>
            <w:r w:rsidR="00CD184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will have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(b-a)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nary>
            </m:oMath>
            <w:r w:rsidRPr="00BC6909">
              <w:rPr>
                <w:rFonts w:ascii="Cambria Math" w:hAnsi="Cambria Math"/>
              </w:rPr>
              <w:t xml:space="preserve"> or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(b-a)</m:t>
                  </m:r>
                </m:e>
              </m:nary>
            </m:oMath>
          </w:p>
          <w:p w:rsidR="00ED2782" w:rsidRPr="00BC6909" w:rsidRDefault="00ED2782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Hence, both the statements are true and statement 2 is a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0773D8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Statement 2</w:t>
            </w:r>
            <w:r w:rsidR="00717DE1" w:rsidRPr="00BC6909">
              <w:rPr>
                <w:rFonts w:ascii="Cambria Math" w:hAnsi="Cambria Math"/>
              </w:rPr>
              <w:t xml:space="preserve"> is a fundamental concept, also 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2-a</m:t>
                  </m:r>
                </m:e>
              </m:d>
              <m:r>
                <w:rPr>
                  <w:rFonts w:ascii="Cambria Math" w:hAnsi="Cambria Math"/>
                </w:rPr>
                <m:t>=f(2+a)</m:t>
              </m:r>
            </m:oMath>
          </w:p>
          <w:p w:rsidR="00717DE1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2+a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dx=2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2+a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593772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oMath>
            <w:r w:rsidR="000773D8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</m:oMath>
          </w:p>
          <w:p w:rsidR="00593772" w:rsidRPr="00BC6909" w:rsidRDefault="00593772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lastRenderedPageBreak/>
              <w:t xml:space="preserve">We have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593772" w:rsidRPr="00BC6909" w:rsidRDefault="00FC4552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593772" w:rsidRPr="00BC6909" w:rsidRDefault="00593772" w:rsidP="00A15B3C">
            <w:pPr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</w:rPr>
              <w:t xml:space="preserve">Clearly,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Pr="00BC6909">
              <w:rPr>
                <w:rFonts w:ascii="Cambria Math" w:hAnsi="Cambria Math"/>
              </w:rPr>
              <w:t xml:space="preserve"> is continuous in </w:t>
            </w:r>
            <m:oMath>
              <m:r>
                <w:rPr>
                  <w:rFonts w:ascii="Cambria Math" w:hAnsi="Cambria Math"/>
                </w:rPr>
                <m:t>[a, b]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≤0</m:t>
              </m:r>
            </m:oMath>
          </w:p>
          <w:p w:rsidR="00593772" w:rsidRPr="00BC6909" w:rsidRDefault="00593772" w:rsidP="00A15B3C">
            <w:pPr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It implies that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  <w:iCs/>
              </w:rPr>
              <w:t xml:space="preserve">will becomes zero at least once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</m:oMath>
            <w:r w:rsidR="000773D8" w:rsidRPr="00BC6909">
              <w:rPr>
                <w:rFonts w:ascii="Cambria Math" w:hAnsi="Cambria Math"/>
              </w:rPr>
              <w:t>.</w:t>
            </w:r>
            <w:r w:rsidRPr="00BC6909">
              <w:rPr>
                <w:rFonts w:ascii="Cambria Math" w:hAnsi="Cambria Math"/>
                <w:iCs/>
              </w:rPr>
              <w:t xml:space="preserve"> Hence,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nary>
            </m:oMath>
            <w:r w:rsidR="009F4AEB" w:rsidRPr="00BC6909">
              <w:rPr>
                <w:rFonts w:ascii="Cambria Math" w:hAnsi="Cambria Math"/>
                <w:iCs/>
              </w:rPr>
              <w:t xml:space="preserve"> for at least one value of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[a, b]</m:t>
              </m:r>
            </m:oMath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iCs/>
              </w:rPr>
              <w:t>Hence, both the statements are true and statement 2 is a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733AC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D0266D" w:rsidRPr="00BC6909" w:rsidRDefault="00D0266D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a+b-x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593772" w:rsidRPr="00BC6909" w:rsidRDefault="00593772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statement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 w:rsidRPr="00BC6909">
              <w:rPr>
                <w:rFonts w:ascii="Cambria Math" w:hAnsi="Cambria Math"/>
              </w:rPr>
              <w:t xml:space="preserve"> is true only when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a+b-x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  <w:r w:rsidR="00FC4552" w:rsidRPr="00BC6909">
              <w:rPr>
                <w:rFonts w:ascii="Cambria Math" w:hAnsi="Cambria Math"/>
              </w:rPr>
              <w:t xml:space="preserve"> which holds in statement 1</w:t>
            </w:r>
          </w:p>
          <w:p w:rsidR="00593772" w:rsidRPr="00BC6909" w:rsidRDefault="00593772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Therefore, statement 2 is false and statement 1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182AE6" w:rsidRPr="000D6799" w:rsidRDefault="00182AE6" w:rsidP="001C38FE">
            <w:pPr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cannot</w:t>
            </w:r>
            <w:proofErr w:type="gramEnd"/>
            <w:r>
              <w:rPr>
                <w:rFonts w:ascii="Cambria Math" w:hAnsi="Cambria Math"/>
              </w:rPr>
              <w:t xml:space="preserve"> be expressed in terms of elementary function, then integral is known as inexpressible or that is “ cannot be found “.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B0196" w:rsidRDefault="008B0196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(x-3)</m:t>
              </m:r>
            </m:oMath>
          </w:p>
          <w:p w:rsidR="008B0196" w:rsidRDefault="008B0196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4x+3</m:t>
                        </m:r>
                      </m:e>
                    </m:d>
                    <m:r>
                      <w:rPr>
                        <w:rFonts w:ascii="Cambria Math"/>
                      </w:rPr>
                      <m:t>dx+c</m:t>
                    </m:r>
                  </m:e>
                </m:nary>
              </m:oMath>
            </m:oMathPara>
          </w:p>
          <w:p w:rsidR="008B0196" w:rsidRDefault="008B0196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</w:rPr>
                          <m:t>+3x</m:t>
                        </m:r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bSup>
                <m:r>
                  <w:rPr>
                    <w:rFonts w:ascii="Cambria Math"/>
                  </w:rPr>
                  <m:t>+60   [</m:t>
                </m:r>
                <m: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</m:e>
                </m:d>
                <m:r>
                  <w:rPr>
                    <w:rFonts w:ascii="Cambria Math"/>
                  </w:rPr>
                  <m:t>=6]</m:t>
                </m:r>
              </m:oMath>
            </m:oMathPara>
          </w:p>
          <w:p w:rsidR="008B0196" w:rsidRDefault="008B0196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p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+3x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/>
                  </w:rPr>
                  <m:t>+6</m:t>
                </m:r>
              </m:oMath>
            </m:oMathPara>
          </w:p>
          <w:p w:rsidR="008B0196" w:rsidRDefault="008B0196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oMath>
            <w:r w:rsidRPr="00724DB6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a=3</m:t>
              </m:r>
            </m:oMath>
          </w:p>
          <w:p w:rsidR="008B0196" w:rsidRDefault="008B0196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+9x+2</m:t>
                </m:r>
              </m:oMath>
            </m:oMathPara>
          </w:p>
          <w:p w:rsidR="008B0196" w:rsidRPr="000D6799" w:rsidRDefault="008B0196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Statement II is also true and it is a corr</w:t>
            </w:r>
            <w:r>
              <w:rPr>
                <w:rFonts w:ascii="Cambria Math" w:hAnsi="Cambria Math"/>
              </w:rPr>
              <w:t>ect explanation for Statement I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733AC" w:rsidRPr="00BC6909" w:rsidRDefault="00047916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+ 12x+33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047916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+ 12x+33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x+6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-3) dx,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047916" w:rsidRPr="00BC6909" w:rsidRDefault="00047916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x+6=-y</m:t>
              </m:r>
            </m:oMath>
          </w:p>
          <w:p w:rsidR="00047916" w:rsidRPr="00BC6909" w:rsidRDefault="001A75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dy=-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nary>
              </m:oMath>
            </m:oMathPara>
          </w:p>
          <w:p w:rsidR="00047916" w:rsidRPr="00BC6909" w:rsidRDefault="001A75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=0⇒ I=0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B5F7A" w:rsidRDefault="001B5F7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∵I=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 dx=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  <m:e>
                            <m:r>
                              <w:rPr>
                                <w:rFonts w:ascii="Cambria Math"/>
                              </w:rPr>
                              <m:t>(1</m:t>
                            </m: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/>
                                  </w:rPr>
                                  <m:t>x)</m:t>
                                </m:r>
                                <m:func>
                                  <m:funcPr>
                                    <m:ctrlPr>
                                      <w:rPr>
                                        <w:rFonts w:cs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i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x dx</m:t>
                                    </m:r>
                                    <m:ctrlPr>
                                      <w:rPr>
                                        <w:i/>
                                      </w:rPr>
                                    </m:ctrlPr>
                                  </m:e>
                                </m:func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1B5F7A" w:rsidRDefault="001B5F7A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 xml:space="preserve">x=t </m:t>
                  </m:r>
                  <m:r>
                    <w:rPr>
                      <w:rFonts w:ascii="Cambria Math" w:hAnsi="Cambria Math"/>
                    </w:rPr>
                    <m:t>⇒</m:t>
                  </m:r>
                  <m:func>
                    <m:funcPr>
                      <m:ctrlPr>
                        <w:rPr>
                          <w:rFonts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sin</m:t>
                      </m:r>
                      <m:ctrlPr>
                        <w:rPr>
                          <w:i/>
                        </w:rPr>
                      </m:ctrlPr>
                    </m:fName>
                    <m:e>
                      <m:r>
                        <w:rPr>
                          <w:rFonts w:ascii="Cambria Math"/>
                        </w:rPr>
                        <m:t>x dx=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dt</m:t>
                      </m:r>
                      <m:ctrlPr>
                        <w:rPr>
                          <w:i/>
                        </w:rPr>
                      </m:ctrlPr>
                    </m:e>
                  </m:func>
                </m:e>
              </m:func>
            </m:oMath>
          </w:p>
          <w:p w:rsidR="001B5F7A" w:rsidRPr="000D6799" w:rsidRDefault="001B5F7A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r>
                <w:rPr>
                  <w:rFonts w:ascii="Cambria Math" w:hAnsi="Cambria Math"/>
                </w:rPr>
                <m:t>1=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dt</m:t>
                      </m:r>
                    </m:e>
                  </m:d>
                  <m:r>
                    <w:rPr>
                      <w:rFonts w:ascii="Cambria Math"/>
                    </w:rPr>
                    <m:t>=0</m:t>
                  </m:r>
                </m:e>
              </m:nary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855A0" w:rsidRDefault="002855A0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Statement II is true.</w:t>
            </w:r>
          </w:p>
          <w:p w:rsidR="002855A0" w:rsidRDefault="002855A0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oMath>
          </w:p>
          <w:p w:rsidR="002855A0" w:rsidRDefault="002855A0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2855A0" w:rsidRPr="000D6799" w:rsidRDefault="002855A0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+c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(By using statement II)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733AC" w:rsidRPr="00BC6909" w:rsidRDefault="00CC2B1E" w:rsidP="00A15B3C">
            <w:pPr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 xml:space="preserve"> 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 xml:space="preserve"> ∀ x 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:rsidR="00CC2B1E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x&gt;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∀∈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CC2B1E" w:rsidRPr="00BC6909" w:rsidRDefault="00B65B81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9B1E6E" w:rsidRPr="00BC6909" w:rsidRDefault="00B65B81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∀</m:t>
                        </m:r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9B1E6E" w:rsidRPr="00BC6909" w:rsidRDefault="00B65B81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82947" w:rsidRDefault="00782947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 dx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</m:oMath>
          </w:p>
          <w:p w:rsidR="00782947" w:rsidRDefault="00782947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cose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</m:oMathPara>
          </w:p>
          <w:p w:rsidR="00782947" w:rsidRDefault="00782947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</m:sub>
                </m:sSub>
              </m:oMath>
            </m:oMathPara>
          </w:p>
          <w:p w:rsidR="00782947" w:rsidRPr="000D6799" w:rsidRDefault="00782947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n=6, 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37B73" w:rsidRDefault="00A37B73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(2-2x)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(4+2x-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(4+2x-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rad>
                    </m:den>
                  </m:f>
                </m:e>
              </m:nary>
            </m:oMath>
          </w:p>
          <w:p w:rsidR="00A37B73" w:rsidRDefault="00A37B73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4+2x-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</m:oMath>
            </m:oMathPara>
          </w:p>
          <w:p w:rsidR="00A37B73" w:rsidRPr="000D6799" w:rsidRDefault="00A37B73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4+2x-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+c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733AC" w:rsidRPr="00BC6909" w:rsidRDefault="0089748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Statement 1 is true as it is a fundamental property. </w:t>
            </w:r>
          </w:p>
          <w:p w:rsidR="00897489" w:rsidRPr="00BC6909" w:rsidRDefault="0089748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897489" w:rsidRPr="00BC6909" w:rsidRDefault="0089748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an even function</w:t>
            </w:r>
          </w:p>
          <w:p w:rsidR="00897489" w:rsidRPr="00BC6909" w:rsidRDefault="0089748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897489" w:rsidRPr="00BC6909" w:rsidRDefault="00705A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</m:t>
                    </m:r>
                  </m:e>
                </m:nary>
              </m:oMath>
            </m:oMathPara>
          </w:p>
          <w:p w:rsidR="00897489" w:rsidRPr="00BC6909" w:rsidRDefault="00705A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</m:t>
                    </m:r>
                  </m:e>
                </m:nary>
              </m:oMath>
            </m:oMathPara>
          </w:p>
          <w:p w:rsidR="00897489" w:rsidRPr="00BC6909" w:rsidRDefault="00705A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dy-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e>
                    </m:nary>
                  </m:e>
                </m:nary>
              </m:oMath>
            </m:oMathPara>
          </w:p>
          <w:p w:rsidR="00897489" w:rsidRPr="00BC6909" w:rsidRDefault="00705A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D87199" w:rsidRPr="00BC6909" w:rsidRDefault="00D8719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Hence, statement 2 is false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733AC" w:rsidRPr="00BC6909" w:rsidRDefault="00F0568D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</m:e>
              </m:nary>
            </m:oMath>
          </w:p>
          <w:p w:rsidR="00A2736C" w:rsidRPr="00BC6909" w:rsidRDefault="00F0568D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Then,</w:t>
            </w:r>
          </w:p>
          <w:p w:rsidR="00F0568D" w:rsidRPr="00BC6909" w:rsidRDefault="00F0568D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99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e>
                    </m:func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99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2π-x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99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F0568D" w:rsidRPr="00BC6909" w:rsidRDefault="00F0568D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Now,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>=0[∵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99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π-x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]</m:t>
              </m:r>
            </m:oMath>
          </w:p>
          <w:p w:rsidR="00F0568D" w:rsidRPr="00BC6909" w:rsidRDefault="00A2736C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I=2×0=0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B5D22" w:rsidRDefault="007B5D2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x+π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x+π) dx</m:t>
                        </m:r>
                      </m:e>
                    </m:func>
                  </m:e>
                </m:nary>
              </m:oMath>
            </m:oMathPara>
          </w:p>
          <w:p w:rsidR="007B5D22" w:rsidRDefault="007B5D2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      [∵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π+x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x]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  <w:p w:rsidR="007B5D22" w:rsidRPr="000D6799" w:rsidRDefault="007B5D2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ϕx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f(x)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ϕ(x)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f(x)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ϕ(x)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438A4" w:rsidRDefault="000438A4" w:rsidP="00287127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∵ </m:t>
              </m:r>
            </m:oMath>
            <w:r>
              <w:rPr>
                <w:rFonts w:ascii="Cambria Math" w:hAnsi="Cambria Math"/>
              </w:rPr>
              <w:t>P</w:t>
            </w:r>
            <w:proofErr w:type="spellStart"/>
            <w:r>
              <w:rPr>
                <w:rFonts w:ascii="Cambria Math" w:hAnsi="Cambria Math"/>
              </w:rPr>
              <w:t>eriod</w:t>
            </w:r>
            <w:proofErr w:type="spellEnd"/>
            <w:r>
              <w:rPr>
                <w:rFonts w:ascii="Cambria Math" w:hAnsi="Cambria Math"/>
              </w:rPr>
              <w:t xml:space="preserve"> of 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is</m:t>
              </m:r>
              <m:r>
                <w:rPr>
                  <w:rFonts w:ascii="Cambria Math"/>
                </w:rPr>
                <m:t xml:space="preserve"> 2</m:t>
              </m:r>
              <m:r>
                <w:rPr>
                  <w:rFonts w:ascii="Cambria Math" w:hAnsi="Cambria Math"/>
                </w:rPr>
                <m:t>π</m:t>
              </m:r>
            </m:oMath>
          </w:p>
          <w:p w:rsidR="000438A4" w:rsidRPr="000D6799" w:rsidRDefault="000438A4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200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/>
                      </w:rPr>
                      <m:t>dx</m:t>
                    </m:r>
                    <m:r>
                      <w:rPr>
                        <w:rFonts w:ascii="Cambria Math" w:hAnsi="Cambria Math"/>
                      </w:rPr>
                      <m:t>≠</m:t>
                    </m:r>
                    <m:r>
                      <w:rPr>
                        <w:rFonts w:ascii="Cambria Math"/>
                      </w:rPr>
                      <m:t>200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733AC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F0568D" w:rsidRPr="00BC6909" w:rsidRDefault="00B65B81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F0568D" w:rsidRPr="00BC6909" w:rsidRDefault="00B65B81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xdx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F0568D" w:rsidRPr="00BC6909" w:rsidRDefault="00F0568D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=1+1=2</m:t>
                </m:r>
              </m:oMath>
            </m:oMathPara>
          </w:p>
          <w:p w:rsidR="00F0568D" w:rsidRPr="00BC6909" w:rsidRDefault="00B65B81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Hence, statement 1 is false</w:t>
            </w:r>
            <w:r w:rsidR="009277A7" w:rsidRPr="00BC6909">
              <w:rPr>
                <w:rFonts w:ascii="Cambria Math" w:hAnsi="Cambria Math"/>
              </w:rPr>
              <w:t xml:space="preserve">. </w:t>
            </w:r>
            <w:r w:rsidR="00F0568D" w:rsidRPr="00BC6909">
              <w:rPr>
                <w:rFonts w:ascii="Cambria Math" w:hAnsi="Cambria Math"/>
              </w:rPr>
              <w:t xml:space="preserve">However, statement </w:t>
            </w:r>
            <w:r w:rsidR="00A2736C" w:rsidRPr="00BC6909">
              <w:rPr>
                <w:rFonts w:ascii="Cambria Math" w:hAnsi="Cambria Math"/>
              </w:rPr>
              <w:t>2</w:t>
            </w:r>
            <w:r w:rsidR="00F0568D" w:rsidRPr="00BC6909">
              <w:rPr>
                <w:rFonts w:ascii="Cambria Math" w:hAnsi="Cambria Math"/>
              </w:rPr>
              <w:t xml:space="preserve">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rad>
                          </m:den>
                        </m:f>
                      </m:e>
                    </m:nary>
                  </m:e>
                </m:nary>
              </m:oMath>
            </m:oMathPara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+1=t⇒dt=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oMath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ra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0E669A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Thus</w:t>
            </w:r>
            <w:r w:rsidR="009A3178" w:rsidRPr="00396F1A">
              <w:rPr>
                <w:rFonts w:ascii="Cambria Math" w:hAnsi="Cambria Math"/>
              </w:rPr>
              <w:t>, both the statements are true but statement 2 is not a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For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r>
                <w:rPr>
                  <w:rFonts w:ascii="Cambria Math" w:hAnsi="Cambria Math"/>
                </w:rPr>
                <m:t>x+a+5=0</m:t>
              </m:r>
            </m:oMath>
          </w:p>
          <w:p w:rsidR="009A3178" w:rsidRPr="00396F1A" w:rsidRDefault="000E669A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D&lt;0⇒4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a+5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-3a-4&lt;0</m:t>
              </m:r>
            </m:oMath>
            <w:r w:rsidR="000E669A" w:rsidRPr="00396F1A">
              <w:rPr>
                <w:rFonts w:ascii="Cambria Math" w:hAnsi="Cambria Math"/>
              </w:rPr>
              <w:t xml:space="preserve"> or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  <m:r>
                <w:rPr>
                  <w:rFonts w:ascii="Cambria Math" w:hAnsi="Cambria Math"/>
                </w:rPr>
                <m:t xml:space="preserve">&lt;0 </m:t>
              </m:r>
            </m:oMath>
            <w:r w:rsidR="000E669A" w:rsidRPr="00396F1A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-1&lt;a&lt;4</m:t>
              </m:r>
            </m:oMath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Thus for these value of </w:t>
            </w:r>
            <m:oMath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r>
                <w:rPr>
                  <w:rFonts w:ascii="Cambria Math" w:hAnsi="Cambria Math"/>
                </w:rPr>
                <m:t>x+a+5</m:t>
              </m:r>
            </m:oMath>
            <w:r w:rsidR="000E669A" w:rsidRPr="00396F1A">
              <w:rPr>
                <w:rFonts w:ascii="Cambria Math" w:hAnsi="Cambria Math"/>
              </w:rPr>
              <w:t xml:space="preserve"> cannot be factorized, hence</w:t>
            </w:r>
          </w:p>
          <w:p w:rsidR="009A3178" w:rsidRPr="00396F1A" w:rsidRDefault="002B1CFE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x+a+5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=λ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0E669A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Hence</w:t>
            </w:r>
            <w:r w:rsidR="009A3178" w:rsidRPr="00396F1A">
              <w:rPr>
                <w:rFonts w:ascii="Cambria Math" w:hAnsi="Cambria Math"/>
              </w:rPr>
              <w:t>, statement 1 is false and statement 2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733AC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Obviously, </w:t>
            </w:r>
            <m:oMath>
              <m:r>
                <w:rPr>
                  <w:rFonts w:ascii="Cambria Math" w:hAnsi="Cambria Math"/>
                </w:rPr>
                <m:t>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t|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 is non-differentiable at </w:t>
            </w:r>
            <m:oMath>
              <m:r>
                <w:rPr>
                  <w:rFonts w:ascii="Cambria Math" w:hAnsi="Cambria Math"/>
                </w:rPr>
                <m:t>x=π</m:t>
              </m:r>
            </m:oMath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But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t|</m:t>
                      </m:r>
                    </m:e>
                  </m:func>
                  <m:r>
                    <w:rPr>
                      <w:rFonts w:ascii="Cambria Math" w:hAnsi="Cambria Math"/>
                    </w:rPr>
                    <m:t>dt=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t, 0≤x&lt;π</m:t>
                                  </m:r>
                                </m:e>
                              </m:func>
                            </m:e>
                          </m:nary>
                        </m:e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tdt+</m:t>
                                  </m:r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tdt, π≤x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≤2π</m:t>
                                          </m:r>
                                        </m:e>
                                      </m:func>
                                    </m:e>
                                  </m:nary>
                                </m:e>
                              </m:func>
                            </m:e>
                          </m:nary>
                        </m:e>
                      </m:eqArr>
                    </m:e>
                  </m:d>
                </m:e>
              </m:nary>
            </m:oMath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x+1, 0≤x&lt;π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3+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π ≤x ≤2π</m:t>
                        </m:r>
                      </m:e>
                    </m:eqArr>
                  </m:e>
                </m:d>
              </m:oMath>
            </m:oMathPara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Which is continuous as well as differentiable at </w:t>
            </w:r>
            <m:oMath>
              <m:r>
                <w:rPr>
                  <w:rFonts w:ascii="Cambria Math" w:hAnsi="Cambria Math"/>
                </w:rPr>
                <m:t>x=π</m:t>
              </m:r>
            </m:oMath>
          </w:p>
          <w:p w:rsidR="009F4AEB" w:rsidRPr="00BC6909" w:rsidRDefault="009F4AEB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Hence, statement 1 is false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733AC" w:rsidRPr="00BC6909" w:rsidRDefault="00717DE1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Both the statements are true independently, but statement 2 is not a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0A01B9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func>
                  </m:e>
                </m:nary>
              </m:oMath>
            </m:oMathPara>
          </w:p>
          <w:p w:rsidR="000A01B9" w:rsidRPr="00BC6909" w:rsidRDefault="001A75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A01B9" w:rsidRPr="00BC6909" w:rsidRDefault="000A01B9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=-I</m:t>
                </m:r>
              </m:oMath>
            </m:oMathPara>
          </w:p>
          <w:p w:rsidR="000A01B9" w:rsidRPr="00BC6909" w:rsidRDefault="001A75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047916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that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  <m:r>
                    <w:rPr>
                      <w:rFonts w:ascii="Cambria Math" w:hAnsi="Cambria Math"/>
                    </w:rPr>
                    <m:t>⇒y=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cuts the graph at least once, then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Pr="00BC6909">
              <w:rPr>
                <w:rFonts w:ascii="Cambria Math" w:hAnsi="Cambria Math"/>
              </w:rPr>
              <w:t xml:space="preserve"> change</w:t>
            </w:r>
            <w:r w:rsidR="00C36F0F" w:rsidRPr="00BC6909">
              <w:rPr>
                <w:rFonts w:ascii="Cambria Math" w:hAnsi="Cambria Math"/>
              </w:rPr>
              <w:t>s</w:t>
            </w:r>
            <w:r w:rsidRPr="00BC6909">
              <w:rPr>
                <w:rFonts w:ascii="Cambria Math" w:hAnsi="Cambria Math"/>
              </w:rPr>
              <w:t xml:space="preserve"> sign at least once in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</m:oMath>
            <w:r w:rsidR="00C36F0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hence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can be zero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0E669A" w:rsidRPr="00396F1A" w:rsidRDefault="002B1CFE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xdx</m:t>
                        </m:r>
                      </m:e>
                    </m:func>
                  </m:e>
                </m:nary>
              </m:oMath>
            </m:oMathPara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)dx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dx-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d>
              </m:oMath>
            </m:oMathPara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9B1E6E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 mx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9277A7" w:rsidRPr="00BC6909">
              <w:rPr>
                <w:rFonts w:ascii="Cambria Math" w:hAnsi="Cambria Math"/>
              </w:rPr>
              <w:t>,</w:t>
            </w:r>
            <w:r w:rsidR="004667E0" w:rsidRPr="00BC6909">
              <w:rPr>
                <w:rFonts w:ascii="Cambria Math" w:hAnsi="Cambria Math"/>
              </w:rPr>
              <w:t xml:space="preserve"> Then,</w:t>
            </w:r>
          </w:p>
          <w:p w:rsidR="004667E0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2mx-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 (m-1)x</m:t>
                                </m:r>
                              </m:e>
                            </m:func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4667E0" w:rsidRPr="00BC6909" w:rsidRDefault="00F0568D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(2m-1)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xdx</m:t>
                    </m:r>
                  </m:e>
                </m:nary>
              </m:oMath>
            </m:oMathPara>
          </w:p>
          <w:p w:rsidR="00F0568D" w:rsidRPr="00BC6909" w:rsidRDefault="00F0568D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2m-1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2m-1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B65B81" w:rsidRPr="00BC6909" w:rsidRDefault="00417715" w:rsidP="00A15B3C">
            <w:pPr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</m:oMath>
            <w:r w:rsidR="00F0568D" w:rsidRPr="00BC6909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m∈N</m:t>
              </m:r>
            </m:oMath>
          </w:p>
          <w:p w:rsidR="00F0568D" w:rsidRPr="00BC6909" w:rsidRDefault="00B65B81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m-2</m:t>
                    </m:r>
                  </m:sub>
                </m:sSub>
                <m:r>
                  <w:rPr>
                    <w:rFonts w:ascii="Cambria Math" w:hAnsi="Cambria Math"/>
                  </w:rPr>
                  <m:t>=...=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F0568D" w:rsidRPr="00BC6909" w:rsidRDefault="00F0568D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But,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dx=2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xdx=0</m:t>
                      </m:r>
                    </m:e>
                  </m:func>
                </m:e>
              </m:nary>
            </m:oMath>
          </w:p>
          <w:p w:rsidR="00F0568D" w:rsidRPr="00BC6909" w:rsidRDefault="00B65B81" w:rsidP="00A15B3C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F0568D" w:rsidRPr="00BC6909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m∈ N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0C62F4" w:rsidRPr="00806145" w:rsidRDefault="00EB7E8E" w:rsidP="004C2EC2">
            <w:pPr>
              <w:spacing w:line="276" w:lineRule="auto"/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dx</m:t>
                </m:r>
              </m:oMath>
            </m:oMathPara>
          </w:p>
          <w:p w:rsidR="000C62F4" w:rsidRPr="00806145" w:rsidRDefault="00EB7E8E" w:rsidP="004C2EC2">
            <w:pPr>
              <w:spacing w:line="276" w:lineRule="auto"/>
              <w:contextualSpacing/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(2x-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2x)+c</m:t>
                    </m:r>
                  </m:e>
                </m:func>
              </m:oMath>
            </m:oMathPara>
          </w:p>
          <w:p w:rsidR="000C62F4" w:rsidRPr="00806145" w:rsidRDefault="00EB7E8E" w:rsidP="004C2EC2">
            <w:pPr>
              <w:spacing w:line="276" w:lineRule="auto"/>
              <w:contextualSpacing/>
              <w:rPr>
                <w:rFonts w:ascii="Cambria Math" w:eastAsiaTheme="minorEastAsia" w:hAnsi="Cambria Math"/>
              </w:rPr>
            </w:pPr>
            <w:r w:rsidRPr="00806145">
              <w:rPr>
                <w:rFonts w:ascii="Cambria Math" w:eastAsiaTheme="minorEastAsia" w:hAnsi="Cambria Math"/>
              </w:rPr>
              <w:t xml:space="preserve">Since,        </w:t>
            </w:r>
            <m:oMath>
              <m:r>
                <w:rPr>
                  <w:rFonts w:ascii="Cambria Math" w:eastAsiaTheme="minorEastAsia" w:hAnsi="Cambria Math"/>
                </w:rPr>
                <m:t>F(x+π)≠F(x)</m:t>
              </m:r>
            </m:oMath>
          </w:p>
          <w:p w:rsidR="000C62F4" w:rsidRPr="00806145" w:rsidRDefault="00EB7E8E" w:rsidP="004C2EC2">
            <w:pPr>
              <w:spacing w:line="276" w:lineRule="auto"/>
              <w:contextualSpacing/>
              <w:rPr>
                <w:rFonts w:ascii="Cambria Math" w:eastAsiaTheme="minorEastAsia" w:hAnsi="Cambria Math"/>
              </w:rPr>
            </w:pPr>
            <w:r w:rsidRPr="00806145">
              <w:rPr>
                <w:rFonts w:ascii="Cambria Math" w:eastAsiaTheme="minorEastAsia" w:hAnsi="Cambria Math"/>
              </w:rPr>
              <w:t>Hence, statement I is false.</w:t>
            </w:r>
          </w:p>
          <w:p w:rsidR="000C62F4" w:rsidRPr="00806145" w:rsidRDefault="00EB7E8E" w:rsidP="004C2EC2">
            <w:pPr>
              <w:spacing w:line="276" w:lineRule="auto"/>
              <w:contextualSpacing/>
              <w:rPr>
                <w:rFonts w:ascii="Cambria Math" w:eastAsiaTheme="minorEastAsia" w:hAnsi="Cambria Math"/>
              </w:rPr>
            </w:pPr>
            <w:r w:rsidRPr="00806145">
              <w:rPr>
                <w:rFonts w:ascii="Cambria Math" w:eastAsiaTheme="minorEastAsia" w:hAnsi="Cambria Math"/>
              </w:rPr>
              <w:t xml:space="preserve">But statement II is true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 w:rsidRPr="00806145">
              <w:rPr>
                <w:rFonts w:ascii="Cambria Math" w:eastAsiaTheme="minorEastAsia" w:hAnsi="Cambria Math"/>
              </w:rPr>
              <w:t xml:space="preserve"> is possible with period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  <w:r w:rsidRPr="00806145">
              <w:rPr>
                <w:rFonts w:ascii="Cambria Math" w:eastAsiaTheme="minorEastAsia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733AC" w:rsidRPr="00BC6909" w:rsidRDefault="000A01B9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5π/4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0A01B9" w:rsidRPr="00BC6909" w:rsidRDefault="001A75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cos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0A01B9" w:rsidRPr="00BC6909" w:rsidRDefault="000A01B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These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are in third quadrant where both sin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C36F0F" w:rsidRPr="00BC6909">
              <w:rPr>
                <w:rFonts w:ascii="Cambria Math" w:hAnsi="Cambria Math"/>
              </w:rPr>
              <w:t>are negative</w:t>
            </w:r>
          </w:p>
          <w:p w:rsidR="000A01B9" w:rsidRPr="00BC6909" w:rsidRDefault="000A01B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  <w:r w:rsidRPr="00BC6909">
              <w:rPr>
                <w:rFonts w:ascii="Cambria Math" w:hAnsi="Cambria Math"/>
              </w:rPr>
              <w:t xml:space="preserve"> for</w:t>
            </w:r>
            <m:oMath>
              <m:r>
                <w:rPr>
                  <w:rFonts w:ascii="Cambria Math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</w:p>
          <w:p w:rsidR="00085D9A" w:rsidRPr="00BC6909" w:rsidRDefault="000A01B9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="00085D9A" w:rsidRPr="00BC6909">
              <w:rPr>
                <w:rFonts w:ascii="Cambria Math" w:hAnsi="Cambria Math"/>
              </w:rPr>
              <w:t xml:space="preserve"> is decreasing for these 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  <w:p w:rsidR="000A01B9" w:rsidRPr="00BC6909" w:rsidRDefault="00085D9A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Then, the least value of function occurs at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:rsidR="00085D9A" w:rsidRPr="00BC6909" w:rsidRDefault="001A75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5π/4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4π/3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t+4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06743" w:rsidRDefault="00F06743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∵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dx=2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  <w:p w:rsidR="00F06743" w:rsidRDefault="00F06743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</w:t>
            </w:r>
            <w:proofErr w:type="gramStart"/>
            <w:r>
              <w:rPr>
                <w:rFonts w:ascii="Cambria Math" w:hAnsi="Cambria Math"/>
              </w:rPr>
              <w:t xml:space="preserve">sides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Cambria Math"/>
                </w:rPr>
                <m:t>w.r.t</m:t>
              </m:r>
            </m:oMath>
            <w:r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>
              <w:rPr>
                <w:rFonts w:ascii="Cambria Math" w:hAnsi="Cambria Math"/>
              </w:rPr>
              <w:t xml:space="preserve"> then</w:t>
            </w:r>
          </w:p>
          <w:p w:rsidR="00F06743" w:rsidRDefault="00F06743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F06743" w:rsidRDefault="00F06743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F06743" w:rsidRDefault="00F06743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F06743" w:rsidRPr="000D6799" w:rsidRDefault="00F06743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</m:t>
              </m:r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25F43" w:rsidRDefault="00325F43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∵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{x+5}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{x+6}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dx</m:t>
                    </m:r>
                  </m:e>
                </m:nary>
              </m:oMath>
            </m:oMathPara>
          </w:p>
          <w:p w:rsidR="00325F43" w:rsidRDefault="00325F43" w:rsidP="00287127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{x}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dx=5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{x}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dx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 </m:t>
              </m:r>
            </m:oMath>
            <w:r w:rsidRPr="0008241B">
              <w:rPr>
                <w:rFonts w:ascii="Cambria Math" w:hAnsi="Cambria Math"/>
              </w:rPr>
              <w:t>(</w:t>
            </w:r>
            <m:oMath>
              <m:r>
                <w:rPr>
                  <w:rFonts w:ascii="Cambria Math" w:hAnsi="Cambria Math"/>
                </w:rPr>
                <m:t>∵{∙}</m:t>
              </m:r>
            </m:oMath>
            <w:r>
              <w:rPr>
                <w:rFonts w:ascii="Cambria Math" w:hAnsi="Cambria Math"/>
              </w:rPr>
              <w:t xml:space="preserve"> is periodic with period 1)</w:t>
            </w:r>
          </w:p>
          <w:p w:rsidR="00325F43" w:rsidRPr="000D6799" w:rsidRDefault="00325F43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=5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dx=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3</m:t>
                        </m:r>
                      </m:den>
                    </m:f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83577" w:rsidRDefault="00C83577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∵5x=3x+2x</m:t>
                </m:r>
              </m:oMath>
            </m:oMathPara>
          </w:p>
          <w:p w:rsidR="00C83577" w:rsidRDefault="00C83577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func>
              </m:oMath>
            </m:oMathPara>
          </w:p>
          <w:p w:rsidR="00C83577" w:rsidRPr="000D6799" w:rsidRDefault="00C83577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3x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A3178" w:rsidRPr="00396F1A" w:rsidRDefault="002B1CFE" w:rsidP="00A35B5F">
            <w:pPr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xdx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w:proofErr w:type="gramStart"/>
            </m:oMath>
            <w:r w:rsidR="009A3178" w:rsidRPr="00396F1A">
              <w:rPr>
                <w:rFonts w:ascii="Cambria Math" w:hAnsi="Cambria Math"/>
              </w:rPr>
              <w:t>cannot</w:t>
            </w:r>
            <w:proofErr w:type="gramEnd"/>
            <w:r w:rsidR="009A3178" w:rsidRPr="00396F1A">
              <w:rPr>
                <w:rFonts w:ascii="Cambria Math" w:hAnsi="Cambria Math"/>
              </w:rPr>
              <w:t xml:space="preserve"> be evaluated as there does not exist any method for evaluating this (integration by parts also does not works);however,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(x&gt;0)</m:t>
              </m:r>
            </m:oMath>
            <w:r w:rsidR="009A3178" w:rsidRPr="00396F1A">
              <w:rPr>
                <w:rFonts w:ascii="Cambria Math" w:hAnsi="Cambria Math"/>
              </w:rPr>
              <w:t xml:space="preserve"> is a differentiable function. Hence</w:t>
            </w:r>
            <w:r w:rsidR="000E669A" w:rsidRPr="00396F1A">
              <w:rPr>
                <w:rFonts w:ascii="Cambria Math" w:hAnsi="Cambria Math"/>
              </w:rPr>
              <w:t>,</w:t>
            </w:r>
            <w:r w:rsidR="009A3178" w:rsidRPr="00396F1A">
              <w:rPr>
                <w:rFonts w:ascii="Cambria Math" w:hAnsi="Cambria Math"/>
              </w:rPr>
              <w:t xml:space="preserve"> both the statements are true but statement 2 is not a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11FFB" w:rsidRDefault="00D11FFB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LHS, put </w:t>
            </w:r>
            <m:oMath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/>
                </w:rPr>
                <m:t>=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D11FFB" w:rsidRDefault="00D11FFB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⇒n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/>
                  </w:rPr>
                  <m:t>dx=2</m:t>
                </m:r>
                <m:func>
                  <m:funcPr>
                    <m:ctrlPr>
                      <w:rPr>
                        <w:rFonts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tan</m:t>
                    </m:r>
                    <m:ctrlPr>
                      <w:rPr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θ 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i/>
                      </w:rPr>
                    </m:ctrlPr>
                  </m:e>
                </m:func>
              </m:oMath>
            </m:oMathPara>
          </w:p>
          <w:p w:rsidR="00D11FFB" w:rsidRDefault="00D11FFB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1-2+2/n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θ 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nary>
              </m:oMath>
            </m:oMathPara>
          </w:p>
          <w:p w:rsidR="00D11FFB" w:rsidRDefault="00D11FFB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/>
                      </w:rPr>
                      <m:t>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2/n</m:t>
                                </m:r>
                              </m:e>
                            </m:d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θ 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nary>
              </m:oMath>
            </m:oMathPara>
          </w:p>
          <w:p w:rsidR="00D11FFB" w:rsidRDefault="00D11FFB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 RHS, 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/>
                </w:rPr>
                <m:t>=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D11FFB" w:rsidRDefault="00D11FFB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⇒n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  <m:r>
                  <w:rPr>
                    <w:rFonts w:ascii="Cambria Math"/>
                  </w:rPr>
                  <m:t>dx=2</m:t>
                </m:r>
                <m:func>
                  <m:funcPr>
                    <m:ctrlPr>
                      <w:rPr>
                        <w:rFonts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sin</m:t>
                    </m:r>
                    <m:ctrlPr>
                      <w:rPr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/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θ 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ctrlPr>
                      <w:rPr>
                        <w:i/>
                      </w:rPr>
                    </m:ctrlPr>
                  </m:e>
                </m:func>
              </m:oMath>
            </m:oMathPara>
          </w:p>
          <w:p w:rsidR="00D11FFB" w:rsidRDefault="00D11FFB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1/n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2/n</m:t>
                                </m:r>
                              </m:sup>
                            </m:sSup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func>
                          <m:funcPr>
                            <m:ctrlPr/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θ 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D11FFB" w:rsidRDefault="00D11FFB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2/n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-1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nary>
              </m:oMath>
            </m:oMathPara>
          </w:p>
          <w:p w:rsidR="00D11FFB" w:rsidRPr="000D6799" w:rsidRDefault="00D11FFB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Hence, option (b) is correct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717DE1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To prove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a+c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b+c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717DE1" w:rsidRPr="00BC6909" w:rsidRDefault="00717DE1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z=x-c</m:t>
              </m:r>
            </m:oMath>
            <w:r w:rsidR="000773D8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dz=dx</m:t>
              </m:r>
            </m:oMath>
          </w:p>
          <w:p w:rsidR="00717DE1" w:rsidRPr="00BC6909" w:rsidRDefault="00717DE1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x=a+c, z=a</m:t>
              </m:r>
            </m:oMath>
            <w:r w:rsidRPr="00BC6909">
              <w:rPr>
                <w:rFonts w:ascii="Cambria Math" w:hAnsi="Cambria Math"/>
              </w:rPr>
              <w:t xml:space="preserve"> and when </w:t>
            </w:r>
            <m:oMath>
              <m:r>
                <w:rPr>
                  <w:rFonts w:ascii="Cambria Math" w:hAnsi="Cambria Math"/>
                </w:rPr>
                <m:t>x=b+c, z=b</m:t>
              </m:r>
            </m:oMath>
          </w:p>
          <w:p w:rsidR="00717DE1" w:rsidRPr="00BC6909" w:rsidRDefault="00705A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a+c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b+c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dz=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D0266D" w:rsidRPr="00BC6909" w:rsidRDefault="00705AFE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Thus, statement 2 is true</w:t>
            </w:r>
          </w:p>
          <w:p w:rsidR="00D0266D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a+c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b+c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D0266D" w:rsidRPr="00BC6909" w:rsidRDefault="00D0266D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x, a=0, b= π</m:t>
                      </m:r>
                    </m:e>
                  </m:func>
                </m:e>
              </m:func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c=-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0773D8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get</w:t>
            </w:r>
          </w:p>
          <w:p w:rsidR="00D0266D" w:rsidRPr="00BC6909" w:rsidRDefault="00417715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99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D0266D" w:rsidRPr="00BC6909" w:rsidRDefault="00705A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99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D0266D" w:rsidRPr="00BC6909" w:rsidRDefault="00705AFE" w:rsidP="00A15B3C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99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 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D0266D" w:rsidRPr="00BC6909" w:rsidRDefault="000773D8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=0  [</w:t>
            </w:r>
            <m:oMath>
              <m:r>
                <w:rPr>
                  <w:rFonts w:ascii="Cambria Math" w:hAnsi="Cambria Math"/>
                </w:rPr>
                <m:t>∵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100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99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  <w:r w:rsidR="00D0266D" w:rsidRPr="00BC6909">
              <w:rPr>
                <w:rFonts w:ascii="Cambria Math" w:hAnsi="Cambria Math"/>
              </w:rPr>
              <w:t xml:space="preserve"> is an odd function]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9476D" w:rsidRDefault="0059476D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Statement II is true.</w:t>
            </w:r>
          </w:p>
          <w:p w:rsidR="0059476D" w:rsidRDefault="0059476D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59476D" w:rsidRPr="00A875CC" w:rsidRDefault="0059476D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+c</m:t>
                    </m:r>
                  </m:e>
                </m:nary>
              </m:oMath>
            </m:oMathPara>
          </w:p>
          <w:p w:rsidR="0059476D" w:rsidRPr="00A875CC" w:rsidRDefault="0059476D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(By using statement II)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733AC" w:rsidRPr="00BC6909" w:rsidRDefault="00085D9A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x+7</m:t>
                  </m:r>
                </m:e>
              </m:d>
              <m:r>
                <w:rPr>
                  <w:rFonts w:ascii="Cambria Math" w:hAnsi="Cambria Math"/>
                </w:rPr>
                <m:t>=0, ∀ x∈R</m:t>
              </m:r>
            </m:oMath>
          </w:p>
          <w:p w:rsidR="00085D9A" w:rsidRPr="00BC6909" w:rsidRDefault="00085D9A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x-1</m:t>
              </m:r>
            </m:oMath>
            <w:r w:rsidR="00C36F0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oMath>
            <w:r w:rsidRPr="00BC6909">
              <w:rPr>
                <w:rFonts w:ascii="Cambria Math" w:hAnsi="Cambria Math"/>
              </w:rPr>
              <w:t xml:space="preserve">  (1)</w:t>
            </w:r>
          </w:p>
          <w:p w:rsidR="00085D9A" w:rsidRPr="00BC6909" w:rsidRDefault="00085D9A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replace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x+6</m:t>
              </m:r>
            </m:oMath>
            <w:r w:rsidR="009277A7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="00B65B81" w:rsidRPr="00BC6909">
              <w:rPr>
                <w:rFonts w:ascii="Cambria Math" w:hAnsi="Cambria Math"/>
              </w:rPr>
              <w:t xml:space="preserve">  (2)</w:t>
            </w:r>
          </w:p>
          <w:p w:rsidR="00085D9A" w:rsidRPr="00BC6909" w:rsidRDefault="00085D9A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From equations</w:t>
            </w:r>
            <w:r w:rsidR="009277A7" w:rsidRPr="00BC6909">
              <w:rPr>
                <w:rFonts w:ascii="Cambria Math" w:hAnsi="Cambria Math"/>
              </w:rPr>
              <w:t xml:space="preserve"> (1)</w:t>
            </w:r>
            <w:r w:rsidRPr="00BC6909">
              <w:rPr>
                <w:rFonts w:ascii="Cambria Math" w:hAnsi="Cambria Math"/>
              </w:rPr>
              <w:t xml:space="preserve"> and </w:t>
            </w:r>
            <w:r w:rsidR="00B65B81" w:rsidRPr="00BC6909">
              <w:rPr>
                <w:rFonts w:ascii="Cambria Math" w:hAnsi="Cambria Math"/>
              </w:rPr>
              <w:t xml:space="preserve">(2), </w:t>
            </w:r>
            <w:r w:rsidRPr="00BC6909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=f(x+12)</m:t>
              </m:r>
            </m:oMath>
            <w:r w:rsidRPr="00BC6909">
              <w:rPr>
                <w:rFonts w:ascii="Cambria Math" w:hAnsi="Cambria Math"/>
              </w:rPr>
              <w:t xml:space="preserve">    (3)</w:t>
            </w:r>
          </w:p>
          <w:p w:rsidR="00085D9A" w:rsidRPr="00BC6909" w:rsidRDefault="00085D9A" w:rsidP="00A15B3C">
            <w:pPr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lastRenderedPageBreak/>
              <w:t xml:space="preserve">Hence,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periodic with period </w:t>
            </w:r>
            <w:r w:rsidR="00B65B81" w:rsidRPr="00BC6909">
              <w:rPr>
                <w:rFonts w:ascii="Cambria Math" w:hAnsi="Cambria Math"/>
              </w:rPr>
              <w:t>12</w:t>
            </w:r>
          </w:p>
          <w:p w:rsidR="00085D9A" w:rsidRPr="00BC6909" w:rsidRDefault="00B65B81" w:rsidP="00A15B3C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a+1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085D9A" w:rsidRPr="00BC6909">
              <w:rPr>
                <w:rFonts w:ascii="Cambria Math" w:hAnsi="Cambria Math"/>
              </w:rPr>
              <w:t xml:space="preserve"> is independent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085D9A" w:rsidRPr="00BC6909"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085D9A" w:rsidRPr="00BC6909">
              <w:rPr>
                <w:rFonts w:ascii="Cambria Math" w:hAnsi="Cambria Math"/>
              </w:rPr>
              <w:t xml:space="preserve"> is positive integral multiple of </w:t>
            </w:r>
            <m:oMath>
              <m:r>
                <w:rPr>
                  <w:rFonts w:ascii="Cambria Math" w:hAnsi="Cambria Math"/>
                </w:rPr>
                <m:t>12</m:t>
              </m:r>
            </m:oMath>
            <w:r w:rsidR="00085D9A" w:rsidRPr="00BC6909">
              <w:rPr>
                <w:rFonts w:ascii="Cambria Math" w:hAnsi="Cambria Math"/>
              </w:rPr>
              <w:t xml:space="preserve"> then possible value 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085D9A" w:rsidRPr="00BC6909">
              <w:rPr>
                <w:rFonts w:ascii="Cambria Math" w:hAnsi="Cambria Math"/>
              </w:rPr>
              <w:t xml:space="preserve"> is </w:t>
            </w:r>
            <w:r w:rsidRPr="00BC6909">
              <w:rPr>
                <w:rFonts w:ascii="Cambria Math" w:hAnsi="Cambria Math"/>
              </w:rPr>
              <w:t>12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</w:rPr>
                      <m:t>[1+2(</m:t>
                    </m:r>
                    <m:func>
                      <m:funcPr>
                        <m:ctrlPr>
                          <w:rPr>
                            <w:rFonts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cos</m:t>
                        </m:r>
                        <m:ctrlPr>
                          <w:rPr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  <m:ctrlPr>
                              <w:rPr>
                                <w:i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2x+</m:t>
                            </m:r>
                            <m:func>
                              <m:funcPr>
                                <m:ctrlPr>
                                  <w:rPr>
                                    <w:rFonts w:cs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cos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w:rPr>
                                    <w:rFonts w:ascii="Cambria Math"/>
                                  </w:rPr>
                                  <m:t>3x+...+</m:t>
                                </m:r>
                                <m:func>
                                  <m:funcPr>
                                    <m:ctrlPr>
                                      <w:rPr>
                                        <w:rFonts w:cs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i/>
                                      </w:rPr>
                                    </m:ctrlPr>
                                  </m:fName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nx)]</m:t>
                                    </m:r>
                                    <m:ctrlPr>
                                      <w:rPr>
                                        <w:i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i/>
                                  </w:rPr>
                                </m:ctrlPr>
                              </m:e>
                            </m:func>
                            <m:ctrlPr>
                              <w:rPr>
                                <w:i/>
                              </w:rPr>
                            </m:ctrlPr>
                          </m:e>
                        </m:func>
                        <m:ctrlPr>
                          <w:rPr>
                            <w:i/>
                          </w:rPr>
                        </m:ctrlPr>
                      </m:e>
                    </m:func>
                  </m:e>
                </m:func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/>
                      </w:rPr>
                      <m:t>x</m:t>
                    </m:r>
                  </m:e>
                </m:func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  <m:e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dx+</m:t>
                            </m:r>
                          </m:e>
                        </m:func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  <m:e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2x dx+...+</m:t>
                            </m:r>
                          </m:e>
                        </m:func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  <m:e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nx dx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=π+2(0+0+...+0)</m:t>
                </m:r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</m:oMath>
            <w:r>
              <w:rPr>
                <w:rFonts w:ascii="Cambria Math" w:hAnsi="Cambria Math"/>
              </w:rPr>
              <w:t xml:space="preserve">Statement I </w:t>
            </w:r>
            <w:proofErr w:type="gramStart"/>
            <w:r>
              <w:rPr>
                <w:rFonts w:ascii="Cambria Math" w:hAnsi="Cambria Math"/>
              </w:rPr>
              <w:t>is</w:t>
            </w:r>
            <w:proofErr w:type="gramEnd"/>
            <w:r>
              <w:rPr>
                <w:rFonts w:ascii="Cambria Math" w:hAnsi="Cambria Math"/>
              </w:rPr>
              <w:t xml:space="preserve"> true.</w:t>
            </w:r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∵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mx dx=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/>
                                  </w:rPr>
                                  <m:t xml:space="preserve"> mx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p>
                        </m:sSubSup>
                      </m:e>
                    </m:func>
                  </m:e>
                </m:nary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(</m:t>
                </m:r>
                <m:func>
                  <m:funcPr>
                    <m:ctrlPr>
                      <w:rPr>
                        <w:rFonts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cos</m:t>
                    </m:r>
                    <m:ctrlPr>
                      <w:rPr>
                        <w:i/>
                      </w:rPr>
                    </m:ctrlPr>
                  </m:fName>
                  <m:e>
                    <m:r>
                      <w:rPr>
                        <w:rFonts w:asci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-1)</m:t>
                    </m:r>
                    <m:ctrlPr>
                      <w:rPr>
                        <w:i/>
                      </w:rPr>
                    </m:ctrlPr>
                  </m:e>
                </m:func>
              </m:oMath>
            </m:oMathPara>
          </w:p>
          <w:p w:rsidR="00303211" w:rsidRDefault="00303211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</m:d>
              </m:oMath>
            </m:oMathPara>
          </w:p>
          <w:p w:rsidR="00303211" w:rsidRPr="000D6799" w:rsidRDefault="00303211" w:rsidP="00287127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≠0</m:t>
              </m:r>
            </m:oMath>
            <w:r>
              <w:rPr>
                <w:rFonts w:ascii="Cambria Math" w:hAnsi="Cambria Math"/>
              </w:rPr>
              <w:t xml:space="preserve"> when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rPr>
                <w:rFonts w:ascii="Cambria Math" w:hAnsi="Cambria Math"/>
              </w:rPr>
              <w:t xml:space="preserve"> is odd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A95B4A" w:rsidRDefault="00A95B4A" w:rsidP="00287127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∵f(x)</m:t>
              </m:r>
            </m:oMath>
            <w:r>
              <w:rPr>
                <w:rFonts w:ascii="Cambria Math" w:hAnsi="Cambria Math"/>
              </w:rPr>
              <w:t xml:space="preserve"> is continuous in [0, 2]</w:t>
            </w:r>
          </w:p>
          <w:p w:rsidR="00A95B4A" w:rsidRDefault="00A95B4A" w:rsidP="00287127">
            <w:r w:rsidRPr="002C4C07">
              <w:rPr>
                <w:rFonts w:ascii="Cambria Math" w:hAnsi="Cambria Math"/>
              </w:rPr>
              <w:object w:dxaOrig="2926" w:dyaOrig="2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5pt;height:80.65pt" o:ole="">
                  <v:imagedata r:id="IMM7S478S0" o:title=""/>
                </v:shape>
                <o:OLEObject Type="Embed" ProgID="ChemDraw.Document.6.0" ShapeID="_x0000_i1025" DrawAspect="Content" ObjectID="_1439735214" r:id="OMM7S478S0"/>
              </w:object>
            </w:r>
          </w:p>
          <w:p w:rsidR="00A95B4A" w:rsidRDefault="00A95B4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/>
                      </w:rPr>
                      <m:t>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/>
                          </w:rPr>
                          <m:t>dx+</m:t>
                        </m:r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A95B4A" w:rsidRDefault="00A95B4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d</m:t>
                    </m:r>
                    <m:r>
                      <w:rPr>
                        <w:rFonts w:ascii="Cambria Math"/>
                      </w:rPr>
                      <m:t>x+</m:t>
                    </m:r>
                    <m:nary>
                      <m:naryPr>
                        <m:limLoc m:val="subSup"/>
                        <m:ctrlPr>
                          <w:rPr>
                            <w:rFonts w:asci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/>
                          </w:rPr>
                          <m:t xml:space="preserve"> dx</m:t>
                        </m:r>
                      </m:e>
                    </m:nary>
                  </m:e>
                </m:nary>
              </m:oMath>
            </m:oMathPara>
          </w:p>
          <w:p w:rsidR="00A95B4A" w:rsidRDefault="00A95B4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(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2</m:t>
                    </m:r>
                  </m:e>
                  <m:sup>
                    <m:r>
                      <w:rPr>
                        <w:rFonts w:ascii="Cambria Math"/>
                      </w:rPr>
                      <m:t>3/2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1)</m:t>
                </m:r>
              </m:oMath>
            </m:oMathPara>
          </w:p>
          <w:p w:rsidR="00A95B4A" w:rsidRDefault="00A95B4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4</m:t>
                    </m:r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</w:rPr>
                      <m:t>3</m:t>
                    </m:r>
                  </m:den>
                </m:f>
              </m:oMath>
            </m:oMathPara>
          </w:p>
          <w:p w:rsidR="00A95B4A" w:rsidRPr="000D6799" w:rsidRDefault="00A95B4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=π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πx+2x-4</m:t>
                    </m:r>
                  </m:e>
                </m:func>
              </m:oMath>
            </m:oMathPara>
          </w:p>
          <w:p w:rsidR="000E669A" w:rsidRPr="00396F1A" w:rsidRDefault="009A3178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πx+2x-4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πx+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-4x+c</m:t>
                        </m:r>
                      </m:e>
                    </m:func>
                  </m:e>
                </m:nary>
              </m:oMath>
            </m:oMathPara>
          </w:p>
          <w:p w:rsidR="000E669A" w:rsidRPr="00396F1A" w:rsidRDefault="000E669A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Also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=3⇒1+1-4+c=3⇒c=0</m:t>
              </m:r>
            </m:oMath>
          </w:p>
          <w:p w:rsidR="009A3178" w:rsidRPr="00396F1A" w:rsidRDefault="000E669A" w:rsidP="00A35B5F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πx+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-4x</m:t>
                    </m:r>
                  </m:e>
                </m:func>
              </m:oMath>
            </m:oMathPara>
          </w:p>
          <w:p w:rsidR="00E64DE7" w:rsidRPr="00396F1A" w:rsidRDefault="00E64DE7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object w:dxaOrig="4824" w:dyaOrig="4169">
                <v:shape id="_x0000_i1026" type="#_x0000_t75" style="width:165.3pt;height:2in" o:ole="">
                  <v:imagedata r:id="IMM7S747S0" o:title=""/>
                </v:shape>
                <o:OLEObject Type="Embed" ProgID="ChemDraw.Document.6.0" ShapeID="_x0000_i1026" DrawAspect="Content" ObjectID="_1474016670" r:id="OMM7S747S0"/>
              </w:object>
            </w:r>
          </w:p>
          <w:p w:rsidR="009A3178" w:rsidRPr="00396F1A" w:rsidRDefault="009A3178" w:rsidP="00A35B5F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Hence, both the statements are true but statement 2 is not a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42B8A" w:rsidRDefault="00242B8A" w:rsidP="00287127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∵|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x|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is</w:t>
            </w:r>
            <w:proofErr w:type="gramEnd"/>
            <w:r>
              <w:rPr>
                <w:rFonts w:ascii="Cambria Math" w:hAnsi="Cambria Math"/>
              </w:rPr>
              <w:t xml:space="preserve"> an even function.</w:t>
            </w:r>
          </w:p>
          <w:p w:rsidR="00242B8A" w:rsidRDefault="00242B8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x| dx=2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p>
                          <m:e>
                            <m:r>
                              <w:rPr>
                                <w:rFonts w:ascii="Cambria Math"/>
                              </w:rPr>
                              <m:t>|</m:t>
                            </m:r>
                            <m:func>
                              <m:funcPr>
                                <m:ctrlPr>
                                  <w:rPr>
                                    <w:rFonts w:cs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</w:rPr>
                                  <m:t>sin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fName>
                              <m:e>
                                <m:r>
                                  <w:rPr>
                                    <w:rFonts w:ascii="Cambria Math"/>
                                  </w:rPr>
                                  <m:t>x|dx</m:t>
                                </m:r>
                                <m:ctrlPr>
                                  <w:rPr>
                                    <w:i/>
                                  </w:rPr>
                                </m:ctrlPr>
                              </m:e>
                            </m:func>
                          </m:e>
                        </m:nary>
                      </m:e>
                    </m:func>
                  </m:e>
                </m:nary>
              </m:oMath>
            </m:oMathPara>
          </w:p>
          <w:p w:rsidR="00242B8A" w:rsidRDefault="00242B8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:rsidR="00242B8A" w:rsidRPr="000D6799" w:rsidRDefault="00242B8A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=-2(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x)</m:t>
                        </m:r>
                      </m:e>
                    </m:fun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</m:sSubSup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e>
                </m:d>
                <m:r>
                  <w:rPr>
                    <w:rFonts w:asci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425C72" w:rsidRDefault="00425C72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P=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(x-3y)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-1}</m:t>
                      </m:r>
                    </m:e>
                  </m:func>
                </m:e>
              </m:nary>
            </m:oMath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∵P=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(x-3y)</m:t>
                        </m:r>
                      </m:den>
                    </m:f>
                  </m:e>
                </m:nary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(x-3y)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          ….(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>)</w:t>
            </w:r>
          </w:p>
          <w:p w:rsidR="00425C72" w:rsidRDefault="00425C72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</w:t>
            </w:r>
            <m:oMath>
              <m:r>
                <w:rPr>
                  <w:rFonts w:ascii="Cambria Math" w:hAnsi="Cambria Math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{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-1}</m:t>
                  </m:r>
                </m:e>
              </m:func>
            </m:oMath>
          </w:p>
          <w:p w:rsidR="00425C72" w:rsidRDefault="00425C72" w:rsidP="001C38F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{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-1}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    …..(ii)</w:t>
            </w:r>
          </w:p>
          <w:p w:rsidR="00425C72" w:rsidRDefault="00425C72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=x</m:t>
              </m:r>
            </m:oMath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x-y-2y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x(x-y)</m:t>
                    </m:r>
                  </m:den>
                </m:f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x-3y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(x+y)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x(x-y)</m:t>
                    </m:r>
                  </m:den>
                </m:f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y(x+y)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x(x-3y)</m:t>
                    </m:r>
                  </m:den>
                </m:f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Now, from Eq. (ii),</w:t>
            </w:r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(x-y)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y(x+y)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x(x-3y)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den>
                </m:f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(x-y)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-2xy+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x(x-3y)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-1 </m:t>
                        </m:r>
                      </m:e>
                    </m:d>
                  </m:den>
                </m:f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x(x-3y)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x-3y</m:t>
                  </m:r>
                </m:den>
              </m:f>
            </m:oMath>
            <w:r>
              <w:rPr>
                <w:rFonts w:ascii="Cambria Math" w:hAnsi="Cambria Math"/>
              </w:rPr>
              <w:t xml:space="preserve">             ….(iii)</w:t>
            </w:r>
          </w:p>
          <w:p w:rsidR="00425C72" w:rsidRDefault="00425C72" w:rsidP="001C38F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It is true from Eq. (i).</w:t>
            </w:r>
          </w:p>
          <w:p w:rsidR="00425C72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x-3y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{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-1}</m:t>
                        </m:r>
                      </m:e>
                    </m:func>
                  </m:e>
                </m:nary>
              </m:oMath>
            </m:oMathPara>
          </w:p>
          <w:p w:rsidR="00425C72" w:rsidRDefault="00425C72" w:rsidP="001C38FE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∵y</m:t>
              </m:r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is</w:t>
            </w:r>
            <w:proofErr w:type="gramEnd"/>
            <w:r>
              <w:rPr>
                <w:rFonts w:ascii="Cambria Math" w:hAnsi="Cambria Math"/>
              </w:rPr>
              <w:t xml:space="preserve"> variable.</w:t>
            </w:r>
          </w:p>
          <w:p w:rsidR="00425C72" w:rsidRPr="000D6799" w:rsidRDefault="00425C72" w:rsidP="001C38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x-2y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≠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(x-3y)</m:t>
                        </m:r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A2674" w:rsidRPr="00DF033D" w:rsidRDefault="008417E0" w:rsidP="00AA2674">
            <w:pPr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DF033D">
              <w:rPr>
                <w:rFonts w:ascii="Cambria Math" w:hAnsi="Cambria Math"/>
              </w:rPr>
              <w:t xml:space="preserve"> Let 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 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  <w:p w:rsidR="00AA2674" w:rsidRPr="00DF033D" w:rsidRDefault="008417E0" w:rsidP="00CA5320">
            <w:pPr>
              <w:rPr>
                <w:rFonts w:ascii="Cambria Math" w:eastAsiaTheme="minorEastAsia" w:hAnsi="Cambria Math"/>
              </w:rPr>
            </w:pPr>
            <w:r w:rsidRPr="00DF033D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=t </m:t>
              </m:r>
              <m:r>
                <w:rPr>
                  <w:rFonts w:ascii="Cambria Math" w:eastAsiaTheme="minorEastAsia" w:hAnsi="Cambria Math"/>
                </w:rPr>
                <m:t xml:space="preserve">⇒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dx=dt</m:t>
              </m:r>
            </m:oMath>
          </w:p>
          <w:p w:rsidR="00AA2674" w:rsidRPr="00DF033D" w:rsidRDefault="008417E0" w:rsidP="00CA5320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I=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dt=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  <w:p w:rsidR="00AA2674" w:rsidRPr="00DF033D" w:rsidRDefault="008417E0" w:rsidP="00CA5320">
            <w:pPr>
              <w:rPr>
                <w:rFonts w:ascii="Cambria Math" w:eastAsiaTheme="minorEastAsia" w:hAnsi="Cambria Math"/>
              </w:rPr>
            </w:pPr>
            <w:r w:rsidRPr="00DF033D">
              <w:rPr>
                <w:rFonts w:ascii="Cambria Math" w:eastAsiaTheme="minorEastAsia" w:hAnsi="Cambria Math"/>
              </w:rPr>
              <w:t xml:space="preserve">(R) Let  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f(x)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oMath>
          </w:p>
          <w:p w:rsidR="00AA2674" w:rsidRPr="00DF033D" w:rsidRDefault="008417E0" w:rsidP="00CA5320">
            <w:pPr>
              <w:rPr>
                <w:rFonts w:ascii="Cambria Math" w:eastAsiaTheme="minorEastAsia" w:hAnsi="Cambria Math"/>
              </w:rPr>
            </w:pPr>
            <w:r w:rsidRPr="00DF033D">
              <w:rPr>
                <w:rFonts w:ascii="Cambria Math" w:eastAsiaTheme="minorEastAsia" w:hAnsi="Cambria Math"/>
              </w:rPr>
              <w:t xml:space="preserve">Put 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=t⇒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dx=dt</m:t>
              </m:r>
            </m:oMath>
          </w:p>
          <w:p w:rsidR="00AA2674" w:rsidRPr="00DF033D" w:rsidRDefault="008417E0" w:rsidP="00CA5320">
            <w:pPr>
              <w:rPr>
                <w:rFonts w:ascii="Cambria Math" w:eastAsiaTheme="minorEastAsia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∴ I=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  <w:p w:rsidR="00AA2674" w:rsidRPr="00DF033D" w:rsidRDefault="008417E0" w:rsidP="00CA5320">
            <w:pPr>
              <w:rPr>
                <w:rFonts w:ascii="Cambria Math" w:eastAsiaTheme="minorEastAsia" w:hAnsi="Cambria Math"/>
              </w:rPr>
            </w:pPr>
            <w:r w:rsidRPr="00DF033D">
              <w:rPr>
                <w:rFonts w:ascii="Cambria Math" w:eastAsiaTheme="minorEastAsia" w:hAnsi="Cambria Math"/>
              </w:rPr>
              <w:t>Thus,  A is true but R is false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C1077" w:rsidRDefault="000C1077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0&lt;x&lt;1</m:t>
              </m:r>
            </m:oMath>
            <w:r w:rsidRPr="005022C2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then </w:t>
            </w:r>
          </w:p>
          <w:p w:rsidR="000C1077" w:rsidRDefault="000C1077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x&gt;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0C1077" w:rsidRDefault="000C1077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-x&lt;-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0C1077" w:rsidRDefault="000C1077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/>
                  </w:rPr>
                  <m:t>&lt;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0C1077" w:rsidRDefault="000C1077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 dx&lt;</m:t>
                        </m:r>
                      </m:e>
                    </m:func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:rsidR="000C1077" w:rsidRDefault="000C1077" w:rsidP="00287127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>, then</w:t>
            </w:r>
          </w:p>
          <w:p w:rsidR="000C1077" w:rsidRPr="000D6799" w:rsidRDefault="000C1077" w:rsidP="002871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dx≥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327EC" w:rsidRPr="00BC6909" w:rsidRDefault="004323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 xml:space="preserve">a.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π/6</m:t>
                  </m:r>
                </m:sub>
                <m:sup>
                  <m:r>
                    <w:rPr>
                      <w:rFonts w:ascii="Cambria Math" w:hAnsi="Cambria Math"/>
                    </w:rPr>
                    <m:t>π/3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 f(2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2θ)dθ</m:t>
                          </m:r>
                        </m:e>
                      </m:func>
                    </m:e>
                  </m:func>
                </m:e>
              </m:nary>
            </m:oMath>
          </w:p>
          <w:p w:rsidR="00432353" w:rsidRPr="00BC6909" w:rsidRDefault="004323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Applying property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a+b-x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432353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π/3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71"/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-θ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e>
                    </m:func>
                  </m:e>
                </m:nary>
              </m:oMath>
            </m:oMathPara>
          </w:p>
          <w:p w:rsidR="00432353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π/6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π/3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cose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θ 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2θ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dθ=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nary>
              </m:oMath>
            </m:oMathPara>
          </w:p>
          <w:p w:rsidR="00432353" w:rsidRPr="00BC6909" w:rsidRDefault="004323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 xml:space="preserve">b.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=f(x+2)</m:t>
              </m:r>
            </m:oMath>
          </w:p>
          <w:p w:rsidR="00432353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f(x)</m:t>
              </m:r>
            </m:oMath>
            <w:r w:rsidR="00432353" w:rsidRPr="00BC6909">
              <w:rPr>
                <w:rFonts w:ascii="Cambria Math" w:hAnsi="Cambria Math"/>
              </w:rPr>
              <w:t xml:space="preserve"> is periodic with period 2</w:t>
            </w:r>
          </w:p>
          <w:p w:rsidR="00432353" w:rsidRPr="00BC6909" w:rsidRDefault="004323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Then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a+b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is independent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4D12FF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for which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BE6B29" w:rsidRPr="00BC6909">
              <w:rPr>
                <w:rFonts w:ascii="Cambria Math" w:hAnsi="Cambria Math"/>
              </w:rPr>
              <w:t xml:space="preserve"> is multiple of 2</w:t>
            </w:r>
          </w:p>
          <w:p w:rsidR="00432353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b=2, 4, 6…</m:t>
                </m:r>
              </m:oMath>
            </m:oMathPara>
          </w:p>
          <w:p w:rsidR="00432353" w:rsidRPr="00BC6909" w:rsidRDefault="004323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c.</w:t>
            </w:r>
            <w:r w:rsidRPr="00BC6909">
              <w:rPr>
                <w:rFonts w:ascii="Cambria Math" w:hAnsi="Cambria Math"/>
              </w:rPr>
              <w:t xml:space="preserve"> Let </w:t>
            </w:r>
            <m:oMath>
              <m:r>
                <w:rPr>
                  <w:rFonts w:ascii="Cambria Math" w:hAnsi="Cambria Math"/>
                </w:rPr>
                <m:t xml:space="preserve">I=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]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[25+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- 10x]</m:t>
                              </m:r>
                            </m:e>
                          </m:func>
                        </m:e>
                      </m:func>
                    </m:den>
                  </m:f>
                </m:e>
              </m:nary>
            </m:oMath>
            <w:r w:rsidR="008761D5" w:rsidRPr="00BC6909">
              <w:rPr>
                <w:rFonts w:ascii="Cambria Math" w:hAnsi="Cambria Math"/>
              </w:rPr>
              <w:t xml:space="preserve">  (1)</w:t>
            </w:r>
          </w:p>
          <w:p w:rsidR="008761D5" w:rsidRPr="00BC6909" w:rsidRDefault="008761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Applying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a+b-x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  <w:r w:rsidR="004D12FF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>we get</w:t>
            </w:r>
          </w:p>
          <w:p w:rsidR="008761D5" w:rsidRPr="00BC6909" w:rsidRDefault="008761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[(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5-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]+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Pr="00BC6909">
              <w:rPr>
                <w:rFonts w:ascii="Cambria Math" w:hAnsi="Cambria Math"/>
              </w:rPr>
              <w:t>(2)</w:t>
            </w:r>
          </w:p>
          <w:p w:rsidR="008761D5" w:rsidRPr="00BC6909" w:rsidRDefault="008761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equations (1) and (2), we get</w:t>
            </w:r>
          </w:p>
          <w:p w:rsidR="008761D5" w:rsidRPr="00BC6909" w:rsidRDefault="008761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dx ⇒ 2I=3 ⇒ 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=3/2</m:t>
                    </m:r>
                  </m:e>
                </m:nary>
              </m:oMath>
            </m:oMathPara>
          </w:p>
          <w:p w:rsidR="008761D5" w:rsidRPr="00BC6909" w:rsidRDefault="008761D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d.</w:t>
            </w:r>
            <w:r w:rsidRPr="00BC6909">
              <w:rPr>
                <w:rFonts w:ascii="Cambria Math" w:hAnsi="Cambria Math"/>
              </w:rPr>
              <w:t xml:space="preserve">  Let </w:t>
            </w:r>
            <m:oMath>
              <m:r>
                <w:rPr>
                  <w:rFonts w:ascii="Cambria Math" w:hAnsi="Cambria Math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x+…</m:t>
                          </m:r>
                        </m:e>
                      </m:rad>
                    </m:e>
                  </m:rad>
                </m:e>
              </m:rad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rad>
            </m:oMath>
          </w:p>
          <w:p w:rsidR="008761D5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-y-x=0</m:t>
                </m:r>
              </m:oMath>
            </m:oMathPara>
          </w:p>
          <w:p w:rsidR="003E19F6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1±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1+4x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2.1</m:t>
                    </m:r>
                  </m:den>
                </m:f>
              </m:oMath>
            </m:oMathPara>
          </w:p>
          <w:p w:rsidR="008761D5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1+4x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(∵y&gt;1)</m:t>
                </m:r>
              </m:oMath>
            </m:oMathPara>
          </w:p>
          <w:p w:rsidR="00A105EC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1+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1+4x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(1+4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.2.4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A105EC" w:rsidRPr="00BC6909" w:rsidRDefault="00A105E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A105EC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 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327EC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a.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n+1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dt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oMath>
          </w:p>
          <w:p w:rsidR="00D568E8" w:rsidRPr="00BC6909" w:rsidRDefault="00FD031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n+1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func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b.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 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BC6909">
              <w:rPr>
                <w:rFonts w:ascii="Cambria Math" w:hAnsi="Cambria Math"/>
              </w:rPr>
              <w:t xml:space="preserve"> and since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oMath>
          </w:p>
          <w:p w:rsidR="00D568E8" w:rsidRPr="00BC6909" w:rsidRDefault="00FD031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1=f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=C</m:t>
                </m:r>
              </m:oMath>
            </m:oMathPara>
          </w:p>
          <w:p w:rsidR="00D568E8" w:rsidRPr="00BC6909" w:rsidRDefault="00FD031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D568E8" w:rsidRPr="00BC6909">
              <w:rPr>
                <w:rFonts w:ascii="Cambria Math" w:hAnsi="Cambria Math"/>
              </w:rPr>
              <w:t xml:space="preserve"> and hence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Thus,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- 2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dx-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4D12FF" w:rsidRPr="00BC6909" w:rsidRDefault="004D12F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++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e-0</m:t>
                    </m:r>
                  </m:e>
                </m:d>
                <m:r>
                  <w:rPr>
                    <w:rFonts w:ascii="Cambria Math" w:hAnsi="Cambria Math"/>
                  </w:rPr>
                  <m:t>-2e+2e-2-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-1)</m:t>
                </m:r>
              </m:oMath>
            </m:oMathPara>
          </w:p>
          <w:p w:rsidR="00D568E8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=e-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c.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D568E8" w:rsidRPr="00BC6909" w:rsidRDefault="003E19F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L</w:t>
            </w:r>
            <w:r w:rsidR="00D568E8" w:rsidRPr="00BC6909">
              <w:rPr>
                <w:rFonts w:ascii="Cambria Math" w:hAnsi="Cambria Math"/>
              </w:rPr>
              <w:t xml:space="preserve">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=t</m:t>
              </m:r>
            </m:oMath>
          </w:p>
          <w:p w:rsidR="00D568E8" w:rsidRPr="00BC6909" w:rsidRDefault="00FD031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</m:oMath>
            </m:oMathPara>
          </w:p>
          <w:p w:rsidR="00D568E8" w:rsidRPr="00BC6909" w:rsidRDefault="00FD031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d.</w:t>
            </w:r>
            <m:oMath>
              <m:r>
                <w:rPr>
                  <w:rFonts w:ascii="Cambria Math" w:hAnsi="Cambria Math"/>
                </w:rPr>
                <m:t xml:space="preserve">L=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dx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oMath>
          </w:p>
          <w:p w:rsidR="00D568E8" w:rsidRPr="00BC6909" w:rsidRDefault="00FD031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⇒L=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k→0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2k</m:t>
                                </m:r>
                              </m:e>
                            </m:func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</m:e>
                </m:func>
              </m:oMath>
            </m:oMathPara>
          </w:p>
          <w:p w:rsidR="00D568E8" w:rsidRPr="00BC6909" w:rsidRDefault="00D568E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k→0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 xml:space="preserve"> 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4384F" w:rsidRPr="00BC6909" w:rsidRDefault="003438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 xml:space="preserve">a.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(use property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 n</m:t>
              </m:r>
            </m:oMath>
            <w:r w:rsidRPr="00BC6909"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BC6909">
              <w:rPr>
                <w:rFonts w:ascii="Cambria Math" w:hAnsi="Cambria Math"/>
              </w:rPr>
              <w:t xml:space="preserve"> is integer)</w:t>
            </w:r>
          </w:p>
          <w:p w:rsidR="0034384F" w:rsidRPr="00BC6909" w:rsidRDefault="002A11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dx=3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dx=3 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nary>
                  </m:e>
                </m:nary>
              </m:oMath>
            </m:oMathPara>
          </w:p>
          <w:p w:rsidR="0034384F" w:rsidRPr="00BC6909" w:rsidRDefault="002A11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=-3 </m:t>
              </m:r>
            </m:oMath>
            <w:r w:rsidR="0034384F" w:rsidRPr="00BC6909">
              <w:rPr>
                <w:rFonts w:ascii="Cambria Math" w:hAnsi="Cambria Math"/>
              </w:rPr>
              <w:t xml:space="preserve">(as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 -1</m:t>
              </m:r>
            </m:oMath>
            <w:r w:rsidR="0034384F" w:rsidRPr="00BC6909">
              <w:rPr>
                <w:rFonts w:ascii="Cambria Math" w:hAnsi="Cambria Math"/>
              </w:rPr>
              <w:t>)</w:t>
            </w:r>
          </w:p>
          <w:p w:rsidR="0034384F" w:rsidRPr="00BC6909" w:rsidRDefault="003438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 xml:space="preserve">b.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</w:rPr>
                    <m:t>-1dx=-3</m:t>
                  </m:r>
                </m:e>
              </m:nary>
            </m:oMath>
          </w:p>
          <w:p w:rsidR="0034384F" w:rsidRPr="00BC6909" w:rsidRDefault="003438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c.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sgn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Cs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1, if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is not an integer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0,  if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is an integer     </m:t>
                      </m:r>
                    </m:e>
                  </m:eqArr>
                </m:e>
              </m:d>
            </m:oMath>
          </w:p>
          <w:p w:rsidR="0034384F" w:rsidRPr="00BC6909" w:rsidRDefault="002A11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H</w:t>
            </w:r>
            <w:r w:rsidR="0034384F" w:rsidRPr="00BC6909">
              <w:rPr>
                <w:rFonts w:ascii="Cambria Math" w:hAnsi="Cambria Math"/>
              </w:rPr>
              <w:t xml:space="preserve">ence,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sgn </m:t>
                  </m:r>
                  <m:r>
                    <w:rPr>
                      <w:rFonts w:ascii="Cambria Math" w:hAnsi="Cambria Math"/>
                    </w:rPr>
                    <m:t>(x-[x])</m:t>
                  </m:r>
                </m:e>
              </m:nary>
              <m:r>
                <w:rPr>
                  <w:rFonts w:ascii="Cambria Math" w:hAnsi="Cambria Math"/>
                </w:rPr>
                <m:t xml:space="preserve">dx=4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</m:t>
                  </m:r>
                </m:e>
              </m:d>
              <m:r>
                <w:rPr>
                  <w:rFonts w:ascii="Cambria Math" w:hAnsi="Cambria Math"/>
                </w:rPr>
                <m:t>=4</m:t>
              </m:r>
            </m:oMath>
          </w:p>
          <w:p w:rsidR="0034384F" w:rsidRPr="00BC6909" w:rsidRDefault="0034384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d.</w:t>
            </w:r>
            <w:r w:rsidRPr="00BC6909">
              <w:rPr>
                <w:rFonts w:ascii="Cambria Math" w:hAnsi="Cambria Math"/>
              </w:rPr>
              <w:t xml:space="preserve">  Let </w:t>
            </w:r>
            <m:oMath>
              <m:r>
                <w:rPr>
                  <w:rFonts w:ascii="Cambria Math" w:hAnsi="Cambria Math"/>
                </w:rPr>
                <m:t>I=25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(x-[x]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))dx </m:t>
                      </m:r>
                    </m:e>
                  </m:func>
                </m:e>
              </m:nary>
            </m:oMath>
          </w:p>
          <w:p w:rsidR="0034384F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∵0&lt;x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⇒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oMath>
            </m:oMathPara>
          </w:p>
          <w:p w:rsidR="00D44A99" w:rsidRPr="00BC6909" w:rsidRDefault="00156BA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∴I=25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D44A99" w:rsidRPr="00BC6909" w:rsidRDefault="00D44A9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=25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x+1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)dx</m:t>
                        </m:r>
                      </m:e>
                    </m:func>
                  </m:e>
                </m:nary>
              </m:oMath>
            </m:oMathPara>
          </w:p>
          <w:p w:rsidR="00D44A99" w:rsidRPr="00BC6909" w:rsidRDefault="00D44A9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=25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func>
                  </m:e>
                </m:nary>
              </m:oMath>
            </m:oMathPara>
          </w:p>
          <w:p w:rsidR="00D44A99" w:rsidRPr="00BC6909" w:rsidRDefault="00D44A9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=25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π/4</m:t>
                    </m:r>
                  </m:sup>
                </m:sSubSup>
              </m:oMath>
            </m:oMathPara>
          </w:p>
          <w:p w:rsidR="00D44A99" w:rsidRPr="00BC6909" w:rsidRDefault="00D44A9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=25×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A3178" w:rsidRPr="00396F1A" w:rsidRDefault="00B61130" w:rsidP="00461BDE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  <w:b/>
              </w:rPr>
              <w:t>a</w:t>
            </w:r>
            <w:r w:rsidRPr="00396F1A">
              <w:rPr>
                <w:rFonts w:ascii="Cambria Math" w:hAnsi="Cambria Math"/>
              </w:rPr>
              <w:t xml:space="preserve">.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-x+1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+4x</m:t>
                      </m:r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B61130" w:rsidRPr="00396F1A" w:rsidRDefault="00B61130" w:rsidP="00461BDE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  <w:b/>
              </w:rPr>
              <w:t>b</w:t>
            </w:r>
            <w:r w:rsidRPr="00396F1A">
              <w:rPr>
                <w:rFonts w:ascii="Cambria Math" w:hAnsi="Cambria Math"/>
              </w:rPr>
              <w:t>.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B61130" w:rsidRPr="00396F1A" w:rsidRDefault="00B61130" w:rsidP="00B61130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  <w:b/>
              </w:rPr>
              <w:t>c</w:t>
            </w:r>
            <w:r w:rsidRPr="00396F1A">
              <w:rPr>
                <w:rFonts w:ascii="Cambria Math" w:hAnsi="Cambria Math"/>
              </w:rPr>
              <w:t xml:space="preserve">.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x-2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:rsidR="00B61130" w:rsidRPr="00396F1A" w:rsidRDefault="00B61130" w:rsidP="00B61130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+1-x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B61130" w:rsidRPr="00396F1A" w:rsidRDefault="00B61130" w:rsidP="00B61130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x-2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x-2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B61130" w:rsidRPr="00396F1A" w:rsidRDefault="00B61130" w:rsidP="00B61130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  <w:b/>
              </w:rPr>
              <w:t>d</w:t>
            </w:r>
            <w:r w:rsidRPr="00396F1A">
              <w:rPr>
                <w:rFonts w:ascii="Cambria Math" w:hAnsi="Cambria Math"/>
              </w:rPr>
              <w:t xml:space="preserve">.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x+k+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dx,</m:t>
                      </m:r>
                    </m:e>
                  </m:nary>
                </m:e>
              </m:nary>
            </m:oMath>
          </w:p>
          <w:p w:rsidR="00B61130" w:rsidRPr="00396F1A" w:rsidRDefault="00B61130" w:rsidP="00B61130">
            <w:pPr>
              <w:pStyle w:val="ListParagraph"/>
              <w:ind w:left="0"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Where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396F1A">
              <w:rPr>
                <w:rFonts w:ascii="Cambria Math" w:hAnsi="Cambria Math"/>
              </w:rPr>
              <w:t xml:space="preserve"> is constant</w:t>
            </w:r>
            <m:oMath>
              <m:r>
                <w:rPr>
                  <w:rFonts w:ascii="Cambria Math" w:hAnsi="Cambria Math"/>
                </w:rPr>
                <m:t xml:space="preserve"> a≠0</m:t>
              </m:r>
            </m:oMath>
            <w:r w:rsidRPr="00396F1A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396F1A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396F1A">
              <w:rPr>
                <w:rFonts w:ascii="Cambria Math" w:hAnsi="Cambria Math"/>
              </w:rPr>
              <w:t xml:space="preserve"> polynomial of degree less than 4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97131" w:rsidRPr="00BC6909" w:rsidRDefault="00DC331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a.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(α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+βx+γ)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  <w:p w:rsidR="00DC3319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+βx</m:t>
              </m:r>
            </m:oMath>
            <w:r w:rsidR="00DC3319" w:rsidRPr="00BC6909">
              <w:rPr>
                <w:rFonts w:ascii="Cambria Math" w:hAnsi="Cambria Math"/>
              </w:rPr>
              <w:t xml:space="preserve"> is an odd function</w:t>
            </w:r>
          </w:p>
          <w:p w:rsidR="00DC3319" w:rsidRPr="00BC6909" w:rsidRDefault="00DC331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I=0+2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γdx=2.2γ=4γ</m:t>
                    </m:r>
                  </m:e>
                </m:nary>
              </m:oMath>
            </m:oMathPara>
          </w:p>
          <w:p w:rsidR="00DC3319" w:rsidRPr="00BC6909" w:rsidRDefault="002F1C1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 xml:space="preserve">b. </w:t>
            </w:r>
            <m:oMath>
              <m: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αx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βx dx</m:t>
                          </m:r>
                        </m:e>
                      </m:func>
                    </m:e>
                  </m:func>
                </m:e>
              </m:nary>
            </m:oMath>
          </w:p>
          <w:p w:rsidR="002F1C12" w:rsidRPr="00BC6909" w:rsidRDefault="00DA59E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α-β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(α+β)x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</m:oMathPara>
          </w:p>
          <w:p w:rsidR="00DA59E6" w:rsidRPr="00BC6909" w:rsidRDefault="00DA59E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α-β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α-β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α+β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α+β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F97B57" w:rsidRPr="00BC6909" w:rsidRDefault="00F97B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α-β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α-β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α+β</m:t>
                      </m:r>
                    </m:den>
                  </m:f>
                </m:e>
              </m:d>
            </m:oMath>
            <w:r w:rsidRPr="00BC6909">
              <w:rPr>
                <w:rFonts w:ascii="Cambria Math" w:hAnsi="Cambria Math"/>
              </w:rPr>
              <w:t xml:space="preserve">              (1)</w:t>
            </w:r>
          </w:p>
          <w:p w:rsidR="00F97B57" w:rsidRPr="00BC6909" w:rsidRDefault="00F97B5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lastRenderedPageBreak/>
              <w:t xml:space="preserve">Also, </w:t>
            </w:r>
            <m:oMath>
              <m:r>
                <w:rPr>
                  <w:rFonts w:ascii="Cambria Math" w:hAnsi="Cambria Math"/>
                </w:rPr>
                <m:t>2α 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oMath>
            <w:r w:rsidRPr="00BC6909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2β 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oMath>
          </w:p>
          <w:p w:rsidR="00F97B57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oMath>
            <w:r w:rsidR="00344BBF"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oMath>
          </w:p>
          <w:p w:rsidR="00645BEF" w:rsidRPr="00BC6909" w:rsidRDefault="00645BE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(α-β)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</m:func>
                </m:den>
              </m:f>
            </m:oMath>
            <w:r w:rsidRPr="00BC6909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2(α+β)=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(α +β)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</m:func>
                </m:den>
              </m:f>
            </m:oMath>
          </w:p>
          <w:p w:rsidR="00645BEF" w:rsidRPr="00BC6909" w:rsidRDefault="00645BE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Substituting these values, we get,</w:t>
            </w:r>
          </w:p>
          <w:p w:rsidR="00645BEF" w:rsidRPr="00BC6909" w:rsidRDefault="00645BE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763DB9" w:rsidRPr="00BC6909" w:rsidRDefault="00763D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c.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x+α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763DB9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x+2α</m:t>
                    </m:r>
                  </m:e>
                </m:d>
                <m:r>
                  <w:rPr>
                    <w:rFonts w:ascii="Cambria Math" w:hAnsi="Cambria Math"/>
                  </w:rPr>
                  <m:t>+ f(x+α)=0</m:t>
                </m:r>
              </m:oMath>
            </m:oMathPara>
          </w:p>
          <w:p w:rsidR="00763DB9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x+2α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</m:oMath>
            </m:oMathPara>
          </w:p>
          <w:p w:rsidR="00763DB9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f(x)</m:t>
              </m:r>
            </m:oMath>
            <w:r w:rsidR="00763DB9" w:rsidRPr="00BC6909">
              <w:rPr>
                <w:rFonts w:ascii="Cambria Math" w:hAnsi="Cambria Math"/>
              </w:rPr>
              <w:t xml:space="preserve"> is periodic with period </w:t>
            </w:r>
            <m:oMath>
              <m:r>
                <w:rPr>
                  <w:rFonts w:ascii="Cambria Math" w:hAnsi="Cambria Math"/>
                </w:rPr>
                <m:t>2α</m:t>
              </m:r>
            </m:oMath>
          </w:p>
          <w:p w:rsidR="00763DB9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β+2γα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+βx+γ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dx=γ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2α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763DB9" w:rsidRPr="00BC6909" w:rsidRDefault="00763D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  <w:b/>
                <w:bCs/>
              </w:rPr>
              <w:t>d.</w:t>
            </w:r>
            <w:r w:rsidRPr="00BC6909">
              <w:rPr>
                <w:rFonts w:ascii="Cambria Math" w:hAnsi="Cambria Math"/>
              </w:rPr>
              <w:t xml:space="preserve"> 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dx, α∈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2β+1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π,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2β+2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d>
                  <m:r>
                    <w:rPr>
                      <w:rFonts w:ascii="Cambria Math" w:hAnsi="Cambria Math"/>
                    </w:rPr>
                    <m:t>, β∈N,</m:t>
                  </m:r>
                </m:e>
              </m:nary>
            </m:oMath>
          </w:p>
          <w:p w:rsidR="00763DB9" w:rsidRPr="00BC6909" w:rsidRDefault="00763D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[where [</w:t>
            </w:r>
            <w:r w:rsidRPr="00BC6909">
              <w:rPr>
                <w:rFonts w:ascii="Cambria Math" w:hAnsi="Cambria Math"/>
              </w:rPr>
              <w:sym w:font="Symbol" w:char="F0D7"/>
            </w:r>
            <w:r w:rsidRPr="00BC6909">
              <w:rPr>
                <w:rFonts w:ascii="Cambria Math" w:hAnsi="Cambria Math"/>
              </w:rPr>
              <w:t>] denote</w:t>
            </w:r>
            <w:r w:rsidR="00A50616" w:rsidRPr="00BC6909">
              <w:rPr>
                <w:rFonts w:ascii="Cambria Math" w:hAnsi="Cambria Math"/>
              </w:rPr>
              <w:t>s the greatest integer function</w:t>
            </w:r>
            <w:r w:rsidRPr="00BC6909">
              <w:rPr>
                <w:rFonts w:ascii="Cambria Math" w:hAnsi="Cambria Math"/>
              </w:rPr>
              <w:t>]</w:t>
            </w:r>
          </w:p>
          <w:p w:rsidR="00763DB9" w:rsidRPr="00BC6909" w:rsidRDefault="00763D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2βπ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2βπ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(2β+1)π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]dx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2β+1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763DB9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=β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x] dx+0+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2β+1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1"/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func>
                  </m:e>
                </m:nary>
              </m:oMath>
            </m:oMathPara>
          </w:p>
          <w:p w:rsidR="00763DB9" w:rsidRPr="00BC6909" w:rsidRDefault="00FD6D8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=-βπ+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2β+1</m:t>
                    </m:r>
                  </m:e>
                </m:d>
                <m:r>
                  <w:rPr>
                    <w:rFonts w:ascii="Cambria Math" w:hAnsi="Cambria Math"/>
                  </w:rPr>
                  <m:t>π-α</m:t>
                </m:r>
              </m:oMath>
            </m:oMathPara>
          </w:p>
          <w:p w:rsidR="00763DB9" w:rsidRPr="00BC6909" w:rsidRDefault="00763DB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β+1</m:t>
                    </m:r>
                  </m:e>
                </m:d>
                <m:r>
                  <w:rPr>
                    <w:rFonts w:ascii="Cambria Math" w:hAnsi="Cambria Math"/>
                  </w:rPr>
                  <m:t>π-α</m:t>
                </m:r>
              </m:oMath>
            </m:oMathPara>
          </w:p>
          <w:p w:rsidR="00763DB9" w:rsidRPr="00BC6909" w:rsidRDefault="00B9713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⇒γ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x]dx</m:t>
                      </m:r>
                    </m:e>
                  </m:func>
                </m:e>
              </m:nary>
            </m:oMath>
            <w:r w:rsidR="00763DB9" w:rsidRPr="00BC6909">
              <w:rPr>
                <w:rFonts w:ascii="Cambria Math" w:hAnsi="Cambria Math"/>
              </w:rPr>
              <w:t xml:space="preserve">depends on </w:t>
            </w:r>
            <m:oMath>
              <m:r>
                <w:rPr>
                  <w:rFonts w:ascii="Cambria Math" w:hAnsi="Cambria Math"/>
                </w:rPr>
                <m:t>α, β</m:t>
              </m:r>
            </m:oMath>
            <w:r w:rsidR="00763DB9"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A3178" w:rsidRPr="00396F1A" w:rsidRDefault="001B0FEE" w:rsidP="000E0827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  <w:b/>
              </w:rPr>
              <w:t>a</w:t>
            </w:r>
            <w:r w:rsidRPr="00396F1A">
              <w:rPr>
                <w:rFonts w:ascii="Cambria Math" w:hAnsi="Cambria Math"/>
              </w:rPr>
              <w:t xml:space="preserve">. 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  <m:r>
                <w:rPr>
                  <w:rFonts w:ascii="Cambria Math" w:hAnsi="Cambria Math"/>
                </w:rPr>
                <m:t>dt</m:t>
              </m:r>
            </m:oMath>
          </w:p>
          <w:p w:rsidR="009A3178" w:rsidRPr="00396F1A" w:rsidRDefault="009A3178" w:rsidP="000E0827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</w:rPr>
              <w:t xml:space="preserve">Putting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 </m:t>
                  </m:r>
                </m:sup>
              </m:sSup>
              <m:r>
                <w:rPr>
                  <w:rFonts w:ascii="Cambria Math" w:hAnsi="Cambria Math"/>
                </w:rPr>
                <m:t>=t,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 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r>
                <w:rPr>
                  <w:rFonts w:ascii="Cambria Math" w:hAnsi="Cambria Math"/>
                </w:rPr>
                <m:t>dx=dt</m:t>
              </m:r>
            </m:oMath>
          </w:p>
          <w:p w:rsidR="009A3178" w:rsidRPr="00396F1A" w:rsidRDefault="009A3178" w:rsidP="000E0827">
            <w:pPr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9A3178" w:rsidP="000E0827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  <w:p w:rsidR="000E0827" w:rsidRPr="00396F1A" w:rsidRDefault="001B0FEE" w:rsidP="000E0827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  <w:b/>
              </w:rPr>
              <w:t>b</w:t>
            </w:r>
            <w:r w:rsidRPr="00396F1A">
              <w:rPr>
                <w:rFonts w:ascii="Cambria Math" w:hAnsi="Cambria Math"/>
              </w:rPr>
              <w:t xml:space="preserve">.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degHide m:val="o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</m:e>
              </m:nary>
            </m:oMath>
          </w:p>
          <w:p w:rsidR="000E0827" w:rsidRPr="00396F1A" w:rsidRDefault="000E0827" w:rsidP="000E0827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=y,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den>
              </m:f>
            </m:oMath>
          </w:p>
          <w:p w:rsidR="000E0827" w:rsidRPr="00396F1A" w:rsidRDefault="000E0827" w:rsidP="000E0827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1+y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o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</m:e>
                    </m:d>
                  </m:e>
                </m:func>
              </m:oMath>
            </m:oMathPara>
          </w:p>
          <w:p w:rsidR="000E0827" w:rsidRPr="00396F1A" w:rsidRDefault="00011BA2" w:rsidP="000E08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,k=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0E0827" w:rsidRPr="00396F1A" w:rsidRDefault="001B0FEE" w:rsidP="000E0827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  <w:b/>
              </w:rPr>
              <w:t>c.</w:t>
            </w:r>
            <w:r w:rsidR="000E0827" w:rsidRPr="00396F1A">
              <w:rPr>
                <w:rFonts w:ascii="Cambria Math" w:hAnsi="Cambria Math"/>
              </w:rPr>
              <w:t xml:space="preserve">Add and subtract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396F1A">
              <w:rPr>
                <w:rFonts w:ascii="Cambria Math" w:hAnsi="Cambria Math"/>
              </w:rPr>
              <w:t>in the nu</w:t>
            </w:r>
            <w:r w:rsidR="000E0827" w:rsidRPr="00396F1A">
              <w:rPr>
                <w:rFonts w:ascii="Cambria Math" w:hAnsi="Cambria Math"/>
              </w:rPr>
              <w:t xml:space="preserve">merator, then </w:t>
            </w:r>
            <m:oMath>
              <m:r>
                <w:rPr>
                  <w:rFonts w:ascii="Cambria Math" w:hAnsi="Cambria Math"/>
                </w:rPr>
                <m:t xml:space="preserve">k=1 </m:t>
              </m:r>
            </m:oMath>
            <w:r w:rsidR="000E0827" w:rsidRPr="00396F1A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m=1</m:t>
              </m:r>
            </m:oMath>
          </w:p>
          <w:p w:rsidR="000E0827" w:rsidRPr="00396F1A" w:rsidRDefault="001B0FEE" w:rsidP="000E0827">
            <w:pPr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  <w:b/>
              </w:rPr>
              <w:t>d.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5+4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</m:oMath>
          </w:p>
          <w:p w:rsidR="000E0827" w:rsidRPr="00396F1A" w:rsidRDefault="000E0827" w:rsidP="000E0827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  <w:p w:rsidR="000E0827" w:rsidRPr="00396F1A" w:rsidRDefault="000E0827" w:rsidP="000E0827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9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0E0827" w:rsidRPr="00396F1A" w:rsidRDefault="00011BA2" w:rsidP="000E0827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  <w:iCs/>
              </w:rPr>
              <w:t>L</w:t>
            </w:r>
            <w:r w:rsidR="000E0827" w:rsidRPr="00396F1A">
              <w:rPr>
                <w:rFonts w:ascii="Cambria Math" w:hAnsi="Cambria Math"/>
              </w:rPr>
              <w:t>et</w:t>
            </w:r>
            <m:oMath>
              <m:r>
                <w:rPr>
                  <w:rFonts w:ascii="Cambria Math" w:hAnsi="Cambria Math"/>
                </w:rPr>
                <m:t xml:space="preserve"> t=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⇒2dt=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oMath>
          </w:p>
          <w:p w:rsidR="000E0827" w:rsidRPr="00396F1A" w:rsidRDefault="00011BA2" w:rsidP="000E0827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E0827" w:rsidRPr="00396F1A" w:rsidRDefault="000E0827" w:rsidP="000E0827">
            <w:pPr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E0827" w:rsidRPr="00396F1A" w:rsidRDefault="00011BA2" w:rsidP="000E08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k=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,m=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A3178" w:rsidRPr="00396F1A" w:rsidRDefault="00011BA2" w:rsidP="00011BA2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  <w:b/>
              </w:rPr>
              <w:t>a</w:t>
            </w:r>
            <w:r w:rsidRPr="00396F1A">
              <w:rPr>
                <w:rFonts w:ascii="Cambria Math" w:hAnsi="Cambria Math"/>
              </w:rPr>
              <w:t xml:space="preserve">. </w: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  <w:p w:rsidR="009A3178" w:rsidRPr="00396F1A" w:rsidRDefault="009A3178" w:rsidP="00011BA2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011BA2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011BA2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:rsidR="009A3178" w:rsidRPr="00396F1A" w:rsidRDefault="009A3178" w:rsidP="00011BA2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-x+C</m:t>
                    </m:r>
                  </m:e>
                </m:func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  <w:b/>
              </w:rPr>
              <w:t>b</w:t>
            </w:r>
            <w:r w:rsidRPr="00396F1A"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  <w:iCs/>
              </w:rPr>
              <w:t>P</w:t>
            </w:r>
            <w:r w:rsidRPr="00396F1A">
              <w:rPr>
                <w:rFonts w:ascii="Cambria Math" w:hAnsi="Cambria Math"/>
              </w:rPr>
              <w:t>ut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+1=t⇒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dx=dt,</m:t>
              </m:r>
            </m:oMath>
            <w:r w:rsidRPr="00396F1A">
              <w:rPr>
                <w:rFonts w:ascii="Cambria Math" w:hAnsi="Cambria Math"/>
              </w:rPr>
              <w:t xml:space="preserve"> we get</w:t>
            </w:r>
          </w:p>
          <w:p w:rsidR="00084B0D" w:rsidRPr="00396F1A" w:rsidRDefault="00084B0D" w:rsidP="00084B0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dt=-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+C=-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+C</m:t>
                    </m:r>
                  </m:e>
                </m:nary>
              </m:oMath>
            </m:oMathPara>
          </w:p>
          <w:p w:rsidR="00084B0D" w:rsidRPr="00396F1A" w:rsidRDefault="00084B0D" w:rsidP="00084B0D">
            <w:pPr>
              <w:jc w:val="both"/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  <w:b/>
              </w:rPr>
              <w:lastRenderedPageBreak/>
              <w:t>c</w:t>
            </w:r>
            <w:r w:rsidRPr="00396F1A"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084B0D" w:rsidRPr="00396F1A" w:rsidRDefault="00084B0D" w:rsidP="00084B0D">
            <w:pPr>
              <w:jc w:val="both"/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+1=t⇒-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dx=dt</m:t>
              </m:r>
            </m:oMath>
          </w:p>
          <w:p w:rsidR="00084B0D" w:rsidRPr="00396F1A" w:rsidRDefault="00084B0D" w:rsidP="00084B0D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I=-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084B0D" w:rsidRPr="00396F1A" w:rsidRDefault="00084B0D" w:rsidP="00084B0D">
            <w:pPr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t-t+C</m:t>
                    </m:r>
                  </m:e>
                </m:func>
              </m:oMath>
            </m:oMathPara>
          </w:p>
          <w:p w:rsidR="00084B0D" w:rsidRPr="00396F1A" w:rsidRDefault="00084B0D" w:rsidP="00084B0D">
            <w:pPr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84B0D" w:rsidRPr="00396F1A" w:rsidRDefault="00084B0D" w:rsidP="00084B0D">
            <w:pPr>
              <w:jc w:val="both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-1+C</m:t>
                </m:r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  <w:b/>
              </w:rPr>
              <w:t>d.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-2x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=t⇒-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dx=dt,</m:t>
              </m:r>
            </m:oMath>
          </w:p>
          <w:p w:rsidR="00084B0D" w:rsidRPr="00396F1A" w:rsidRDefault="00084B0D" w:rsidP="00084B0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⇒I=-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-2x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084B0D" w:rsidRPr="00396F1A" w:rsidRDefault="00084B0D" w:rsidP="00084B0D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C60CC" w:rsidRDefault="00DC60CC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/>
                      </w:rPr>
                      <m:t xml:space="preserve">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n+1</m:t>
                            </m:r>
                          </m:den>
                        </m:f>
                        <m:r>
                          <w:rPr>
                            <w:rFonts w:asci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n+2</m:t>
                            </m:r>
                          </m:den>
                        </m:f>
                        <m:r>
                          <w:rPr>
                            <w:rFonts w:ascii="Cambria Math"/>
                          </w:rPr>
                          <m:t>+...+</m:t>
                        </m:r>
                        <m:f>
                          <m:f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3n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n+3n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DC60CC" w:rsidRDefault="00DC60CC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3n</m:t>
                        </m:r>
                      </m:sup>
                      <m:e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func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n+r</m:t>
                        </m:r>
                      </m:den>
                    </m:f>
                  </m:e>
                </m:d>
                <m:r>
                  <w:rPr>
                    <w:rFonts w:asci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DC60CC" w:rsidRDefault="00DC60CC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den>
                        </m:f>
                      </m:e>
                    </m:d>
                    <m:r>
                      <w:rPr>
                        <w:rFonts w:ascii="Cambria Math"/>
                      </w:rPr>
                      <m:t>dx</m:t>
                    </m:r>
                  </m:e>
                </m:nary>
              </m:oMath>
            </m:oMathPara>
          </w:p>
          <w:p w:rsidR="00DC60CC" w:rsidRDefault="00DC60CC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3</m:t>
                    </m:r>
                  </m:sup>
                </m:sSubSup>
                <m:r>
                  <w:rPr>
                    <w:rFonts w:ascii="Cambria Math"/>
                  </w:rPr>
                  <m:t>=3</m:t>
                </m:r>
                <m: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In</m:t>
                </m:r>
                <m:r>
                  <w:rPr>
                    <w:rFonts w:ascii="Cambria Math"/>
                  </w:rPr>
                  <m:t xml:space="preserve"> 4</m:t>
                </m:r>
              </m:oMath>
            </m:oMathPara>
          </w:p>
          <w:p w:rsidR="00DC60CC" w:rsidRPr="00A32310" w:rsidRDefault="00DC60CC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=3-2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7433B" w:rsidRDefault="00D7433B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0≤x≤1</m:t>
              </m:r>
            </m:oMath>
            <w:r w:rsidRPr="00901867">
              <w:rPr>
                <w:rFonts w:ascii="Cambria Math" w:hAnsi="Cambria Math"/>
              </w:rPr>
              <w:t xml:space="preserve">, </w:t>
            </w:r>
            <w:r>
              <w:rPr>
                <w:rFonts w:ascii="Cambria Math" w:hAnsi="Cambria Math"/>
              </w:rPr>
              <w:t>we have</w:t>
            </w:r>
          </w:p>
          <w:p w:rsidR="00D7433B" w:rsidRDefault="00D7433B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/>
                  </w:rPr>
                  <m:t>1</m:t>
                </m:r>
              </m:oMath>
            </m:oMathPara>
          </w:p>
          <w:p w:rsidR="00D7433B" w:rsidRDefault="00D7433B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1</m:t>
                    </m:r>
                  </m:sup>
                </m:sSup>
              </m:oMath>
            </m:oMathPara>
          </w:p>
          <w:p w:rsidR="00D7433B" w:rsidRDefault="00D7433B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⇒1≤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/>
                  </w:rPr>
                  <m:t>e</m:t>
                </m:r>
              </m:oMath>
            </m:oMathPara>
          </w:p>
          <w:p w:rsidR="00D7433B" w:rsidRDefault="00D7433B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m=1, M=e</m:t>
                </m:r>
              </m:oMath>
            </m:oMathPara>
          </w:p>
          <w:p w:rsidR="00D7433B" w:rsidRDefault="00D7433B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1∙(1-0)≤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/>
                      </w:rPr>
                      <m:t>dx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>(1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0)</m:t>
                    </m:r>
                  </m:e>
                </m:nary>
              </m:oMath>
            </m:oMathPara>
          </w:p>
          <w:p w:rsidR="00D7433B" w:rsidRPr="00A32310" w:rsidRDefault="00D7433B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1≤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/>
                      </w:rPr>
                      <m:t>dx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/>
                      </w:rPr>
                      <m:t>e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266F" w:rsidRDefault="0056266F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  <m:e>
                            <m:func>
                              <m:funcPr>
                                <m:ctrlPr>
                                  <w:rPr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/>
                                  </w:rPr>
                                  <m:t>dt</m:t>
                                </m:r>
                              </m:e>
                            </m:func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       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/>
                      </w:rPr>
                      <m:t>form</m:t>
                    </m:r>
                  </m:e>
                </m:d>
              </m:oMath>
            </m:oMathPara>
          </w:p>
          <w:p w:rsidR="0056266F" w:rsidRDefault="0056266F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r>
                              <w:rPr>
                                <w:rFonts w:ascii="Cambria Math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  <w:p w:rsidR="0056266F" w:rsidRPr="00A32310" w:rsidRDefault="0056266F" w:rsidP="00287127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/>
                          </w:rPr>
                          <m:t>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cs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=</m:t>
                    </m:r>
                    <m:f>
                      <m:fPr>
                        <m:ctrlPr>
                          <w:rPr>
                            <w:rFonts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∙</m:t>
                    </m:r>
                    <m:r>
                      <w:rPr>
                        <w:rFonts w:ascii="Cambria Math" w:cs="Cambria Math"/>
                      </w:rPr>
                      <m:t>1=</m:t>
                    </m:r>
                    <m:f>
                      <m:fPr>
                        <m:ctrlPr>
                          <w:rPr>
                            <w:rFonts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cs="Cambria Math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A6AEF" w:rsidRDefault="00E05AB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1)</m:t>
                            </m:r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9A6AEF" w:rsidRDefault="00E05AB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9A6AEF" w:rsidRPr="00A32310" w:rsidRDefault="00E05AB3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∵ 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CD1F3F" w:rsidRDefault="00053E4A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:rsidR="00CD1F3F" w:rsidRDefault="00053E4A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Put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+2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dt</m:t>
              </m:r>
            </m:oMath>
          </w:p>
          <w:p w:rsidR="00CD1F3F" w:rsidRDefault="00053E4A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5/4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1/4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g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:rsidR="00CD1F3F" w:rsidRPr="00A32310" w:rsidRDefault="00053E4A" w:rsidP="001C38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From the given data, we can conclude that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=0, </m:t>
              </m:r>
            </m:oMath>
            <w:r w:rsidR="008B15DD" w:rsidRPr="00396F1A"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x=1, 2, 3</m:t>
              </m:r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lastRenderedPageBreak/>
              <w:t>Hence</w:t>
            </w:r>
            <w:r w:rsidR="008B15DD" w:rsidRPr="00396F1A">
              <w:rPr>
                <w:rFonts w:ascii="Cambria Math" w:hAnsi="Cambria Math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r>
                <w:rPr>
                  <w:rFonts w:ascii="Cambria Math" w:hAnsi="Cambria Math"/>
                </w:rPr>
                <m:t>,a&gt;0</m:t>
              </m:r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- 6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+11x-6 )dx</m:t>
                    </m:r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- 6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+11x-6 )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+6x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 Also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=1⇒c=1</m:t>
              </m:r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-6x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 w:rsidR="008B15DD" w:rsidRPr="00396F1A">
              <w:rPr>
                <w:rFonts w:ascii="Cambria Math" w:hAnsi="Cambria Math"/>
              </w:rPr>
              <w:t xml:space="preserve">    (1)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+1,f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=-2a+1,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 w:rsidR="008B15DD" w:rsidRPr="00396F1A">
              <w:rPr>
                <w:rFonts w:ascii="Cambria Math" w:hAnsi="Cambria Math"/>
              </w:rPr>
              <w:t xml:space="preserve">       (2)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Pr="00396F1A">
              <w:rPr>
                <w:rFonts w:ascii="Cambria Math" w:hAnsi="Cambria Math"/>
              </w:rPr>
              <w:t xml:space="preserve"> The graph is symmetrical about line </w:t>
            </w:r>
            <m:oMath>
              <m:r>
                <w:rPr>
                  <w:rFonts w:ascii="Cambria Math" w:hAnsi="Cambria Math"/>
                </w:rPr>
                <m:t>x=2</m:t>
              </m:r>
            </m:oMath>
            <w:r w:rsidRPr="00396F1A">
              <w:rPr>
                <w:rFonts w:ascii="Cambria Math" w:hAnsi="Cambria Math"/>
              </w:rPr>
              <w:t xml:space="preserve"> and the range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,∞)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or</m:t>
                  </m:r>
                  <m:r>
                    <w:rPr>
                      <w:rFonts w:ascii="Cambria Math" w:hAnsi="Cambria Math"/>
                    </w:rPr>
                    <m:t xml:space="preserve"> 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,∞)</m:t>
                  </m:r>
                </m:e>
              </m:d>
            </m:oMath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=-8⇒a=4  </m:t>
              </m:r>
            </m:oMath>
            <w:r w:rsidR="008B15DD" w:rsidRPr="00396F1A">
              <w:rPr>
                <w:rFonts w:ascii="Cambria Math" w:hAnsi="Cambria Math"/>
              </w:rPr>
              <w:t>(from(2))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=-7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A3178" w:rsidRPr="00396F1A" w:rsidRDefault="00B31E9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9A3178" w:rsidRPr="00396F1A" w:rsidRDefault="00B31E9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and so on</w:t>
            </w:r>
          </w:p>
          <w:p w:rsidR="009A3178" w:rsidRPr="00396F1A" w:rsidRDefault="00B31E9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/>
                </w:rPr>
                <m:t>=I+A+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</m:oMath>
          </w:p>
          <w:p w:rsidR="009A3178" w:rsidRPr="00396F1A" w:rsidRDefault="00B31E9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1+x+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1+x+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</m:e>
                    </m:eqArr>
                  </m:e>
                </m:d>
              </m:oMath>
            </m:oMathPara>
          </w:p>
          <w:p w:rsidR="009A3178" w:rsidRPr="00396F1A" w:rsidRDefault="00B31E9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+…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1+2x+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+…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+…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1+2x+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+…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9A3178" w:rsidRPr="00396F1A" w:rsidRDefault="00B31E9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mr>
                    </m:m>
                  </m:e>
                </m:d>
              </m:oMath>
            </m:oMathPara>
          </w:p>
          <w:p w:rsidR="009A3178" w:rsidRPr="00396F1A" w:rsidRDefault="00B31E92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</m:oMath>
            <w:r w:rsidRPr="00396F1A">
              <w:rPr>
                <w:rFonts w:ascii="Cambria Math" w:hAnsi="Cambria Math"/>
              </w:rPr>
              <w:t>and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  <w:p w:rsidR="00874473" w:rsidRPr="00396F1A" w:rsidRDefault="004029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Here </w:t>
            </w:r>
            <m:oMath>
              <m:r>
                <w:rPr>
                  <w:rFonts w:ascii="Cambria Math" w:hAnsi="Cambria Math"/>
                </w:rPr>
                <m:t xml:space="preserve">a=1&gt;0; </m:t>
              </m:r>
            </m:oMath>
            <w:r w:rsidRPr="00396F1A">
              <w:rPr>
                <w:rFonts w:ascii="Cambria Math" w:hAnsi="Cambria Math"/>
              </w:rPr>
              <w:t xml:space="preserve">therefore we make the substitution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+2x+2</m:t>
                  </m:r>
                </m:e>
              </m:rad>
              <m:r>
                <w:rPr>
                  <w:rFonts w:ascii="Cambria Math" w:hAnsi="Cambria Math"/>
                </w:rPr>
                <m:t>=t-x.</m:t>
              </m:r>
            </m:oMath>
            <w:r w:rsidRPr="00396F1A">
              <w:rPr>
                <w:rFonts w:ascii="Cambria Math" w:hAnsi="Cambria Math"/>
              </w:rPr>
              <w:t xml:space="preserve"> Squaring both sides of this equality and reducing the similar terms, we get</w:t>
            </w:r>
          </w:p>
          <w:p w:rsidR="008B37B2" w:rsidRPr="008B37B2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2x+2tx=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-2⇒x</m:t>
                </m:r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⇒dx=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+2t+2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(1+t)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dt;</m:t>
                </m:r>
              </m:oMath>
            </m:oMathPara>
          </w:p>
          <w:p w:rsidR="008B37B2" w:rsidRPr="008B37B2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+2x+2</m:t>
                    </m:r>
                  </m:e>
                </m:rad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=1+t-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2(1+t)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+4t+4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2(1+t)</m:t>
                    </m:r>
                  </m:den>
                </m:f>
                <w:bookmarkStart w:id="0" w:name="_GoBack"/>
                <w:bookmarkEnd w:id="0"/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Substituting into the integral, we get</w:t>
            </w:r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+2t+2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+4t+4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+2t+2)dt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1+t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(t+2)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</m:oMath>
            </m:oMathPara>
          </w:p>
          <w:p w:rsidR="009A3178" w:rsidRPr="00396F1A" w:rsidRDefault="009A3178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Now let us expand the obtained proper rational fraction into partial fractions:</w:t>
            </w:r>
          </w:p>
          <w:p w:rsidR="009A3178" w:rsidRPr="00396F1A" w:rsidRDefault="002B1CFE" w:rsidP="00A35B5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+2t+2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(t+2)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t+2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(t+2)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742B3F" w:rsidRPr="00BC6909" w:rsidRDefault="00FF2A02" w:rsidP="00742B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Pr="00BC6909">
              <w:rPr>
                <w:rFonts w:ascii="Cambria Math" w:hAnsi="Cambria Math"/>
              </w:rPr>
              <w:t xml:space="preserve"> we get</w:t>
            </w:r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b/>
                <w:bCs/>
                <w:color w:val="FF0000"/>
              </w:rPr>
            </w:pPr>
            <w:r w:rsidRPr="00BC6909">
              <w:rPr>
                <w:rFonts w:ascii="Cambria Math" w:hAnsi="Cambria Math"/>
              </w:rPr>
              <w:object w:dxaOrig="5508" w:dyaOrig="3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124.5pt" o:ole="">
                  <v:imagedata r:id="IMM7S942S0" o:title=""/>
                </v:shape>
                <o:OLEObject Type="Embed" ProgID="ChemDraw.Document.6.0" ShapeID="_x0000_i1025" DrawAspect="Content" ObjectID="_1541662371" r:id="OMM7S942S0"/>
              </w:object>
            </w:r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b/>
                <w:bCs/>
                <w:color w:val="FF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=x</m:t>
                </m:r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-x+y=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  <w:iCs/>
              </w:rPr>
              <w:t xml:space="preserve"> is real, </w:t>
            </w:r>
            <m:oMath>
              <m:r>
                <w:rPr>
                  <w:rFonts w:ascii="Cambria Math" w:hAnsi="Cambria Math"/>
                </w:rPr>
                <m:t>D≥0</m:t>
              </m:r>
            </m:oMath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1-</m:t>
                </m:r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≥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 is an odd function, hence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dx=0</m:t>
                  </m:r>
                </m:e>
              </m:nary>
            </m:oMath>
          </w:p>
          <w:p w:rsidR="00742B3F" w:rsidRPr="00BC6909" w:rsidRDefault="00FF2A02" w:rsidP="00742B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742B3F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-1≤0</m:t>
                </m:r>
              </m:oMath>
            </m:oMathPara>
          </w:p>
          <w:p w:rsidR="00FC579E" w:rsidRPr="00BC6909" w:rsidRDefault="00742B3F" w:rsidP="00742B3F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⇒x∈[-1, 1]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Pr="00BC6909">
              <w:rPr>
                <w:rFonts w:ascii="Cambria Math" w:hAnsi="Cambria Math"/>
              </w:rPr>
              <w:t xml:space="preserve">   (1)</w:t>
            </w:r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FC579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Using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a+b-x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d>
              </m:oMath>
            </m:oMathPara>
          </w:p>
          <w:p w:rsidR="00FC579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  (2)</m:t>
                </m:r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FE6D8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get</w:t>
            </w:r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nary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dt+f(x)</m:t>
                    </m:r>
                  </m:e>
                </m:nary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BC6909">
              <w:rPr>
                <w:rFonts w:ascii="Cambria Math" w:hAnsi="Cambria Math"/>
              </w:rPr>
              <w:t xml:space="preserve">   [using equation (2)]</w:t>
            </w:r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Also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 0</m:t>
              </m:r>
            </m:oMath>
            <w:r w:rsidRPr="00BC6909">
              <w:rPr>
                <w:rFonts w:ascii="Cambria Math" w:hAnsi="Cambria Math"/>
              </w:rPr>
              <w:t>[from equation (1)]</w:t>
            </w:r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+2x</m:t>
                </m:r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BC6909">
              <w:rPr>
                <w:rFonts w:ascii="Cambria Math" w:hAnsi="Cambria Math"/>
              </w:rPr>
              <w:t xml:space="preserve">has real roots, hence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non-monotonic. Hence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many-one, but range is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 w:rsidR="00FE6D8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hence surjective</w:t>
            </w:r>
          </w:p>
          <w:p w:rsidR="00FC579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-λ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  <w:p w:rsidR="00FC579E" w:rsidRPr="00BC6909" w:rsidRDefault="00C57A9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-λ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π/2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nary>
                  </m:e>
                </m:func>
              </m:oMath>
            </m:oMathPara>
          </w:p>
          <w:p w:rsidR="00FC579E" w:rsidRPr="00BC6909" w:rsidRDefault="00C57A9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or</m:t>
                        </m:r>
                      </m:e>
                    </m:func>
                  </m:e>
                </m:func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FE6D86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A=λ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func>
                </m:e>
              </m:nary>
            </m:oMath>
          </w:p>
          <w:p w:rsidR="00FC579E" w:rsidRPr="00BC6909" w:rsidRDefault="00C57A9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A=λ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t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A+1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tdt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λ(A+1)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λ(A+1)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</m:sSubSup>
              </m:oMath>
            </m:oMathPara>
          </w:p>
          <w:p w:rsidR="00FC579E" w:rsidRPr="00BC6909" w:rsidRDefault="00FC579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λ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2-λ</m:t>
                    </m:r>
                  </m:den>
                </m:f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+ 1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2-λ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FC579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2-λ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x=2</m:t>
                    </m:r>
                  </m:e>
                </m:func>
              </m:oMath>
            </m:oMathPara>
          </w:p>
          <w:p w:rsidR="009B3AAA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x=(2-λ)</m:t>
                    </m:r>
                  </m:e>
                </m:func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|2-λ|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≤1</m:t>
                </m:r>
              </m:oMath>
            </m:oMathPara>
          </w:p>
          <w:p w:rsidR="00C57A92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-1≤λ-2≤1</m:t>
                </m:r>
              </m:oMath>
            </m:oMathPara>
          </w:p>
          <w:p w:rsidR="00C57A92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≤λ≤</m:t>
              </m:r>
            </m:oMath>
            <w:r w:rsidR="00FC579E" w:rsidRPr="00BC6909">
              <w:rPr>
                <w:rFonts w:ascii="Cambria Math" w:hAnsi="Cambria Math"/>
                <w:iCs/>
              </w:rPr>
              <w:t xml:space="preserve"> 3</w:t>
            </w:r>
          </w:p>
          <w:p w:rsidR="00FC579E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dx=3</m:t>
                    </m:r>
                  </m:e>
                </m:nary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2-λ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xdx=3</m:t>
                    </m:r>
                  </m:e>
                </m:func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2-λ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</m:sSubSup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2-λ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  <w:p w:rsidR="00FC579E" w:rsidRPr="00BC6909" w:rsidRDefault="009B3AA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λ=4/3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BC6909">
              <w:rPr>
                <w:rFonts w:ascii="Cambria Math" w:hAnsi="Cambria Math"/>
              </w:rPr>
              <w:t xml:space="preserve">is an odd function </w:t>
            </w: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=-f(-x)</m:t>
              </m:r>
            </m:oMath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7A05E2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>t=-y</m:t>
              </m:r>
            </m:oMath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-dt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dt=0+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dt=ϕ(x)</m:t>
                        </m:r>
                      </m:e>
                    </m:nary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E04542" w:rsidRPr="00BC6909">
              <w:rPr>
                <w:rFonts w:ascii="Cambria Math" w:hAnsi="Cambria Math"/>
              </w:rPr>
              <w:t xml:space="preserve">      (1)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BC6909">
              <w:rPr>
                <w:rFonts w:ascii="Cambria Math" w:hAnsi="Cambria Math"/>
              </w:rPr>
              <w:t xml:space="preserve"> keeping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as constant</w:t>
            </w:r>
          </w:p>
          <w:p w:rsidR="00B40942" w:rsidRPr="00BC6909" w:rsidRDefault="00D97DC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B40942" w:rsidRPr="00BC6909" w:rsidRDefault="00D97DC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B40942" w:rsidRPr="00BC6909" w:rsidRDefault="00D97DC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a+1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a+1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(a+1)</m:t>
                    </m:r>
                  </m:den>
                </m:f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Integrating both sides w.r.t.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E04542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we get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c</m:t>
                    </m:r>
                  </m:e>
                </m:func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a=0, 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1+c</m:t>
                  </m:r>
                </m:e>
              </m:func>
            </m:oMath>
            <w:r w:rsidRPr="00BC6909">
              <w:rPr>
                <w:rFonts w:ascii="Cambria Math" w:hAnsi="Cambria Math"/>
              </w:rPr>
              <w:t>[from equation (1)]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0=0+c</m:t>
                </m:r>
              </m:oMath>
            </m:oMathPara>
          </w:p>
          <w:p w:rsidR="00B40942" w:rsidRPr="00BC6909" w:rsidRDefault="00D97DC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 I=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(a+1)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-π/2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-π/2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π/2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</m:e>
                            </m:func>
                          </m:e>
                        </m:nary>
                      </m:e>
                    </m:func>
                  </m:e>
                </m:func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-π/2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–π/2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π/2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tf</m:t>
                            </m:r>
                          </m:e>
                        </m:nary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func>
              </m:oMath>
            </m:oMathPara>
          </w:p>
          <w:p w:rsidR="00B40942" w:rsidRPr="00BC6909" w:rsidRDefault="000838A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>A=1+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-π/2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=1+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=1+2B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tdt</m:t>
                        </m:r>
                      </m:e>
                    </m:func>
                  </m:e>
                </m:nary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A=1+2B</m:t>
              </m:r>
            </m:oMath>
            <w:r w:rsidR="00B40942" w:rsidRPr="00BC6909">
              <w:rPr>
                <w:rFonts w:ascii="Cambria Math" w:hAnsi="Cambria Math"/>
              </w:rPr>
              <w:t xml:space="preserve">  (1)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tf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-π/2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t(A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)dt</m:t>
                    </m:r>
                  </m:e>
                </m:nary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=2A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tdt</m:t>
                        </m:r>
                      </m:e>
                    </m:func>
                  </m:e>
                </m:nary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=2A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</m:sSubSup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B=2A</m:t>
              </m:r>
            </m:oMath>
            <w:r w:rsidR="00A42753" w:rsidRPr="00BC6909">
              <w:rPr>
                <w:rFonts w:ascii="Cambria Math" w:hAnsi="Cambria Math"/>
              </w:rPr>
              <w:t>(2)</w:t>
            </w:r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From equations (1) and (2), we get</w:t>
            </w:r>
          </w:p>
          <w:p w:rsidR="00974F0A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A=-1/3, B =-2/3</m:t>
                </m:r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A42753" w:rsidRPr="00BC6909" w:rsidRDefault="00A427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Thus, the range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</w:p>
          <w:p w:rsidR="00A42753" w:rsidRPr="00BC6909" w:rsidRDefault="00A4275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is invertible if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≤x+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 ≤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oMath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2≤x≤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func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0≤ 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 π</m:t>
                  </m:r>
                </m:e>
              </m:func>
            </m:oMath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 x≤π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  <w:p w:rsidR="00B40942" w:rsidRPr="00BC6909" w:rsidRDefault="00B4094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π≤x-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≤2π</m:t>
                  </m:r>
                </m:e>
              </m:func>
            </m:oMath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 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2, 2π+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cot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B40942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π/2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 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π/2</m:t>
                    </m:r>
                  </m:sup>
                </m:sSubSup>
              </m:oMath>
            </m:oMathPara>
          </w:p>
          <w:p w:rsidR="00B40942" w:rsidRPr="00BC6909" w:rsidRDefault="00974F0A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E159F7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⇒ 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⇒ 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nary>
            </m:oMath>
          </w:p>
          <w:p w:rsidR="004744FD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  <w:p w:rsidR="00582D06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(y)</m:t>
                    </m:r>
                  </m:e>
                </m:rad>
              </m:oMath>
            </m:oMathPara>
          </w:p>
          <w:p w:rsidR="00582D06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(y)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(y)</m:t>
                        </m:r>
                      </m:e>
                    </m:rad>
                  </m:den>
                </m:f>
              </m:oMath>
            </m:oMathPara>
          </w:p>
          <w:p w:rsidR="0002628E" w:rsidRPr="00BC6909" w:rsidRDefault="00582D0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oMath>
            </m:oMathPara>
          </w:p>
          <w:p w:rsidR="0002628E" w:rsidRPr="00BC6909" w:rsidRDefault="00582D0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E159F7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  <w:noProof/>
                <w:lang w:bidi="hi-IN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6" type="#_x0000_t88" style="position:absolute;margin-left:97.95pt;margin-top:10.25pt;width:8.25pt;height:3.75pt;rotation:90;z-index:251663360;mso-position-horizontal-relative:text;mso-position-vertical-relative:text" adj=",10975"/>
              </w:pic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</m:e>
              </m:nary>
              <m:r>
                <w:rPr>
                  <w:rFonts w:ascii="Cambria Math" w:hAnsi="Cambria Math"/>
                </w:rPr>
                <m:t xml:space="preserve">∙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II</m:t>
                  </m:r>
                </m:lim>
              </m:limLow>
              <m:r>
                <w:rPr>
                  <w:rFonts w:ascii="Cambria Math" w:hAnsi="Cambria Math"/>
                </w:rPr>
                <m:t xml:space="preserve"> dx</m:t>
              </m:r>
            </m:oMath>
          </w:p>
          <w:p w:rsidR="00824238" w:rsidRPr="00BC6909" w:rsidRDefault="008242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+11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∙x dx</m:t>
                    </m:r>
                  </m:e>
                </m:nary>
              </m:oMath>
            </m:oMathPara>
          </w:p>
          <w:p w:rsidR="00824238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=0-55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824238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=-55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dx+55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</m:nary>
              </m:oMath>
            </m:oMathPara>
          </w:p>
          <w:p w:rsidR="00824238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56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=55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  <w:p w:rsidR="00824238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E159F7" w:rsidRPr="00BC6909" w:rsidRDefault="003E75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</m:t>
              </m:r>
            </m:oMath>
            <w:r w:rsidRPr="00BC6909">
              <w:rPr>
                <w:rFonts w:ascii="Cambria Math" w:hAnsi="Cambria Math"/>
              </w:rPr>
              <w:t xml:space="preserve"> Integrand is discontinuous 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DC7AC1" w:rsidRPr="00BC6909">
              <w:rPr>
                <w:rFonts w:ascii="Cambria Math" w:hAnsi="Cambria Math"/>
              </w:rPr>
              <w:t>,</w:t>
            </w:r>
            <w:r w:rsidRPr="00BC6909">
              <w:rPr>
                <w:rFonts w:ascii="Cambria Math" w:hAnsi="Cambria Math"/>
              </w:rPr>
              <w:t xml:space="preserve"> then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0∙dx+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π/2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3π/2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0∙dx=0</m:t>
                      </m:r>
                    </m:e>
                  </m:nary>
                </m:e>
              </m:nary>
            </m:oMath>
          </w:p>
          <w:p w:rsidR="003E75A6" w:rsidRPr="00BC6909" w:rsidRDefault="003E75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</w:rPr>
                <m:t>=|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|</m:t>
              </m:r>
            </m:oMath>
            <w:r w:rsidRPr="00BC6909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|=|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|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90768A" w:rsidRPr="00396F1A" w:rsidRDefault="002B1CFE" w:rsidP="007E22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(A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x-2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+Bx+C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7E22C9" w:rsidRPr="00396F1A" w:rsidRDefault="00450D21" w:rsidP="007E22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=A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+B</m:t>
                </m:r>
              </m:oMath>
            </m:oMathPara>
          </w:p>
          <w:p w:rsidR="007E22C9" w:rsidRPr="00396F1A" w:rsidRDefault="007E22C9" w:rsidP="007E22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x-2B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7E22C9" w:rsidRPr="00396F1A" w:rsidRDefault="007E22C9" w:rsidP="007E22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∴2=A+B, -1=-A+B, λ=-2B</m:t>
                </m:r>
              </m:oMath>
            </m:oMathPara>
          </w:p>
          <w:p w:rsidR="007E22C9" w:rsidRPr="00396F1A" w:rsidRDefault="007E22C9" w:rsidP="007E22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∴A=3/2,B=1/2,λ=-1</m:t>
                </m:r>
              </m:oMath>
            </m:oMathPara>
          </w:p>
          <w:p w:rsidR="007E22C9" w:rsidRPr="00396F1A" w:rsidRDefault="007E22C9" w:rsidP="007E22C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⇒A+B+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E159F7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I=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x+1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(1)</w:t>
            </w:r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ra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x+1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x+1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  <w:r w:rsidRPr="00BC6909">
              <w:rPr>
                <w:rFonts w:ascii="Cambria Math" w:hAnsi="Cambria Math"/>
              </w:rPr>
              <w:t>(2)</w:t>
            </w:r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On adding equations (1) and (2), we get</w:t>
            </w:r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rad>
                              </m:e>
                            </m:func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-x+1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2x-1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108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≡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90768A" w:rsidRPr="00396F1A" w:rsidRDefault="002B1CFE" w:rsidP="009F065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+bx+c</m:t>
                    </m:r>
                  </m:e>
                </m:d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  <w:p w:rsidR="009E153B" w:rsidRPr="00396F1A" w:rsidRDefault="009E153B" w:rsidP="009F065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>Differentiating both sides, we get</w:t>
            </w:r>
          </w:p>
          <w:p w:rsidR="009E153B" w:rsidRPr="00396F1A" w:rsidRDefault="002B1CFE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2ax+b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+bx+c</m:t>
                    </m:r>
                  </m:e>
                </m:d>
                <m:r>
                  <w:rPr>
                    <w:rFonts w:ascii="Cambria Math" w:hAnsi="Cambria Math"/>
                  </w:rPr>
                  <m:t>(-2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E153B" w:rsidRPr="00396F1A" w:rsidRDefault="009E153B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-2x</m:t>
                    </m:r>
                  </m:sup>
                </m:sSup>
                <m:r>
                  <w:rPr>
                    <w:rFonts w:ascii="Cambria Math" w:hAnsi="Cambria Math"/>
                  </w:rPr>
                  <m:t>(-2a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</w:rPr>
                  <m:t>x+b-2c)</m:t>
                </m:r>
              </m:oMath>
            </m:oMathPara>
          </w:p>
          <w:p w:rsidR="00CC4AB4" w:rsidRPr="00396F1A" w:rsidRDefault="00CC4AB4" w:rsidP="00CC4AB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</w:rPr>
                  <m:t>=0, b-2c=0</m:t>
                </m:r>
              </m:oMath>
            </m:oMathPara>
          </w:p>
          <w:p w:rsidR="00CC4AB4" w:rsidRPr="00396F1A" w:rsidRDefault="00CC4AB4" w:rsidP="00CC4AB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b=-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c=-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E159F7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∙x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EC310F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x dx=dt/2</m:t>
              </m:r>
            </m:oMath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⇒ </m:t>
                </m:r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+n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dt</m:t>
                        </m:r>
                      </m:e>
                    </m:nary>
                  </m:e>
                </m:d>
              </m:oMath>
            </m:oMathPara>
          </w:p>
          <w:p w:rsidR="00EC310F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0+n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dt</m:t>
                        </m:r>
                      </m:e>
                    </m:nary>
                  </m:e>
                </m:d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⇒</m:t>
                </m:r>
                <m:r>
                  <w:rPr>
                    <w:rFonts w:ascii="Cambria Math" w:hAnsi="Cambria Math"/>
                  </w:rPr>
                  <m:t xml:space="preserve">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=360</m:t>
                </m:r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n=6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966851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+ 1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- 1)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- 1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+ 1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- 1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+ 1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=2-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- 1</m:t>
                            </m:r>
                          </m:sub>
                          <m:sup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+ 1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- 1</m:t>
                                    </m:r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+ 1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lim>
                </m:limLow>
              </m:oMath>
            </m:oMathPara>
          </w:p>
          <w:p w:rsidR="00676ED9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1/a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- 1)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+ 1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676ED9" w:rsidRPr="00BC6909">
              <w:rPr>
                <w:rFonts w:ascii="Cambria Math" w:hAnsi="Cambria Math"/>
              </w:rPr>
              <w:t xml:space="preserve"> where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+ 1</m:t>
                  </m:r>
                </m:e>
              </m:d>
            </m:oMath>
            <w:r w:rsidR="005512A6" w:rsidRPr="00BC6909">
              <w:rPr>
                <w:rFonts w:ascii="Cambria Math" w:hAnsi="Cambria Math"/>
              </w:rPr>
              <w:t>;</w:t>
            </w:r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⇒</m:t>
              </m:r>
              <m:r>
                <w:rPr>
                  <w:rFonts w:ascii="Cambria Math" w:hAnsi="Cambria Math"/>
                </w:rPr>
                <m:t xml:space="preserve"> dx=-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dt</m:t>
              </m:r>
            </m:oMath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1/a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dt=-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1/a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=-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1/a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dt=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1/a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- 1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+ 1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dt</m:t>
                </m:r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1/a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dt=-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I=2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E159F7" w:rsidRPr="00BC6909" w:rsidRDefault="00CA6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  <w:i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CA6700" w:rsidRPr="00BC6909" w:rsidRDefault="00CA6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Differentiating,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</w:p>
          <w:p w:rsidR="00CA6700" w:rsidRPr="00BC6909" w:rsidRDefault="00CA670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≠0</m:t>
                </m:r>
                <m:r>
                  <w:rPr>
                    <w:rFonts w:ascii="Cambria Math" w:hAnsi="Cambria Math"/>
                  </w:rPr>
                  <m:t xml:space="preserve"> 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; ∴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D66EA0" w:rsidRPr="00BC6909" w:rsidRDefault="00CA670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w:r w:rsidRPr="00BC6909">
              <w:rPr>
                <w:rFonts w:ascii="Cambria Math" w:hAnsi="Cambria Math"/>
                <w:iCs/>
              </w:rPr>
              <w:t xml:space="preserve">But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 ⇒C=0</m:t>
              </m:r>
            </m:oMath>
          </w:p>
          <w:p w:rsidR="00CA6700" w:rsidRPr="00BC6909" w:rsidRDefault="00CA6700" w:rsidP="00A15B3C">
            <w:pPr>
              <w:spacing w:line="276" w:lineRule="auto"/>
              <w:contextualSpacing/>
              <w:rPr>
                <w:rFonts w:ascii="Cambria Math" w:hAnsi="Cambria Math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(7)</w:t>
            </w:r>
          </w:p>
          <w:p w:rsidR="00E159F7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du</m:t>
                    </m:r>
                  </m:e>
                </m:nary>
              </m:oMath>
            </m:oMathPara>
          </w:p>
          <w:p w:rsidR="004744FD" w:rsidRPr="00BC6909" w:rsidRDefault="00582D0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∙2</m:t>
                </m:r>
              </m:oMath>
            </m:oMathPara>
          </w:p>
          <w:p w:rsidR="004744FD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=-7f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E159F7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- 2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dt=[4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]∙1-0 </m:t>
                </m:r>
              </m:oMath>
            </m:oMathPara>
          </w:p>
          <w:p w:rsidR="00432EC3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(t)]</m:t>
                    </m:r>
                  </m:e>
                </m:nary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432EC3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64-2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A74054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  <w:p w:rsidR="00A74054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E159F7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CA6700" w:rsidRPr="00BC6909" w:rsidRDefault="00CA6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den>
                    </m:f>
                  </m:e>
                </m:func>
              </m:oMath>
            </m:oMathPara>
          </w:p>
          <w:p w:rsidR="00CA6700" w:rsidRPr="00BC6909" w:rsidRDefault="00D66EA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1+(1/n)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=2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E159F7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r>
                <w:rPr>
                  <w:rFonts w:ascii="Cambria Math" w:hAnsi="Cambria Math"/>
                </w:rPr>
                <m:t>=3f(x)</m:t>
              </m:r>
            </m:oMath>
            <w:r w:rsidR="00525A52" w:rsidRPr="00BC6909">
              <w:rPr>
                <w:rFonts w:ascii="Cambria Math" w:hAnsi="Cambria Math"/>
              </w:rPr>
              <w:t xml:space="preserve">   (1)</w:t>
            </w:r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and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dx=1</m:t>
                  </m:r>
                </m:e>
              </m:nary>
            </m:oMath>
            <w:r w:rsidR="002708F0" w:rsidRPr="00BC6909">
              <w:rPr>
                <w:rFonts w:ascii="Cambria Math" w:hAnsi="Cambria Math"/>
              </w:rPr>
              <w:t xml:space="preserve">     (2)</w:t>
            </w:r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From equations (1) and (2),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</w:rPr>
                    <m:t>dx=1</m:t>
                  </m:r>
                </m:e>
              </m:nary>
            </m:oMath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2x=t,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dt=1</m:t>
                  </m:r>
                </m:e>
              </m:nary>
            </m:oMath>
          </w:p>
          <w:p w:rsidR="006E4A93" w:rsidRPr="00BC6909" w:rsidRDefault="00525A5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dt=6</m:t>
                    </m:r>
                  </m:e>
                </m:nary>
              </m:oMath>
            </m:oMathPara>
          </w:p>
          <w:p w:rsidR="006E4A93" w:rsidRPr="00BC6909" w:rsidRDefault="00525A5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dt=6</m:t>
                        </m:r>
                      </m:e>
                    </m:nary>
                  </m:e>
                </m:nary>
              </m:oMath>
            </m:oMathPara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dt=6-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dt=6-1=5</m:t>
                      </m:r>
                    </m:e>
                  </m:nary>
                </m:e>
              </m:nary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E159F7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824238" w:rsidRPr="00BC6909" w:rsidRDefault="00824238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1004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1004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FB132D" w:rsidRPr="00BC6909">
              <w:rPr>
                <w:rFonts w:ascii="Cambria Math" w:hAnsi="Cambria Math"/>
              </w:rPr>
              <w:t>(1)</w:t>
            </w:r>
          </w:p>
          <w:p w:rsidR="00FB132D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</w:t>
            </w:r>
            <w:r w:rsidR="00FB132D" w:rsidRPr="00BC6909">
              <w:rPr>
                <w:rFonts w:ascii="Cambria Math" w:hAnsi="Cambria Math"/>
              </w:rPr>
              <w:t xml:space="preserve">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1004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2010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1004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</w:p>
          <w:p w:rsidR="00FB132D" w:rsidRPr="00BC6909" w:rsidRDefault="00FB132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1005</m:t>
                  </m:r>
                </m:sup>
              </m:sSup>
              <m:r>
                <w:rPr>
                  <w:rFonts w:ascii="Cambria Math" w:hAnsi="Cambria Math"/>
                </w:rPr>
                <m:t>=t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1005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1004</m:t>
                  </m:r>
                </m:sup>
              </m:sSup>
              <m:r>
                <w:rPr>
                  <w:rFonts w:ascii="Cambria Math" w:hAnsi="Cambria Math"/>
                </w:rPr>
                <m:t xml:space="preserve"> dx=dt</m:t>
              </m:r>
            </m:oMath>
          </w:p>
          <w:p w:rsidR="00FB132D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C437BC" w:rsidRPr="00BC6909" w:rsidRDefault="00C437B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2-t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C437BC" w:rsidRPr="00BC6909" w:rsidRDefault="00C437B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2004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C437BC" w:rsidRPr="00BC6909" w:rsidRDefault="00C437B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put </w:t>
            </w:r>
            <m:oMath>
              <m:r>
                <w:rPr>
                  <w:rFonts w:ascii="Cambria Math" w:hAnsi="Cambria Math"/>
                </w:rPr>
                <m:t xml:space="preserve">t=2y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dt=2dy</m:t>
              </m:r>
            </m:oMath>
          </w:p>
          <w:p w:rsidR="00B85E50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2-2y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:rsidR="00B85E50" w:rsidRPr="00BC6909" w:rsidRDefault="00B85E5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1004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1004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dy</m:t>
                    </m:r>
                  </m:e>
                </m:nary>
              </m:oMath>
            </m:oMathPara>
          </w:p>
          <w:p w:rsidR="00034DA6" w:rsidRPr="00BC6909" w:rsidRDefault="00034D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2009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1004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dy</m:t>
                    </m:r>
                  </m:e>
                </m:nary>
              </m:oMath>
            </m:oMathPara>
          </w:p>
          <w:p w:rsidR="0081493C" w:rsidRPr="00BC6909" w:rsidRDefault="00034DA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2008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81493C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2008</m:t>
                        </m:r>
                      </m:sup>
                    </m:sSup>
                  </m:den>
                </m:f>
              </m:oMath>
            </m:oMathPara>
          </w:p>
          <w:p w:rsidR="00A406B3" w:rsidRPr="00BC6909" w:rsidRDefault="0081493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2010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1005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90768A" w:rsidRPr="00396F1A" w:rsidRDefault="00814894" w:rsidP="0081489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814894" w:rsidRPr="00396F1A" w:rsidRDefault="00814894" w:rsidP="00814894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oMath>
          </w:p>
          <w:p w:rsidR="00814894" w:rsidRPr="00396F1A" w:rsidRDefault="00814894" w:rsidP="0081489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814894" w:rsidRPr="00396F1A" w:rsidRDefault="00814894" w:rsidP="0081489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814894" w:rsidRPr="00396F1A" w:rsidRDefault="00814894" w:rsidP="0081489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+C ⇒C=0</m:t>
                </m:r>
              </m:oMath>
            </m:oMathPara>
          </w:p>
          <w:p w:rsidR="00814894" w:rsidRPr="00396F1A" w:rsidRDefault="00814894" w:rsidP="0081489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;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=π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E159F7" w:rsidRPr="00BC6909" w:rsidRDefault="00FA176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6n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:rsidR="004744FD" w:rsidRPr="00BC6909" w:rsidRDefault="004744FD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r=1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6n</m:t>
                        </m:r>
                      </m:sup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 xml:space="preserve"> dx=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3/2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96</m:t>
                        </m:r>
                      </m:e>
                    </m:ra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E159F7" w:rsidRPr="00BC6909" w:rsidRDefault="00CA670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200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II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>∙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</m:lim>
                  </m:limLow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</w:p>
          <w:p w:rsidR="003B18E0" w:rsidRPr="00BC6909" w:rsidRDefault="003B18E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=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207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1-x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201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201</m:t>
                                        </m:r>
                                      </m:den>
                                    </m:f>
                                  </m:e>
                                </m:groupCh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zero</m:t>
                                </m:r>
                              </m:lim>
                            </m:limLow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201</m:t>
                        </m:r>
                      </m:den>
                    </m:f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D7"/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e>
                    </m:nary>
                  </m:e>
                </m:d>
              </m:oMath>
            </m:oMathPara>
          </w:p>
          <w:p w:rsidR="003B18E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=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207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201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i/>
                      </w:rPr>
                      <w:sym w:font="Symbol" w:char="F0D7"/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201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:rsidR="003B18E0" w:rsidRPr="00BC6909" w:rsidRDefault="003B18E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Integrating by parts again 6 more times</w:t>
            </w:r>
          </w:p>
          <w:p w:rsidR="00D66EA0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=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207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201.202.203.204.205.206.207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207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D66EA0" w:rsidRPr="00BC6909" w:rsidRDefault="003B18E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(207)!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201.202⋯207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208</m:t>
                    </m:r>
                  </m:den>
                </m:f>
              </m:oMath>
            </m:oMathPara>
          </w:p>
          <w:p w:rsidR="003B18E0" w:rsidRPr="00BC6909" w:rsidRDefault="003B18E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(207)!7!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208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⇒ k=208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90768A" w:rsidRPr="00396F1A" w:rsidRDefault="008E5BBA" w:rsidP="008E5BB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x+2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8E5BBA" w:rsidRPr="00396F1A" w:rsidRDefault="008E5BBA" w:rsidP="008E5BB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groupCh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II</m:t>
                        </m:r>
                      </m:lim>
                    </m:limLow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x+2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groupCh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lim>
                    </m:limLow>
                  </m:den>
                </m:f>
                <m:r>
                  <w:rPr>
                    <w:rFonts w:ascii="Cambria Math" w:hAnsi="Cambria Math"/>
                  </w:rPr>
                  <m:t>dx+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x+2</m:t>
                            </m: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8E5BBA" w:rsidRPr="00396F1A" w:rsidRDefault="008E5BBA" w:rsidP="008E5BB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x-</m:t>
                    </m:r>
                  </m:e>
                </m:func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x+2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x+2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8E5BBA" w:rsidRPr="00396F1A" w:rsidRDefault="008E5BBA" w:rsidP="008E5BB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8E5BBA" w:rsidRPr="00396F1A" w:rsidRDefault="008E5BBA" w:rsidP="008E5BB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=0⇒C=0</m:t>
                </m:r>
              </m:oMath>
            </m:oMathPara>
          </w:p>
          <w:p w:rsidR="008E5BBA" w:rsidRPr="00396F1A" w:rsidRDefault="008E5BBA" w:rsidP="008E5BB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E159F7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J=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-5</m:t>
                  </m:r>
                </m:sub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func>
                </m:e>
              </m:nary>
            </m:oMath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</m:oMath>
            <w:r w:rsidR="005512A6" w:rsidRPr="00BC6909">
              <w:rPr>
                <w:rFonts w:ascii="Cambria Math" w:hAnsi="Cambria Math"/>
              </w:rPr>
              <w:t xml:space="preserve">, </w:t>
            </w:r>
            <w:r w:rsidRPr="00BC6909">
              <w:rPr>
                <w:rFonts w:ascii="Cambria Math" w:hAnsi="Cambria Math"/>
              </w:rPr>
              <w:t>we get</w:t>
            </w:r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t-5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func>
                  </m:e>
                </m:nary>
              </m:oMath>
            </m:oMathPara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-22+10t-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-22+10t-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func>
                  </m:e>
                </m:nary>
              </m:oMath>
            </m:oMathPara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K=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6-6x+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dx</m:t>
              </m:r>
            </m:oMath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(x+2) = z</m:t>
              </m:r>
            </m:oMath>
            <w:r w:rsidRPr="00BC6909">
              <w:rPr>
                <w:rFonts w:ascii="Cambria Math" w:hAnsi="Cambria Math"/>
              </w:rPr>
              <w:t>, we get</w:t>
            </w:r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6-6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z-2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dz</m:t>
                        </m:r>
                      </m:e>
                    </m:func>
                  </m:e>
                </m:nary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22-10z+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-22+10z-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dz</m:t>
                        </m:r>
                      </m:e>
                    </m:func>
                  </m:e>
                </m:nary>
              </m:oMath>
            </m:oMathPara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(J+K)=0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(9)</w:t>
            </w:r>
          </w:p>
          <w:p w:rsidR="0090768A" w:rsidRPr="00396F1A" w:rsidRDefault="00CC4AB4" w:rsidP="00CC4AB4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dx+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+x∙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+x</m:t>
                    </m:r>
                  </m:e>
                </m:nary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4x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(x)'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=0⇒C=0</m:t>
                </m:r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42590" w:rsidRPr="00396F1A" w:rsidRDefault="00942590" w:rsidP="00942590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(4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+ 4x+1)</m:t>
              </m:r>
            </m:oMath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- 6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+ 4x-1+2)</m:t>
                </m:r>
              </m:oMath>
            </m:oMathPara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6E4A93" w:rsidRPr="00BC6909" w:rsidRDefault="00D66EA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6E4A93" w:rsidRPr="00BC6909" w:rsidRDefault="00D66EA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=1</m:t>
              </m:r>
            </m:oMath>
            <w:r w:rsidR="006E4A93" w:rsidRPr="00BC6909">
              <w:rPr>
                <w:rFonts w:ascii="Cambria Math" w:hAnsi="Cambria Math"/>
              </w:rPr>
              <w:t>(1)</w:t>
            </w:r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C6909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BC6909">
              <w:rPr>
                <w:rFonts w:ascii="Cambria Math" w:hAnsi="Cambria Math"/>
              </w:rPr>
              <w:t xml:space="preserve"> we have</w:t>
            </w:r>
          </w:p>
          <w:p w:rsidR="00E159F7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=1</m:t>
              </m:r>
            </m:oMath>
            <w:r w:rsidRPr="00BC6909">
              <w:rPr>
                <w:rFonts w:ascii="Cambria Math" w:hAnsi="Cambria Math"/>
              </w:rPr>
              <w:t xml:space="preserve">   (2)</w:t>
            </w:r>
          </w:p>
          <w:p w:rsidR="000B1D03" w:rsidRPr="00BC6909" w:rsidRDefault="000B1D0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</w:t>
            </w:r>
            <m:oMath>
              <m:r>
                <w:rPr>
                  <w:rFonts w:ascii="Cambria Math" w:hAnsi="Cambria Math"/>
                </w:rPr>
                <m:t>I 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1/4</m:t>
                  </m:r>
                </m:sub>
                <m:sup>
                  <m:r>
                    <w:rPr>
                      <w:rFonts w:ascii="Cambria Math" w:hAnsi="Cambria Math"/>
                    </w:rPr>
                    <m:t>3/4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(3)</w:t>
            </w:r>
          </w:p>
          <w:p w:rsidR="006E4A93" w:rsidRPr="00BC6909" w:rsidRDefault="000B1D0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Also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1/4</m:t>
                  </m:r>
                </m:sub>
                <m:sup>
                  <m:r>
                    <w:rPr>
                      <w:rFonts w:ascii="Cambria Math" w:hAnsi="Cambria Math"/>
                    </w:rPr>
                    <m:t>3/4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dx=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1/4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3/4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  <w:r w:rsidR="006E4A93" w:rsidRPr="00BC6909">
              <w:rPr>
                <w:rFonts w:ascii="Cambria Math" w:hAnsi="Cambria Math"/>
              </w:rPr>
              <w:t>(4)</w:t>
            </w:r>
          </w:p>
          <w:p w:rsidR="000B1D03" w:rsidRPr="00BC6909" w:rsidRDefault="000B1D0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lastRenderedPageBreak/>
              <w:t>{using (1)}</w:t>
            </w:r>
          </w:p>
          <w:p w:rsidR="000B1D03" w:rsidRPr="00BC6909" w:rsidRDefault="000B1D0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Adding (3) and (4),</w:t>
            </w:r>
          </w:p>
          <w:p w:rsidR="000B1D03" w:rsidRPr="00BC6909" w:rsidRDefault="000B1D0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3/4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+f(1-f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)]</m:t>
                    </m:r>
                  </m:e>
                </m:nary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1/4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3/4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0B1D03" w:rsidRPr="00BC6909" w:rsidRDefault="00D66EA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2I=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⇒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CA6700" w:rsidRPr="00BC6909" w:rsidRDefault="00D66EA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CA6700" w:rsidRPr="00BC6909" w:rsidRDefault="00D66EA0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E159F7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func>
                  </m:e>
                </m:nary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func>
                  </m:e>
                </m:nary>
              </m:oMath>
            </m:oMathPara>
          </w:p>
          <w:p w:rsidR="00EC310F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tdt</m:t>
                        </m:r>
                      </m:e>
                    </m:func>
                  </m:e>
                </m:nary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tdt</m:t>
                            </m:r>
                          </m:e>
                        </m:func>
                      </m:e>
                    </m:nary>
                  </m:e>
                </m:func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tdt</m:t>
                            </m:r>
                          </m:e>
                        </m:func>
                      </m:e>
                    </m:nary>
                  </m:e>
                </m:func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tdt</m:t>
                                </m:r>
                              </m:e>
                            </m:func>
                          </m:e>
                        </m:nary>
                      </m:e>
                    </m:func>
                  </m:e>
                </m:func>
              </m:oMath>
            </m:oMathPara>
          </w:p>
          <w:p w:rsidR="00EC310F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:rsidR="00EC310F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EC310F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Range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oMath>
            <w:r w:rsidRPr="00BC6909">
              <w:rPr>
                <w:rFonts w:ascii="Cambria Math" w:hAnsi="Cambria Math"/>
              </w:rP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oMath>
          </w:p>
          <w:p w:rsidR="00EC310F" w:rsidRPr="00BC6909" w:rsidRDefault="00EC310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Number of integers in the range is 3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E159F7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dx=(1-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</m:func>
                </m:e>
              </m:nary>
            </m:oMath>
            <w:r w:rsidR="003C0F4C" w:rsidRPr="00BC6909">
              <w:rPr>
                <w:rFonts w:ascii="Cambria Math" w:hAnsi="Cambria Math"/>
              </w:rPr>
              <w:t xml:space="preserve"> (1)</w:t>
            </w:r>
          </w:p>
          <w:p w:rsidR="003C0F4C" w:rsidRPr="00BC6909" w:rsidRDefault="003C0F4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Differentiating both the sides of (1) with respect to ‘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BC6909">
              <w:rPr>
                <w:rFonts w:ascii="Cambria Math" w:hAnsi="Cambria Math"/>
              </w:rPr>
              <w:t>’, we get</w:t>
            </w:r>
          </w:p>
          <w:p w:rsidR="003C0F4C" w:rsidRPr="00BC6909" w:rsidRDefault="003C0F4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0-(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 xml:space="preserve">t)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t) 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t)=-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3C0F4C" w:rsidRPr="00BC6909" w:rsidRDefault="00B11FA7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den>
              </m:f>
            </m:oMath>
            <w:r w:rsidR="003C0F4C" w:rsidRPr="00BC6909">
              <w:rPr>
                <w:rFonts w:ascii="Cambria Math" w:hAnsi="Cambria Math"/>
              </w:rPr>
              <w:t xml:space="preserve">  (2)</w:t>
            </w:r>
          </w:p>
          <w:p w:rsidR="003C0F4C" w:rsidRPr="00BC6909" w:rsidRDefault="003C0F4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BC6909">
              <w:rPr>
                <w:rFonts w:ascii="Cambria Math" w:hAnsi="Cambria Math"/>
              </w:rPr>
              <w:t>in (2),</w:t>
            </w:r>
          </w:p>
          <w:p w:rsidR="003C0F4C" w:rsidRPr="00BC6909" w:rsidRDefault="003C0F4C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get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=2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(7)</w:t>
            </w:r>
          </w:p>
          <w:p w:rsidR="00E159F7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r-1+x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</m:nary>
              </m:oMath>
            </m:oMathPara>
          </w:p>
          <w:p w:rsidR="00C32ADB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2+x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dx+…+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99+x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  <w:p w:rsidR="00C32ADB" w:rsidRPr="00BC6909" w:rsidRDefault="00675F0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dx+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dx+…+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99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  <w:p w:rsidR="00C32ADB" w:rsidRPr="00BC6909" w:rsidRDefault="00C32ADB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dx=7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E159F7" w:rsidRPr="00BC6909" w:rsidRDefault="00417715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dx≥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nary>
                      </m:e>
                    </m:d>
                  </m:e>
                </m:nary>
              </m:oMath>
            </m:oMathPara>
          </w:p>
          <w:p w:rsidR="00763DB9" w:rsidRPr="00BC6909" w:rsidRDefault="00037A1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dx≥f(2)|=2 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90768A" w:rsidRPr="00396F1A" w:rsidRDefault="00EC6D86" w:rsidP="00EC6D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</m:oMath>
            </m:oMathPara>
          </w:p>
          <w:p w:rsidR="00EC6D86" w:rsidRPr="00396F1A" w:rsidRDefault="00EC6D86" w:rsidP="00EC6D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∴I=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:rsidR="00EC6D86" w:rsidRPr="00396F1A" w:rsidRDefault="00EC6D86" w:rsidP="00EC6D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dt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where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=t</m:t>
                    </m:r>
                  </m:e>
                </m:d>
              </m:oMath>
            </m:oMathPara>
          </w:p>
          <w:p w:rsidR="00EC6D86" w:rsidRPr="00396F1A" w:rsidRDefault="00EC6D86" w:rsidP="00EC6D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=2t-2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t+C</m:t>
                    </m:r>
                  </m:e>
                </m:func>
              </m:oMath>
            </m:oMathPara>
          </w:p>
          <w:p w:rsidR="00EC6D86" w:rsidRPr="00396F1A" w:rsidRDefault="00EC6D86" w:rsidP="00EC6D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EC6D86" w:rsidRPr="00396F1A" w:rsidRDefault="00EC6D86" w:rsidP="00EC6D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 fo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(fo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(x))</m:t>
                    </m:r>
                  </m:e>
                </m:func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EC6D86" w:rsidRPr="00396F1A" w:rsidRDefault="00EC6D86" w:rsidP="00EC6D8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∴A+B=2+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90768A" w:rsidRPr="00396F1A" w:rsidRDefault="009E153B" w:rsidP="008E5BBA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+3x+6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1/3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9E153B" w:rsidRPr="00396F1A" w:rsidRDefault="009E153B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+3x+6=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⇒3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dx=3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oMath>
          </w:p>
          <w:p w:rsidR="009E153B" w:rsidRPr="00396F1A" w:rsidRDefault="009E153B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E153B" w:rsidRPr="00396F1A" w:rsidRDefault="009E153B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+3x+6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9E153B" w:rsidRPr="00396F1A" w:rsidRDefault="009E153B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  <m:r>
                  <w:rPr>
                    <w:rFonts w:ascii="Cambria Math" w:hAnsi="Cambria Math"/>
                  </w:rPr>
                  <m:t>+C⇒C=0</m:t>
                </m:r>
              </m:oMath>
            </m:oMathPara>
          </w:p>
          <w:p w:rsidR="00450D21" w:rsidRPr="00396F1A" w:rsidRDefault="009E153B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+3x+6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  <m:r>
                  <w:rPr>
                    <w:rFonts w:ascii="Cambria Math" w:hAnsi="Cambria Math"/>
                  </w:rPr>
                  <m:t>;f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</m:oMath>
            </m:oMathPara>
          </w:p>
          <w:p w:rsidR="009E153B" w:rsidRPr="00396F1A" w:rsidRDefault="009E153B" w:rsidP="009E153B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2/3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(9)</w:t>
            </w:r>
          </w:p>
          <w:p w:rsidR="00E159F7" w:rsidRPr="00BC6909" w:rsidRDefault="00A406B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x+x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t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:rsidR="00A406B3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f(x)=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</m:oMath>
            <w:r w:rsidR="005512A6" w:rsidRPr="00BC6909">
              <w:rPr>
                <w:rFonts w:ascii="Cambria Math" w:hAnsi="Cambria Math"/>
              </w:rPr>
              <w:t>;</w:t>
            </w:r>
            <w:r w:rsidR="00A406B3" w:rsidRPr="00BC6909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t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A406B3" w:rsidRPr="00BC6909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f(t)dt</m:t>
                  </m:r>
                </m:e>
              </m:nary>
            </m:oMath>
          </w:p>
          <w:p w:rsidR="00A406B3" w:rsidRPr="00BC6909" w:rsidRDefault="00A406B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 Now,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t(1+A)+B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1+A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</m:oMath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 xml:space="preserve"> 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4A-3B=2</m:t>
              </m:r>
            </m:oMath>
            <w:r w:rsidR="00676ED9" w:rsidRPr="00BC6909">
              <w:rPr>
                <w:rFonts w:ascii="Cambria Math" w:hAnsi="Cambria Math"/>
              </w:rPr>
              <w:t xml:space="preserve">      (1)</w:t>
            </w:r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Again </w:t>
            </w:r>
            <m:oMath>
              <m:r>
                <w:rPr>
                  <w:rFonts w:ascii="Cambria Math" w:hAnsi="Cambria Math"/>
                </w:rPr>
                <m:t>B=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(1+A)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</m:oMath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676ED9" w:rsidRPr="00BC6909" w:rsidRDefault="00966851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w:rPr>
                  <w:rFonts w:ascii="Cambria Math" w:hAnsi="Cambria Math"/>
                </w:rPr>
                <m:t xml:space="preserve"> 8B-3A=3   </m:t>
              </m:r>
            </m:oMath>
            <w:r w:rsidR="00676ED9" w:rsidRPr="00BC6909">
              <w:rPr>
                <w:rFonts w:ascii="Cambria Math" w:hAnsi="Cambria Math"/>
              </w:rPr>
              <w:t>(2)</w:t>
            </w:r>
          </w:p>
          <w:p w:rsidR="00676ED9" w:rsidRPr="00BC6909" w:rsidRDefault="00676ED9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lastRenderedPageBreak/>
              <w:t xml:space="preserve">Solving equations (1) and (2) we have </w:t>
            </w:r>
            <m:oMath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</w:rPr>
                    <m:t>23</m:t>
                  </m:r>
                </m:den>
              </m:f>
              <m:r>
                <w:rPr>
                  <w:rFonts w:ascii="Cambria Math" w:hAnsi="Cambria Math"/>
                </w:rPr>
                <m:t>=f(0)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90768A" w:rsidRPr="00396F1A" w:rsidRDefault="002B1CFE" w:rsidP="009F065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 dx</m:t>
                    </m:r>
                  </m:e>
                </m:func>
              </m:oMath>
            </m:oMathPara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=t</m:t>
              </m:r>
            </m:oMath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func>
            </m:oMath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x/e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e+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dt=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1∙dt+</m:t>
                  </m:r>
                </m:e>
              </m:nary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+C</m:t>
                </m:r>
              </m:oMath>
            </m:oMathPara>
          </w:p>
          <w:p w:rsidR="00410CA1" w:rsidRPr="00396F1A" w:rsidRDefault="00410CA1" w:rsidP="00410CA1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396F1A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I=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E159F7" w:rsidRPr="00BC6909" w:rsidRDefault="009B2CA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 xml:space="preserve">dx+ 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3π/4</m:t>
                        </m:r>
                      </m:sup>
                      <m: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groupCh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lim>
                        </m:limLow>
                      </m:e>
                    </m:nary>
                  </m:e>
                </m:nary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II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:rsidR="00FA1764" w:rsidRPr="00BC6909" w:rsidRDefault="009B2CAE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dx+</m:t>
                    </m:r>
                  </m:e>
                </m:nary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3π/4</m:t>
                            </m:r>
                          </m:sup>
                        </m:sSubSup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zero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+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)dx</m:t>
                    </m:r>
                  </m:e>
                </m:nary>
              </m:oMath>
            </m:oMathPara>
          </w:p>
          <w:p w:rsidR="00FA1764" w:rsidRPr="00BC6909" w:rsidRDefault="00D6625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3π/4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dx=2 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+ 1)</m:t>
                    </m:r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4A7F72" w:rsidRPr="00BC6909" w:rsidRDefault="004A7F7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-π/2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π/2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x+t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dt=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x+π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nary>
                </m:e>
              </m:func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-π/2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r>
                    <w:rPr>
                      <w:rFonts w:ascii="Cambria Math" w:hAnsi="Cambria Math"/>
                    </w:rPr>
                    <m:t>t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</w:p>
          <w:p w:rsidR="004A7F72" w:rsidRPr="00BC6909" w:rsidRDefault="00037A1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func>
            </m:oMath>
            <w:r w:rsidR="004A7F72" w:rsidRPr="00BC6909">
              <w:rPr>
                <w:rFonts w:ascii="Cambria Math" w:hAnsi="Cambria Math"/>
              </w:rPr>
              <w:t xml:space="preserve">   (1)</w:t>
            </w:r>
          </w:p>
          <w:p w:rsidR="004A7F72" w:rsidRPr="00BC6909" w:rsidRDefault="004A7F72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-π/2</m:t>
                  </m:r>
                </m:sub>
                <m:sup>
                  <m:r>
                    <w:rPr>
                      <w:rFonts w:ascii="Cambria Math" w:hAnsi="Cambria Math"/>
                    </w:rPr>
                    <m:t>π/2</m:t>
                  </m:r>
                </m:sup>
                <m:e>
                  <m:r>
                    <w:rPr>
                      <w:rFonts w:ascii="Cambria Math" w:hAnsi="Cambria Math"/>
                    </w:rPr>
                    <m:t>t(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π+1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t+A)dt=2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π+1</m:t>
                          </m:r>
                        </m:e>
                      </m:d>
                    </m:e>
                  </m:func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π/2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II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By part</m:t>
                              </m:r>
                            </m:e>
                          </m:d>
                        </m:e>
                      </m:eqArr>
                    </m:e>
                  </m:nary>
                </m:e>
              </m:d>
            </m:oMath>
          </w:p>
          <w:p w:rsidR="006E4A93" w:rsidRPr="00BC6909" w:rsidRDefault="00037A1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⇒A=2(π+1)</m:t>
                </m:r>
              </m:oMath>
            </m:oMathPara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π+1</m:t>
                      </m:r>
                    </m:e>
                  </m:d>
                </m:e>
              </m:func>
            </m:oMath>
          </w:p>
          <w:p w:rsidR="006E4A93" w:rsidRPr="00BC6909" w:rsidRDefault="006E4A93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Therefore,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π+1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</m:oMath>
          </w:p>
          <w:p w:rsidR="006E4A93" w:rsidRPr="00BC6909" w:rsidRDefault="00037A1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>a</w:t>
            </w:r>
            <w:r w:rsidR="006E4A93" w:rsidRPr="00BC6909">
              <w:rPr>
                <w:rFonts w:ascii="Cambria Math" w:hAnsi="Cambria Math"/>
              </w:rPr>
              <w:t xml:space="preserve">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π+1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</m:oMath>
          </w:p>
          <w:p w:rsidR="006E4A93" w:rsidRPr="00BC6909" w:rsidRDefault="00037A14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E159F7" w:rsidRPr="00BC6909" w:rsidRDefault="00F63FA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i/>
                    </w:rPr>
                    <w:sym w:font="Symbol" w:char="F0D7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i/>
                        </w:rPr>
                        <w:sym w:font="Symbol" w:char="F0D7"/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nary>
            </m:oMath>
          </w:p>
          <w:p w:rsidR="00F63FAF" w:rsidRPr="00BC6909" w:rsidRDefault="00F63FA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BC6909">
              <w:rPr>
                <w:rFonts w:ascii="Cambria Math" w:hAnsi="Cambria Math"/>
              </w:rPr>
              <w:t xml:space="preserve"> put </w:t>
            </w:r>
            <m:oMath>
              <m:r>
                <w:rPr>
                  <w:rFonts w:ascii="Cambria Math" w:hAnsi="Cambria Math"/>
                </w:rPr>
                <m:t>x=2t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⇒</m:t>
              </m:r>
              <m:r>
                <w:rPr>
                  <w:rFonts w:ascii="Cambria Math" w:hAnsi="Cambria Math"/>
                </w:rPr>
                <m:t xml:space="preserve"> dx=2dt</m:t>
              </m:r>
            </m:oMath>
          </w:p>
          <w:p w:rsidR="00F63FAF" w:rsidRPr="00BC6909" w:rsidRDefault="00582D06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oMath>
            <w:r w:rsidR="00F63FAF" w:rsidRPr="00BC6909">
              <w:rPr>
                <w:rFonts w:ascii="Cambria Math" w:hAnsi="Cambria Math"/>
              </w:rPr>
              <w:t xml:space="preserve">           (1)</w:t>
            </w:r>
          </w:p>
          <w:p w:rsidR="00F63FAF" w:rsidRPr="00BC6909" w:rsidRDefault="00F63FA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Now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BC6909">
              <w:rPr>
                <w:rFonts w:ascii="Cambria Math" w:hAnsi="Cambria Math"/>
              </w:rPr>
              <w:t>(2)</w:t>
            </w:r>
          </w:p>
          <w:p w:rsidR="00F63FAF" w:rsidRPr="00BC6909" w:rsidRDefault="00F63FAF" w:rsidP="00A15B3C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BC6909">
              <w:rPr>
                <w:rFonts w:ascii="Cambria Math" w:hAnsi="Cambria Math"/>
              </w:rPr>
              <w:t xml:space="preserve">From equations (1) and </w:t>
            </w:r>
            <w:r w:rsidR="00EC310F" w:rsidRPr="00BC6909">
              <w:rPr>
                <w:rFonts w:ascii="Cambria Math" w:hAnsi="Cambria Math"/>
              </w:rPr>
              <w:t xml:space="preserve">(2) we get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43" w:rsidRDefault="006C1C43" w:rsidP="008D7BD9">
      <w:pPr>
        <w:spacing w:after="0" w:line="240" w:lineRule="auto"/>
      </w:pPr>
      <w:r>
        <w:separator/>
      </w:r>
    </w:p>
  </w:endnote>
  <w:end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46F9" w:rsidRDefault="005E46F9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="00F36010" w:rsidRPr="00F36010">
            <w:rPr>
              <w:b/>
              <w:noProof/>
            </w:rPr>
            <w:t>4</w:t>
          </w:r>
        </w:fldSimple>
        <w:r>
          <w:rPr>
            <w:b/>
          </w:rPr>
          <w:t xml:space="preserve"> </w:t>
        </w:r>
      </w:p>
    </w:sdtContent>
  </w:sdt>
  <w:p w:rsidR="00066C96" w:rsidRDefault="006C1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43" w:rsidRDefault="006C1C43" w:rsidP="008D7BD9">
      <w:pPr>
        <w:spacing w:after="0" w:line="240" w:lineRule="auto"/>
      </w:pPr>
      <w:r>
        <w:separator/>
      </w:r>
    </w:p>
  </w:footnote>
  <w:foot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5E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customXml" Target="../customXml/item2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23" Type="http://schemas.openxmlformats.org/officeDocument/2006/relationships/theme" Target="theme/theme1.xml"/>
	<Relationship Id="rId16" Type="http://schemas.openxmlformats.org/officeDocument/2006/relationships/header" Target="header1.xml"/>
	<Relationship Id="rId17" Type="http://schemas.openxmlformats.org/officeDocument/2006/relationships/header" Target="header2.xml"/>
	<Relationship Id="rId18" Type="http://schemas.openxmlformats.org/officeDocument/2006/relationships/footer" Target="footer1.xml"/>
	<Relationship Id="rId20" Type="http://schemas.openxmlformats.org/officeDocument/2006/relationships/header" Target="header3.xml"/>
	<Relationship Id="rId4" Type="http://schemas.openxmlformats.org/officeDocument/2006/relationships/settings" Target="settings.xml"/>
	<Relationship Id="rId22" Type="http://schemas.openxmlformats.org/officeDocument/2006/relationships/fontTable" Target="fontTable.xml"/>
	<Relationship Id="rId" Type="http://schemas.openxmlformats.org/officeDocument/2006/relationships/numbering" Target="numbering.xml"/><Relationship Id="IMM7Q234Q0" Type="http://schemas.openxmlformats.org/officeDocument/2006/relationships/image" Target="media/IMM7Q234Q0.emf"/><Relationship Id="IMM7S234S0" Type="http://schemas.openxmlformats.org/officeDocument/2006/relationships/image" Target="media/IMM7S234S0.emf"/><Relationship Id="IMM7S874S0" Type="http://schemas.openxmlformats.org/officeDocument/2006/relationships/image" Target="media/IMM7S874S0.emf"/><Relationship Id="IMM7S808S0" Type="http://schemas.openxmlformats.org/officeDocument/2006/relationships/image" Target="media/IMM7S808S0.emf"/><Relationship Id="IMM7S988S0" Type="http://schemas.openxmlformats.org/officeDocument/2006/relationships/image" Target="media/IMM7S988S0.emf"/><Relationship Id="IMM7S804S0" Type="http://schemas.openxmlformats.org/officeDocument/2006/relationships/image" Target="media/IMM7S804S0.emf"/><Relationship Id="IMM7S985S0" Type="http://schemas.openxmlformats.org/officeDocument/2006/relationships/image" Target="media/IMM7S985S0.emf"/><Relationship Id="IMM7S866S0" Type="http://schemas.openxmlformats.org/officeDocument/2006/relationships/image" Target="media/IMM7S866S0.emf"/><Relationship Id="IMM7S733S0" Type="http://schemas.openxmlformats.org/officeDocument/2006/relationships/image" Target="media/IMM7S733S0.emf"/><Relationship Id="IMM7S899S0" Type="http://schemas.openxmlformats.org/officeDocument/2006/relationships/image" Target="media/IMM7S899S0.jpeg"/><Relationship Id="IMM7S478S0" Type="http://schemas.openxmlformats.org/officeDocument/2006/relationships/image" Target="media/IMM7S478S0.emf"/><Relationship Id="IMM7S747S0" Type="http://schemas.openxmlformats.org/officeDocument/2006/relationships/image" Target="media/IMM7S747S0.emf"/><Relationship Id="IMM7S942S0" Type="http://schemas.openxmlformats.org/officeDocument/2006/relationships/image" Target="media/IMM7S942S0.emf"/><Relationship Id="OMM7Q234Q0" Type="http://schemas.openxmlformats.org/officeDocument/2006/relationships/oleObject" Target="embeddings/OMM7Q234Q0.bin"/><Relationship Id="OMM7S234S0" Type="http://schemas.openxmlformats.org/officeDocument/2006/relationships/oleObject" Target="embeddings/OMM7S234S0.bin"/><Relationship Id="OMM7S874S0" Type="http://schemas.openxmlformats.org/officeDocument/2006/relationships/oleObject" Target="embeddings/OMM7S874S0.bin"/><Relationship Id="OMM7S808S0" Type="http://schemas.openxmlformats.org/officeDocument/2006/relationships/oleObject" Target="embeddings/OMM7S808S0.bin"/><Relationship Id="OMM7S988S0" Type="http://schemas.openxmlformats.org/officeDocument/2006/relationships/oleObject" Target="embeddings/OMM7S988S0.bin"/><Relationship Id="OMM7S804S0" Type="http://schemas.openxmlformats.org/officeDocument/2006/relationships/oleObject" Target="embeddings/OMM7S804S0.bin"/><Relationship Id="OMM7S985S0" Type="http://schemas.openxmlformats.org/officeDocument/2006/relationships/oleObject" Target="embeddings/OMM7S985S0.bin"/><Relationship Id="OMM7S866S0" Type="http://schemas.openxmlformats.org/officeDocument/2006/relationships/oleObject" Target="embeddings/OMM7S866S0.bin"/><Relationship Id="OMM7S733S0" Type="http://schemas.openxmlformats.org/officeDocument/2006/relationships/oleObject" Target="embeddings/OMM7S733S0.bin"/><Relationship Id="OMM7S478S0" Type="http://schemas.openxmlformats.org/officeDocument/2006/relationships/oleObject" Target="embeddings/OMM7S478S0.bin"/><Relationship Id="OMM7S747S0" Type="http://schemas.openxmlformats.org/officeDocument/2006/relationships/oleObject" Target="embeddings/OMM7S747S0.bin"/><Relationship Id="OMM7S942S0" Type="http://schemas.openxmlformats.org/officeDocument/2006/relationships/oleObject" Target="embeddings/OMM7S942S0.bin"/><Relationship Id="PrintLogoId" Type="http://schemas.openxmlformats.org/officeDocument/2006/relationships/image" Target="media/PrintLogoId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904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5</cp:revision>
  <dcterms:created xsi:type="dcterms:W3CDTF">2010-10-06T14:02:00Z</dcterms:created>
  <dcterms:modified xsi:type="dcterms:W3CDTF">2010-12-26T18:05:00Z</dcterms:modified>
</cp:coreProperties>
</file>