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08:57:00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519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1.DIFFERENTITATION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1+t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1-t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1+t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1-t</m:t>
                      </m:r>
                    </m:e>
                  </m:rad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rad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e>
                      </m:func>
                    </m:den>
                  </m:f>
                </m:e>
              </m:rad>
            </m:oMath>
            <w:r w:rsidR="00D90EE9" w:rsidRPr="004F4C26">
              <w:rPr>
                <w:rFonts w:ascii="Cambria Math" w:hAnsi="Cambria Math" w:cs="Times New Roman"/>
              </w:rPr>
              <w:t xml:space="preserve"> is equal to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0&lt;x&lt;π/2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+x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Instead of the usual definition of derivative </w:t>
            </w:r>
            <m:oMath>
              <m:r>
                <w:rPr>
                  <w:rFonts w:ascii="Cambria Math" w:hAnsi="Cambria Math" w:cs="Times New Roman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if we define a new kind of derivative,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by the formula</w:t>
            </w:r>
          </w:p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>,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where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(x)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means</w:t>
            </w:r>
          </w:p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613F4C" w:rsidRPr="004F4C26">
              <w:rPr>
                <w:rFonts w:ascii="Cambria Math" w:hAnsi="Cambria Math" w:cs="Times New Roman"/>
              </w:rPr>
              <w:t>.</w:t>
            </w:r>
            <w:r w:rsidR="008C1FAC" w:rsidRPr="004F4C26">
              <w:rPr>
                <w:rFonts w:ascii="Cambria Math" w:hAnsi="Cambria Math" w:cs="Times New Roman"/>
              </w:rPr>
              <w:t xml:space="preserve">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=x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r>
                <w:rPr>
                  <w:rFonts w:ascii="Cambria Math" w:hAnsi="Cambria Math" w:cs="Times New Roman"/>
                </w:rPr>
                <m:t xml:space="preserve"> x,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then</w:t>
            </w:r>
          </w:p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x=e</m:t>
                  </m:r>
                </m:sub>
              </m:sSub>
            </m:oMath>
            <w:r w:rsidR="008C1FAC" w:rsidRPr="004F4C26">
              <w:rPr>
                <w:rFonts w:ascii="Cambria Math" w:hAnsi="Cambria Math" w:cs="Times New Roman"/>
              </w:rPr>
              <w:t xml:space="preserve"> has the value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613F4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613F4C" w:rsidP="001C3DCA">
            <w:pPr>
              <w:spacing w:after="0"/>
              <w:contextualSpacing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613F4C" w:rsidP="001C3DCA">
            <w:pPr>
              <w:spacing w:after="0"/>
              <w:contextualSpacing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4e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differential coefficient of </w:t>
            </w:r>
            <m:oMath>
              <m:r>
                <w:rPr>
                  <w:rFonts w:ascii="Cambria Math" w:hAnsi="Cambria Math" w:cs="Times New Roman"/>
                </w:rPr>
                <m:t>f(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x)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with respect to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+xy+1=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AC04F9" w:rsidP="001C3DCA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D90EE9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 w:rsidR="00622957" w:rsidRPr="004F4C26">
              <w:rPr>
                <w:rFonts w:ascii="Cambria Math" w:hAnsi="Cambria Math" w:cs="Times New Roman"/>
              </w:rPr>
              <w:t>where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0</m:t>
              </m:r>
              <m:r>
                <w:rPr>
                  <w:rFonts w:ascii="Cambria Math" w:hAnsi="Cambria Math" w:cs="Times New Roman"/>
                </w:rPr>
                <m:t xml:space="preserve">&lt;x&lt;π, </m:t>
              </m:r>
            </m:oMath>
            <w:r w:rsidR="00D90EE9" w:rsidRPr="004F4C26">
              <w:rPr>
                <w:rFonts w:ascii="Cambria Math" w:hAnsi="Cambria Math" w:cs="Times New Roman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257006" w:rsidP="001C3DCA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257006" w:rsidP="001C3DCA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03BB5" w:rsidRPr="00611E2C" w:rsidRDefault="00C03BB5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3BB5" w:rsidRPr="00611E2C" w:rsidRDefault="00C03BB5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Calibri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3BB5" w:rsidRPr="00611E2C" w:rsidRDefault="00C03BB5" w:rsidP="000B690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3BB5" w:rsidRPr="00611E2C" w:rsidRDefault="00C03BB5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libri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Calibri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03BB5" w:rsidRPr="00611E2C" w:rsidRDefault="00C03BB5" w:rsidP="000B690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2x</m:t>
                      </m:r>
                    </m:e>
                  </m:func>
                </m:e>
              </m:ra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f'(x)</m:t>
              </m:r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x ∈(π/4,π/2)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 xml:space="preserve">x, </m:t>
                      </m:r>
                    </m:e>
                  </m:func>
                </m:e>
              </m:func>
            </m:oMath>
            <w:r w:rsidR="00D90EE9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x∈(0,π/4)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x)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x∈(0,π/4)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</m:e>
                  </m:func>
                </m:e>
              </m:func>
            </m:oMath>
            <w:r w:rsidR="00D90EE9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x∈(π/4,π/2)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,y=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(4t)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2(t)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+…∞</m:t>
                          </m:r>
                        </m:den>
                      </m:f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den>
                    </m:f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x+h</m:t>
                                      </m:r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x+h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Equal to 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Equal to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In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Non-existent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a polynomial of degree 3, then</w:t>
            </w:r>
          </w:p>
          <w:p w:rsidR="00516C7B" w:rsidRPr="004F4C26" w:rsidRDefault="00516C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95144D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P'''(x)+P'(x)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95144D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P''(x)+P'''(x)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95144D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P(x)+P'''(x)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16C7B" w:rsidRPr="004F4C26" w:rsidRDefault="00516C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 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π/4</m:t>
                  </m:r>
                </m:sub>
              </m:sSub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F92FA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-4</m:t>
              </m:r>
            </m:oMath>
            <w:r w:rsidR="00D90EE9" w:rsidRPr="004F4C26">
              <w:rPr>
                <w:rFonts w:ascii="Cambria Math" w:hAnsi="Cambria Math" w:cs="Times New Roman"/>
              </w:rPr>
              <w:t xml:space="preserve"> log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-4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mx</m:t>
                  </m:r>
                </m:sup>
              </m:sSup>
              <m:r>
                <w:rPr>
                  <w:rFonts w:ascii="Cambria Math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-mx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-mx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2x+1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In</w:t>
            </w:r>
            <w:r w:rsidR="000953C4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=1/2,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y/d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(π/4,π/4)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u=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x=s+3t,y=2s-t,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equals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10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, then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x+y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1+xy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1-xy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xy-2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h(x)</m:t>
              </m:r>
            </m:oMath>
            <w:r w:rsidRPr="004F4C26">
              <w:rPr>
                <w:rFonts w:ascii="Cambria Math" w:hAnsi="Cambria Math" w:cs="Times New Roman"/>
              </w:rPr>
              <w:t xml:space="preserve"> be differentiable for all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 xml:space="preserve"> and let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F4C26">
              <w:rPr>
                <w:rFonts w:ascii="Cambria Math" w:hAnsi="Cambria Math" w:cs="Times New Roman"/>
              </w:rPr>
              <w:t xml:space="preserve"> is some constant. If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=5,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=-2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=18,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2.2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func>
            </m:oMath>
            <w:r w:rsidR="00032F68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-2p=0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+y=0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(3-x)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1-3x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2(1+x)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(1+x)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(1+x)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2(1+x)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a,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a-x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a-x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-(b-x)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x-b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a-x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x-b</m:t>
                      </m:r>
                    </m:e>
                  </m:rad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wherever it is defined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x+(a+b)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(a-x)(x-b)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2x-a-b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(a+b)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(a-x)(x-b)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2x+(a+b)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(a-x)(x-b)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 xml:space="preserve">x-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</w:t>
            </w:r>
            <m:oMath>
              <m:r>
                <w:rPr>
                  <w:rFonts w:ascii="Cambria Math" w:hAnsi="Cambria Math" w:cs="Times New Roman"/>
                </w:rPr>
                <m:t>f'(x)</m:t>
              </m:r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x=7π/6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Positive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032F68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</w:t>
            </w:r>
            <w:r w:rsidR="008C1FAC" w:rsidRPr="004F4C26">
              <w:rPr>
                <w:rFonts w:ascii="Cambria Math" w:hAnsi="Cambria Math" w:cs="Times New Roman"/>
              </w:rPr>
              <w:t>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=2,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derivative of</w:t>
            </w:r>
          </w:p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y=f(f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oMath>
            <w:r w:rsidR="00F92FAB" w:rsidRPr="004F4C26">
              <w:rPr>
                <w:rFonts w:ascii="Cambria Math" w:hAnsi="Cambria Math" w:cs="Times New Roman"/>
              </w:rPr>
              <w:t xml:space="preserve"> at</w:t>
            </w:r>
            <m:oMath>
              <m:r>
                <w:rPr>
                  <w:rFonts w:ascii="Cambria Math" w:hAnsi="Cambria Math" w:cs="Times New Roman"/>
                </w:rPr>
                <m:t xml:space="preserve"> x=0 </m:t>
              </m:r>
            </m:oMath>
            <w:r w:rsidR="00F92FAB" w:rsidRPr="004F4C26">
              <w:rPr>
                <w:rFonts w:ascii="Cambria Math" w:hAnsi="Cambria Math" w:cs="Times New Roman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16C7B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log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16C7B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 xml:space="preserve">x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16C7B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16C7B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e>
                        </m:func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 xml:space="preserve">x, 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  <m:r>
                <w:rPr>
                  <w:rFonts w:ascii="Cambria Math" w:hAnsi="Cambria Math" w:cs="Times New Roman"/>
                </w:rPr>
                <m:t>+f'(10)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-11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4F4C26">
              <w:rPr>
                <w:rFonts w:ascii="Cambria Math" w:hAnsi="Cambria Math" w:cs="Times New Roman"/>
              </w:rPr>
              <w:t xml:space="preserve">th derivative of </w:t>
            </w:r>
            <m:oMath>
              <m:r>
                <w:rPr>
                  <w:rFonts w:ascii="Cambria Math" w:hAnsi="Cambria Math" w:cs="Times New Roman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vanishes when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x=-n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x=n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The first derivative of the function</w:t>
            </w:r>
          </w:p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func>
                </m:e>
              </m:d>
            </m:oMath>
            <w:r w:rsidR="00D90EE9" w:rsidRPr="004F4C26">
              <w:rPr>
                <w:rFonts w:ascii="Cambria Math" w:hAnsi="Cambria Math" w:cs="Times New Roman"/>
              </w:rPr>
              <w:t xml:space="preserve"> with respect to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="00D90EE9"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="00D90EE9"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3/4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-1/2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-n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4F4C26">
              <w:rPr>
                <w:rFonts w:ascii="Cambria Math" w:hAnsi="Cambria Math" w:cs="Times New Roman"/>
              </w:rPr>
              <w:t xml:space="preserve"> satisfies the condition,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+f''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(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 xml:space="preserve">) + 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+…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is a differentiable function indefinitely and dash denotes the order of derivative. 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=1,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x/2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4x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C3269" w:rsidRPr="004F4C26" w:rsidRDefault="004A04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=2,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=1,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>=-1,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=2, 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x-a</m:t>
                      </m:r>
                    </m:den>
                  </m:f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CC3269" w:rsidRPr="004F4C26" w:rsidRDefault="004A04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-5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CC3269" w:rsidRPr="004F4C26" w:rsidRDefault="00E51723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CC3269" w:rsidRPr="004F4C26" w:rsidRDefault="004A04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CC3269" w:rsidRPr="004F4C26" w:rsidRDefault="004A04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func>
                </m:e>
              </m:rad>
            </m:oMath>
            <w:r w:rsidRPr="004F4C26">
              <w:rPr>
                <w:rFonts w:ascii="Cambria Math" w:hAnsi="Cambria Math" w:cs="Times New Roman"/>
              </w:rPr>
              <w:t xml:space="preserve"> , then </w:t>
            </w:r>
            <m:oMath>
              <m:r>
                <w:rPr>
                  <w:rFonts w:ascii="Cambria Math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π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/6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π/6</m:t>
                        </m:r>
                      </m:e>
                    </m:d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1/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π/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  <w:i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1/m</m:t>
                  </m:r>
                </m:sup>
              </m:sSup>
              <m:r>
                <w:rPr>
                  <w:rFonts w:ascii="Cambria Math" w:hAnsi="Cambria Math" w:cs="Times New Roman"/>
                </w:rPr>
                <m:t>=(x+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ra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4F4C26">
              <w:rPr>
                <w:rFonts w:ascii="Cambria Math" w:hAnsi="Cambria Math" w:cs="Times New Roman"/>
              </w:rPr>
              <w:t xml:space="preserve"> is </w:t>
            </w:r>
            <w:r w:rsidR="00A25A88" w:rsidRPr="004F4C26">
              <w:rPr>
                <w:rFonts w:ascii="Cambria Math" w:hAnsi="Cambria Math" w:cs="Times New Roman"/>
              </w:rPr>
              <w:t xml:space="preserve">(where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oMath>
            <w:r w:rsidR="00A25A88" w:rsidRPr="004F4C26">
              <w:rPr>
                <w:rFonts w:ascii="Cambria Math" w:hAnsi="Cambria Math" w:cs="Times New Roman"/>
              </w:rPr>
              <w:t xml:space="preserve"> represents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="00A25A88" w:rsidRPr="004F4C26">
              <w:rPr>
                <w:rFonts w:ascii="Cambria Math" w:hAnsi="Cambria Math" w:cs="Times New Roman"/>
              </w:rPr>
              <w:t xml:space="preserve">th derivative of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="00A25A88" w:rsidRPr="004F4C26">
              <w:rPr>
                <w:rFonts w:ascii="Cambria Math" w:hAnsi="Cambria Math" w:cs="Times New Roman"/>
              </w:rPr>
              <w:t xml:space="preserve"> w.r.t.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="00A25A88" w:rsidRPr="004F4C26">
              <w:rPr>
                <w:rFonts w:ascii="Cambria Math" w:hAnsi="Cambria Math" w:cs="Times New Roman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 function </w:t>
            </w:r>
            <m:oMath>
              <m:r>
                <w:rPr>
                  <w:rFonts w:ascii="Cambria Math" w:hAnsi="Cambria Math" w:cs="Times New Roman"/>
                </w:rPr>
                <m:t>f,</m:t>
              </m:r>
            </m:oMath>
            <w:r w:rsidRPr="004F4C26">
              <w:rPr>
                <w:rFonts w:ascii="Cambria Math" w:hAnsi="Cambria Math" w:cs="Times New Roman"/>
              </w:rPr>
              <w:t xml:space="preserve"> defined for all positive real numbers, satisfies the equation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for every </w:t>
            </w:r>
            <m:oMath>
              <m:r>
                <w:rPr>
                  <w:rFonts w:ascii="Cambria Math" w:hAnsi="Cambria Math" w:cs="Times New Roman"/>
                </w:rPr>
                <m:t>x&gt;0.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Cannot be determined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x+x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sup>
                        </m:sSup>
                      </m:e>
                    </m:func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sup>
                        </m:sSup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rad>
                </m:e>
              </m:func>
            </m:oMath>
            <w:r w:rsidR="00D90EE9"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x+b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 xml:space="preserve">x, 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>is a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function of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function of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function of </w:t>
            </w:r>
            <m:oMath>
              <m:r>
                <w:rPr>
                  <w:rFonts w:ascii="Cambria Math" w:hAnsi="Cambria Math" w:cs="Times New Roman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and</m:t>
              </m:r>
              <m:r>
                <w:rPr>
                  <w:rFonts w:ascii="Cambria Math" w:hAnsi="Cambria Math" w:cs="Times New Roman"/>
                </w:rPr>
                <m:t xml:space="preserve"> y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constant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px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Pr="004F4C26">
              <w:rPr>
                <w:rFonts w:ascii="Cambria Math" w:hAnsi="Cambria Math" w:cs="Times New Roman"/>
              </w:rPr>
              <w:t xml:space="preserve"> is the nth derivative of </w:t>
            </w:r>
            <m:oMath>
              <m:r>
                <w:rPr>
                  <w:rFonts w:ascii="Cambria Math" w:hAnsi="Cambria Math" w:cs="Times New Roman"/>
                </w:rPr>
                <m:t>y,</m:t>
              </m:r>
            </m:oMath>
            <w:r w:rsidRPr="004F4C26">
              <w:rPr>
                <w:rFonts w:ascii="Cambria Math" w:hAnsi="Cambria Math" w:cs="Times New Roman"/>
              </w:rPr>
              <w:t xml:space="preserve"> the</w:t>
            </w:r>
          </w:p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D90EE9"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Let g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be the invers</w:t>
            </w:r>
            <w:r w:rsidR="00F452BD" w:rsidRPr="004F4C26">
              <w:rPr>
                <w:rFonts w:ascii="Cambria Math" w:hAnsi="Cambria Math" w:cs="Times New Roman"/>
              </w:rPr>
              <w:t>e</w:t>
            </w:r>
            <w:r w:rsidRPr="004F4C26">
              <w:rPr>
                <w:rFonts w:ascii="Cambria Math" w:hAnsi="Cambria Math" w:cs="Times New Roman"/>
              </w:rPr>
              <w:t xml:space="preserve"> of an invertible function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which is differentiable for all real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"(f(x))</m:t>
              </m:r>
            </m:oMath>
            <w:r w:rsidRPr="004F4C26">
              <w:rPr>
                <w:rFonts w:ascii="Cambria Math" w:hAnsi="Cambria Math" w:cs="Times New Roman"/>
              </w:rPr>
              <w:t xml:space="preserve"> equal</w:t>
            </w:r>
            <w:r w:rsidR="00F452BD" w:rsidRPr="004F4C26">
              <w:rPr>
                <w:rFonts w:ascii="Cambria Math" w:hAnsi="Cambria Math" w:cs="Times New Roman"/>
              </w:rPr>
              <w:t>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f"(x)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f'(x)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x)=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-5x+6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f'(x)</m:t>
              </m:r>
            </m:oMath>
            <w:r w:rsidRPr="004F4C26">
              <w:rPr>
                <w:rFonts w:ascii="Cambria Math" w:hAnsi="Cambria Math" w:cs="Times New Roman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2x-5</m:t>
              </m:r>
            </m:oMath>
            <w:r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5-2x</m:t>
              </m:r>
            </m:oMath>
            <w:r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2&lt;x&lt;3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2x-5</m:t>
              </m:r>
            </m:oMath>
            <w:r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x&gt;2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5-2x</m:t>
              </m:r>
            </m:oMath>
            <w:r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x&lt;3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u=f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 v=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dv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ec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y=x-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derivative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with respect to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1-2x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2-4x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3x-2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1-3x+2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x(1-x)</m:t>
                              </m:r>
                            </m:e>
                          </m:ra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where 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f'(x)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zero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x(1-x)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satisfies the relation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5x-3y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-3f(y)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∀x, yϵ R,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=3</m:t>
              </m:r>
            </m:oMath>
          </w:p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=2,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period of sin</w:t>
            </w:r>
            <m:oMath>
              <m:r>
                <w:rPr>
                  <w:rFonts w:ascii="Cambria Math" w:hAnsi="Cambria Math" w:cs="Times New Roman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3π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4π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+x,</m:t>
              </m:r>
            </m:oMath>
            <w:r w:rsidRPr="004F4C26">
              <w:rPr>
                <w:rFonts w:ascii="Cambria Math" w:hAnsi="Cambria Math" w:cs="Times New Roman"/>
              </w:rPr>
              <w:t xml:space="preserve"> being differentiable and one to one, has a differentiable inverse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.</m:t>
              </m:r>
            </m:oMath>
            <w:r w:rsidRPr="004F4C26">
              <w:rPr>
                <w:rFonts w:ascii="Cambria Math" w:hAnsi="Cambria Math" w:cs="Times New Roman"/>
              </w:rPr>
              <w:t xml:space="preserve"> The value of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  <w:r w:rsidRPr="004F4C26">
              <w:rPr>
                <w:rFonts w:ascii="Cambria Math" w:hAnsi="Cambria Math" w:cs="Times New Roman"/>
              </w:rPr>
              <w:t xml:space="preserve"> at the point </w:t>
            </w:r>
            <m:oMath>
              <m:r>
                <w:rPr>
                  <w:rFonts w:ascii="Cambria Math" w:hAnsi="Cambria Math" w:cs="Times New Roman"/>
                </w:rPr>
                <m:t>f(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oMath>
            <w:r w:rsidR="000953C4"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cot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1-x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1+x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</m:func>
                    </m:e>
                  </m:func>
                </m:e>
              </m:d>
            </m:oMath>
            <w:r w:rsidR="00D90EE9"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F92FA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cot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 xml:space="preserve">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ra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0&lt;x&lt;π/2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x-12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where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x+1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x-1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</m:rad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4F4C26">
              <w:rPr>
                <w:rFonts w:ascii="Cambria Math" w:hAnsi="Cambria Math" w:cs="Times New Roman"/>
              </w:rPr>
              <w:t xml:space="preserve">th derivative of the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(where </w:t>
            </w:r>
            <m:oMath>
              <m:r>
                <w:rPr>
                  <w:rFonts w:ascii="Cambria Math" w:hAnsi="Cambria Math" w:cs="Times New Roman"/>
                </w:rPr>
                <m:t>x∈(-1,1))</m:t>
              </m:r>
            </m:oMath>
            <w:r w:rsidRPr="004F4C26">
              <w:rPr>
                <w:rFonts w:ascii="Cambria Math" w:hAnsi="Cambria Math" w:cs="Times New Roman"/>
              </w:rPr>
              <w:t xml:space="preserve"> at the point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4F4C26">
              <w:rPr>
                <w:rFonts w:ascii="Cambria Math" w:hAnsi="Cambria Math" w:cs="Times New Roman"/>
              </w:rPr>
              <w:t xml:space="preserve"> is even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rad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1/y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-y/x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log⁡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(e/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log⁡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(e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than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F92FA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=x+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 xml:space="preserve">x 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4F4C26">
              <w:rPr>
                <w:rFonts w:ascii="Cambria Math" w:hAnsi="Cambria Math" w:cs="Times New Roman"/>
              </w:rPr>
              <w:t xml:space="preserve"> is inverse of g, then g’</w:t>
            </w:r>
            <m:oMath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2-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g is the inverse function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'(x)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cosec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 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f'(x)</m:t>
              </m:r>
            </m:oMath>
            <w:r w:rsidRPr="004F4C26">
              <w:rPr>
                <w:rFonts w:ascii="Cambria Math" w:hAnsi="Cambria Math" w:cs="Times New Roman"/>
              </w:rPr>
              <w:t xml:space="preserve"> equal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="00981231"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x≠0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="00981231" w:rsidRPr="004F4C26">
              <w:rPr>
                <w:rFonts w:ascii="Cambria Math" w:hAnsi="Cambria Math" w:cs="Times New Roman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&gt;1</m:t>
              </m:r>
            </m:oMath>
            <w:r w:rsidR="00981231"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="00981231" w:rsidRPr="004F4C26">
              <w:rPr>
                <w:rFonts w:ascii="Cambria Math" w:hAnsi="Cambria Math" w:cs="Times New Roman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&gt;1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="00F452BD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="00F452BD" w:rsidRPr="004F4C26">
              <w:rPr>
                <w:rFonts w:ascii="Cambria Math" w:hAnsi="Cambria Math" w:cs="Times New Roman"/>
              </w:rPr>
              <w:t xml:space="preserve"> </w:t>
            </w:r>
            <w:r w:rsidR="00981231"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x&gt;0</m:t>
              </m:r>
            </m:oMath>
            <w:r w:rsidR="00981231"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oMath>
            <w:r w:rsidR="00981231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x&lt;0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y=1+x+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F92FAB" w:rsidRPr="004F4C26">
              <w:rPr>
                <w:rFonts w:ascii="Cambria Math" w:hAnsi="Cambria Math" w:cs="Times New Roman"/>
              </w:rPr>
              <w:t xml:space="preserve"> is equal </w:t>
            </w:r>
            <w:r w:rsidR="00622957" w:rsidRPr="004F4C26">
              <w:rPr>
                <w:rFonts w:ascii="Cambria Math" w:hAnsi="Cambria Math" w:cs="Times New Roman"/>
              </w:rPr>
              <w:t>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y-1-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derivative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</w:t>
            </w:r>
            <w:r w:rsidR="00032F68" w:rsidRPr="004F4C26">
              <w:rPr>
                <w:rFonts w:ascii="Cambria Math" w:hAnsi="Cambria Math" w:cs="Times New Roman"/>
              </w:rPr>
              <w:t xml:space="preserve">with respect to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  <w:r w:rsidR="00032F68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1/8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1/4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1/2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-1)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be a quadratic expression which is positive for all the real values of </w:t>
            </w:r>
            <m:oMath>
              <m:r>
                <w:rPr>
                  <w:rFonts w:ascii="Cambria Math" w:hAnsi="Cambria Math" w:cs="Times New Roman"/>
                </w:rPr>
                <m:t>x.</m:t>
              </m:r>
            </m:oMath>
            <w:r w:rsidRPr="004F4C26">
              <w:rPr>
                <w:rFonts w:ascii="Cambria Math" w:hAnsi="Cambria Math" w:cs="Times New Roman"/>
              </w:rPr>
              <w:t xml:space="preserve"> If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+f''(x),</m:t>
              </m:r>
            </m:oMath>
            <w:r w:rsidRPr="004F4C26">
              <w:rPr>
                <w:rFonts w:ascii="Cambria Math" w:hAnsi="Cambria Math" w:cs="Times New Roman"/>
              </w:rPr>
              <w:t xml:space="preserve"> then for any real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AD1802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&lt;0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AD1802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&gt;0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AD1802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16C7B" w:rsidRPr="004F4C26" w:rsidRDefault="00AD1802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(x)≥0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Suppose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ax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bx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a≠b,</m:t>
              </m:r>
            </m:oMath>
            <w:r w:rsidRPr="004F4C26">
              <w:rPr>
                <w:rFonts w:ascii="Cambria Math" w:hAnsi="Cambria Math" w:cs="Times New Roman"/>
              </w:rPr>
              <w:t xml:space="preserve"> and that </w:t>
            </w:r>
            <m:oMath>
              <m:r>
                <w:rPr>
                  <w:rFonts w:ascii="Cambria Math" w:hAnsi="Cambria Math" w:cs="Times New Roman"/>
                </w:rPr>
                <m:t>f"(x)-2f'(x)-15f(x)=0</m:t>
              </m:r>
            </m:oMath>
            <w:r w:rsidRPr="004F4C26">
              <w:rPr>
                <w:rFonts w:ascii="Cambria Math" w:hAnsi="Cambria Math" w:cs="Times New Roman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</w:rPr>
                <m:t>x.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product </w:t>
            </w:r>
            <m:oMath>
              <m:r>
                <w:rPr>
                  <w:rFonts w:ascii="Cambria Math" w:hAnsi="Cambria Math" w:cs="Times New Roman"/>
                </w:rPr>
                <m:t>ab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-15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-9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x=∅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,y=Ψ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ϕ'Ψ"-Ψ'ϕ"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ϕ'Ψ"-Ψ'ϕ"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ϕ"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Ψ"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Ψ"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ϕ"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4084C" w:rsidRPr="00B82AD0" w:rsidRDefault="00E4084C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Let g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where </m:t>
              </m:r>
              <m:r>
                <w:rPr>
                  <w:rFonts w:ascii="Cambria Math" w:hAnsi="Cambria Math"/>
                </w:rPr>
                <m:t>f(x)</m:t>
              </m:r>
            </m:oMath>
            <w:r>
              <w:rPr>
                <w:rFonts w:ascii="Cambria Math" w:hAnsi="Cambria Math"/>
              </w:rPr>
              <w:t xml:space="preserve"> is a twice differentiable posi</w:t>
            </w:r>
            <w:proofErr w:type="spellStart"/>
            <w:r>
              <w:rPr>
                <w:rFonts w:ascii="Cambria Math" w:hAnsi="Cambria Math"/>
              </w:rPr>
              <w:t>tive</w:t>
            </w:r>
            <w:proofErr w:type="spellEnd"/>
            <w:r>
              <w:rPr>
                <w:rFonts w:ascii="Cambria Math" w:hAnsi="Cambria Math"/>
              </w:rPr>
              <w:t xml:space="preserve"> function on </w:t>
            </w:r>
            <m:oMath>
              <m:r>
                <w:rPr>
                  <w:rFonts w:ascii="Cambria Math" w:hAnsi="Cambria Math"/>
                </w:rPr>
                <m:t>(0,∞)</m:t>
              </m:r>
            </m:oMath>
            <w:r>
              <w:rPr>
                <w:rFonts w:ascii="Cambria Math" w:hAnsi="Cambria Math"/>
              </w:rPr>
              <w:t xml:space="preserve"> such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Then,  for </m:t>
              </m:r>
              <m:r>
                <w:rPr>
                  <w:rFonts w:ascii="Cambria Math" w:hAnsi="Cambria Math"/>
                </w:rPr>
                <m:t>N=1,2,3,…,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</m:oMath>
            <w:r>
              <w:rPr>
                <w:rFonts w:ascii="Cambria Math" w:hAnsi="Cambria Math"/>
              </w:rPr>
              <w:t>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E4084C" w:rsidRPr="00611E2C" w:rsidRDefault="00E4084C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E4084C" w:rsidRPr="00611E2C" w:rsidRDefault="00E4084C" w:rsidP="000B690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E4084C" w:rsidRPr="00611E2C" w:rsidRDefault="00E4084C" w:rsidP="000B6909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 xml:space="preserve">-4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 w:cs="Calibri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libri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E4084C" w:rsidRPr="00611E2C" w:rsidRDefault="00E4084C" w:rsidP="000B6909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4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</m:oMath>
            <w:r w:rsidR="00032F68" w:rsidRPr="004F4C26">
              <w:rPr>
                <w:rFonts w:ascii="Cambria Math" w:hAnsi="Cambria Math" w:cs="Times New Roman"/>
              </w:rPr>
              <w:t>In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y/2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v(x)</m:t>
              </m:r>
            </m:oMath>
            <w:r w:rsidRPr="004F4C26">
              <w:rPr>
                <w:rFonts w:ascii="Cambria Math" w:hAnsi="Cambria Math" w:cs="Times New Roman"/>
              </w:rPr>
              <w:t xml:space="preserve"> be differentiable functions such that</w:t>
            </w:r>
          </w:p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u(x)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v(x)</m:t>
                  </m:r>
                </m:den>
              </m:f>
              <m:r>
                <w:rPr>
                  <w:rFonts w:ascii="Cambria Math" w:hAnsi="Cambria Math" w:cs="Times New Roman"/>
                </w:rPr>
                <m:t>=7.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If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u'(x)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v'(x)</m:t>
                  </m:r>
                </m:den>
              </m:f>
              <m:r>
                <w:rPr>
                  <w:rFonts w:ascii="Cambria Math" w:hAnsi="Cambria Math" w:cs="Times New Roman"/>
                </w:rPr>
                <m:t>=p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v(x)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=q,</m:t>
              </m:r>
            </m:oMath>
            <w:r w:rsidR="008C1FAC"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p+q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p-q</m:t>
                  </m:r>
                </m:den>
              </m:f>
            </m:oMath>
            <w:r w:rsidR="008C1FAC" w:rsidRPr="004F4C26">
              <w:rPr>
                <w:rFonts w:ascii="Cambria Math" w:hAnsi="Cambria Math" w:cs="Times New Roman"/>
              </w:rPr>
              <w:t xml:space="preserve"> has</w:t>
            </w:r>
            <w:r w:rsidR="00032F68" w:rsidRPr="004F4C26">
              <w:rPr>
                <w:rFonts w:ascii="Cambria Math" w:hAnsi="Cambria Math" w:cs="Times New Roman"/>
              </w:rPr>
              <w:t xml:space="preserve"> t</w:t>
            </w:r>
            <w:r w:rsidR="008C1FAC" w:rsidRPr="004F4C26">
              <w:rPr>
                <w:rFonts w:ascii="Cambria Math" w:hAnsi="Cambria Math" w:cs="Times New Roman"/>
              </w:rPr>
              <w:t>he value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032F68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-7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E21D9" w:rsidRPr="00B864F1" w:rsidRDefault="00C71540" w:rsidP="000B6909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  <w:i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where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is a continuous double differentiable function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and 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 xml:space="preserve">=5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(10)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E21D9" w:rsidRPr="00611E2C" w:rsidRDefault="00C71540" w:rsidP="000B6909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E21D9" w:rsidRPr="00611E2C" w:rsidRDefault="00C71540" w:rsidP="000B6909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E21D9" w:rsidRPr="00611E2C" w:rsidRDefault="00C71540" w:rsidP="000B6909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E21D9" w:rsidRPr="00611E2C" w:rsidRDefault="00C71540" w:rsidP="000B6909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x=t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t, y=t+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t,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π+4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Suppose the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-f(2x)</m:t>
              </m:r>
            </m:oMath>
            <w:r w:rsidRPr="004F4C26">
              <w:rPr>
                <w:rFonts w:ascii="Cambria Math" w:hAnsi="Cambria Math" w:cs="Times New Roman"/>
              </w:rPr>
              <w:t xml:space="preserve"> has the derivative 5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Pr="004F4C26">
              <w:rPr>
                <w:rFonts w:ascii="Cambria Math" w:hAnsi="Cambria Math" w:cs="Times New Roman"/>
              </w:rPr>
              <w:t xml:space="preserve"> and derivative7 at </w:t>
            </w:r>
            <m:oMath>
              <m:r>
                <w:rPr>
                  <w:rFonts w:ascii="Cambria Math" w:hAnsi="Cambria Math" w:cs="Times New Roman"/>
                </w:rPr>
                <m:t>x=2.</m:t>
              </m:r>
            </m:oMath>
            <w:r w:rsidRPr="004F4C26">
              <w:rPr>
                <w:rFonts w:ascii="Cambria Math" w:hAnsi="Cambria Math" w:cs="Times New Roman"/>
              </w:rPr>
              <w:t xml:space="preserve"> The derivative of the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-f(4x)</m:t>
              </m:r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Pr="004F4C26">
              <w:rPr>
                <w:rFonts w:ascii="Cambria Math" w:hAnsi="Cambria Math" w:cs="Times New Roman"/>
              </w:rPr>
              <w:t xml:space="preserve"> has the value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a+x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a-x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a+x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a-x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81231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20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(2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cos </m:t>
                  </m:r>
                  <m:r>
                    <w:rPr>
                      <w:rFonts w:ascii="Cambria Math" w:hAnsi="Cambria Math" w:cs="Times New Roman"/>
                    </w:rPr>
                    <m:t>3x)</m:t>
                  </m:r>
                </m:e>
              </m:func>
            </m:oMath>
            <w:r w:rsidR="009C3FDC"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3x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4x</m:t>
                        </m:r>
                      </m:e>
                    </m:func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4x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2x-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4x)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+1,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20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In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</w:t>
            </w:r>
            <w:r w:rsidR="00F452BD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(f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81231" w:rsidRPr="004F4C26" w:rsidRDefault="00981231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24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the least value of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4F4C26">
              <w:rPr>
                <w:rFonts w:ascii="Cambria Math" w:hAnsi="Cambria Math" w:cs="Times New Roman"/>
              </w:rPr>
              <w:t xml:space="preserve"> for which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 xml:space="preserve"> 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x=0</m:t>
                  </m:r>
                </m:sub>
              </m:sSub>
            </m:oMath>
            <w:r w:rsidRPr="004F4C26">
              <w:rPr>
                <w:rFonts w:ascii="Cambria Math" w:hAnsi="Cambria Math" w:cs="Times New Roman"/>
              </w:rPr>
              <w:t xml:space="preserve"> is non-zero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8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Let g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be the invers</w:t>
            </w:r>
            <w:r w:rsidR="00A25A88" w:rsidRPr="004F4C26">
              <w:rPr>
                <w:rFonts w:ascii="Cambria Math" w:hAnsi="Cambria Math" w:cs="Times New Roman"/>
              </w:rPr>
              <w:t>e</w:t>
            </w:r>
            <w:r w:rsidRPr="004F4C26">
              <w:rPr>
                <w:rFonts w:ascii="Cambria Math" w:hAnsi="Cambria Math" w:cs="Times New Roman"/>
              </w:rPr>
              <w:t xml:space="preserve"> of an invertible function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which is differentiable at </w:t>
            </w:r>
            <m:oMath>
              <m:r>
                <w:rPr>
                  <w:rFonts w:ascii="Cambria Math" w:hAnsi="Cambria Math" w:cs="Times New Roman"/>
                </w:rPr>
                <m:t>x=c,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'(f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</w:rPr>
                <m:t>)</m:t>
              </m:r>
            </m:oMath>
            <w:r w:rsidRPr="004F4C26">
              <w:rPr>
                <w:rFonts w:ascii="Cambria Math" w:hAnsi="Cambria Math" w:cs="Times New Roman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f'(c)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f'(c)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f(c)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derivative of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2-x</m:t>
                  </m:r>
                </m:e>
              </m:d>
              <m:r>
                <w:rPr>
                  <w:rFonts w:ascii="Cambria Math" w:hAnsi="Cambria Math" w:cs="Times New Roman"/>
                </w:rPr>
                <m:t>…(n-x)</m:t>
              </m:r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!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n!-1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r>
                <w:rPr>
                  <w:rFonts w:ascii="Cambria Math" w:hAnsi="Cambria Math" w:cs="Times New Roman"/>
                </w:rPr>
                <m:t>hxy+b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=1,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ab-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x+…∞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,</m:t>
                                  </m:r>
                                </m:e>
                              </m:rad>
                            </m:e>
                          </m:func>
                        </m:e>
                      </m:rad>
                    </m:e>
                  </m:func>
                </m:e>
              </m:rad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2y+1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x(2y-1)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x(1-2y)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a+bx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equals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graph of </w:t>
            </w:r>
            <m:oMath>
              <m:r>
                <w:rPr>
                  <w:rFonts w:ascii="Cambria Math" w:hAnsi="Cambria Math" w:cs="Times New Roman"/>
                </w:rPr>
                <m:t>y=f(x)</m:t>
              </m:r>
            </m:oMath>
            <w:r w:rsidRPr="004F4C26">
              <w:rPr>
                <w:rFonts w:ascii="Cambria Math" w:hAnsi="Cambria Math" w:cs="Times New Roman"/>
              </w:rPr>
              <w:t xml:space="preserve"> is symmetrical about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="00032F68" w:rsidRPr="004F4C26">
              <w:rPr>
                <w:rFonts w:ascii="Cambria Math" w:hAnsi="Cambria Math" w:cs="Times New Roman"/>
              </w:rPr>
              <w:t>-axis</w:t>
            </w:r>
            <w:r w:rsidRPr="004F4C26">
              <w:rPr>
                <w:rFonts w:ascii="Cambria Math" w:hAnsi="Cambria Math" w:cs="Times New Roman"/>
              </w:rPr>
              <w:t xml:space="preserve"> and that of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is symmetrical about the origin. If </w:t>
            </w:r>
            <m:oMath>
              <m:r>
                <w:rPr>
                  <w:rFonts w:ascii="Cambria Math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h(x)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Cannot be determined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(0)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=a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+bx+c,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 constant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 function of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 xml:space="preserve">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 function of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4F4C26">
              <w:rPr>
                <w:rFonts w:ascii="Cambria Math" w:hAnsi="Cambria Math" w:cs="Times New Roman"/>
              </w:rPr>
              <w:t xml:space="preserve"> only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 function of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rad>
            </m:oMath>
            <w:r w:rsidR="000953C4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y=f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90EE9" w:rsidRPr="004F4C26" w:rsidRDefault="000953C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D90EE9" w:rsidRPr="004F4C26" w:rsidRDefault="00D90EE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B6D34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B6D34" w:rsidRPr="004F4C26" w:rsidRDefault="00FB6D34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f"(x)=-f(x)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=f'(x)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and given that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  <m:r>
                <w:rPr>
                  <w:rFonts w:ascii="Cambria Math" w:hAnsi="Cambria Math" w:cs="Times New Roman"/>
                </w:rPr>
                <m:t>=5,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F(10)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C1FAC" w:rsidRPr="004F4C26" w:rsidRDefault="008C1FA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="00A25A88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25A88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C3FDC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9C3FDC" w:rsidRPr="004F4C26" w:rsidRDefault="009C3FDC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984C6E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 xml:space="preserve">, </m:t>
              </m:r>
            </m:oMath>
            <w:r w:rsidRPr="004F4C26">
              <w:rPr>
                <w:rFonts w:ascii="Cambria Math" w:hAnsi="Cambria Math" w:cs="Times New Roman"/>
              </w:rPr>
              <w:t xml:space="preserve">where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Pr="004F4C26">
              <w:rPr>
                <w:rFonts w:ascii="Cambria Math" w:hAnsi="Cambria Math" w:cs="Times New Roman"/>
              </w:rPr>
              <w:t xml:space="preserve"> is </w:t>
            </w:r>
            <w:r w:rsidRPr="004F4C26">
              <w:rPr>
                <w:rFonts w:ascii="Cambria Math" w:hAnsi="Cambria Math" w:cs="Times New Roman"/>
              </w:rPr>
              <w:t>a constant</w:t>
            </w:r>
            <w:r w:rsidRPr="004F4C26">
              <w:rPr>
                <w:rFonts w:ascii="Cambria Math" w:hAnsi="Cambria Math" w:cs="Times New Roman"/>
              </w:rPr>
              <w:t xml:space="preserve">. </w:t>
            </w: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4F4C26">
              <w:rPr>
                <w:rFonts w:ascii="Cambria Math" w:hAnsi="Cambria Math" w:cs="Times New Roman"/>
              </w:rPr>
              <w:t>at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16C7B" w:rsidRPr="004F4C26" w:rsidRDefault="00984C6E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16C7B" w:rsidRPr="004F4C26" w:rsidRDefault="00984C6E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16C7B" w:rsidRPr="004F4C26" w:rsidRDefault="00984C6E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516C7B" w:rsidRPr="004F4C26" w:rsidRDefault="00984C6E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Independent of </w:t>
            </w:r>
            <m:oMath>
              <m:r>
                <w:rPr>
                  <w:rFonts w:ascii="Cambria Math" w:hAnsi="Cambria Math" w:cs="Times New Roman"/>
                </w:rPr>
                <m:t>p</m:t>
              </m:r>
            </m:oMath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(x)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</w:rPr>
                <m:t>n∈N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=x,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(x)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None of these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all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for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&gt;1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110DD" w:rsidRPr="004F4C26" w:rsidRDefault="00C110DD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rad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110DD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110DD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110DD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ra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110DD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</m:t>
                    </m:r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which of the following is/are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=2x-3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x∈(0,1)∪(2,∞)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=2x+3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-∞,-2</m:t>
                  </m:r>
                </m:e>
              </m:d>
              <m:r>
                <w:rPr>
                  <w:rFonts w:ascii="Cambria Math" w:hAnsi="Cambria Math" w:cs="Times New Roman"/>
                </w:rPr>
                <m:t>∪(-1,0)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=-2x-3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x∈(-2,-1)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420962" w:rsidRDefault="0042096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x),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then</m:t>
                      </m:r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420962" w:rsidRDefault="0042096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Calibri"/>
                  </w:rPr>
                  <m:t>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420962" w:rsidRDefault="00420962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420962" w:rsidRDefault="0042096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>
              <m:r>
                <w:rPr>
                  <w:rFonts w:ascii="Cambria Math" w:hAnsi="Cambria Math" w:cs="Calibri"/>
                </w:rPr>
                <m:t>f'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rFonts w:ascii="Cambria Math" w:hAnsi="Cambria Math" w:cs="Calibri"/>
              </w:rPr>
              <w:t xml:space="preserve"> does not exist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420962" w:rsidRDefault="00420962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x+1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=ax+b,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</w:rPr>
                <m:t>a-b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8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1 is a twice repeated root of the equation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+bx+d=0,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a=b=d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a+b=0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b+d=0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263D0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a=d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B6A02" w:rsidRDefault="001B6A0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Differential coefficient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w.r.t.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(3x-4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e>
              </m:func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A02" w:rsidRDefault="001B6A0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if</m:t>
                </m:r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  <m:r>
                  <w:rPr>
                    <w:rFonts w:ascii="Cambria Math" w:hAnsi="Cambria Math" w:cs="Calibri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A02" w:rsidRDefault="001B6A02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A02" w:rsidRDefault="001B6A02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if</m:t>
                </m:r>
                <m:r>
                  <w:rPr>
                    <w:rFonts w:ascii="Cambria Math" w:hAnsi="Cambria Math" w:cs="Calibri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  <m:r>
                  <w:rPr>
                    <w:rFonts w:ascii="Cambria Math" w:hAnsi="Cambria Math" w:cs="Calibri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B6A02" w:rsidRDefault="001B6A02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  <m:r>
                  <w:rPr>
                    <w:rFonts w:ascii="Cambria Math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+5x+y-5=0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=1,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y"(1)=-4/3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y"(1)=-8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=2/3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F25BB" w:rsidRDefault="00DF25B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1 is a twice repeated root of the equation </w:t>
            </w:r>
            <m:oMath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+bx+d=0</m:t>
              </m:r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F25BB" w:rsidRDefault="00DF25B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a=b=d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F25BB" w:rsidRDefault="00DF25BB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a+b=0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F25BB" w:rsidRDefault="00DF25B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b+d=0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DF25BB" w:rsidRDefault="00DF25BB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a=d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x-1</m:t>
                          </m:r>
                        </m:e>
                      </m:ra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rad>
                  <m:r>
                    <w:rPr>
                      <w:rFonts w:ascii="Cambria Math" w:hAnsi="Cambria Math" w:cs="Times New Roman"/>
                    </w:rPr>
                    <m:t>-1</m:t>
                  </m:r>
                </m:den>
              </m:f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f'(3/2) 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Domain of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x≥1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Range of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-2,</m:t>
                  </m:r>
                  <m:d>
                    <m:dPr>
                      <m:begChr m:val="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∪(2,∞</m:t>
                  </m:r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632A3" w:rsidRDefault="009632A3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and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632A3" w:rsidRDefault="009632A3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Calibri"/>
                  </w:rPr>
                  <m:t>=c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</w:rPr>
                          <m:t>f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</w:rPr>
                              <m:t>'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Calibr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libr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g'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632A3" w:rsidRDefault="009632A3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g''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632A3" w:rsidRDefault="009632A3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F'''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F</m:t>
                    </m:r>
                  </m:den>
                </m:f>
                <m:r>
                  <w:rPr>
                    <w:rFonts w:ascii="Cambria Math" w:hAnsi="Cambria Math" w:cs="Calibri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</w:rPr>
                      <m:t>f'''</m:t>
                    </m:r>
                  </m:num>
                  <m:den>
                    <m:r>
                      <w:rPr>
                        <w:rFonts w:ascii="Cambria Math" w:hAnsi="Cambria Math" w:cs="Calibri"/>
                      </w:rPr>
                      <m:t>f</m:t>
                    </m:r>
                  </m:den>
                </m:f>
                <m:r>
                  <w:rPr>
                    <w:rFonts w:ascii="Cambria Math" w:hAnsi="Cambria Math" w:cs="Calibri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Calibr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g'''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9632A3" w:rsidRDefault="009632A3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F''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f'''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f''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g''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g''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Which of the following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="0075664A"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0,π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-1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="0075664A"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π,2π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is 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="0075664A"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 xml:space="preserve">x∈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-1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="0075664A" w:rsidRPr="004F4C26">
              <w:rPr>
                <w:rFonts w:ascii="Cambria Math" w:hAnsi="Cambria Math" w:cs="Times New Roman"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="0075664A" w:rsidRPr="004F4C26">
              <w:rPr>
                <w:rFonts w:ascii="Cambria Math" w:hAnsi="Cambria Math" w:cs="Times New Roman"/>
              </w:rPr>
              <w:t xml:space="preserve"> where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-1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f(y)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x+y</m:t>
                  </m:r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are in A.P. for all </w:t>
            </w:r>
            <m:oMath>
              <m:r>
                <w:rPr>
                  <w:rFonts w:ascii="Cambria Math" w:hAnsi="Cambria Math" w:cs="Times New Roman"/>
                </w:rPr>
                <m:t>x,y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f(0)≠0,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=f(-4)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=f'(-2)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log⁡</m:t>
                      </m:r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log,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x)</m:t>
                          </m:r>
                        </m:e>
                      </m:func>
                    </m:sup>
                  </m:sSup>
                </m:sup>
              </m:sSup>
            </m:oMath>
            <w:r w:rsidR="00F263D0" w:rsidRPr="004F4C26">
              <w:rPr>
                <w:rFonts w:ascii="Cambria Math" w:hAnsi="Cambria Math" w:cs="Times New Roman"/>
              </w:rPr>
              <w:t xml:space="preserve">, </w:t>
            </w: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In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∞x-1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+2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>x)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In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x+…∞</m:t>
                          </m:r>
                        </m:e>
                      </m:rad>
                    </m:e>
                  </m:rad>
                </m:e>
              </m:rad>
            </m:oMath>
            <w:r w:rsidRPr="004F4C26">
              <w:rPr>
                <w:rFonts w:ascii="Cambria Math" w:hAnsi="Cambria Math" w:cs="Times New Roman"/>
              </w:rPr>
              <w:t>,</w:t>
            </w:r>
            <w:r w:rsidR="0099229D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equals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2y-1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x+2y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1+4x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2x+y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53EF4" w:rsidRDefault="00853EF4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t</m:t>
              </m:r>
            </m:oMath>
            <w:r w:rsidRPr="003656A2">
              <w:rPr>
                <w:rFonts w:ascii="Cambria Math" w:hAnsi="Cambria Math"/>
              </w:rPr>
              <w:t>.Then,</w:t>
            </w:r>
            <w:r>
              <w:rPr>
                <w:rFonts w:ascii="Cambria Math" w:hAnsi="Cambria Math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53EF4" w:rsidRDefault="00853EF4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has a value 0, when </w:t>
            </w:r>
            <m:oMath>
              <m:r>
                <w:rPr>
                  <w:rFonts w:ascii="Cambria Math" w:hAnsi="Cambria Math" w:cs="Calibri"/>
                </w:rPr>
                <m:t>x=0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53EF4" w:rsidRDefault="00853EF4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Has a value 0, when </w:t>
            </w:r>
            <m:oMath>
              <m:r>
                <w:rPr>
                  <w:rFonts w:ascii="Cambria Math" w:hAnsi="Cambria Math"/>
                </w:rPr>
                <m:t>x=1, 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53EF4" w:rsidRDefault="00853EF4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Has a value </w:t>
            </w:r>
            <m:oMath>
              <m:r>
                <w:rPr>
                  <w:rFonts w:ascii="Cambria Math" w:hAnsi="Cambria Math" w:cs="Calibri"/>
                </w:rPr>
                <m:t>9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-4e,</m:t>
              </m:r>
            </m:oMath>
            <w:r>
              <w:rPr>
                <w:rFonts w:ascii="Cambria Math" w:hAnsi="Cambria Math" w:cs="Calibri"/>
              </w:rPr>
              <w:t xml:space="preserve">when </w:t>
            </w:r>
            <m:oMath>
              <m:r>
                <w:rPr>
                  <w:rFonts w:ascii="Cambria Math" w:hAnsi="Cambria Math" w:cs="Calibri"/>
                </w:rPr>
                <m:t>x=e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853EF4" w:rsidRDefault="00853EF4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Has a differential coefficient </w:t>
            </w:r>
            <m:oMath>
              <m:r>
                <w:rPr>
                  <w:rFonts w:ascii="Cambria Math" w:hAnsi="Cambria Math"/>
                </w:rPr>
                <m:t>27e-8</m:t>
              </m:r>
            </m:oMath>
            <w:r w:rsidRPr="003656A2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when </w:t>
            </w:r>
            <m:oMath>
              <m:r>
                <w:rPr>
                  <w:rFonts w:ascii="Cambria Math" w:hAnsi="Cambria Math"/>
                </w:rPr>
                <m:t>x=e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→R</m:t>
              </m:r>
            </m:oMath>
            <w:r w:rsidRPr="004F4C26">
              <w:rPr>
                <w:rFonts w:ascii="Cambria Math" w:hAnsi="Cambria Math" w:cs="Times New Roman"/>
              </w:rPr>
              <w:t xml:space="preserve"> be a continuous function satisfying</w:t>
            </w:r>
            <w:r w:rsidR="00EE37D7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∀x,y∈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</w:rPr>
                <m:t>.</m:t>
              </m:r>
            </m:oMath>
            <w:r w:rsidRPr="004F4C26">
              <w:rPr>
                <w:rFonts w:ascii="Cambria Math" w:hAnsi="Cambria Math" w:cs="Times New Roman"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=1,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'f'</m:t>
              </m:r>
            </m:oMath>
            <w:r w:rsidRPr="004F4C26">
              <w:rPr>
                <w:rFonts w:ascii="Cambria Math" w:hAnsi="Cambria Math" w:cs="Times New Roman"/>
              </w:rPr>
              <w:t xml:space="preserve"> is unbounded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f(1+x)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5664A" w:rsidRPr="004F4C26" w:rsidRDefault="00AC04F9" w:rsidP="001C3DCA">
            <w:pPr>
              <w:spacing w:after="0"/>
              <w:contextualSpacing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</w:rPr>
                      <m:t>x.f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=0</m:t>
                    </m:r>
                  </m:e>
                </m:func>
              </m:oMath>
            </m:oMathPara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110 to 109.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D6F73" w:rsidRDefault="00AD6F73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u=f(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x), v=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x)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>,</w:t>
              </w:r>
            </w:p>
            <w:p w:rsidR="00AD6F73" w:rsidRPr="000D6799" w:rsidRDefault="00AD6F73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2)</m:t>
                    </m:r>
                  </m:e>
                </m:rad>
              </m:oMath>
              <w:r>
                <w:rPr>
                  <w:rFonts w:ascii="Cambria Math" w:hAnsi="Cambria Math"/>
                </w:rPr>
                <w:t xml:space="preserve">=4,then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  <m:r>
                      <w:rPr>
                        <w:rFonts w:ascii="Cambria Math" w:hAnsi="Cambria Math"/>
                      </w:rPr>
                      <m:t>/4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D6F73" w:rsidRPr="000D6799" w:rsidRDefault="00AD6F73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u=f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v=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  <w:r w:rsidRPr="00944DA9">
                <w:rPr>
                  <w:rFonts w:ascii="Cambria Math" w:hAnsi="Cambria Math"/>
                </w:rPr>
                <w:t>, then</w:t>
              </w:r>
              <w:r>
                <w:rPr>
                  <w:rFonts w:ascii="Cambria Math" w:hAnsi="Cambria Math"/>
                </w:rPr>
                <w:t xml:space="preserve"> the derivation of </w:t>
              </w:r>
              <m:oMath>
                <m:r>
                  <w:rPr>
                    <w:rFonts w:ascii="Cambria Math" w:hAnsi="Cambria Math"/>
                  </w:rPr>
                  <m:t>f</m:t>
                </m:r>
              </m:oMath>
              <w:r>
                <w:rPr>
                  <w:rFonts w:ascii="Cambria Math" w:hAnsi="Cambria Math"/>
                </w:rPr>
                <w:t xml:space="preserve"> with respect to </w:t>
              </w: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oMath>
              <w:r>
                <w:rPr>
                  <w:rFonts w:ascii="Cambria Math" w:hAnsi="Cambria Math"/>
                </w:rPr>
                <w:t xml:space="preserve"> is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du/dx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dv/dx</m:t>
                    </m:r>
                  </m:den>
                </m:f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f:R→R</m:t>
                </m:r>
              </m:oMath>
              <w:r w:rsidRPr="004F4C26">
                <w:rPr>
                  <w:rFonts w:ascii="Cambria Math" w:hAnsi="Cambria Math"/>
                </w:rPr>
                <w:t xml:space="preserve"> is a real-valued function </w:t>
              </w:r>
              <m:oMath>
                <m:r>
                  <w:rPr>
                    <w:rFonts w:ascii="Cambria Math" w:hAnsi="Cambria Math"/>
                  </w:rPr>
                  <m:t xml:space="preserve">∀ x, y∈R </m:t>
                </m:r>
              </m:oMath>
              <w:r w:rsidRPr="004F4C26">
                <w:rPr>
                  <w:rFonts w:ascii="Cambria Math" w:hAnsi="Cambria Math"/>
                </w:rPr>
                <w:t xml:space="preserve">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≤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4F4C26">
                <w:rPr>
                  <w:rFonts w:ascii="Cambria Math" w:hAnsi="Cambria Math"/>
                </w:rPr>
                <w:t xml:space="preserve">then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is a constant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derivative of the function w.r.t.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  <w:r w:rsidRPr="004F4C26">
                <w:rPr>
                  <w:rFonts w:ascii="Cambria Math" w:hAnsi="Cambria Math"/>
                </w:rPr>
                <w:t xml:space="preserve"> is zero, then function is constant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differentiable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satisfies the relation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>=0 ∀x∈R,</m:t>
                </m:r>
              </m:oMath>
              <w:r w:rsidRPr="004F4C26">
                <w:rPr>
                  <w:rFonts w:ascii="Cambria Math" w:hAnsi="Cambria Math"/>
                </w:rPr>
                <w:t xml:space="preserve"> and if 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x=a</m:t>
                    </m:r>
                  </m:sub>
                </m:sSub>
                <m:r>
                  <w:rPr>
                    <w:rFonts w:ascii="Cambria Math" w:hAnsi="Cambria Math"/>
                  </w:rPr>
                  <m:t>=b,</m:t>
                </m:r>
              </m:oMath>
              <w:r w:rsidRPr="004F4C26">
                <w:rPr>
                  <w:rFonts w:ascii="Cambria Math" w:hAnsi="Cambria Math"/>
                </w:rPr>
                <w:t xml:space="preserve"> then</w:t>
              </w:r>
              <w:r w:rsidR="003C2FC6" w:rsidRPr="004F4C26">
                <w:rPr>
                  <w:rFonts w:ascii="Cambria Math" w:hAnsi="Cambria Math"/>
                </w:rPr>
                <w:t xml:space="preserve">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a+4000</m:t>
                    </m:r>
                  </m:sub>
                </m:sSub>
                <m:r>
                  <w:rPr>
                    <w:rFonts w:ascii="Cambria Math" w:hAnsi="Cambria Math"/>
                  </w:rPr>
                  <m:t>=b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="003C2FC6" w:rsidRPr="004F4C26">
                <w:rPr>
                  <w:rFonts w:ascii="Cambria Math" w:hAnsi="Cambria Math"/>
                </w:rPr>
                <w:t xml:space="preserve"> </w:t>
              </w:r>
              <w:r w:rsidRPr="004F4C26">
                <w:rPr>
                  <w:rFonts w:ascii="Cambria Math" w:hAnsi="Cambria Math"/>
                </w:rPr>
                <w:t>is a periodic function with period 4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E07030" w:rsidRPr="000D6799" w:rsidRDefault="00E07030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Derivative of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-14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  <w:r>
                <w:rPr>
                  <w:rFonts w:ascii="Cambria Math" w:hAnsi="Cambria Math"/>
                </w:rPr>
                <w:t xml:space="preserve"> with respect to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  <w:r>
                <w:rPr>
                  <w:rFonts w:ascii="Cambria Math" w:hAnsi="Cambria Math"/>
                </w:rPr>
                <w:t xml:space="preserve"> is 1 for </w:t>
              </w:r>
              <m:oMath>
                <m:r>
                  <w:rPr>
                    <w:rFonts w:ascii="Cambria Math" w:hAnsi="Cambria Math"/>
                  </w:rPr>
                  <m:t>0&lt;x&lt;1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E07030" w:rsidRPr="000D6799" w:rsidRDefault="00E07030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≠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 xml:space="preserve"> for </w:t>
              </w:r>
              <m:oMath>
                <m:r>
                  <w:rPr>
                    <w:rFonts w:ascii="Cambria Math" w:hAnsi="Cambria Math"/>
                  </w:rPr>
                  <m:t>-1≤x≤1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x,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(3π)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x, 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e>
                    </m:d>
                  </m:e>
                </m:func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BE033A" w:rsidRPr="000D6799" w:rsidRDefault="00BE033A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x&lt;0,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BE033A" w:rsidRPr="000D6799" w:rsidRDefault="00BE033A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x&lt;0,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=-x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for some differentiable function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Pr="004F4C26">
                <w:rPr>
                  <w:rFonts w:ascii="Cambria Math" w:hAnsi="Cambria Math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Then sign of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does not change in the neighborhood of </w:t>
              </w:r>
              <m:oMath>
                <m:r>
                  <w:rPr>
                    <w:rFonts w:ascii="Cambria Math" w:hAnsi="Cambria Math"/>
                  </w:rPr>
                  <m:t>x=α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α</m:t>
                </m:r>
              </m:oMath>
              <w:r w:rsidRPr="004F4C26">
                <w:rPr>
                  <w:rFonts w:ascii="Cambria Math" w:hAnsi="Cambria Math"/>
                </w:rPr>
                <w:t xml:space="preserve"> is repeated root of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B4084B" w:rsidRDefault="00B4084B" w:rsidP="00B4084B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 xml:space="preserve">Observe the following statements </w:t>
              </w:r>
            </w:p>
            <w:p w:rsidR="00240326" w:rsidRPr="008F56E2" w:rsidRDefault="00B4084B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Which of the following is correct?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301C95" w:rsidRPr="008F56E2" w:rsidRDefault="00B4084B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 xml:space="preserve">I    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-40</m:t>
                    </m:r>
                  </m:sup>
                </m:sSup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f(x)</m:t>
                    </m:r>
                  </m:den>
                </m:f>
                <m:r>
                  <w:rPr>
                    <w:rFonts w:ascii="Cambria Math" w:hAnsi="Cambria Math"/>
                  </w:rPr>
                  <m:t>=1640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301C95" w:rsidRPr="008F56E2" w:rsidRDefault="00B4084B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 xml:space="preserve">II   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1007A7" w:rsidRPr="000D6799" w:rsidRDefault="001007A7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+5=0</m:t>
                        </m:r>
                      </m:e>
                    </m:func>
                  </m:e>
                </m:func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1007A7" w:rsidRPr="000D6799" w:rsidRDefault="001007A7" w:rsidP="00DC7D7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d>
                  <m:r>
                    <w:rPr>
                      <w:rFonts w:ascii="Cambria Math" w:hAnsi="Cambria Math"/>
                    </w:rPr>
                    <m:t>=0⇒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</m:oMath>
              <w:r w:rsidRPr="004F4C26">
                <w:rPr>
                  <w:rFonts w:ascii="Cambria Math" w:hAnsi="Cambria Math"/>
                </w:rPr>
                <w:t xml:space="preserve">and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.</m:t>
                    </m:r>
                  </m:e>
                </m:d>
              </m:oMath>
              <w:r w:rsidRPr="004F4C26">
                <w:rPr>
                  <w:rFonts w:ascii="Cambria Math" w:hAnsi="Cambria Math"/>
                </w:rPr>
                <w:t xml:space="preserve"> denotes greatest integral function, when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  <w:r w:rsidRPr="004F4C26">
                <w:rPr>
                  <w:rFonts w:ascii="Cambria Math" w:hAnsi="Cambria Math"/>
                </w:rPr>
                <w:t xml:space="preserve"> is not an integral, then rule for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Pr="004F4C26">
                <w:rPr>
                  <w:rFonts w:ascii="Cambria Math" w:hAnsi="Cambria Math"/>
                </w:rPr>
                <w:t xml:space="preserve"> is given by 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75664A" w:rsidRPr="004F4C26" w:rsidRDefault="00AC04F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="0075664A" w:rsidRPr="004F4C26">
                <w:rPr>
                  <w:rFonts w:ascii="Cambria Math" w:hAnsi="Cambria Math"/>
                </w:rPr>
                <w:t xml:space="preserve"> does not exist for any </w:t>
              </w:r>
              <m:oMath>
                <m:r>
                  <w:rPr>
                    <w:rFonts w:ascii="Cambria Math" w:hAnsi="Cambria Math"/>
                  </w:rPr>
                  <m:t>x ϵ</m:t>
                </m:r>
              </m:oMath>
              <w:r w:rsidR="0075664A" w:rsidRPr="004F4C26">
                <w:rPr>
                  <w:rFonts w:ascii="Cambria Math" w:hAnsi="Cambria Math"/>
                </w:rPr>
                <w:t xml:space="preserve"> integer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is an odd function,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Pr="004F4C26">
                <w:rPr>
                  <w:rFonts w:ascii="Cambria Math" w:hAnsi="Cambria Math"/>
                </w:rPr>
                <w:t xml:space="preserve"> is an even function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Pr="004F4C26">
                <w:rPr>
                  <w:rFonts w:ascii="Cambria Math" w:hAnsi="Cambria Math"/>
                </w:rPr>
                <w:t xml:space="preserve"> is an even function, then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is an odd function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Consider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satisfies the relation,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,∀ x,y∈R</m:t>
                </m:r>
              </m:oMath>
              <w:r w:rsidRPr="004F4C26">
                <w:rPr>
                  <w:rFonts w:ascii="Cambria Math" w:hAnsi="Cambria Math"/>
                </w:rPr>
                <w:t xml:space="preserve"> and differentiable for all </w:t>
              </w:r>
              <m:oMath>
                <m:r>
                  <w:rPr>
                    <w:rFonts w:ascii="Cambria Math" w:hAnsi="Cambria Math"/>
                  </w:rPr>
                  <m:t>x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=a,</m:t>
                </m:r>
              </m:oMath>
              <w:r w:rsidRPr="004F4C26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16C7B" w:rsidRPr="004F4C26" w:rsidRDefault="00516C7B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is an odd function</w:t>
              </w: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  <w:r w:rsidRPr="004F4C26">
                <w:rPr>
                  <w:rFonts w:ascii="Cambria Math" w:hAnsi="Cambria Math"/>
                </w:rPr>
                <w:t xml:space="preserve"> be</w:t>
              </w:r>
              <w:r w:rsidR="00BE54E1" w:rsidRPr="004F4C26">
                <w:rPr>
                  <w:rFonts w:ascii="Cambria Math" w:hAnsi="Cambria Math"/>
                </w:rPr>
                <w:t xml:space="preserve"> </w:t>
              </w:r>
              <w:r w:rsidRPr="004F4C26">
                <w:rPr>
                  <w:rFonts w:ascii="Cambria Math" w:hAnsi="Cambria Math"/>
                </w:rPr>
                <w:t xml:space="preserve">givin by </w:t>
              </w:r>
              <m:oMath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-20t+7 </m:t>
                </m:r>
              </m:oMath>
              <w:r w:rsidR="00BE54E1" w:rsidRPr="004F4C26">
                <w:rPr>
                  <w:rFonts w:ascii="Cambria Math" w:hAnsi="Cambria Math"/>
                </w:rPr>
                <w:t>and</w:t>
              </w:r>
              <m:oMath>
                <m:r>
                  <w:rPr>
                    <w:rFonts w:ascii="Cambria Math" w:hAnsi="Cambria Math"/>
                  </w:rPr>
                  <m:t xml:space="preserve"> y=4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-18t+3,</m:t>
                </m:r>
              </m:oMath>
            </w:p>
            <w:p w:rsidR="0075664A" w:rsidRPr="004F4C26" w:rsidRDefault="00BE54E1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>t</w:t>
              </w:r>
              <w:r w:rsidR="0075664A" w:rsidRPr="004F4C26">
                <w:rPr>
                  <w:rFonts w:ascii="Cambria Math" w:hAnsi="Cambria Math"/>
                </w:rPr>
                <w:t xml:space="preserve">hen </w:t>
              </w:r>
              <m:oMath>
                <m:r>
                  <w:rPr>
                    <w:rFonts w:ascii="Cambria Math" w:hAnsi="Cambria Math"/>
                  </w:rPr>
                  <m:t>-5×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oMath>
              <w:r w:rsidRPr="004F4C26">
                <w:rPr>
                  <w:rFonts w:ascii="Cambria Math" w:hAnsi="Cambria Math"/>
                </w:rPr>
                <w:t xml:space="preserve"> at</w:t>
              </w:r>
              <m:oMath>
                <m:r>
                  <w:rPr>
                    <w:rFonts w:ascii="Cambria Math" w:hAnsi="Cambria Math"/>
                  </w:rPr>
                  <m:t xml:space="preserve"> t=1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4F4C26">
                <w:rPr>
                  <w:rFonts w:ascii="Cambria Math" w:hAnsi="Cambria Math"/>
                </w:rPr>
                <w:t>0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BE54E1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P(x)</m:t>
                </m:r>
              </m:oMath>
              <w:r w:rsidR="0075664A" w:rsidRPr="004F4C26">
                <w:rPr>
                  <w:rFonts w:ascii="Cambria Math" w:hAnsi="Cambria Math"/>
                </w:rPr>
                <w:t xml:space="preserve"> be a polynomial of degree 4, with</w:t>
              </w:r>
              <w:r w:rsidRPr="004F4C26">
                <w:rPr>
                  <w:rFonts w:ascii="Cambria Math" w:hAnsi="Cambria Math"/>
                </w:rPr>
                <w:t xml:space="preserve">  </w:t>
              </w: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=-1,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=0,P''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(2)=2,</m:t>
                </m:r>
                <m:r>
                  <w:rPr>
                    <w:rFonts w:ascii="Cambria Math" w:hAnsi="Cambria Math"/>
                  </w:rPr>
                  <m:t>P'''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=-12</m:t>
                </m:r>
              </m:oMath>
              <w:r w:rsidRPr="004F4C26">
                <w:rPr>
                  <w:rFonts w:ascii="Cambria Math" w:hAnsi="Cambria Math"/>
                </w:rPr>
                <w:t xml:space="preserve">  </w:t>
              </w:r>
              <w:r w:rsidR="0075664A" w:rsidRPr="004F4C26">
                <w:rPr>
                  <w:rFonts w:ascii="Cambria Math" w:hAnsi="Cambria Math"/>
                </w:rPr>
                <w:t xml:space="preserve">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iv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=24, </m:t>
                </m:r>
              </m:oMath>
              <w:r w:rsidRPr="004F4C26">
                <w:rPr>
                  <w:rFonts w:ascii="Cambria Math" w:hAnsi="Cambria Math"/>
                </w:rPr>
                <w:t>then</w:t>
              </w:r>
              <m:oMath>
                <m:r>
                  <w:rPr>
                    <w:rFonts w:ascii="Cambria Math" w:hAnsi="Cambria Math"/>
                  </w:rPr>
                  <m:t xml:space="preserve"> P"(3)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-2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then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den>
                  </m:f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>2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2x+3y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+3f(y)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  <w:r w:rsidRPr="004F4C26">
                <w:rPr>
                  <w:rFonts w:ascii="Cambria Math" w:hAnsi="Cambria Math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=p </m:t>
                </m:r>
              </m:oMath>
              <w:r w:rsidR="00BE54E1" w:rsidRPr="004F4C26">
                <w:rPr>
                  <w:rFonts w:ascii="Cambria Math" w:hAnsi="Cambria Math"/>
                </w:rPr>
                <w:t>and</w:t>
              </w:r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=q,</m:t>
                </m:r>
              </m:oMath>
              <w:r w:rsidR="00BE54E1" w:rsidRPr="004F4C26">
                <w:rPr>
                  <w:rFonts w:ascii="Cambria Math" w:hAnsi="Cambria Math"/>
                </w:rPr>
                <w:t xml:space="preserve"> then</w:t>
              </w:r>
              <m:oMath>
                <m:r>
                  <w:rPr>
                    <w:rFonts w:ascii="Cambria Math" w:hAnsi="Cambria Math"/>
                  </w:rPr>
                  <m:t xml:space="preserve"> f"(0)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-1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/>
                <w:color w:val="FF0000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Differentiable function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  <w:r w:rsidRPr="004F4C26">
                <w:rPr>
                  <w:rFonts w:ascii="Cambria Math" w:hAnsi="Cambria Math"/>
                </w:rPr>
                <w:t>satisfies the relation</w:t>
              </w:r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=f(1+x)</m:t>
                </m:r>
              </m:oMath>
              <w:r w:rsidRPr="004F4C26">
                <w:rPr>
                  <w:rFonts w:ascii="Cambria Math" w:hAnsi="Cambria Math"/>
                </w:rPr>
                <w:t xml:space="preserve">for all </w:t>
              </w:r>
              <m:oMath>
                <m:r>
                  <w:rPr>
                    <w:rFonts w:ascii="Cambria Math" w:hAnsi="Cambria Math"/>
                  </w:rPr>
                  <m:t>x∈R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4F4C26">
                <w:rPr>
                  <w:rFonts w:ascii="Cambria Math" w:hAnsi="Cambria Math"/>
                </w:rPr>
                <w:t xml:space="preserve">Graph of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Pr="004F4C26">
                <w:rPr>
                  <w:rFonts w:ascii="Cambria Math" w:hAnsi="Cambria Math"/>
                </w:rPr>
                <w:t xml:space="preserve"> is symmetrical about point (1,0)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Differentiable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satisfies the relation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</m:t>
                </m:r>
              </m:oMath>
              <w:r w:rsidRPr="004F4C26">
                <w:rPr>
                  <w:rFonts w:ascii="Cambria Math" w:hAnsi="Cambria Math"/>
                </w:rPr>
                <w:t xml:space="preserve">for all </w:t>
              </w:r>
              <m:oMath>
                <m:r>
                  <w:rPr>
                    <w:rFonts w:ascii="Cambria Math" w:hAnsi="Cambria Math"/>
                  </w:rPr>
                  <m:t>x∈R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Graph of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Pr="004F4C26">
                <w:rPr>
                  <w:rFonts w:ascii="Cambria Math" w:hAnsi="Cambria Math"/>
                </w:rPr>
                <w:t xml:space="preserve"> is symmetrical about line </w:t>
              </w:r>
              <m:oMath>
                <m:r>
                  <w:rPr>
                    <w:rFonts w:ascii="Cambria Math" w:hAnsi="Cambria Math"/>
                  </w:rPr>
                  <m:t>x=1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Differentiable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satisfies the relation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  <w:r w:rsidR="009519E1" w:rsidRPr="004F4C26">
                <w:rPr>
                  <w:rFonts w:ascii="Cambria Math" w:hAnsi="Cambria Math"/>
                </w:rPr>
                <w:t xml:space="preserve"> </w:t>
              </w:r>
              <w:r w:rsidRPr="004F4C26">
                <w:rPr>
                  <w:rFonts w:ascii="Cambria Math" w:hAnsi="Cambria Math"/>
                </w:rPr>
                <w:t xml:space="preserve">for all </w:t>
              </w:r>
              <m:oMath>
                <m:r>
                  <w:rPr>
                    <w:rFonts w:ascii="Cambria Math" w:hAnsi="Cambria Math"/>
                  </w:rPr>
                  <m:t>x∈R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AC04F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(3)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Differentiable function </w:t>
              </w:r>
              <m:oMath>
                <m:r>
                  <w:rPr>
                    <w:rFonts w:ascii="Cambria Math" w:hAnsi="Cambria Math"/>
                  </w:rPr>
                  <m:t>f(x)</m:t>
                </m:r>
              </m:oMath>
              <w:r w:rsidRPr="004F4C26">
                <w:rPr>
                  <w:rFonts w:ascii="Cambria Math" w:hAnsi="Cambria Math"/>
                </w:rPr>
                <w:t xml:space="preserve"> satisfies the relation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  <w:r w:rsidR="009519E1" w:rsidRPr="004F4C26">
                <w:rPr>
                  <w:rFonts w:ascii="Cambria Math" w:hAnsi="Cambria Math"/>
                </w:rPr>
                <w:t xml:space="preserve"> f</w:t>
              </w:r>
              <w:r w:rsidRPr="004F4C26">
                <w:rPr>
                  <w:rFonts w:ascii="Cambria Math" w:hAnsi="Cambria Math"/>
                </w:rPr>
                <w:t xml:space="preserve">or all </w:t>
              </w:r>
              <m:oMath>
                <m:r>
                  <w:rPr>
                    <w:rFonts w:ascii="Cambria Math" w:hAnsi="Cambria Math"/>
                  </w:rPr>
                  <m:t xml:space="preserve">x,y </m:t>
                </m:r>
              </m:oMath>
              <w:r w:rsidR="009519E1" w:rsidRPr="004F4C26">
                <w:rPr>
                  <w:rFonts w:ascii="Cambria Math" w:hAnsi="Cambria Math"/>
                </w:rPr>
                <w:t>and</w:t>
              </w:r>
              <m:oMath>
                <m:r>
                  <w:rPr>
                    <w:rFonts w:ascii="Cambria Math" w:hAnsi="Cambria Math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&gt;0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AC04F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  <w:r w:rsidR="0075664A" w:rsidRPr="004F4C26">
                <w:rPr>
                  <w:rFonts w:ascii="Cambria Math" w:hAnsi="Cambria Math"/>
                </w:rPr>
                <w:t xml:space="preserve"> has period 4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</m:oMath>
              <w:r w:rsidR="00BE54E1" w:rsidRPr="004F4C26">
                <w:rPr>
                  <w:rFonts w:ascii="Cambria Math" w:hAnsi="Cambria Math"/>
                </w:rPr>
                <w:t xml:space="preserve"> then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4F4C26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x&lt;0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func>
              </m:oMath>
              <w:r w:rsidR="00BE54E1" w:rsidRPr="004F4C26">
                <w:rPr>
                  <w:rFonts w:ascii="Cambria Math" w:hAnsi="Cambria Math"/>
                </w:rPr>
                <w:t xml:space="preserve"> then </w:t>
              </w: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BE54E1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>F</w:t>
              </w:r>
              <w:r w:rsidR="0075664A" w:rsidRPr="004F4C26">
                <w:rPr>
                  <w:rFonts w:ascii="Cambria Math" w:hAnsi="Cambria Math"/>
                </w:rPr>
                <w:t>or</w:t>
              </w:r>
              <w:r w:rsidRPr="004F4C26">
                <w:rPr>
                  <w:rFonts w:ascii="Cambria Math" w:hAnsi="Cambria Math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x&gt;1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-e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="00BE54E1" w:rsidRPr="004F4C26">
                <w:rPr>
                  <w:rFonts w:ascii="Cambria Math" w:hAnsi="Cambria Math"/>
                </w:rPr>
                <w:t>then</w:t>
              </w:r>
              <m:oMath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BE54E1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>For</w:t>
              </w:r>
              <m:oMath>
                <m:r>
                  <w:rPr>
                    <w:rFonts w:ascii="Cambria Math" w:hAnsi="Cambria Math"/>
                  </w:rPr>
                  <m:t xml:space="preserve"> x&lt;-1</m:t>
                </m:r>
              </m:oMath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75664A" w:rsidRPr="004F4C26" w:rsidRDefault="0075664A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u=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,v=|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x|, </m:t>
                        </m:r>
                      </m:e>
                    </m:func>
                  </m:e>
                </m:func>
              </m:oMath>
              <w:r w:rsidR="00BE54E1" w:rsidRPr="004F4C26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du/dv&gt;2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75664A" w:rsidRPr="004F4C26" w:rsidRDefault="00BE54E1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4F4C26">
                <w:rPr>
                  <w:rFonts w:ascii="Cambria Math" w:hAnsi="Cambria Math"/>
                </w:rPr>
                <w:t xml:space="preserve">For </w:t>
              </w:r>
              <m:oMath>
                <m:r>
                  <w:rPr>
                    <w:rFonts w:ascii="Cambria Math" w:hAnsi="Cambria Math"/>
                  </w:rPr>
                  <m:t>-1&lt;x&lt;0</m:t>
                </m:r>
              </m:oMath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AB3C39" w:rsidRPr="004F4C26" w:rsidRDefault="00AB3C39" w:rsidP="001C3DCA">
            <w:pPr>
              <w:spacing w:after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Match the value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F4C26">
              <w:rPr>
                <w:rFonts w:ascii="Cambria Math" w:hAnsi="Cambria Math"/>
              </w:rPr>
              <w:t xml:space="preserve"> in column </w:t>
            </w:r>
            <w:r w:rsidR="00FE6C7B" w:rsidRPr="004F4C26">
              <w:rPr>
                <w:rFonts w:ascii="Cambria Math" w:hAnsi="Cambria Math"/>
              </w:rPr>
              <w:t>II where derivative</w:t>
            </w:r>
            <w:r w:rsidRPr="004F4C26">
              <w:rPr>
                <w:rFonts w:ascii="Cambria Math" w:hAnsi="Cambria Math"/>
              </w:rPr>
              <w:t xml:space="preserve"> of the functio</w:t>
            </w:r>
            <w:r w:rsidR="00FE6C7B" w:rsidRPr="004F4C26">
              <w:rPr>
                <w:rFonts w:ascii="Cambria Math" w:hAnsi="Cambria Math"/>
              </w:rPr>
              <w:t>n i</w:t>
            </w:r>
            <w:r w:rsidRPr="004F4C26">
              <w:rPr>
                <w:rFonts w:ascii="Cambria Math" w:hAnsi="Cambria Math"/>
              </w:rPr>
              <w:t>n column I is negative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</w:rPr>
                    <m:t>x||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4F4C26">
                <w:rPr>
                  <w:rFonts w:ascii="Cambria Math" w:hAnsi="Cambria Math"/>
                </w:rPr>
                <w:t>(1,</w:t>
              </w:r>
              <w:r w:rsidR="00FE6C7B" w:rsidRPr="004F4C26">
                <w:rPr>
                  <w:rFonts w:ascii="Cambria Math" w:hAnsi="Cambria Math"/>
                </w:rPr>
                <w:t xml:space="preserve"> </w:t>
              </w:r>
              <w:r w:rsidRPr="004F4C26">
                <w:rPr>
                  <w:rFonts w:ascii="Cambria Math" w:hAnsi="Cambria Math"/>
                </w:rPr>
                <w:t>2)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y=|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</m:func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(-3,-2)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y=x[x/2],</m:t>
                </m:r>
              </m:oMath>
              <w:r w:rsidR="00FE6C7B" w:rsidRPr="004F4C26">
                <w:rPr>
                  <w:rFonts w:ascii="Cambria Math" w:hAnsi="Cambria Math"/>
                </w:rPr>
                <w:t xml:space="preserve"> where [.] represents greatest</w:t>
              </w:r>
              <w:r w:rsidRPr="004F4C26">
                <w:rPr>
                  <w:rFonts w:ascii="Cambria Math" w:hAnsi="Cambria Math"/>
                </w:rPr>
                <w:t xml:space="preserve"> integer function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(-1,0)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y=|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x|</m:t>
                      </m:r>
                    </m:e>
                  </m:func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AB3C39" w:rsidRPr="004F4C26" w:rsidRDefault="00AB3C39" w:rsidP="001C3DC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w:rPr>
                      <w:rFonts w:ascii="Cambria Math" w:hAnsi="Cambria Math"/>
                    </w:rPr>
                    <m:t>(0,1)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t,q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14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126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-126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1E70D9" w:rsidRDefault="0031622B" w:rsidP="001E70D9">
                    <w:pPr>
                      <w:spacing w:after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</w:rPr>
                                <m:t>h→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func>
                    </m:oMath>
                    <w:r>
                      <w:rPr>
                        <w:rFonts w:ascii="Cambria Math" w:hAnsi="Cambria Math"/>
                      </w:rPr>
                      <w:t xml:space="preserve"> where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oMath>
                  </w:p>
                  <w:p w:rsidR="00FE08F1" w:rsidRPr="00611E2C" w:rsidRDefault="003C5D67" w:rsidP="001E70D9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3C5D67">
                      <w:rPr>
                        <w:rFonts w:ascii="Cambria Math" w:eastAsiaTheme="minorEastAsia" w:hAnsi="Cambria Math"/>
                      </w:rPr>
                      <w:t>On the basis of above information, answer the following questions 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E70D9" w:rsidRDefault="0031622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,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E70D9" w:rsidRPr="003C5D67" w:rsidRDefault="0031622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u</m:t>
                    </m:r>
                  </m:e>
                </m:d>
                <m:r>
                  <w:rPr>
                    <w:rFonts w:ascii="Cambria Math" w:hAnsi="Cambria Math" w:cs="Calibri"/>
                  </w:rPr>
                  <m:t>v</m:t>
                </m:r>
                <m:r>
                  <w:rPr>
                    <w:rFonts w:ascii="Cambria Math" w:hAnsi="Cambria Math" w:cs="Calibri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v</m:t>
                    </m:r>
                  </m:e>
                </m:d>
                <m:r>
                  <w:rPr>
                    <w:rFonts w:ascii="Cambria Math" w:hAnsi="Cambria Math" w:cs="Calibri"/>
                  </w:rPr>
                  <m:t>u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E70D9" w:rsidRPr="003C5D67" w:rsidRDefault="0031622B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E70D9" w:rsidRPr="003C5D67" w:rsidRDefault="0031622B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libri"/>
                  </w:rPr>
                  <m:t>u</m:t>
                </m:r>
                <m:r>
                  <w:rPr>
                    <w:rFonts w:ascii="Cambria Math" w:hAnsi="Cambria Math" w:cs="Calibr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libri"/>
                  </w:rPr>
                  <m:t>v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E70D9" w:rsidRDefault="0031622B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127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- 127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8E4243" w:rsidRDefault="00114CAD" w:rsidP="008E4243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be a differentiable function of </w:t>
                    </w:r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such whose second, third,…, nth derivatives exist.</w:t>
                    </w:r>
                    <m:oMath>
                      <m:r>
                        <w:rPr>
                          <w:rFonts w:ascii="Cambria Math" w:hAnsi="Cambria Math"/>
                        </w:rPr>
                        <m:t>ie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oMath>
                    <w:r>
                      <w:rPr>
                        <w:rFonts w:ascii="Cambria Math" w:hAnsi="Cambria Math"/>
                      </w:rPr>
                      <w:t>nth derivative of y is denoted by</w:t>
                    </w:r>
                  </w:p>
                  <w:p w:rsidR="008E4243" w:rsidRDefault="00114CAD" w:rsidP="008E4243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  <w:p w:rsidR="008E4243" w:rsidRDefault="00114CAD" w:rsidP="008E4243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</w:rPr>
                                  <m:t>h→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+h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func>
                      </m:oMath>
                    </m:oMathPara>
                  </w:p>
                  <w:p w:rsidR="00FE08F1" w:rsidRPr="00611E2C" w:rsidRDefault="004D6EB8" w:rsidP="008E4243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 w:rsidRPr="004D6EB8">
                      <w:rPr>
                        <w:rFonts w:ascii="Cambria Math" w:eastAsiaTheme="minorEastAsia" w:hAnsi="Cambria Math"/>
                      </w:rPr>
                      <w:t>On the basis of above information, answer the following question :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4243" w:rsidRDefault="00114CAD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+7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then the value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E4243" w:rsidRDefault="00114CAD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243" w:rsidRPr="004D6EB8" w:rsidRDefault="00114CAD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243" w:rsidRPr="004D6EB8" w:rsidRDefault="00114CAD" w:rsidP="00DC7D7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E4243" w:rsidRPr="004D6EB8" w:rsidRDefault="00114CAD" w:rsidP="00DC7D7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.7</m:t>
                </m:r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128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- 128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75664A" w:rsidRPr="004F4C26" w:rsidRDefault="0075664A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m:oMath>
                      <m:r>
                        <w:rPr>
                          <w:rFonts w:ascii="Cambria Math" w:hAnsi="Cambria Math" w:cs="Times New Roman"/>
                        </w:rPr>
                        <m:t>f(x)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is a polynomial function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f:R→R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such that</w:t>
                    </w:r>
                    <w:r w:rsidR="000E73A0" w:rsidRPr="004F4C26">
                      <w:rPr>
                        <w:rFonts w:ascii="Cambria Math" w:hAnsi="Cambria Math" w:cs="Times New Roman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f"(x)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value of </w:t>
            </w:r>
            <m:oMath>
              <m:r>
                <w:rPr>
                  <w:rFonts w:ascii="Cambria Math" w:hAnsi="Cambria Math" w:cs="Times New Roman"/>
                </w:rPr>
                <m:t>f(3)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15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5664A" w:rsidRPr="004F4C26" w:rsidRDefault="0075664A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129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- 129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87759F" w:rsidRPr="004F4C26" w:rsidRDefault="0087759F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m:oMath>
                      <m:r>
                        <w:rPr>
                          <w:rFonts w:ascii="Cambria Math" w:hAnsi="Cambria Math" w:cs="Times New Roman"/>
                        </w:rPr>
                        <m:t>f:R→R,f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f'''(3)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for all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x∈R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value of </w:t>
            </w:r>
            <m:oMath>
              <m:r>
                <w:rPr>
                  <w:rFonts w:ascii="Cambria Math" w:hAnsi="Cambria Math" w:cs="Times New Roman"/>
                </w:rPr>
                <m:t>f(1)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95BFC" w:rsidRPr="004F4C26" w:rsidRDefault="000E73A0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4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130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- 130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E95BFC" w:rsidRPr="004F4C26" w:rsidRDefault="00E95BF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w:r w:rsidRPr="004F4C26">
                      <w:rPr>
                        <w:rFonts w:ascii="Cambria Math" w:hAnsi="Cambria Math" w:cs="Times New Roman"/>
                        <w:b/>
                      </w:rPr>
                      <w:t>Repeated roots</w:t>
                    </w:r>
                    <w:r w:rsidRPr="004F4C26">
                      <w:rPr>
                        <w:rFonts w:ascii="Cambria Math" w:hAnsi="Cambria Math" w:cs="Times New Roman"/>
                      </w:rPr>
                      <w:t xml:space="preserve">: if equation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=0,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where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f(x)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is a polynomial function, and if it has roots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α,α,β,…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or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root is repeated root, then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is equivalent to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…=0,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from which we can conclude that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="00220DAC" w:rsidRPr="004F4C26">
                      <w:rPr>
                        <w:rFonts w:ascii="Cambria Math" w:hAnsi="Cambria Math" w:cs="Times New Roman"/>
                      </w:rPr>
                      <w:t xml:space="preserve"> </w:t>
                    </w:r>
                    <w:r w:rsidRPr="004F4C26">
                      <w:rPr>
                        <w:rFonts w:ascii="Cambria Math" w:hAnsi="Cambria Math" w:cs="Times New Roman"/>
                      </w:rPr>
                      <w:t>or</w:t>
                    </w:r>
                    <w:r w:rsidR="000E73A0" w:rsidRPr="004F4C26">
                      <w:rPr>
                        <w:rFonts w:ascii="Cambria Math" w:hAnsi="Cambria Math" w:cs="Times New Roman"/>
                      </w:rPr>
                      <w:t xml:space="preserve">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x-β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…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x-α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x-β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"/>
                              <m:endChr m:val="]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or </w:t>
                    </w:r>
                    <m:oMath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  <m:d>
                        <m:dPr>
                          <m:begChr m:val="["/>
                          <m:endChr m:val="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x-α</m:t>
                          </m:r>
                        </m:e>
                      </m:d>
                      <m:d>
                        <m:dPr>
                          <m:begChr m:val="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…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has root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α.</m:t>
                      </m:r>
                    </m:oMath>
                    <w:r w:rsidR="00220DAC" w:rsidRPr="004F4C26">
                      <w:rPr>
                        <w:rFonts w:ascii="Cambria Math" w:hAnsi="Cambria Math" w:cs="Times New Roman"/>
                      </w:rPr>
                      <w:t xml:space="preserve"> T</w:t>
                    </w:r>
                    <w:r w:rsidRPr="004F4C26">
                      <w:rPr>
                        <w:rFonts w:ascii="Cambria Math" w:hAnsi="Cambria Math" w:cs="Times New Roman"/>
                      </w:rPr>
                      <w:t xml:space="preserve">hus, if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root occurs twice in equation , then it is common in equations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</w:p>
                  <w:p w:rsidR="00E95BFC" w:rsidRPr="004F4C26" w:rsidRDefault="00E95BF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w:r w:rsidRPr="004F4C26">
                      <w:rPr>
                        <w:rFonts w:ascii="Cambria Math" w:hAnsi="Cambria Math" w:cs="Times New Roman"/>
                      </w:rPr>
                      <w:t xml:space="preserve">Similarly, if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root occurs thrice in equation, then it is common in the equations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f"(x)=0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>x-c</m:t>
              </m:r>
            </m:oMath>
            <w:r w:rsidRPr="004F4C26">
              <w:rPr>
                <w:rFonts w:ascii="Cambria Math" w:hAnsi="Cambria Math" w:cs="Times New Roman"/>
              </w:rPr>
              <w:t xml:space="preserve"> is a factor of order </w:t>
            </w: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4F4C26">
              <w:rPr>
                <w:rFonts w:ascii="Cambria Math" w:hAnsi="Cambria Math" w:cs="Times New Roman"/>
              </w:rPr>
              <w:t xml:space="preserve"> of the polynomial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of degree </w:t>
            </w:r>
            <m:oMath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1&lt;m&lt;n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r>
                <w:rPr>
                  <w:rFonts w:ascii="Cambria Math" w:hAnsi="Cambria Math" w:cs="Times New Roman"/>
                </w:rPr>
                <m:t>x=c</m:t>
              </m:r>
            </m:oMath>
            <w:r w:rsidRPr="004F4C26">
              <w:rPr>
                <w:rFonts w:ascii="Cambria Math" w:hAnsi="Cambria Math" w:cs="Times New Roman"/>
              </w:rPr>
              <w:t xml:space="preserve"> is a root of the polynomial (where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represent </w:t>
            </w:r>
            <m:oMath>
              <m:r>
                <w:rPr>
                  <w:rFonts w:ascii="Cambria Math" w:hAnsi="Cambria Math" w:cs="Times New Roman"/>
                </w:rPr>
                <m:t>r</m:t>
              </m:r>
            </m:oMath>
            <w:r w:rsidRPr="004F4C26">
              <w:rPr>
                <w:rFonts w:ascii="Cambria Math" w:hAnsi="Cambria Math" w:cs="Times New Roman"/>
              </w:rPr>
              <w:t xml:space="preserve">th derivative of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="00220DAC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>w.r.t.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95BF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95BF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f"(x)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E95BFC" w:rsidRPr="004F4C26" w:rsidRDefault="00E95BF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0760C" w:rsidRPr="004F4C26" w:rsidRDefault="0050760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w:r w:rsidRPr="004F4C26">
                      <w:rPr>
                        <w:rFonts w:ascii="Cambria Math" w:hAnsi="Cambria Math" w:cs="Times New Roman"/>
                      </w:rPr>
                      <w:t xml:space="preserve">Equation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-1=0,n&gt;1,n∈N,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has roots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b>
                      </m:sSub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value of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/2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0760C" w:rsidRPr="004F4C26" w:rsidRDefault="0050760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m:oMath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r>
                        <w:rPr>
                          <w:rFonts w:ascii="Cambria Math" w:hAnsi="Cambria Math" w:cs="Times New Roman"/>
                        </w:rPr>
                        <m:t>"(2)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+f"(x)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 value of </w:t>
            </w:r>
            <m:oMath>
              <m:r>
                <w:rPr>
                  <w:rFonts w:ascii="Cambria Math" w:hAnsi="Cambria Math" w:cs="Times New Roman"/>
                </w:rPr>
                <m:t>f(3)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  <w:oMath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0760C" w:rsidRPr="004F4C26" w:rsidRDefault="0050760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+3xy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∀ x, y∈R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=-4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Number of real roots of the equation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3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134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- 134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50760C" w:rsidRPr="004F4C26" w:rsidRDefault="0050760C" w:rsidP="001C3DCA">
                    <w:pPr>
                      <w:spacing w:after="0"/>
                      <w:contextualSpacing/>
                      <w:spacing w:after="0" w:line="240" w:lineRule="auto"/>
                      <w:rPr>
                        <w:rFonts w:ascii="Cambria Math" w:hAnsi="Cambria Math" w:cs="Times New Roman"/>
                      </w:rPr>
                    </w:pPr>
                    <w:r w:rsidRPr="004F4C26">
                      <w:rPr>
                        <w:rFonts w:ascii="Cambria Math" w:hAnsi="Cambria Math" w:cs="Times New Roman"/>
                      </w:rPr>
                      <w:t xml:space="preserve">A curve is represented parametrically by the equations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x=f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sup>
                      </m:sSup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y=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a,b&gt;0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a≠1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,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b≠1</m:t>
                      </m:r>
                    </m:oMath>
                    <w:r w:rsidRPr="004F4C26">
                      <w:rPr>
                        <w:rFonts w:ascii="Cambria Math" w:hAnsi="Cambria Math" w:cs="Times New Roman"/>
                      </w:rPr>
                      <w:t xml:space="preserve"> where </w:t>
                    </w:r>
                    <m:oMath>
                      <m:r>
                        <w:rPr>
                          <w:rFonts w:ascii="Cambria Math" w:hAnsi="Cambria Math" w:cs="Times New Roman"/>
                        </w:rPr>
                        <m:t>t∈R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Which of the following is not a correct expression for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50760C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-g(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f(t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0760C" w:rsidRPr="004F4C26" w:rsidRDefault="00AC04F9" w:rsidP="001C3DCA">
            <w:pPr>
              <w:spacing w:after="0"/>
              <w:contextualSpacing/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f(t)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g(</m:t>
                    </m:r>
                    <m:r>
                      <w:rPr>
                        <w:rFonts w:ascii="Cambria Math" w:hAnsi="Cambria Math" w:cs="Times New Roman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AC04F9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e+h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e+h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oMath>
            <w:r w:rsidR="00516C7B"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Suppose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a≠b,</m:t>
              </m:r>
            </m:oMath>
            <w:r w:rsidRPr="004F4C26">
              <w:rPr>
                <w:rFonts w:ascii="Cambria Math" w:hAnsi="Cambria Math"/>
              </w:rPr>
              <w:t xml:space="preserve"> and that </w:t>
            </w:r>
            <m:oMath>
              <m:r>
                <w:rPr>
                  <w:rFonts w:ascii="Cambria Math" w:hAnsi="Cambria Math"/>
                </w:rPr>
                <m:t>f"(x)-2f'(x)-15f(x)=0</m:t>
              </m:r>
            </m:oMath>
            <w:r w:rsidRPr="004F4C26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x.</m:t>
              </m:r>
            </m:oMath>
            <w:r w:rsidRPr="004F4C26">
              <w:rPr>
                <w:rFonts w:ascii="Cambria Math" w:hAnsi="Cambria Math"/>
              </w:rPr>
              <w:t xml:space="preserve"> </w:t>
            </w:r>
            <w:r w:rsidR="001812DB" w:rsidRPr="004F4C26">
              <w:rPr>
                <w:rFonts w:ascii="Cambria Math" w:hAnsi="Cambria Math"/>
              </w:rPr>
              <w:t>T</w:t>
            </w:r>
            <w:r w:rsidRPr="004F4C26">
              <w:rPr>
                <w:rFonts w:ascii="Cambria Math" w:hAnsi="Cambria Math"/>
              </w:rPr>
              <w:t xml:space="preserve">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r>
                <w:rPr>
                  <w:rFonts w:ascii="Cambria Math" w:hAnsi="Cambria Math"/>
                </w:rPr>
                <m:t>/3</m:t>
              </m:r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1/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27</m:t>
                              </m:r>
                            </m:sub>
                          </m:sSub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-2x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49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-x-1</m:t>
                  </m:r>
                </m:den>
              </m:f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=ax+b,</m:t>
              </m:r>
            </m:oMath>
            <w:r w:rsidRPr="004F4C26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a+b</m:t>
              </m:r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5/4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at </w:t>
            </w:r>
            <m:oMath>
              <m:r>
                <w:rPr>
                  <w:rFonts w:ascii="Cambria Math" w:hAnsi="Cambria Math"/>
                </w:rPr>
                <m:t>x=5,</m:t>
              </m:r>
            </m:oMath>
            <w:r w:rsidRPr="004F4C26">
              <w:rPr>
                <w:rFonts w:ascii="Cambria Math" w:hAnsi="Cambria Math"/>
              </w:rPr>
              <w:t xml:space="preserve">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2x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ax+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3x</m:t>
                                    </m:r>
                                  </m:e>
                                </m:func>
                              </m:e>
                            </m:func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x≠0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0;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x=0</m:t>
                        </m:r>
                      </m:e>
                    </m:mr>
                  </m:m>
                  <m:r>
                    <w:rPr>
                      <w:rFonts w:ascii="Cambria Math" w:hAnsi="Cambria Math" w:cs="Times New Roman"/>
                    </w:rPr>
                    <m:t>.</m:t>
                  </m:r>
                </m:e>
              </m:d>
            </m:oMath>
            <w:r w:rsidR="001812DB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If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'(0)</m:t>
              </m:r>
            </m:oMath>
            <w:r w:rsidRPr="004F4C26">
              <w:rPr>
                <w:rFonts w:ascii="Cambria Math" w:hAnsi="Cambria Math" w:cs="Times New Roman"/>
              </w:rPr>
              <w:t xml:space="preserve"> exists and is equal to non-zero value </w:t>
            </w: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4F4C26">
              <w:rPr>
                <w:rFonts w:ascii="Cambria Math" w:hAnsi="Cambria Math" w:cs="Times New Roman"/>
              </w:rPr>
              <w:t xml:space="preserve">, then </w:t>
            </w:r>
            <m:oMath>
              <m:r>
                <w:rPr>
                  <w:rFonts w:ascii="Cambria Math" w:hAnsi="Cambria Math" w:cs="Times New Roman"/>
                </w:rPr>
                <m:t>52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1812DB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is an odd differentiable function defined on </w:t>
            </w:r>
            <m:oMath>
              <m:r>
                <w:rPr>
                  <w:rFonts w:ascii="Cambria Math" w:hAnsi="Cambria Math"/>
                </w:rPr>
                <m:t>(-∞,∞)</m:t>
              </m:r>
            </m:oMath>
            <w:r w:rsidRPr="004F4C26">
              <w:rPr>
                <w:rFonts w:ascii="Cambria Math" w:hAnsi="Cambria Math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=-2,</m:t>
              </m:r>
            </m:oMath>
            <w:r w:rsidR="001812DB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  <w:r w:rsidRPr="004F4C26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5664A" w:rsidRPr="004F4C26" w:rsidRDefault="0075664A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990C01" w:rsidRPr="004F4C26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</m:t>
              </m:r>
            </m:oMath>
            <w:r w:rsidRPr="004F4C26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x.</m:t>
              </m:r>
            </m:oMath>
            <w:r w:rsidR="00990C01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 xml:space="preserve">=5 </m:t>
              </m:r>
            </m:oMath>
            <w:r w:rsidR="00990C01" w:rsidRPr="004F4C26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=4.</m:t>
              </m:r>
            </m:oMath>
            <w:r w:rsidR="00990C01" w:rsidRPr="004F4C26">
              <w:rPr>
                <w:rFonts w:ascii="Cambria Math" w:hAnsi="Cambria Math"/>
              </w:rPr>
              <w:t xml:space="preserve"> T</w:t>
            </w:r>
            <w:r w:rsidRPr="004F4C26">
              <w:rPr>
                <w:rFonts w:ascii="Cambria Math" w:hAnsi="Cambria Math"/>
              </w:rPr>
              <w:t xml:space="preserve">hen the value of </w:t>
            </w:r>
            <m:oMath>
              <m:r>
                <w:rPr>
                  <w:rFonts w:ascii="Cambria Math" w:hAnsi="Cambria Math"/>
                </w:rPr>
                <m:t>[f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990C01"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4F4C26">
              <w:rPr>
                <w:rFonts w:ascii="Cambria Math" w:hAnsi="Cambria Math"/>
              </w:rPr>
              <w:t xml:space="preserve"> satisfies the relation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=2f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rad>
              <m:r>
                <w:rPr>
                  <w:rFonts w:ascii="Cambria Math" w:hAnsi="Cambria Math"/>
                </w:rPr>
                <m:t xml:space="preserve"> ∀ x,y∈R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f(6)</m:t>
              </m:r>
            </m:oMath>
            <w:r w:rsidRPr="004F4C26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Suppose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=2,</m:t>
              </m:r>
            </m:oMath>
            <w:r w:rsidRPr="004F4C26">
              <w:rPr>
                <w:rFonts w:ascii="Cambria Math" w:hAnsi="Cambria Math"/>
              </w:rPr>
              <w:t xml:space="preserve"> and let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 w:rsidR="001812DB" w:rsidRPr="004F4C26">
              <w:rPr>
                <w:rFonts w:ascii="Cambria Math" w:hAnsi="Cambria Math"/>
              </w:rPr>
              <w:t xml:space="preserve"> T</w:t>
            </w:r>
            <w:r w:rsidRPr="004F4C26">
              <w:rPr>
                <w:rFonts w:ascii="Cambria Math" w:hAnsi="Cambria Math"/>
              </w:rPr>
              <w:t xml:space="preserve">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(0)</m:t>
              </m:r>
            </m:oMath>
            <w:r w:rsidR="001812DB" w:rsidRPr="004F4C26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z=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x.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 non-zero polynomial with real coefficients has the property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∙f"(x).</m:t>
              </m:r>
            </m:oMath>
            <w:r w:rsidR="001812DB" w:rsidRPr="004F4C26">
              <w:rPr>
                <w:rFonts w:ascii="Cambria Math" w:hAnsi="Cambria Math"/>
              </w:rPr>
              <w:t xml:space="preserve"> I</w:t>
            </w:r>
            <w:r w:rsidRPr="004F4C26">
              <w:rPr>
                <w:rFonts w:ascii="Cambria Math" w:hAnsi="Cambria Math"/>
              </w:rPr>
              <w:t xml:space="preserve">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4F4C26">
              <w:rPr>
                <w:rFonts w:ascii="Cambria Math" w:hAnsi="Cambria Math"/>
              </w:rPr>
              <w:t xml:space="preserve"> is the leading coefficient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1/(2a)</m:t>
              </m:r>
            </m:oMath>
            <w:r w:rsidR="001812DB"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4F4C26">
              <w:rPr>
                <w:rFonts w:ascii="Cambria Math" w:hAnsi="Cambria Math"/>
              </w:rPr>
              <w:t xml:space="preserve"> satisfies the relation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=f(-x)×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4F4C26">
              <w:rPr>
                <w:rFonts w:ascii="Cambria Math" w:hAnsi="Cambria Math"/>
              </w:rPr>
              <w:t xml:space="preserve"> for all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=3,</m:t>
              </m:r>
            </m:oMath>
            <w:r w:rsidRPr="004F4C26">
              <w:rPr>
                <w:rFonts w:ascii="Cambria Math" w:hAnsi="Cambria Math"/>
              </w:rPr>
              <w:t xml:space="preserve"> now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=3,</m:t>
              </m:r>
            </m:oMath>
            <w:r w:rsidRPr="004F4C26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f(-3)</m:t>
              </m:r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 function is represented parametrically by the equations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1+t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;y=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dx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</m:oMath>
            <w:r w:rsidRPr="004F4C26">
              <w:rPr>
                <w:rFonts w:ascii="Cambria Math" w:hAnsi="Cambria Math" w:cs="Times New Roman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Let 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a twice differentiable function 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-∞,∞</m:t>
                  </m:r>
                </m:e>
              </m:d>
            </m:oMath>
            <w:r w:rsidRPr="004F4C26">
              <w:rPr>
                <w:rFonts w:ascii="Cambria Math" w:hAnsi="Cambria Math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  <m:r>
                <w:rPr>
                  <w:rFonts w:ascii="Cambria Math" w:hAnsi="Cambria Math"/>
                </w:rPr>
                <m:t>=1.</m:t>
              </m:r>
            </m:oMath>
            <w:r w:rsidRPr="004F4C26">
              <w:rPr>
                <w:rFonts w:ascii="Cambria Math" w:hAnsi="Cambria Math"/>
              </w:rPr>
              <w:t xml:space="preserve"> </w:t>
            </w:r>
            <w:r w:rsidR="001812DB" w:rsidRPr="004F4C26">
              <w:rPr>
                <w:rFonts w:ascii="Cambria Math" w:hAnsi="Cambria Math"/>
              </w:rPr>
              <w:t>T</w:t>
            </w:r>
            <w:r w:rsidRPr="004F4C26">
              <w:rPr>
                <w:rFonts w:ascii="Cambria Math" w:hAnsi="Cambria Math"/>
              </w:rPr>
              <w:t xml:space="preserve">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"(-π)</m:t>
                  </m:r>
                </m:e>
              </m:d>
            </m:oMath>
            <w:r w:rsidRPr="004F4C26">
              <w:rPr>
                <w:rFonts w:ascii="Cambria Math" w:hAnsi="Cambria Math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graph of </w:t>
            </w:r>
            <m:oMath>
              <m:r>
                <w:rPr>
                  <w:rFonts w:ascii="Cambria Math" w:hAnsi="Cambria Math"/>
                </w:rPr>
                <m:t>y=f(x)</m:t>
              </m:r>
            </m:oMath>
            <w:r w:rsidRPr="004F4C26">
              <w:rPr>
                <w:rFonts w:ascii="Cambria Math" w:hAnsi="Cambria Math"/>
              </w:rPr>
              <w:t xml:space="preserve"> is symmetrical about the point (5,</w:t>
            </w:r>
            <w:r w:rsidR="001812DB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0)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  <m:r>
                <w:rPr>
                  <w:rFonts w:ascii="Cambria Math" w:hAnsi="Cambria Math"/>
                </w:rPr>
                <m:t>=3,</m:t>
              </m:r>
            </m:oMath>
            <w:r w:rsidR="001812DB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(3)</m:t>
              </m:r>
            </m:oMath>
            <w:r w:rsidR="001812DB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</m:t>
                  </m:r>
                </m:e>
              </m:d>
              <m:r>
                <w:rPr>
                  <w:rFonts w:ascii="Cambria Math" w:hAnsi="Cambria Math"/>
                </w:rPr>
                <m:t>,n∈N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=5040,</m:t>
              </m:r>
            </m:oMath>
            <w:r w:rsidRPr="004F4C26">
              <w:rPr>
                <w:rFonts w:ascii="Cambria Math" w:hAnsi="Cambria Math"/>
              </w:rPr>
              <w:t xml:space="preserve"> then the value of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the function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+1+x+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  <w:r w:rsidR="001812DB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then the reciprocal of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oMath>
            <w:r w:rsidR="001812DB" w:rsidRPr="004F4C26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16C7B" w:rsidRPr="004F4C26" w:rsidRDefault="00516C7B" w:rsidP="001C3DC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-9x+c</m:t>
              </m:r>
            </m:oMath>
            <w:r w:rsidR="001812DB" w:rsidRPr="004F4C26">
              <w:rPr>
                <w:rFonts w:ascii="Cambria Math" w:hAnsi="Cambria Math"/>
              </w:rPr>
              <w:t xml:space="preserve"> is one of the for</w:t>
            </w:r>
            <w:r w:rsidRPr="004F4C26">
              <w:rPr>
                <w:rFonts w:ascii="Cambria Math" w:hAnsi="Cambria Math"/>
              </w:rPr>
              <w:t xml:space="preserve">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x-β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then positive value of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4F4C26">
              <w:rPr>
                <w:rFonts w:ascii="Cambria Math" w:hAnsi="Cambria Math"/>
              </w:rPr>
              <w:t xml:space="preserve"> is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08:57:00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519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1.DIFFERENTITATION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9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</w:t>
            </w:r>
            <w:r>
              <w:rPr>
                <w:rFonts w:asciiTheme="majorHAnsi" w:hAnsiTheme="majorHAnsi"/>
                <w:b/>
                <w:bCs/>
              </w:rPr>
              <w:tab/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598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08:57:00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519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1.DIFFERENTITATION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2θ</m:t>
                  </m:r>
                </m:e>
              </m:func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2θ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2θ</m:t>
                          </m:r>
                        </m:e>
                      </m:func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2θ</m:t>
                          </m:r>
                        </m:e>
                      </m:func>
                    </m:e>
                  </m:rad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2θ</m:t>
                          </m:r>
                        </m:e>
                      </m:func>
                    </m:e>
                  </m:rad>
                </m:den>
              </m:f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-θ</m:t>
                        </m:r>
                      </m:e>
                    </m:d>
                  </m:e>
                </m:func>
              </m:oMath>
            </m:oMathPara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</m:e>
                    </m:ra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2θ=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⇒θ=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6</m:t>
                      </m:r>
                    </m:den>
                  </m:f>
                </m:e>
              </m:func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,y=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</m:e>
                  </m:func>
                </m:e>
              </m:func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 xml:space="preserve">θ,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dθ</m:t>
                  </m:r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-θ</m:t>
                      </m:r>
                    </m:e>
                  </m:d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</w:t>
            </w:r>
            <w:r w:rsidR="00013566" w:rsidRPr="004F4C26">
              <w:rPr>
                <w:rFonts w:ascii="Cambria Math" w:hAnsi="Cambria Math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e>
              </m:func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dθ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dθ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-θ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>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="00013566" w:rsidRPr="004F4C26">
              <w:rPr>
                <w:rFonts w:ascii="Cambria Math" w:hAnsi="Cambria Math" w:cs="Times New Roman"/>
              </w:rPr>
              <w:t xml:space="preserve"> i.e</w:t>
            </w:r>
            <m:oMath>
              <m:r>
                <w:rPr>
                  <w:rFonts w:ascii="Cambria Math" w:hAnsi="Cambria Math" w:cs="Times New Roman"/>
                </w:rPr>
                <m:t>.,θ=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den>
                          </m:f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π/12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den>
                          </m:f>
                        </m:e>
                      </m:func>
                    </m:e>
                  </m:func>
                </m:den>
              </m:f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sec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12</m:t>
                                </m:r>
                              </m:den>
                            </m:f>
                          </m:e>
                        </m:func>
                      </m:e>
                    </m:func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=-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e>
                        </m:func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=2f(x)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-f(x)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=2f(x)×f'(x)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 xml:space="preserve">x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log </m:t>
                    </m:r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x(1+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x=e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=4e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Times New Roman"/>
                      </w:rPr>
                      <m:t>x)=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df(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x)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e>
                    </m:d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both sides w.r.t. </w:t>
            </w:r>
            <m:oMath>
              <m:r>
                <w:rPr>
                  <w:rFonts w:ascii="Cambria Math" w:hAnsi="Cambria Math" w:cs="Times New Roman"/>
                </w:rPr>
                <m:t>x.,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+y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2x=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+xy=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ra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+xy+1=0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x/2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x/2</m:t>
                                    </m:r>
                                  </m:e>
                                </m:func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cot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C03BB5" w:rsidRDefault="00C03BB5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dy/dx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C03BB5" w:rsidRDefault="00C03BB5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rPr>
                <w:rFonts w:ascii="Cambria Math" w:hAnsi="Cambria Math"/>
              </w:rPr>
              <w:t xml:space="preserve"> </w:t>
            </w:r>
          </w:p>
          <w:p w:rsidR="00C03BB5" w:rsidRPr="00611E2C" w:rsidRDefault="00C03BB5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 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e>
                    </m:func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x,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for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0≤x≤π/4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for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π/4&lt;x≤π/2</m:t>
                          </m:r>
                        </m:e>
                      </m:mr>
                    </m:m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x+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for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0&lt;x&lt;π/4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for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π/4&lt;x&lt;π/2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dy|dt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dx|dt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4t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y+1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=y.2x+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In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In </m:t>
                  </m:r>
                  <m:r>
                    <w:rPr>
                      <w:rFonts w:ascii="Cambria Math" w:hAnsi="Cambria Math" w:cs="Times New Roman"/>
                    </w:rPr>
                    <m:t>x.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In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x)</m:t>
                      </m:r>
                    </m:e>
                  </m:func>
                </m:sup>
              </m:sSup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x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x)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0+0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P(x)</m:t>
              </m:r>
            </m:oMath>
            <w:r w:rsidRPr="004F4C26">
              <w:rPr>
                <w:rFonts w:ascii="Cambria Math" w:hAnsi="Cambria Math"/>
              </w:rPr>
              <w:t xml:space="preserve"> is a polynomial of degree 3 and hence thrice differentiable,</w:t>
            </w:r>
          </w:p>
          <w:p w:rsidR="00516C7B" w:rsidRPr="004F4C26" w:rsidRDefault="008E665C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T</w:t>
            </w:r>
            <w:r w:rsidR="00516C7B" w:rsidRPr="004F4C26">
              <w:rPr>
                <w:rFonts w:ascii="Cambria Math" w:hAnsi="Cambria Math"/>
              </w:rPr>
              <w:t>hen</w:t>
            </w:r>
            <w:r w:rsidRPr="004F4C26">
              <w:rPr>
                <w:rFonts w:ascii="Cambria Math" w:hAnsi="Cambria Mat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=P(x)</m:t>
              </m:r>
            </m:oMath>
            <w:r w:rsidR="00516C7B" w:rsidRPr="004F4C26">
              <w:rPr>
                <w:rFonts w:ascii="Cambria Math" w:hAnsi="Cambria Math"/>
              </w:rPr>
              <w:t xml:space="preserve">            (1)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Differentiate(1)</w:t>
            </w:r>
            <w:r w:rsidR="008E665C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4F4C26">
              <w:rPr>
                <w:rFonts w:ascii="Cambria Math" w:hAnsi="Cambria Math"/>
              </w:rPr>
              <w:t xml:space="preserve"> we get    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=P'(x)</m:t>
              </m:r>
            </m:oMath>
            <w:r w:rsidRPr="004F4C26">
              <w:rPr>
                <w:rFonts w:ascii="Cambria Math" w:hAnsi="Cambria Math"/>
              </w:rPr>
              <w:t xml:space="preserve">         </w:t>
            </w:r>
            <w:r w:rsidR="008E665C" w:rsidRPr="004F4C26">
              <w:rPr>
                <w:rFonts w:ascii="Cambria Math" w:hAnsi="Cambria Math"/>
              </w:rPr>
              <w:t xml:space="preserve">  </w:t>
            </w:r>
            <w:r w:rsidRPr="004F4C26">
              <w:rPr>
                <w:rFonts w:ascii="Cambria Math" w:hAnsi="Cambria Math"/>
              </w:rPr>
              <w:t>(2)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Again differentiate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4F4C26">
              <w:rPr>
                <w:rFonts w:ascii="Cambria Math" w:hAnsi="Cambria Math"/>
              </w:rPr>
              <w:t xml:space="preserve"> we get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+2y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+2y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=P''(x)</m:t>
              </m:r>
            </m:oMath>
            <w:r w:rsidRPr="004F4C26">
              <w:rPr>
                <w:rFonts w:ascii="Cambria Math" w:hAnsi="Cambria Math"/>
              </w:rPr>
              <w:t xml:space="preserve">      [Using (2)]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P''(x)-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P'(x)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=2P(x)P''(x)-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P'(x)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/>
              </w:rPr>
              <w:t xml:space="preserve">    [Using(1)]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=P(x)P''(x)-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P'(x)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Again differentiating with respect to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Pr="004F4C26">
              <w:rPr>
                <w:rFonts w:ascii="Cambria Math" w:hAnsi="Cambria Math"/>
              </w:rPr>
              <w:t xml:space="preserve"> we get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=P'''(x)P(x)+P''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P''(x)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=P'''(x)P(x)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x)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se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cot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</m:func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90EE9" w:rsidRPr="004F4C26" w:rsidRDefault="004C6917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π/4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-4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func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   </w:t>
            </w:r>
            <w:r w:rsidR="00D90EE9" w:rsidRPr="004F4C26">
              <w:rPr>
                <w:rFonts w:ascii="Cambria Math" w:hAnsi="Cambria Math" w:cs="Times New Roman"/>
              </w:rPr>
              <w:t>(On simplification)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-mx</m:t>
                    </m:r>
                  </m:sup>
                </m:sSup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=am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-mb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mx</m:t>
                    </m:r>
                  </m:sup>
                </m:sSup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Again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-mx</m:t>
                  </m:r>
                </m:sup>
              </m:sSup>
            </m:oMath>
          </w:p>
          <w:p w:rsidR="00F46F3E" w:rsidRPr="004F4C26" w:rsidRDefault="00F46F3E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mx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-mx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.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x+1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(x+1)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func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x+1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In 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  <w:p w:rsidR="00C262D1" w:rsidRPr="004F4C26" w:rsidRDefault="00C262D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x)(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y)</m:t>
                        </m:r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x.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cosec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cot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x.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(π/4,π/4)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(π/4,π/4)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u+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,x=s+3t,y=2s-t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</w:rPr>
                <m:t>=1,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</w:rPr>
                <m:t>=2</m:t>
              </m:r>
            </m:oMath>
            <w:r w:rsidR="00BC61D2" w:rsidRPr="004F4C26">
              <w:rPr>
                <w:rFonts w:ascii="Cambria Math" w:hAnsi="Cambria Math" w:cs="Times New Roman"/>
              </w:rPr>
              <w:t xml:space="preserve">    (1)</w:t>
            </w:r>
          </w:p>
          <w:p w:rsidR="00BC61D2" w:rsidRPr="004F4C26" w:rsidRDefault="00AC04F9" w:rsidP="001C3DCA">
            <w:pPr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  <w:r w:rsidR="00BC61D2" w:rsidRPr="004F4C26">
              <w:rPr>
                <w:rFonts w:ascii="Cambria Math" w:hAnsi="Cambria Math" w:cs="Times New Roman"/>
              </w:rPr>
              <w:t xml:space="preserve">           (2)</w:t>
            </w:r>
          </w:p>
          <w:p w:rsidR="008C1FAC" w:rsidRPr="004F4C26" w:rsidRDefault="00BC61D2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Now</w:t>
            </w:r>
            <m:oMath>
              <m:r>
                <w:rPr>
                  <w:rFonts w:ascii="Cambria Math" w:hAnsi="Cambria Math" w:cs="Times New Roman"/>
                </w:rPr>
                <m:t>, u=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</w:rPr>
                <m:t>=2x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  <m:r>
                <w:rPr>
                  <w:rFonts w:ascii="Cambria Math" w:hAnsi="Cambria Math" w:cs="Times New Roman"/>
                </w:rPr>
                <m:t>+2y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ds</m:t>
                  </m:r>
                </m:den>
              </m:f>
            </m:oMath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 (1) and (2),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=2×1+0+2×4+0=10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sec⁡</m:t>
                </m:r>
                <m:r>
                  <w:rPr>
                    <w:rFonts w:ascii="Cambria Math" w:hAnsi="Cambria Math" w:cs="Times New Roman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x)=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sec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sec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 xml:space="preserve">, we have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x=1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-2x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=1+x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=1+xy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+h(x)(k+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+h(</m:t>
                </m:r>
                <m:r>
                  <w:rPr>
                    <w:rFonts w:ascii="Cambria Math" w:hAnsi="Cambria Math" w:cs="Times New Roman"/>
                  </w:rPr>
                  <m:t>0)(k+1)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⇒18= -2+5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k+1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⇒k=3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=-y⇒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 xml:space="preserve"> (3-x)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1-3x</m:t>
                            </m:r>
                          </m:den>
                        </m:f>
                      </m:e>
                    </m:func>
                  </m:e>
                </m:d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θ⇒θ=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rad>
                    </m:e>
                  </m:func>
                </m:e>
              </m:func>
            </m:oMath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θ(3-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</m:t>
                                            </m: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d>
              </m:oMath>
            </m:oMathPara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tan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3</m:t>
                                            </m: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</m:ctrlPr>
                                          </m:sup>
                                        </m:sSup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1-3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d>
              </m:oMath>
            </m:oMathPara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3θ)</m:t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(3θ)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 (1+x)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 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oMath>
            <w:r w:rsidR="00BC61D2" w:rsidRPr="004F4C26">
              <w:rPr>
                <w:rFonts w:ascii="Cambria Math" w:hAnsi="Cambria Math" w:cs="Times New Roman"/>
              </w:rPr>
              <w:t xml:space="preserve">    (1)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Again,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p>
                      </m:sSup>
                    </m:e>
                  </m:func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dy</m:t>
                  </m:r>
                </m:den>
              </m:f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Substituting the value of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from (1)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fun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func>
                </m:e>
              </m:func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a)</m:t>
                        </m:r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, on putting 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2θ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a)</m:t>
                        </m:r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⇒2θ=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a))</m:t>
                        </m:r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⇒θ=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a))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a))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a))</m:t>
                                    </m:r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d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⇒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-y=0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3/2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x-b</m:t>
                        </m:r>
                      </m:e>
                    </m:rad>
                  </m:den>
                </m:f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a-x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x-b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a-x-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a-x</m:t>
                                </m:r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x-b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x-b</m:t>
                            </m:r>
                          </m:e>
                        </m:eqAr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x-b</m:t>
                        </m:r>
                      </m:e>
                    </m:rad>
                  </m:den>
                </m:f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=a-b-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a-x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x-b</m:t>
                    </m:r>
                  </m:e>
                </m:rad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x-6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x-b</m:t>
                        </m:r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a-x</m:t>
                    </m:r>
                  </m:e>
                </m:rad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2x-a-b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x-b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In the neighbourhood of </w:t>
            </w:r>
            <m:oMath>
              <m:r>
                <w:rPr>
                  <w:rFonts w:ascii="Cambria Math" w:hAnsi="Cambria Math" w:cs="Times New Roman"/>
                </w:rPr>
                <m:t>x=7π/6,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func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x⇒f'(7π/6)= 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(7π/6) 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(7π/6)=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f'(x)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=f'(f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f(f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)) f'(f(f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))f'(f(0))f'(0)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f'(0)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f'(0)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f'(0)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Differentiating w.r.t. </w:t>
            </w:r>
            <m:oMath>
              <m:r>
                <w:rPr>
                  <w:rFonts w:ascii="Cambria Math" w:hAnsi="Cambria Math"/>
                </w:rPr>
                <m:t>x,</m:t>
              </m:r>
            </m:oMath>
            <w:r w:rsidR="00297B63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we get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10=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-10</m:t>
                                    </m:r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3π-10+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3π+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-10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=10-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7π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</m:func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10</m:t>
                            </m:r>
                          </m:e>
                        </m:func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So,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d>
              <m:r>
                <w:rPr>
                  <w:rFonts w:ascii="Cambria Math" w:hAnsi="Cambria Math" w:cs="Times New Roman"/>
                </w:rPr>
                <m:t>=11-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f''(x)=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f'''(x)=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…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…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=0⇒x=-n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rad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(1+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x)</m:t>
                    </m:r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+1=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-n</m:t>
                    </m:r>
                  </m:sup>
                </m:sSup>
              </m:oMath>
            </m:oMathPara>
          </w:p>
          <w:p w:rsidR="00461043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-nb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-n-1</m:t>
                    </m:r>
                  </m:sup>
                </m:sSup>
              </m:oMath>
            </m:oMathPara>
          </w:p>
          <w:p w:rsidR="00461043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-n-2</m:t>
                    </m:r>
                  </m:sup>
                </m:sSup>
              </m:oMath>
            </m:oMathPara>
          </w:p>
          <w:p w:rsidR="00461043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Given </w:t>
            </w:r>
            <m:oMath>
              <m:r>
                <w:rPr>
                  <w:rFonts w:ascii="Cambria Math" w:hAnsi="Cambria Math" w:cs="Times New Roman"/>
                </w:rPr>
                <m:t>f=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+f''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f'''+…∞</m:t>
              </m:r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=f''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+</m:t>
                </m:r>
                <m:r>
                  <w:rPr>
                    <w:rFonts w:ascii="Cambria Math" w:hAnsi="Cambria Math" w:cs="Times New Roman"/>
                  </w:rPr>
                  <m:t>f'''+f''''+…∞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=f'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⇒f=2f'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f'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</w:rPr>
                <m:t>=1/2⇒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f'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nary>
                </m:e>
              </m:nary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=x/2+c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x/2+c</m:t>
                    </m:r>
                  </m:sup>
                </m:sSup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=1⇒c=0⇒f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x/2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16C7B" w:rsidRPr="004F4C26" w:rsidRDefault="00E51723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x⟶0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x-a</m:t>
                        </m:r>
                      </m:den>
                    </m:f>
                  </m:e>
                </m:func>
              </m:oMath>
            </m:oMathPara>
          </w:p>
          <w:p w:rsidR="00516C7B" w:rsidRPr="004F4C26" w:rsidRDefault="004A04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x⟶0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f(a+h)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516C7B" w:rsidRPr="004F4C26" w:rsidRDefault="004A04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x⟶0</m:t>
                    </m:r>
                  </m:lim>
                </m:limLow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x⟶0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(a)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-f(a)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  <w:p w:rsidR="00516C7B" w:rsidRPr="004F4C26" w:rsidRDefault="004A04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f'(a)</m:t>
                </m:r>
              </m:oMath>
            </m:oMathPara>
          </w:p>
          <w:p w:rsidR="00516C7B" w:rsidRPr="004F4C26" w:rsidRDefault="004A04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=2×2-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×1=5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ra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func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(2x)</m:t>
                </m:r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-x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)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den>
                        </m:f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∴f'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013566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We have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1/m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=(x+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m</m:t>
                    </m:r>
                  </m:sup>
                </m:sSup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m-1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+2x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+x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2x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=12⇒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D17D0" w:rsidRPr="004F4C26" w:rsidRDefault="001D17D0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</m:oMath>
            </m:oMathPara>
          </w:p>
          <w:p w:rsidR="001D17D0" w:rsidRPr="004F4C26" w:rsidRDefault="001D17D0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1D17D0" w:rsidRPr="004F4C26" w:rsidRDefault="001D17D0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z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where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=z</m:t>
                        </m:r>
                      </m:e>
                    </m:d>
                  </m:e>
                </m:func>
              </m:oMath>
            </m:oMathPara>
          </w:p>
          <w:p w:rsidR="001D17D0" w:rsidRPr="004F4C26" w:rsidRDefault="001D17D0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ex</m:t>
                            </m:r>
                          </m:e>
                        </m:func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sup>
                        </m:sSup>
                      </m:e>
                    </m:func>
                  </m:e>
                </m:d>
              </m:oMath>
            </m:oMathPara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∵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ex</m:t>
                        </m:r>
                      </m:e>
                    </m:func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x 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rad>
                      </m:den>
                    </m:f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x+b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with respect to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x-b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x-b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x-2ab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x+2ab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So,</w:t>
            </w:r>
            <w:r w:rsidR="00461043" w:rsidRPr="004F4C26">
              <w:rPr>
                <w:rFonts w:ascii="Cambria Math" w:hAnsi="Cambria Math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func>
                </m:e>
              </m:d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461043" w:rsidRPr="004F4C26">
              <w:rPr>
                <w:rFonts w:ascii="Cambria Math" w:hAnsi="Cambria Math" w:cs="Times New Roman"/>
              </w:rPr>
              <w:t xml:space="preserve"> constant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p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px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5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8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p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px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9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p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px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px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Given that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⇒x=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225009" w:rsidRPr="004F4C26">
              <w:rPr>
                <w:rFonts w:ascii="Cambria Math" w:hAnsi="Cambria Math" w:cs="Times New Roman"/>
              </w:rPr>
              <w:t>or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f'(x)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''(f(x))f'(x)=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''(f(x))=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-f''(x)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-5x+6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-5x+6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x≥3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or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x≤2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-5x+6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2&lt;x&lt;3</m:t>
                          </m:r>
                        </m:e>
                      </m:mr>
                    </m:m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2x-5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x&gt;3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or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x&lt;2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-(2x-5)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2&lt;x&lt;3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dv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2x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e>
                    </m:func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cosec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u=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C4185F" w:rsidRPr="004F4C26">
              <w:rPr>
                <w:rFonts w:ascii="Cambria Math" w:hAnsi="Cambria Math" w:cs="Times New Roman"/>
              </w:rPr>
              <w:t xml:space="preserve"> and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v=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den>
                    </m:f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=2y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r>
                <w:rPr>
                  <w:rFonts w:ascii="Cambria Math" w:hAnsi="Cambria Math" w:cs="Times New Roman"/>
                </w:rPr>
                <m:t>=2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1-2x</m:t>
                  </m:r>
                </m:e>
              </m:d>
              <m:r>
                <w:rPr>
                  <w:rFonts w:ascii="Cambria Math" w:hAnsi="Cambria Math" w:cs="Times New Roman"/>
                </w:rPr>
                <m:t>=2x(1-x)(1-2x)</m:t>
              </m:r>
            </m:oMath>
            <w:r w:rsidR="00C4185F" w:rsidRPr="004F4C26">
              <w:rPr>
                <w:rFonts w:ascii="Cambria Math" w:hAnsi="Cambria Math" w:cs="Times New Roman"/>
              </w:rPr>
              <w:t xml:space="preserve"> (1)</w:t>
            </w:r>
          </w:p>
          <w:p w:rsidR="00D90EE9" w:rsidRPr="004F4C26" w:rsidRDefault="00C4185F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</w:t>
            </w:r>
            <w:r w:rsidR="00D90EE9" w:rsidRPr="004F4C26">
              <w:rPr>
                <w:rFonts w:ascii="Cambria Math" w:hAnsi="Cambria Math" w:cs="Times New Roman"/>
              </w:rPr>
              <w:t>nd</w:t>
            </w:r>
            <w:r w:rsidRPr="004F4C26">
              <w:rPr>
                <w:rFonts w:ascii="Cambria Math" w:hAnsi="Cambria Math" w:cs="Times New Roman"/>
              </w:rPr>
              <w:t xml:space="preserve"> </w:t>
            </w:r>
            <w:r w:rsidR="00D90EE9" w:rsidRPr="004F4C26">
              <w:rPr>
                <w:rFonts w:ascii="Cambria Math" w:hAnsi="Cambria Math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dv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=2x</m:t>
              </m:r>
            </m:oMath>
            <w:r w:rsidRPr="004F4C26">
              <w:rPr>
                <w:rFonts w:ascii="Cambria Math" w:hAnsi="Cambria Math" w:cs="Times New Roman"/>
              </w:rPr>
              <w:t xml:space="preserve">                (2)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du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dv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dv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2x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(from(1) and (2))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1-x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1-2x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=1-3x+2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 ∈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⇒θ∈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⇒2θ∈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,π</m:t>
                    </m:r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sin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θ)+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=2θ+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2θ)</m:t>
                        </m:r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=2θ+π-2θ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=π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Given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5x-3y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-3f(y)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5x-3y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5-3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-3f(y)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5-3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which satisfies section</w:t>
            </w:r>
            <w:r w:rsidR="00004915" w:rsidRPr="004F4C26">
              <w:rPr>
                <w:rFonts w:ascii="Cambria Math" w:hAnsi="Cambria Math" w:cs="Times New Roman"/>
              </w:rPr>
              <w:t xml:space="preserve"> f</w:t>
            </w:r>
            <w:r w:rsidRPr="004F4C26">
              <w:rPr>
                <w:rFonts w:ascii="Cambria Math" w:hAnsi="Cambria Math" w:cs="Times New Roman"/>
              </w:rPr>
              <w:t>ormula for abscissa on L.H.S. and ordinate on R.H.S.</w:t>
            </w:r>
            <w:r w:rsidR="00004915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>Hence,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must be the linear function (as only straight line </w:t>
            </w:r>
            <w:r w:rsidR="00004915" w:rsidRPr="004F4C26">
              <w:rPr>
                <w:rFonts w:ascii="Cambria Math" w:hAnsi="Cambria Math" w:cs="Times New Roman"/>
              </w:rPr>
              <w:t>satisfies such section formula)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But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=3⇒b=3,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=2⇒a=2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Thus,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=2x+3⇒</m:t>
              </m:r>
            </m:oMath>
            <w:r w:rsidR="00004915" w:rsidRPr="004F4C26">
              <w:rPr>
                <w:rFonts w:ascii="Cambria Math" w:hAnsi="Cambria Math" w:cs="Times New Roman"/>
              </w:rPr>
              <w:t xml:space="preserve"> P</w:t>
            </w:r>
            <w:r w:rsidRPr="004F4C26">
              <w:rPr>
                <w:rFonts w:ascii="Cambria Math" w:hAnsi="Cambria Math" w:cs="Times New Roman"/>
              </w:rPr>
              <w:t xml:space="preserve">eriod of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(2x+3)</m:t>
                      </m:r>
                    </m:e>
                  </m:func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is </w:t>
            </w:r>
            <m:oMath>
              <m:r>
                <w:rPr>
                  <w:rFonts w:ascii="Cambria Math" w:hAnsi="Cambria Math" w:cs="Times New Roman"/>
                </w:rPr>
                <m:t>π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=x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</w:rPr>
                      <m:t>(f(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2))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Times New Roman"/>
                  </w:rPr>
                  <m:t>+1)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'(f(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2))=1</m:t>
                    </m:r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e>
                        </m:func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'(f(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2))=1</m:t>
                    </m:r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r>
                  <w:rPr>
                    <w:rFonts w:ascii="Cambria Math" w:hAnsi="Cambria Math" w:cs="Times New Roman"/>
                  </w:rPr>
                  <m:t>'(f(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2))=1/3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cot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1+x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</m:func>
                </m:e>
              </m:func>
            </m:oMath>
          </w:p>
          <w:p w:rsidR="00D90EE9" w:rsidRPr="004F4C26" w:rsidRDefault="00F46F3E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Put</w:t>
            </w:r>
            <m:oMath>
              <m:r>
                <w:rPr>
                  <w:rFonts w:ascii="Cambria Math" w:hAnsi="Cambria Math" w:cs="Times New Roman"/>
                </w:rPr>
                <m:t xml:space="preserve"> 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 ⇒θ=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func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</m:func>
                                  </m:den>
                                </m:f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cot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tan</m:t>
                                        </m:r>
                                      </m:fNam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θ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</m:e>
                                    </m:func>
                                  </m:e>
                                </m:d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-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cot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cot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13,</m:t>
                      </m:r>
                    </m:den>
                  </m:f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then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a=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den>
                  </m:f>
                </m:e>
              </m:func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So,</w:t>
            </w:r>
            <w:r w:rsidR="00053ED8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a.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a.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x+a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=x+a</m:t>
                  </m:r>
                </m:e>
              </m:func>
              <m:r>
                <w:rPr>
                  <w:rFonts w:ascii="Cambria Math" w:hAnsi="Cambria Math" w:cs="Times New Roman"/>
                </w:rPr>
                <m:t xml:space="preserve"> (∵x+a </m:t>
              </m:r>
            </m:oMath>
            <w:r w:rsidRPr="004F4C26">
              <w:rPr>
                <w:rFonts w:ascii="Cambria Math" w:hAnsi="Cambria Math" w:cs="Times New Roman"/>
              </w:rPr>
              <w:t>is in the first or the second quadrant)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θ+1</m:t>
                              </m:r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θ-1</m:t>
                              </m:r>
                            </m:e>
                          </m:func>
                        </m:den>
                      </m:f>
                    </m:e>
                  </m:rad>
                </m:e>
              </m:func>
            </m:oMath>
          </w:p>
          <w:p w:rsidR="009C3FDC" w:rsidRPr="004F4C26" w:rsidRDefault="00013566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ra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cot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+…∞,</m:t>
              </m:r>
            </m:oMath>
            <w:r w:rsidRPr="004F4C26">
              <w:rPr>
                <w:rFonts w:ascii="Cambria Math" w:hAnsi="Cambria Math" w:cs="Times New Roman"/>
              </w:rPr>
              <w:t xml:space="preserve"> where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≤1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=n!,</m:t>
              </m:r>
            </m:oMath>
            <w:r w:rsidR="00200062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>where</w:t>
            </w:r>
            <w:r w:rsidR="00200062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="00200062" w:rsidRPr="004F4C26">
              <w:rPr>
                <w:rFonts w:ascii="Cambria Math" w:hAnsi="Cambria Math" w:cs="Times New Roman"/>
              </w:rPr>
              <w:t xml:space="preserve"> is even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1+x</m:t>
                      </m:r>
                    </m:den>
                  </m:f>
                </m:e>
              </m:rad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1/2-1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den>
                    </m:f>
                  </m:e>
                </m:d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-(1-x)(1)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den>
                    </m:f>
                  </m:e>
                </m:ra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  <w:p w:rsidR="00200062" w:rsidRPr="004F4C26" w:rsidRDefault="00200062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</m:e>
                </m:rad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=-y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+y=0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e>
                          </m:func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func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3+2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1-6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d>
                    </m:e>
                  </m:func>
                </m:e>
              </m:func>
            </m:oMath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1-2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3+2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1-6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x)+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</w:rPr>
                                    </m:ctrlP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tan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up>
                                    </m:sSup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x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func>
                  </m:e>
                </m:func>
              </m:oMath>
            </m:oMathPara>
          </w:p>
          <w:p w:rsidR="00D90EE9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=x+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(y)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</w:rPr>
                      <m:t>(y)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Differentiating, we get </w:t>
            </w:r>
            <m:oMath>
              <m:r>
                <w:rPr>
                  <w:rFonts w:ascii="Cambria Math" w:hAnsi="Cambria Math" w:cs="Times New Roman"/>
                </w:rPr>
                <m:t>1=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'(x)</m:t>
                  </m:r>
                </m:e>
              </m:func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Since g is the inverse function of </w:t>
            </w:r>
            <m:oMath>
              <m:r>
                <w:rPr>
                  <w:rFonts w:ascii="Cambria Math" w:hAnsi="Cambria Math" w:cs="Times New Roman"/>
                </w:rPr>
                <m:t>f,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(x)</m:t>
                  </m:r>
                </m:e>
              </m:d>
              <m:r>
                <w:rPr>
                  <w:rFonts w:ascii="Cambria Math" w:hAnsi="Cambria Math" w:cs="Times New Roman"/>
                </w:rPr>
                <m:t>=x</m:t>
              </m:r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=1</m:t>
                    </m:r>
                  </m:e>
                </m:func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(x)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x&gt;1,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x&lt;-1,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(-x)</m:t>
                  </m:r>
                </m:e>
              </m:func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0&lt;x&lt;1,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For </w:t>
            </w:r>
            <m:oMath>
              <m:r>
                <w:rPr>
                  <w:rFonts w:ascii="Cambria Math" w:hAnsi="Cambria Math" w:cs="Times New Roman"/>
                </w:rPr>
                <m:t>-1&lt;x&lt;0,</m:t>
              </m:r>
            </m:oMath>
            <w:r w:rsidRPr="004F4C26">
              <w:rPr>
                <w:rFonts w:ascii="Cambria Math" w:hAnsi="Cambria Math" w:cs="Times New Roman"/>
              </w:rPr>
              <w:t xml:space="preserve">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(-x)</m:t>
                  </m:r>
                </m:e>
              </m:func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&gt;1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&lt;1</m:t>
                        </m:r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y=1+x+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+…+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=0+1+x+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+…+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</m:t>
                    </m:r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=1+x+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+…+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=y-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n!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Let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,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z=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2x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Putting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oMath>
            <w:r w:rsidR="00004915" w:rsidRPr="004F4C26">
              <w:rPr>
                <w:rFonts w:ascii="Cambria Math" w:hAnsi="Cambria Math" w:cs="Times New Roman"/>
              </w:rPr>
              <w:t xml:space="preserve"> in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sec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θ-1</m:t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2(1+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Putting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 xml:space="preserve">θ 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in </w:t>
            </w:r>
            <m:oMath>
              <m:r>
                <w:rPr>
                  <w:rFonts w:ascii="Cambria Math" w:hAnsi="Cambria Math" w:cs="Times New Roman"/>
                </w:rPr>
                <m:t>z,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z=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</m:t>
                                    </m:r>
                                  </m:e>
                                </m:func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2θ)=2θ=2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Thus,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dz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dz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x=0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In neighbourhood of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Times New Roman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func>
                </m:e>
              </m:d>
            </m:oMath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⇒y=-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</m:oMath>
            <w:r w:rsidR="000C361B" w:rsidRPr="004F4C26">
              <w:rPr>
                <w:rFonts w:ascii="Cambria Math" w:hAnsi="Cambria Math" w:cs="Times New Roman"/>
              </w:rPr>
              <w:t xml:space="preserve"> At</w:t>
            </w:r>
            <m:oMath>
              <m:r>
                <w:rPr>
                  <w:rFonts w:ascii="Cambria Math" w:hAnsi="Cambria Math" w:cs="Times New Roman"/>
                </w:rPr>
                <m:t xml:space="preserve"> 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func>
                </m:e>
              </m:func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As given that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&gt;0,∀ x∈R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∴a&gt;0</m:t>
              </m:r>
            </m:oMath>
            <w:r w:rsidRPr="004F4C26">
              <w:rPr>
                <w:rFonts w:ascii="Cambria Math" w:hAnsi="Cambria Math"/>
              </w:rPr>
              <w:t xml:space="preserve"> and</w:t>
            </w:r>
            <w:r w:rsidR="00FE62E2" w:rsidRPr="004F4C26">
              <w:rPr>
                <w:rFonts w:ascii="Cambria Math" w:hAnsi="Cambria Mat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-4ac&lt;0</m:t>
              </m:r>
            </m:oMath>
            <w:r w:rsidR="00FE62E2" w:rsidRPr="004F4C26">
              <w:rPr>
                <w:rFonts w:ascii="Cambria Math" w:hAnsi="Cambria Math"/>
              </w:rPr>
              <w:t xml:space="preserve">      (1)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Now,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+f''(x)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+bx+c+2ax+b+2a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2a+b</m:t>
                    </m:r>
                  </m:e>
                </m:d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2a+b+c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Here </w:t>
            </w:r>
            <m:oMath>
              <m:r>
                <w:rPr>
                  <w:rFonts w:ascii="Cambria Math" w:hAnsi="Cambria Math"/>
                </w:rPr>
                <m:t>D=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2a+b+c</m:t>
                  </m:r>
                </m:e>
              </m:d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+4ab-8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-4ab-4ac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-4ac</m:t>
                    </m:r>
                  </m:e>
                </m:d>
                <m:r>
                  <w:rPr>
                    <w:rFonts w:ascii="Cambria Math" w:hAnsi="Cambria Math"/>
                  </w:rPr>
                  <m:t>&lt;0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a&gt;0</m:t>
              </m:r>
            </m:oMath>
            <w:r w:rsidRPr="004F4C26">
              <w:rPr>
                <w:rFonts w:ascii="Cambria Math" w:hAnsi="Cambria Math"/>
              </w:rPr>
              <w:t xml:space="preserve"> from(1), </w:t>
            </w:r>
            <m:oMath>
              <m:r>
                <w:rPr>
                  <w:rFonts w:ascii="Cambria Math" w:hAnsi="Cambria Math"/>
                </w:rPr>
                <m:t>⇒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&gt;0, ∀x∈R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-2a-15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ax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-2b-15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-2a-15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-2b-15=0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a-5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a+3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b-5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b+3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⇒a=5 </m:t>
              </m:r>
            </m:oMath>
            <w:r w:rsidR="0034434D" w:rsidRPr="004F4C26">
              <w:rPr>
                <w:rFonts w:ascii="Cambria Math" w:hAnsi="Cambria Math" w:cs="Times New Roman"/>
              </w:rPr>
              <w:t>or</w:t>
            </w:r>
            <m:oMath>
              <m:r>
                <w:rPr>
                  <w:rFonts w:ascii="Cambria Math" w:hAnsi="Cambria Math" w:cs="Times New Roman"/>
                </w:rPr>
                <m:t xml:space="preserve"> -3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</m:oMath>
            <w:r w:rsidR="0034434D"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 xml:space="preserve">b=5 </m:t>
              </m:r>
            </m:oMath>
            <w:r w:rsidR="0034434D" w:rsidRPr="004F4C26">
              <w:rPr>
                <w:rFonts w:ascii="Cambria Math" w:hAnsi="Cambria Math" w:cs="Times New Roman"/>
              </w:rPr>
              <w:t>or</w:t>
            </w:r>
            <m:oMath>
              <m:r>
                <w:rPr>
                  <w:rFonts w:ascii="Cambria Math" w:hAnsi="Cambria Math" w:cs="Times New Roman"/>
                </w:rPr>
                <m:t>-3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∴a≠b</m:t>
              </m:r>
            </m:oMath>
            <w:r w:rsidRPr="004F4C26">
              <w:rPr>
                <w:rFonts w:ascii="Cambria Math" w:hAnsi="Cambria Math" w:cs="Times New Roman"/>
              </w:rPr>
              <w:t xml:space="preserve"> hence </w:t>
            </w:r>
            <m:oMath>
              <m:r>
                <w:rPr>
                  <w:rFonts w:ascii="Cambria Math" w:hAnsi="Cambria Math" w:cs="Times New Roman"/>
                </w:rPr>
                <m:t>a=5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b=-3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Or </w:t>
            </w:r>
            <m:oMath>
              <m:r>
                <w:rPr>
                  <w:rFonts w:ascii="Cambria Math" w:hAnsi="Cambria Math" w:cs="Times New Roman"/>
                </w:rPr>
                <m:t>a=-3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b=5</m:t>
              </m:r>
            </m:oMath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⇒ab=-15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r>
                <w:rPr>
                  <w:rFonts w:ascii="Cambria Math" w:hAnsi="Cambria Math" w:cs="Times New Roman"/>
                </w:rPr>
                <m:t>x=∅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,y=ψ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. </m:t>
              </m:r>
            </m:oMath>
            <w:r w:rsidRPr="004F4C26">
              <w:rPr>
                <w:rFonts w:ascii="Cambria Math" w:hAnsi="Cambria Math" w:cs="Times New Roman"/>
              </w:rPr>
              <w:t>Therefore,</w:t>
            </w:r>
          </w:p>
          <w:p w:rsidR="00981231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ψ'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ϕ'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ψ'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ϕ'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ψ'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ϕ'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-ψ'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-ψ'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D90EE9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.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oMath>
            </m:oMathPara>
          </w:p>
          <w:p w:rsidR="00D90EE9" w:rsidRPr="004F4C26" w:rsidRDefault="00461043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</m:t>
                  </m:r>
                  <m:r>
                    <w:rPr>
                      <w:rFonts w:ascii="Cambria Math" w:hAnsi="Cambria Math"/>
                    </w:rPr>
                    <m:t>x)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oMath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x+1)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</w:rPr>
                  <m:t>=xf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oMath>
            </m:oMathPara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oMath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ascii="Cambria Math" w:hAnsi="Cambria Math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(x+1)-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="Cambria Math" w:hAnsi="Cambria Math"/>
              </w:rPr>
              <w:t xml:space="preserve"> …(i)</w:t>
            </w:r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Replacing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ascii="Cambria Math" w:hAnsi="Cambria Math"/>
              </w:rPr>
              <w:t>, we get</w:t>
            </w:r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func>
                  </m:e>
                </m:func>
              </m:oMath>
            </m:oMathPara>
          </w:p>
          <w:p w:rsidR="00E4084C" w:rsidRPr="00B87793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 </m:t>
              </m:r>
            </m:oMath>
            <w:r w:rsidRPr="00B87793">
              <w:rPr>
                <w:rFonts w:ascii="Cambria Math" w:hAnsi="Cambria Math"/>
              </w:rPr>
              <w:t xml:space="preserve">   …(ii)</w:t>
            </w:r>
          </w:p>
          <w:p w:rsidR="00E4084C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substituting, </w:t>
            </w:r>
            <m:oMath>
              <m:r>
                <w:rPr>
                  <w:rFonts w:ascii="Cambria Math" w:hAnsi="Cambria Math"/>
                </w:rPr>
                <m:t>x=1,2,3,…N</m:t>
              </m:r>
            </m:oMath>
            <w:r>
              <w:rPr>
                <w:rFonts w:ascii="Cambria Math" w:hAnsi="Cambria Math"/>
              </w:rPr>
              <w:t xml:space="preserve"> in Eq. (ii) and adding, we get</w:t>
            </w:r>
          </w:p>
          <w:p w:rsidR="00E4084C" w:rsidRPr="008C54E8" w:rsidRDefault="00E4084C" w:rsidP="000B6909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=-4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+...+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 xml:space="preserve">y=2 </m:t>
              </m:r>
            </m:oMath>
            <w:r w:rsidR="004243E8" w:rsidRPr="004F4C26">
              <w:rPr>
                <w:rFonts w:ascii="Cambria Math" w:hAnsi="Cambria Math"/>
              </w:rPr>
              <w:t xml:space="preserve">In </w:t>
            </w:r>
            <m:oMath>
              <m:r>
                <w:rPr>
                  <w:rFonts w:ascii="Cambria Math" w:hAnsi="Cambria Math" w:cs="Times New Roman"/>
                </w:rPr>
                <m:t>(1+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x)</m:t>
                  </m:r>
                </m:e>
              </m:func>
            </m:oMath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(1+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x)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x(-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x)</m:t>
                                        </m:r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=-2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x+1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-2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</w:t>
            </w:r>
            <m:oMath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-y/2</m:t>
                  </m:r>
                </m:sup>
              </m:sSup>
              <m:r>
                <w:rPr>
                  <w:rFonts w:ascii="Cambria Math" w:hAnsi="Cambria Math" w:cs="Times New Roman"/>
                </w:rPr>
                <m:t>=2∙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In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(1+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x)</m:t>
                      </m:r>
                    </m:e>
                  </m:func>
                </m:den>
              </m:f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y/2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7C1F7E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=7v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⇒p=7</m:t>
              </m:r>
            </m:oMath>
            <w:r w:rsidR="000B2316" w:rsidRPr="004F4C26">
              <w:rPr>
                <w:rFonts w:ascii="Cambria Math" w:hAnsi="Cambria Math"/>
              </w:rPr>
              <w:t xml:space="preserve"> (given)</w:t>
            </w:r>
          </w:p>
          <w:p w:rsidR="008C1FAC" w:rsidRPr="004F4C26" w:rsidRDefault="008C1FAC" w:rsidP="001C3DC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Again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u(x)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v(x)</m:t>
                  </m:r>
                </m:den>
              </m:f>
              <m:r>
                <w:rPr>
                  <w:rFonts w:ascii="Cambria Math" w:hAnsi="Cambria Math" w:cs="Times New Roman"/>
                </w:rPr>
                <m:t>=7⇒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u(x)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v(x)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=0⇒q=0</m:t>
              </m:r>
            </m:oMath>
          </w:p>
          <w:p w:rsidR="008C1FAC" w:rsidRPr="004F4C26" w:rsidRDefault="008C1FAC" w:rsidP="001C3DCA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p+q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p-q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7+0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7-0</m:t>
                  </m:r>
                </m:den>
              </m:f>
              <m:r>
                <w:rPr>
                  <w:rFonts w:ascii="Cambria Math" w:hAnsi="Cambria Math" w:cs="Times New Roman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E21D9" w:rsidRDefault="00C71540" w:rsidP="000B690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</w:p>
          <w:p w:rsidR="007E21D9" w:rsidRDefault="00C71540" w:rsidP="000B6909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 and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</w:rPr>
              <w:t xml:space="preserve">  …(i)</w:t>
            </w:r>
          </w:p>
          <w:p w:rsidR="007E21D9" w:rsidRDefault="00C71540" w:rsidP="000B690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7E21D9" w:rsidRPr="00F300A1" w:rsidRDefault="00C71540" w:rsidP="000B6909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7E21D9" w:rsidRDefault="00C71540" w:rsidP="000B6909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oMath>
            <w:r>
              <w:rPr>
                <w:rFonts w:ascii="Cambria Math" w:hAnsi="Cambria Math"/>
                <w:i/>
              </w:rPr>
              <w:t xml:space="preserve"> </w:t>
            </w:r>
          </w:p>
          <w:p w:rsidR="007E21D9" w:rsidRDefault="00C71540" w:rsidP="000B6909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                   </w:t>
            </w:r>
            <w:r w:rsidRPr="00510BB4">
              <w:rPr>
                <w:rFonts w:ascii="Cambria Math" w:hAnsi="Cambria Math"/>
              </w:rPr>
              <w:t>[using Eq.(i)]</w:t>
            </w:r>
          </w:p>
          <w:p w:rsidR="007E21D9" w:rsidRPr="00510BB4" w:rsidRDefault="00C71540" w:rsidP="000B6909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ascii="Cambria Math" w:hAnsi="Cambria Math"/>
                <w:i/>
              </w:rPr>
              <w:t xml:space="preserve"> </w:t>
            </w:r>
            <w:r>
              <w:rPr>
                <w:rFonts w:ascii="Cambria Math" w:hAnsi="Cambria Math"/>
              </w:rPr>
              <w:t xml:space="preserve">is a constant 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  <m:r>
                <w:rPr>
                  <w:rFonts w:ascii="Cambria Math" w:hAnsi="Cambria Math"/>
                </w:rPr>
                <m:t>=5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90EE9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dy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t-t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func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den>
                    </m:f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(-2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t-t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t)(1+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t)-(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t-t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t)(-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sin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t)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t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func>
                  </m:den>
                </m:f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Now, put </w:t>
            </w:r>
            <m:oMath>
              <m:r>
                <w:rPr>
                  <w:rFonts w:ascii="Cambria Math" w:hAnsi="Cambria Math" w:cs="Times New Roman"/>
                </w:rPr>
                <m:t>t=π/2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-2f'(2x)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=5,</m:t>
              </m:r>
            </m:oMath>
            <w:r w:rsidRPr="004F4C26">
              <w:rPr>
                <w:rFonts w:ascii="Cambria Math" w:hAnsi="Cambria Math" w:cs="Times New Roman"/>
              </w:rPr>
              <w:t xml:space="preserve"> and</w:t>
            </w:r>
            <w:r w:rsidR="00013566" w:rsidRPr="004F4C26">
              <w:rPr>
                <w:rFonts w:ascii="Cambria Math" w:hAnsi="Cambria Math" w:cs="Times New Roman"/>
              </w:rPr>
              <w:t xml:space="preserve">   (1)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  <m:r>
                <w:rPr>
                  <w:rFonts w:ascii="Cambria Math" w:hAnsi="Cambria Math" w:cs="Times New Roman"/>
                </w:rPr>
                <m:t>=7</m:t>
              </m:r>
            </m:oMath>
            <w:r w:rsidR="00013566" w:rsidRPr="004F4C26">
              <w:rPr>
                <w:rFonts w:ascii="Cambria Math" w:hAnsi="Cambria Math" w:cs="Times New Roman"/>
              </w:rPr>
              <w:t xml:space="preserve">   (2)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let </w:t>
            </w:r>
            <m:oMath>
              <m:r>
                <w:rPr>
                  <w:rFonts w:ascii="Cambria Math" w:hAnsi="Cambria Math" w:cs="Times New Roman"/>
                </w:rPr>
                <m:t>y=f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-f(4x)</m:t>
              </m:r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-4f'(4x)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-4f'(4)</m:t>
              </m:r>
            </m:oMath>
            <w:r w:rsidR="00013566" w:rsidRPr="004F4C26">
              <w:rPr>
                <w:rFonts w:ascii="Cambria Math" w:hAnsi="Cambria Math" w:cs="Times New Roman"/>
              </w:rPr>
              <w:t xml:space="preserve">     (3)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Substituting the value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>=7+2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013566" w:rsidRPr="004F4C26">
              <w:rPr>
                <w:rFonts w:ascii="Cambria Math" w:hAnsi="Cambria Math" w:cs="Times New Roman"/>
              </w:rPr>
              <w:t>in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7+2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=19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a+x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a+x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rad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a+x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a-x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a+x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-(a-x)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a+x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2a-2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981231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(-2x)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a-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="00225009" w:rsidRPr="004F4C26">
              <w:rPr>
                <w:rFonts w:ascii="Cambria Math" w:hAnsi="Cambria Math" w:cs="Times New Roman"/>
              </w:rPr>
              <w:t xml:space="preserve">  [by(1)]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3x=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20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4x+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20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10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=x-1⇒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1/4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So,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5/4</m:t>
                  </m:r>
                </m:sup>
              </m:sSup>
              <m:r>
                <w:rPr>
                  <w:rFonts w:ascii="Cambria Math" w:hAnsi="Cambria Math" w:cs="Times New Roman"/>
                </w:rPr>
                <m:t>+1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Differentiate both sides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  <w:r w:rsidR="001B00C0" w:rsidRPr="004F4C26">
              <w:rPr>
                <w:rFonts w:ascii="Cambria Math" w:hAnsi="Cambria Math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1/4</m:t>
                  </m:r>
                </m:sup>
              </m:sSup>
            </m:oMath>
          </w:p>
          <w:p w:rsidR="001B00C0" w:rsidRPr="004F4C26" w:rsidRDefault="001B00C0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Again, differentiate both sides w.r.t., we get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-3/4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6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As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-x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In</m:t>
                  </m:r>
                  <m:r>
                    <w:rPr>
                      <w:rFonts w:ascii="Cambria Math" w:hAnsi="Cambria Math" w:cs="Times New Roman"/>
                    </w:rPr>
                    <m:t xml:space="preserve"> 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func>
            </m:oMath>
            <w:r w:rsidR="00225009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is odd, </w:t>
            </w:r>
            <m:oMath>
              <m:r>
                <w:rPr>
                  <w:rFonts w:ascii="Cambria Math" w:hAnsi="Cambria Math" w:cs="Times New Roman"/>
                </w:rPr>
                <m:t>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is even</w:t>
            </w:r>
          </w:p>
          <w:p w:rsidR="00981231" w:rsidRPr="004F4C26" w:rsidRDefault="00981231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f(x)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x-2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II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x-4x</m:t>
                    </m:r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III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x-4</m:t>
                    </m:r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IV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VI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VII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func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Clearly,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VII</m:t>
                  </m:r>
                </m:sup>
              </m:sSup>
              <m:r>
                <w:rPr>
                  <w:rFonts w:ascii="Cambria Math" w:hAnsi="Cambria Math" w:cs="Times New Roman"/>
                </w:rPr>
                <m:t>(0)</m:t>
              </m:r>
            </m:oMath>
            <w:r w:rsidRPr="004F4C26">
              <w:rPr>
                <w:rFonts w:ascii="Cambria Math" w:hAnsi="Cambria Math" w:cs="Times New Roman"/>
              </w:rPr>
              <w:t xml:space="preserve"> is non-zero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Since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is the inverse of function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Pr="004F4C26">
              <w:rPr>
                <w:rFonts w:ascii="Cambria Math" w:hAnsi="Cambria Math" w:cs="Times New Roman"/>
              </w:rPr>
              <w:t xml:space="preserve"> therefore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of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=I(x)</m:t>
              </m:r>
            </m:oMath>
            <w:r w:rsidRPr="004F4C26">
              <w:rPr>
                <w:rFonts w:ascii="Cambria Math" w:hAnsi="Cambria Math" w:cs="Times New Roman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of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,∀ x</m:t>
              </m:r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  <m:r>
                          <w:rPr>
                            <w:rFonts w:ascii="Cambria Math" w:hAnsi="Cambria Math" w:cs="Times New Roman"/>
                          </w:rPr>
                          <m:t>of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=1,∀ x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=1,∀ x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f'(x)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,∀ x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f'(c)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oMath>
            <w:r w:rsidR="00965E3D" w:rsidRPr="004F4C26">
              <w:rPr>
                <w:rFonts w:ascii="Cambria Math" w:hAnsi="Cambria Math" w:cs="Times New Roman"/>
              </w:rPr>
              <w:t>(putting</w:t>
            </w:r>
            <m:oMath>
              <m:r>
                <w:rPr>
                  <w:rFonts w:ascii="Cambria Math" w:hAnsi="Cambria Math" w:cs="Times New Roman"/>
                </w:rPr>
                <m:t xml:space="preserve"> x=c)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…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+…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2-x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…(n-1-x)</m:t>
                    </m:r>
                  </m:e>
                </m:d>
              </m:oMath>
            </m:oMathPara>
          </w:p>
          <w:p w:rsidR="009C3FDC" w:rsidRPr="004F4C26" w:rsidRDefault="00053ED8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</w:t>
            </w:r>
            <w:r w:rsidR="009C3FDC" w:rsidRPr="004F4C26">
              <w:rPr>
                <w:rFonts w:ascii="Cambria Math" w:hAnsi="Cambria Math" w:cs="Times New Roman"/>
              </w:rPr>
              <w:t xml:space="preserve">t </w:t>
            </w:r>
            <m:oMath>
              <m:r>
                <w:rPr>
                  <w:rFonts w:ascii="Cambria Math" w:hAnsi="Cambria Math" w:cs="Times New Roman"/>
                </w:rPr>
                <m:t>x=1</m:t>
              </m:r>
            </m:oMath>
          </w:p>
          <w:p w:rsidR="009C3FD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!+0+…+0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!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</m:t>
                </m:r>
                <m:r>
                  <w:rPr>
                    <w:rFonts w:ascii="Cambria Math" w:hAnsi="Cambria Math" w:cs="Times New Roman"/>
                  </w:rPr>
                  <m:t>hxy+b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Differentiating both sides w.r.t.</w:t>
            </w:r>
            <w:r w:rsidR="000B2316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2ax+2</m:t>
                </m:r>
                <m:r>
                  <w:rPr>
                    <w:rFonts w:ascii="Cambria Math" w:hAnsi="Cambria Math" w:cs="Times New Roman"/>
                  </w:rPr>
                  <m:t xml:space="preserve">hx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+2</m:t>
                </m:r>
                <m:r>
                  <w:rPr>
                    <w:rFonts w:ascii="Cambria Math" w:hAnsi="Cambria Math" w:cs="Times New Roman"/>
                  </w:rPr>
                  <m:t>hy+2by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0B2316" w:rsidRPr="004F4C26" w:rsidRDefault="000B2316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ax+hy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hx+by</m:t>
                    </m:r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Again differentiating w.r.t.</w:t>
            </w:r>
            <w:r w:rsidR="000B2316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hx+by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a+h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ax+hy</m:t>
                                </m:r>
                              </m:e>
                            </m:d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h+b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</m:eqAr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hx+by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ab-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x-abx)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-ab)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y-x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-ab)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y+x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ax+hy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hx+by</m:t>
                        </m:r>
                      </m:den>
                    </m:f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-ab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hx+by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x+y</m:t>
                        </m:r>
                      </m:e>
                    </m:func>
                  </m:e>
                </m:ra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x+y</m:t>
                    </m:r>
                  </m:e>
                </m:func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⇒2y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x(2y-1)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 the given relation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(a+bx)</m:t>
                      </m:r>
                    </m:e>
                  </m:func>
                </m:e>
              </m:func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>-y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a+bx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x(a+bx)</m:t>
                  </m:r>
                </m:den>
              </m:f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∴x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-y=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ax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a+bx</m:t>
                  </m:r>
                </m:den>
              </m:f>
            </m:oMath>
            <w:r w:rsidR="001C24FB" w:rsidRPr="004F4C26">
              <w:rPr>
                <w:rFonts w:ascii="Cambria Math" w:hAnsi="Cambria Math" w:cs="Times New Roman"/>
              </w:rPr>
              <w:t xml:space="preserve">     (1)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again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a+bx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a-axb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⇒x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a+bx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a+bx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1C24FB" w:rsidRPr="004F4C26">
              <w:rPr>
                <w:rFonts w:ascii="Cambria Math" w:hAnsi="Cambria Math" w:cs="Times New Roman"/>
              </w:rPr>
              <w:t xml:space="preserve"> [by(1)]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="00DD0984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is an even function and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is an o</w:t>
            </w:r>
            <w:r w:rsidR="00DD0984" w:rsidRPr="004F4C26">
              <w:rPr>
                <w:rFonts w:ascii="Cambria Math" w:hAnsi="Cambria Math" w:cs="Times New Roman"/>
              </w:rPr>
              <w:t>dd function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  <w:r w:rsidR="00DD0984" w:rsidRPr="004F4C26">
              <w:rPr>
                <w:rFonts w:ascii="Cambria Math" w:hAnsi="Cambria Math" w:cs="Times New Roman"/>
              </w:rPr>
              <w:t xml:space="preserve"> is an odd function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=-h(-x)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=h'(-x)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⇒h''</m:t>
                </m:r>
                <m:r>
                  <m:rPr>
                    <m:nor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x)=-h'' (-x)</m:t>
                </m:r>
              </m:oMath>
            </m:oMathPara>
          </w:p>
          <w:p w:rsidR="008C1FAC" w:rsidRPr="004F4C26" w:rsidRDefault="00DD098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⇒h'''(x)=h'''(-x)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Now, we cannot determine the value of </w:t>
            </w:r>
            <m:oMath>
              <m:r>
                <w:rPr>
                  <w:rFonts w:ascii="Cambria Math" w:hAnsi="Cambria Math" w:cs="Times New Roman"/>
                </w:rPr>
                <m:t>h'''</m:t>
              </m:r>
            </m:oMath>
            <w:r w:rsidR="00DD0984" w:rsidRPr="004F4C26">
              <w:rPr>
                <w:rFonts w:ascii="Cambria Math" w:hAnsi="Cambria Math" w:cs="Times New Roman"/>
              </w:rPr>
              <w:t>(0)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Putting</w:t>
            </w:r>
            <w:r w:rsidR="00965E3D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∅</m:t>
                  </m:r>
                </m:e>
              </m:func>
            </m:oMath>
          </w:p>
          <w:p w:rsidR="00FB6D34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θ+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∅=a(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∅)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θ+∅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θ-∅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=a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θ+∅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sin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θ-∅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func>
                              </m:e>
                            </m:func>
                          </m:e>
                        </m:d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θ-∅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y=2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=2ax+b</m:t>
                </m:r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=2a</m:t>
                </m:r>
              </m:oMath>
            </m:oMathPara>
          </w:p>
          <w:p w:rsidR="00BC61D2" w:rsidRPr="004F4C26" w:rsidRDefault="00BC61D2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=a-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=a-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2ax+b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2ax+b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=4a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+bx+c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+4abx+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=4ac-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</m:oMath>
            <w:r w:rsidR="00BC61D2" w:rsidRPr="004F4C26">
              <w:rPr>
                <w:rFonts w:ascii="Cambria Math" w:hAnsi="Cambria Math" w:cs="Times New Roman"/>
              </w:rPr>
              <w:t>Constant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2x=2x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rad>
              </m:oMath>
            </m:oMathPara>
          </w:p>
          <w:p w:rsidR="00D90EE9" w:rsidRPr="004F4C26" w:rsidRDefault="00D90EE9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At </w:t>
            </w:r>
            <m:oMath>
              <m:r>
                <w:rPr>
                  <w:rFonts w:ascii="Cambria Math" w:hAnsi="Cambria Math" w:cs="Times New Roman"/>
                </w:rPr>
                <m:t xml:space="preserve">x=1,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=2×1×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2-1</m:t>
                  </m:r>
                </m:e>
              </m:rad>
              <m:r>
                <w:rPr>
                  <w:rFonts w:ascii="Cambria Math" w:hAnsi="Cambria Math" w:cs="Times New Roman"/>
                </w:rPr>
                <m:t>=2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=t-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t</m:t>
                  </m:r>
                </m:den>
              </m:f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oMath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=-2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=-1</m:t>
                </m:r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⇒2y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FB6D34" w:rsidRPr="004F4C26" w:rsidRDefault="00FB6D34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8C1FAC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oMath>
            </m:oMathPara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=f'(x)</m:t>
              </m:r>
            </m:oMath>
          </w:p>
          <w:p w:rsidR="008C1FAC" w:rsidRPr="004F4C26" w:rsidRDefault="00004915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</w:t>
            </w:r>
            <w:r w:rsidR="008C1FAC" w:rsidRPr="004F4C26">
              <w:rPr>
                <w:rFonts w:ascii="Cambria Math" w:hAnsi="Cambria Math" w:cs="Times New Roman"/>
              </w:rPr>
              <w:t xml:space="preserve">nd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=f''(x)=-f(x)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⇒F(x)</m:t>
              </m:r>
            </m:oMath>
            <w:r w:rsidR="00004915" w:rsidRPr="004F4C26">
              <w:rPr>
                <w:rFonts w:ascii="Cambria Math" w:hAnsi="Cambria Math" w:cs="Times New Roman"/>
              </w:rPr>
              <w:t xml:space="preserve"> is a constant function</w:t>
            </w:r>
          </w:p>
          <w:p w:rsidR="008C1FAC" w:rsidRPr="004F4C26" w:rsidRDefault="008C1FAC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x)=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up>
                            </m:sSup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2π-(2π-x)</m:t>
                                        </m:r>
                                      </m:e>
                                    </m:d>
                                  </m:e>
                                </m:func>
                              </m:e>
                            </m:d>
                          </m:e>
                        </m:func>
                      </m:e>
                    </m:func>
                  </m:e>
                </m:func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p>
                    </m:sSup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(2π-x)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  <w:p w:rsidR="009C3FDC" w:rsidRPr="004F4C26" w:rsidRDefault="00013566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=2π-x</m:t>
                </m:r>
              </m:oMath>
            </m:oMathPara>
          </w:p>
          <w:p w:rsidR="009C3FDC" w:rsidRPr="004F4C26" w:rsidRDefault="009C3FDC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∴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=-1</m:t>
              </m:r>
            </m:oMath>
            <w:r w:rsidRPr="004F4C26">
              <w:rPr>
                <w:rFonts w:ascii="Cambria Math" w:hAnsi="Cambria Math" w:cs="Times New Roman"/>
              </w:rPr>
              <w:t xml:space="preserve"> at </w:t>
            </w:r>
            <m:oMath>
              <m:r>
                <w:rPr>
                  <w:rFonts w:ascii="Cambria Math" w:hAnsi="Cambria Math" w:cs="Times New Roman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5π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16C7B" w:rsidRPr="004F4C26" w:rsidRDefault="00984C6E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4F4C26">
              <w:rPr>
                <w:rFonts w:ascii="Cambria Math" w:hAnsi="Cambria Math"/>
              </w:rPr>
              <w:t xml:space="preserve"> is constant</w:t>
            </w:r>
          </w:p>
          <w:p w:rsidR="00516C7B" w:rsidRPr="004F4C26" w:rsidRDefault="00984C6E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'''(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16C7B" w:rsidRPr="004F4C26" w:rsidRDefault="00984C6E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'''(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=0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≡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516C7B" w:rsidRPr="004F4C26" w:rsidRDefault="00984C6E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=</w:t>
            </w:r>
            <w:r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Independent of </w:t>
            </w:r>
            <m:oMath>
              <m:r>
                <w:rPr>
                  <w:rFonts w:ascii="Cambria Math" w:hAnsi="Cambria Math"/>
                </w:rPr>
                <m:t>p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sup>
                    </m:sSup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n-2(x)</m:t>
                        </m:r>
                      </m:sub>
                    </m:sSub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…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sup>
                    </m:sSup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(x)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(x)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(x)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Use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(x)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=x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=-2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if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&gt;1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if 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C110DD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  <w:p w:rsidR="00C110DD" w:rsidRPr="004F4C26" w:rsidRDefault="00C110DD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rad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-3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+2</m:t>
                    </m: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x≥0</m:t>
                          </m:r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-3x+2,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-3x+2≥0,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x≥0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+3x+2,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x≥0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+3x+2,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+3x+2≥0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x&lt;0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-3x+2,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+3x+2&lt;0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x&lt;0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0,1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∪</m:t>
                              </m:r>
                              <m:d>
                                <m:dPr>
                                  <m:begChr m:val="["/>
                                  <m:endChr m:val="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2,∞)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+3x-2,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x∈(1, 2)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+3x+2,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-∞,-2</m:t>
                                  </m:r>
                                  <m:d>
                                    <m:dPr>
                                      <m:begChr m:val="]"/>
                                      <m:endChr m:val="[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∪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-1,0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-3x+2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-2,-1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2x-3,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xϵ(0,1)∪(2,∞)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-2x+3,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x∈(1,2)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2x+3,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-∞,-2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∪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-1,0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-2x-3,  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        x∈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-2,-1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420962" w:rsidRDefault="0042096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420962" w:rsidRDefault="0042096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=x,-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≤x≤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20962" w:rsidRDefault="0042096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/>
                  </w:rPr>
                  <m:t>-x,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&lt;x≤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420962" w:rsidRDefault="0042096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=1,-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420962" w:rsidRDefault="0042096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=-1,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x+1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=2x-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⇒a=2</m:t>
              </m:r>
            </m:oMath>
            <w:r w:rsidR="007035E7" w:rsidRPr="004F4C26">
              <w:rPr>
                <w:rFonts w:ascii="Cambria Math" w:hAnsi="Cambria Math" w:cs="Times New Roman"/>
              </w:rPr>
              <w:t xml:space="preserve"> </w:t>
            </w:r>
            <w:r w:rsidR="0075664A"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w:rPr>
                  <w:rFonts w:ascii="Cambria Math" w:hAnsi="Cambria Math" w:cs="Times New Roman"/>
                </w:rPr>
                <m:t>b=-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a-b=2+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5π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cot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1 is a root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f''(x)=0,</m:t>
              </m:r>
            </m:oMath>
            <w:r w:rsidRPr="004F4C26">
              <w:rPr>
                <w:rFonts w:ascii="Cambria Math" w:hAnsi="Cambria Math" w:cs="Times New Roman"/>
              </w:rPr>
              <w:t xml:space="preserve"> or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1 is a root of </w:t>
            </w:r>
            <m:oMath>
              <m:r>
                <w:rPr>
                  <w:rFonts w:ascii="Cambria Math" w:hAnsi="Cambria Math" w:cs="Times New Roman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+bx+d=0</m:t>
              </m:r>
            </m:oMath>
            <w:r w:rsidR="00460E29" w:rsidRPr="004F4C26">
              <w:rPr>
                <w:rFonts w:ascii="Cambria Math" w:hAnsi="Cambria Math" w:cs="Times New Roman"/>
              </w:rPr>
              <w:t xml:space="preserve">    (1)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3a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+2bx+b=0</m:t>
              </m:r>
            </m:oMath>
            <w:r w:rsidR="00460E29" w:rsidRPr="004F4C26">
              <w:rPr>
                <w:rFonts w:ascii="Cambria Math" w:hAnsi="Cambria Math" w:cs="Times New Roman"/>
              </w:rPr>
              <w:t xml:space="preserve">    (2)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⇒a+2b+d=0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a+b=0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⇒b+d=0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a=d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B6A02" w:rsidRDefault="001B6A0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1B6A02" w:rsidRDefault="001B6A0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v=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(3x-4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  <w:p w:rsidR="001B6A02" w:rsidRDefault="001B6A0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-1≤x≤-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≤x≤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</m:e>
                          </m:func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≤x≤1</m:t>
                          </m:r>
                        </m:e>
                      </m:mr>
                    </m:m>
                  </m:e>
                </m:d>
              </m:oMath>
            </m:oMathPara>
          </w:p>
          <w:p w:rsidR="001B6A02" w:rsidRDefault="001B6A02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-1≤x≤-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≤x≤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≤x≤1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+5x+y-5=0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Differentiating w.r.t.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-4x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y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+5+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-4x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y-1</m:t>
                    </m:r>
                  </m:den>
                </m:f>
              </m:oMath>
            </m:oMathPara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3-4+5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4-1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r>
                <w:rPr>
                  <w:rFonts w:ascii="Cambria Math" w:hAnsi="Cambria Math" w:cs="Times New Roman"/>
                </w:rPr>
                <m:t>y''</m:t>
              </m:r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6x-4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-8xyy'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y-1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8xy+4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y'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-4x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y-1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⇒y''(1)=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6-4-8.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4-1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8+4.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3-4+5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4-1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=-8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DF25BB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+bx+d</m:t>
              </m:r>
            </m:oMath>
          </w:p>
          <w:p w:rsidR="00DF25BB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r>
                <w:rPr>
                  <w:rFonts w:ascii="Cambria Math" w:hAnsi="Cambria Math"/>
                </w:rPr>
                <m:t>f(1)=0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f’(1)=0</m:t>
              </m:r>
            </m:oMath>
          </w:p>
          <w:p w:rsidR="00DF25BB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⇒ a+2b+d=0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…(i)</m:t>
                </m:r>
              </m:oMath>
            </m:oMathPara>
          </w:p>
          <w:p w:rsidR="00DF25BB" w:rsidRPr="00AA5F69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 xml:space="preserve">3a+2b+b=0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ii</m:t>
                  </m:r>
                </m:e>
              </m:d>
            </m:oMath>
          </w:p>
          <w:p w:rsidR="00DF25BB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From Eqs. (i) and (ii) we get</w:t>
            </w:r>
          </w:p>
          <w:p w:rsidR="00DF25BB" w:rsidRPr="00AA5F69" w:rsidRDefault="00DF25B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a=d=-b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x-1</m:t>
                                    </m:r>
                                  </m:e>
                                </m:ra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e>
                        </m:rad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x-1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-x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x∈</m:t>
                          </m:r>
                          <m:d>
                            <m:dPr>
                              <m:begChr m:val="["/>
                              <m:endChr m:val="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1,2)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 xml:space="preserve">x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x∈(2,∞)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="Cambria Math" w:hAnsi="Cambria Math"/>
              </w:rPr>
              <w:t xml:space="preserve"> </w:t>
            </w:r>
            <w:r w:rsidRPr="00B713BA">
              <w:rPr>
                <w:rFonts w:ascii="Cambria Math" w:hAnsi="Cambria Math"/>
              </w:rPr>
              <w:t>…(i)</w:t>
            </w:r>
          </w:p>
          <w:p w:rsidR="009632A3" w:rsidRPr="00B713BA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</w:t>
            </w:r>
            <w:proofErr w:type="spellStart"/>
            <w:r>
              <w:rPr>
                <w:rFonts w:ascii="Cambria Math" w:hAnsi="Cambria Math"/>
              </w:rPr>
              <w:t>w.r.t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713BA">
              <w:rPr>
                <w:rFonts w:ascii="Cambria Math" w:hAnsi="Cambria Math"/>
              </w:rPr>
              <w:t>, we get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.f(x)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(x)</m:t>
                        </m:r>
                      </m:den>
                    </m:f>
                  </m:e>
                </m:d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=c'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f'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g'</m:t>
                        </m:r>
                      </m:den>
                    </m:f>
                  </m:e>
                </m:d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Therefore, option (a) is correct.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Again, on differentiating both sides </w:t>
            </w:r>
            <w:proofErr w:type="spellStart"/>
            <w:r>
              <w:rPr>
                <w:rFonts w:ascii="Cambria Math" w:hAnsi="Cambria Math"/>
              </w:rPr>
              <w:t>w.r.t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B713BA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…(ii)</m:t>
                </m:r>
              </m:oMath>
            </m:oMathPara>
          </w:p>
          <w:p w:rsidR="009632A3" w:rsidRPr="00014CDC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dividing both sides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{∵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=c}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f''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g''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2c</m:t>
                  </m:r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den>
              </m:f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Therefore, option (b) is correct.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2F3130">
              <w:rPr>
                <w:rFonts w:ascii="Cambria Math" w:hAnsi="Cambria Math"/>
              </w:rPr>
              <w:t>On</w:t>
            </w:r>
            <w:r>
              <w:rPr>
                <w:rFonts w:ascii="Cambria Math" w:hAnsi="Cambria Math"/>
              </w:rPr>
              <w:t xml:space="preserve"> differentiating both sides </w:t>
            </w:r>
            <w:proofErr w:type="spellStart"/>
            <w:r>
              <w:rPr>
                <w:rFonts w:ascii="Cambria Math" w:hAnsi="Cambria Math"/>
              </w:rPr>
              <w:t>w.r.t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014CDC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we get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From Eq. (ii)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+2c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differentiating both sides </w:t>
            </w:r>
            <w:proofErr w:type="spellStart"/>
            <w:r>
              <w:rPr>
                <w:rFonts w:ascii="Cambria Math" w:hAnsi="Cambria Math"/>
              </w:rPr>
              <w:t>w.r.t</w:t>
            </w:r>
            <w:proofErr w:type="spellEnd"/>
            <w:r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014CDC">
              <w:rPr>
                <w:rFonts w:ascii="Cambria Math" w:hAnsi="Cambria Math"/>
              </w:rPr>
              <w:t>,</w:t>
            </w:r>
            <w:r>
              <w:rPr>
                <w:rFonts w:ascii="Cambria Math" w:hAnsi="Cambria Math"/>
              </w:rPr>
              <w:t xml:space="preserve"> </w:t>
            </w:r>
            <w:r w:rsidRPr="00014CDC">
              <w:rPr>
                <w:rFonts w:ascii="Cambria Math" w:hAnsi="Cambria Math"/>
              </w:rPr>
              <w:t>w</w:t>
            </w:r>
            <w:r>
              <w:rPr>
                <w:rFonts w:ascii="Cambria Math" w:hAnsi="Cambria Math"/>
              </w:rPr>
              <w:t>e get</w:t>
            </w:r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+0</m:t>
                </m:r>
              </m:oMath>
            </m:oMathPara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on dividing both sides by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(x)</m:t>
              </m:r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(x)</m:t>
                  </m:r>
                </m:den>
              </m:f>
            </m:oMath>
          </w:p>
          <w:p w:rsidR="009632A3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oMath>
          </w:p>
          <w:p w:rsidR="009632A3" w:rsidRPr="002F3130" w:rsidRDefault="009632A3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Therefore, option (c) is correct.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(a,b,c)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x)</m:t>
                          </m:r>
                        </m:e>
                      </m:func>
                    </m:e>
                  </m:func>
                </m:e>
              </m:func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0&lt;x≤π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2π-x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π&lt;x&lt;2π</m:t>
                          </m:r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if 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0&lt;x≤π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 xml:space="preserve"> π&lt;x&lt;2π</m:t>
                          </m:r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 0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&lt;x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 π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&lt;x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x)=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x)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π-x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-x,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x≤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if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&lt;x&lt;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1,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 xml:space="preserve">if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&lt;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x&lt;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3π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</w:rPr>
                <m:t>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f(y)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f(x+y)</m:t>
              </m:r>
            </m:oMath>
            <w:r w:rsidRPr="004F4C26">
              <w:rPr>
                <w:rFonts w:ascii="Cambria Math" w:hAnsi="Cambria Math" w:cs="Times New Roman"/>
              </w:rPr>
              <w:t xml:space="preserve"> are in A.P.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</w:rPr>
                <m:t>=2f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f(y)</m:t>
              </m:r>
            </m:oMath>
            <w:r w:rsidRPr="004F4C26">
              <w:rPr>
                <w:rFonts w:ascii="Cambria Math" w:hAnsi="Cambria Math" w:cs="Times New Roman"/>
              </w:rPr>
              <w:t xml:space="preserve"> for all </w:t>
            </w:r>
            <m:oMath>
              <m:r>
                <w:rPr>
                  <w:rFonts w:ascii="Cambria Math" w:hAnsi="Cambria Math" w:cs="Times New Roman"/>
                </w:rPr>
                <m:t>x,y</m:t>
              </m:r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Putting </w:t>
            </w:r>
            <m:oMath>
              <m:r>
                <w:rPr>
                  <w:rFonts w:ascii="Cambria Math" w:hAnsi="Cambria Math" w:cs="Times New Roman"/>
                </w:rPr>
                <m:t>x=0,y=0</m:t>
              </m:r>
            </m:oMath>
            <w:r w:rsidR="00A06B93" w:rsidRPr="004F4C26">
              <w:rPr>
                <w:rFonts w:ascii="Cambria Math" w:hAnsi="Cambria Math" w:cs="Times New Roman"/>
              </w:rPr>
              <w:t xml:space="preserve"> in (1)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get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 (∵f(0)≠0)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Putting </w:t>
            </w:r>
            <m:oMath>
              <m:r>
                <w:rPr>
                  <w:rFonts w:ascii="Cambria Math" w:hAnsi="Cambria Math" w:cs="Times New Roman"/>
                </w:rPr>
                <m:t>x=0,y=x,</m:t>
              </m:r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get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</w:rPr>
                <m:t>=2f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</m:oMath>
            <w:r w:rsidR="00A06B93" w:rsidRPr="004F4C26">
              <w:rPr>
                <w:rFonts w:ascii="Cambria Math" w:hAnsi="Cambria Math" w:cs="Times New Roman"/>
              </w:rPr>
              <w:t xml:space="preserve">      (1)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=f(-3)</m:t>
                </m:r>
              </m:oMath>
            </m:oMathPara>
          </w:p>
          <w:p w:rsidR="0075664A" w:rsidRPr="004F4C26" w:rsidRDefault="00A06B93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Differentiating (1) w.r.t</w:t>
            </w:r>
            <w:r w:rsidR="0075664A" w:rsidRPr="004F4C26">
              <w:rPr>
                <w:rFonts w:ascii="Cambria Math" w:hAnsi="Cambria Math" w:cs="Times New Roman"/>
              </w:rPr>
              <w:t>.</w:t>
            </w:r>
            <w:r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="0075664A" w:rsidRPr="004F4C26">
              <w:rPr>
                <w:rFonts w:ascii="Cambria Math" w:hAnsi="Cambria Math" w:cs="Times New Roma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sup>
                  </m:sSup>
                </m:sup>
              </m:sSup>
            </m:oMath>
            <w:r w:rsidR="00ED6DFC" w:rsidRPr="004F4C26">
              <w:rPr>
                <w:rFonts w:ascii="Cambria Math" w:hAnsi="Cambria Math" w:cs="Times New Roman"/>
              </w:rPr>
              <w:t xml:space="preserve">    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sup>
                  </m:sSup>
                </m:e>
              </m:func>
            </m:oMath>
            <w:r w:rsidR="00ED6DFC" w:rsidRPr="004F4C26">
              <w:rPr>
                <w:rFonts w:ascii="Cambria Math" w:hAnsi="Cambria Math" w:cs="Times New Roman"/>
              </w:rPr>
              <w:t xml:space="preserve">     (1)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Taking log of both sides, we get</w:t>
            </w:r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y)=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x)+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(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x)</m:t>
                                        </m:r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log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(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log</m:t>
                                                </m:r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x)</m:t>
                                                </m:r>
                                              </m:e>
                                            </m:func>
                                          </m:e>
                                        </m:func>
                                      </m:e>
                                    </m:func>
                                  </m:e>
                                </m:func>
                              </m:e>
                            </m:func>
                          </m:e>
                        </m:func>
                      </m:e>
                    </m:func>
                  </m:e>
                </m:func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Differentiating w.r.t.</w:t>
            </w:r>
            <w:r w:rsidR="00ED6DFC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x,</m:t>
              </m:r>
            </m:oMath>
            <w:r w:rsidRPr="004F4C26">
              <w:rPr>
                <w:rFonts w:ascii="Cambria Math" w:hAnsi="Cambria Math" w:cs="Times New Roman"/>
              </w:rPr>
              <w:t xml:space="preserve"> we get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y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x)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x)+1</m:t>
                            </m:r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 xml:space="preserve"> 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hAnsi="Cambria Math" w:cs="Times New Roman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x)+1)</m:t>
                        </m:r>
                      </m:e>
                    </m:func>
                  </m:e>
                </m:func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Substituting the value of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4F4C26">
              <w:rPr>
                <w:rFonts w:ascii="Cambria Math" w:hAnsi="Cambria Math" w:cs="Times New Roman"/>
              </w:rPr>
              <w:t xml:space="preserve"> from (1), we get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func>
                          </m:e>
                        </m:d>
                      </m:e>
                    </m:func>
                  </m:sup>
                </m:sSup>
                <m:r>
                  <w:rPr>
                    <w:rFonts w:ascii="Cambria Math" w:hAnsi="Cambria Math" w:cs="Times New Roman"/>
                  </w:rPr>
                  <m:t>(2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func>
                      </m:e>
                    </m:d>
                    <m:r>
                      <w:rPr>
                        <w:rFonts w:ascii="Cambria Math" w:hAnsi="Cambria Math" w:cs="Times New Roman"/>
                      </w:rPr>
                      <m:t>+1)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=x+y⇒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2y-1</m:t>
                    </m:r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 </w:t>
            </w:r>
            <m:oMath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+1⇒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2x+y</m:t>
                  </m:r>
                </m:den>
              </m:f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-y-x=0⇒y=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1+4x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1+4x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  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as</m:t>
                </m:r>
                <m:r>
                  <w:rPr>
                    <w:rFonts w:ascii="Cambria Math" w:hAnsi="Cambria Math" w:cs="Times New Roman"/>
                  </w:rPr>
                  <m:t xml:space="preserve"> y&gt;0)</m:t>
                </m:r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⇒y'=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1+4x</m:t>
                        </m:r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1+4x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(b,c,d)</w:t>
            </w:r>
          </w:p>
          <w:p w:rsidR="00853EF4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dt=f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.2x</m:t>
                    </m:r>
                  </m:e>
                </m:nary>
              </m:oMath>
            </m:oMathPara>
          </w:p>
          <w:p w:rsidR="00853EF4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.3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.2x</m:t>
                </m:r>
              </m:oMath>
            </m:oMathPara>
          </w:p>
          <w:p w:rsidR="00853EF4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x-4x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</m:t>
                </m:r>
              </m:oMath>
            </m:oMathPara>
          </w:p>
          <w:p w:rsidR="00853EF4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=x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</m:t>
                </m:r>
                <m:r>
                  <w:rPr>
                    <w:rFonts w:ascii="Cambria Math" w:hAnsi="Cambria Math"/>
                  </w:rPr>
                  <m:t xml:space="preserve"> x(9x-4)</m:t>
                </m:r>
              </m:oMath>
            </m:oMathPara>
          </w:p>
          <w:p w:rsidR="00853EF4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 xml:space="preserve">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x(9x-4)</m:t>
              </m:r>
            </m:oMath>
          </w:p>
          <w:p w:rsidR="00853EF4" w:rsidRPr="004144C5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9x-4</m:t>
                  </m:r>
                </m:e>
              </m:d>
              <m:r>
                <w:rPr>
                  <w:rFonts w:ascii="Cambria Math" w:hAnsi="Cambria Math"/>
                </w:rPr>
                <m:t xml:space="preserve">+9x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x</m:t>
              </m:r>
            </m:oMath>
          </w:p>
          <w:p w:rsidR="00853EF4" w:rsidRPr="004144C5" w:rsidRDefault="00853EF4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At </w:t>
            </w:r>
            <m:oMath>
              <m:r>
                <w:rPr>
                  <w:rFonts w:ascii="Cambria Math" w:hAnsi="Cambria Math"/>
                </w:rPr>
                <m:t>x=e,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9e-4</m:t>
                  </m:r>
                </m:e>
              </m:d>
              <m:r>
                <w:rPr>
                  <w:rFonts w:ascii="Cambria Math" w:hAnsi="Cambria Math"/>
                </w:rPr>
                <m:t>+9e=27e-8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(a,c,d)</w:t>
            </w:r>
          </w:p>
          <w:p w:rsidR="0075664A" w:rsidRPr="004F4C26" w:rsidRDefault="00AC04F9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-f(x)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h→0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(1)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75664A" w:rsidRPr="004F4C26" w:rsidRDefault="0075664A" w:rsidP="001C3DCA">
            <w:pPr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</m:oMath>
            <w:r w:rsidR="00A06B93" w:rsidRPr="004F4C26">
              <w:rPr>
                <w:rFonts w:ascii="Cambria Math" w:hAnsi="Cambria Math" w:cs="Times New Roman"/>
              </w:rPr>
              <w:t xml:space="preserve"> In</w:t>
            </w:r>
            <m:oMath>
              <m:r>
                <w:rPr>
                  <w:rFonts w:ascii="Cambria Math" w:hAnsi="Cambria Math" w:cs="Times New Roman"/>
                </w:rPr>
                <m:t xml:space="preserve"> x </m:t>
              </m:r>
            </m:oMath>
            <w:r w:rsidR="00A06B93" w:rsidRPr="004F4C26">
              <w:rPr>
                <w:rFonts w:ascii="Cambria Math" w:hAnsi="Cambria Math" w:cs="Times New Roman"/>
              </w:rPr>
              <w:t>as</w:t>
            </w:r>
            <m:oMath>
              <m:r>
                <w:rPr>
                  <w:rFonts w:ascii="Cambria Math" w:hAnsi="Cambria Math" w:cs="Times New Roman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D6F73" w:rsidRDefault="00AD6F73" w:rsidP="00DC7D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u=f(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</w:p>
          <w:p w:rsidR="00AD6F73" w:rsidRDefault="00AD6F73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AD6F73" w:rsidRDefault="00AD6F73" w:rsidP="00DC7D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v=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r>
                    <w:rPr>
                      <w:rFonts w:ascii="Cambria Math" w:hAnsi="Cambria Math"/>
                    </w:rPr>
                    <m:t>x)</m:t>
                  </m:r>
                </m:e>
              </m:func>
            </m:oMath>
          </w:p>
          <w:p w:rsidR="00AD6F73" w:rsidRDefault="00AD6F73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AD6F73" w:rsidRDefault="00AD6F73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(du/dx)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(dv/dx)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:rsidR="00AD6F73" w:rsidRDefault="00AD6F73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dv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x=π/4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2)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.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  <w:p w:rsidR="00AD6F73" w:rsidRPr="000D6799" w:rsidRDefault="00AD6F73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.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Since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x≠y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Taking lim as </w:t>
            </w:r>
            <m:oMath>
              <m:r>
                <w:rPr>
                  <w:rFonts w:ascii="Cambria Math" w:hAnsi="Cambria Math"/>
                </w:rPr>
                <m:t xml:space="preserve">y→x, </m:t>
              </m:r>
            </m:oMath>
            <w:r w:rsidRPr="004F4C26">
              <w:rPr>
                <w:rFonts w:ascii="Cambria Math" w:hAnsi="Cambria Math"/>
              </w:rPr>
              <w:t>we get</w:t>
            </w:r>
          </w:p>
          <w:p w:rsidR="00516C7B" w:rsidRPr="004F4C26" w:rsidRDefault="00AC04F9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y→x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-f(y)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≤</m:t>
                    </m:r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y→x</m:t>
                    </m:r>
                  </m:lim>
                </m:limLow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y→x</m:t>
                        </m:r>
                      </m:lim>
                    </m:limLow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-f(y)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y→x</m:t>
                        </m:r>
                      </m:lim>
                    </m:limLow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f'(x)</m:t>
                    </m:r>
                  </m:e>
                </m:d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f'(x)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∵|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|≥0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 w:rsidR="00B46F09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(constant)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 w:rsidRPr="004F4C26">
              <w:rPr>
                <w:rFonts w:ascii="Cambria Math" w:hAnsi="Cambria Math"/>
              </w:rPr>
              <w:t xml:space="preserve">            (1)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 xml:space="preserve">x </m:t>
              </m:r>
            </m:oMath>
            <w:r w:rsidRPr="004F4C26">
              <w:rPr>
                <w:rFonts w:ascii="Cambria Math" w:hAnsi="Cambria Math"/>
              </w:rPr>
              <w:t xml:space="preserve">by </w:t>
            </w:r>
            <m:oMath>
              <m:r>
                <w:rPr>
                  <w:rFonts w:ascii="Cambria Math" w:hAnsi="Cambria Math"/>
                </w:rPr>
                <m:t>x-2⇒f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      (2)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From (1) and (2),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Replace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F4C26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x+4 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x+4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x+8</m:t>
                    </m:r>
                  </m:e>
                </m:d>
                <m:r>
                  <w:rPr>
                    <w:rFonts w:ascii="Cambria Math" w:hAnsi="Cambria Math"/>
                  </w:rPr>
                  <m:t>=...=f(x+4000)</m:t>
                </m:r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x+4000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Hence, both the statements are true and </w:t>
            </w:r>
            <w:r w:rsidR="00D17A11" w:rsidRPr="004F4C26">
              <w:rPr>
                <w:rFonts w:ascii="Cambria Math" w:hAnsi="Cambria Math"/>
              </w:rPr>
              <w:t>S</w:t>
            </w:r>
            <w:r w:rsidRPr="004F4C26">
              <w:rPr>
                <w:rFonts w:ascii="Cambria Math" w:hAnsi="Cambria Math"/>
              </w:rPr>
              <w:t xml:space="preserve">tatement 2 is correct explanation of </w:t>
            </w:r>
            <w:r w:rsidR="00D17A11" w:rsidRPr="004F4C26">
              <w:rPr>
                <w:rFonts w:ascii="Cambria Math" w:hAnsi="Cambria Math"/>
              </w:rPr>
              <w:t>Statement 1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periodic with period 4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E07030" w:rsidRPr="00B31EFB" w:rsidRDefault="00E07030" w:rsidP="00DC7D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Fro </w:t>
            </w:r>
            <m:oMath>
              <m:r>
                <w:rPr>
                  <w:rFonts w:ascii="Cambria Math" w:hAnsi="Cambria Math"/>
                </w:rPr>
                <m:t>0&lt;x&lt;1</m:t>
              </m:r>
            </m:oMath>
            <w:r w:rsidRPr="00B31EFB">
              <w:rPr>
                <w:rFonts w:ascii="Cambria Math" w:hAnsi="Cambria Math"/>
              </w:rPr>
              <w:t>,</w:t>
            </w:r>
          </w:p>
          <w:p w:rsidR="00E07030" w:rsidRDefault="00E07030" w:rsidP="00DC7D7E">
            <w:pPr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oMath>
            </m:oMathPara>
          </w:p>
          <w:p w:rsidR="00E07030" w:rsidRDefault="00E07030" w:rsidP="00DC7D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and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:rsidR="00E07030" w:rsidRPr="002B4006" w:rsidRDefault="00E07030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=1   (∵u=v)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Both the statement are true, but </w:t>
            </w:r>
            <w:r w:rsidR="00B46F09" w:rsidRPr="004F4C26">
              <w:rPr>
                <w:rFonts w:ascii="Cambria Math" w:hAnsi="Cambria Math"/>
              </w:rPr>
              <w:t>S</w:t>
            </w:r>
            <w:r w:rsidRPr="004F4C26">
              <w:rPr>
                <w:rFonts w:ascii="Cambria Math" w:hAnsi="Cambria Math"/>
              </w:rPr>
              <w:t xml:space="preserve">tatement 2 is not correct explanation of </w:t>
            </w:r>
            <w:r w:rsidR="00B46F09" w:rsidRPr="004F4C26">
              <w:rPr>
                <w:rFonts w:ascii="Cambria Math" w:hAnsi="Cambria Math"/>
              </w:rPr>
              <w:t>S</w:t>
            </w:r>
            <w:r w:rsidRPr="004F4C26">
              <w:rPr>
                <w:rFonts w:ascii="Cambria Math" w:hAnsi="Cambria Math"/>
              </w:rPr>
              <w:t>tatem</w:t>
            </w:r>
            <w:r w:rsidR="00B46F09" w:rsidRPr="004F4C26">
              <w:rPr>
                <w:rFonts w:ascii="Cambria Math" w:hAnsi="Cambria Math"/>
              </w:rPr>
              <w:t>ent 1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Statement 1 is true as period of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Pr="004F4C26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2π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Or, in general if for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we cannot say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BE033A" w:rsidRDefault="00BE033A" w:rsidP="00DC7D7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</w:t>
            </w:r>
            <m:oMath>
              <m:r>
                <w:rPr>
                  <w:rFonts w:ascii="Cambria Math" w:hAnsi="Cambria Math"/>
                </w:rPr>
                <m:t>x&lt;0,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oMath>
          </w:p>
          <w:p w:rsidR="00BE033A" w:rsidRPr="000D6799" w:rsidRDefault="00BE033A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Statement 2 is true as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</m:oMath>
            <w:r w:rsidRPr="004F4C26">
              <w:rPr>
                <w:rFonts w:ascii="Cambria Math" w:hAnsi="Cambria Math"/>
              </w:rPr>
              <w:t xml:space="preserve"> then definitely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4F4C26">
              <w:rPr>
                <w:rFonts w:ascii="Cambria Math" w:hAnsi="Cambria Math"/>
              </w:rPr>
              <w:t xml:space="preserve"> is repeated root of</w:t>
            </w:r>
            <w:r w:rsidR="00D17A11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But from data, we are not sure</w:t>
            </w:r>
            <w:r w:rsidR="00D17A11" w:rsidRPr="004F4C26">
              <w:rPr>
                <w:rFonts w:ascii="Cambria Math" w:hAnsi="Cambria Math"/>
              </w:rPr>
              <w:t xml:space="preserve"> how many times a root repeats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Also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which changes sign at </w:t>
            </w:r>
            <m:oMath>
              <m:r>
                <w:rPr>
                  <w:rFonts w:ascii="Cambria Math" w:hAnsi="Cambria Math"/>
                </w:rPr>
                <m:t>x=α,</m:t>
              </m:r>
            </m:oMath>
            <w:r w:rsidR="00D17A11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4F4C26">
              <w:rPr>
                <w:rFonts w:ascii="Cambria Math" w:hAnsi="Cambria Math"/>
              </w:rPr>
              <w:t xml:space="preserve"> is odd and does not if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="00D17A11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is even. Hence, </w:t>
            </w:r>
            <w:r w:rsidR="00D17A11" w:rsidRPr="004F4C26">
              <w:rPr>
                <w:rFonts w:ascii="Cambria Math" w:hAnsi="Cambria Math"/>
              </w:rPr>
              <w:t>S</w:t>
            </w:r>
            <w:r w:rsidRPr="004F4C26">
              <w:rPr>
                <w:rFonts w:ascii="Cambria Math" w:hAnsi="Cambria Math"/>
              </w:rPr>
              <w:t>tatement 1 is false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4084B" w:rsidRDefault="00B4084B" w:rsidP="00B4084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Given, 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41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-40</m:t>
                  </m:r>
                </m:sup>
              </m:sSup>
            </m:oMath>
          </w:p>
          <w:p w:rsidR="00B4084B" w:rsidRDefault="00B4084B" w:rsidP="00B4084B">
            <w:pPr>
              <w:ind w:left="360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=41a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  <m:r>
                  <w:rPr>
                    <w:rFonts w:ascii="Cambria Math" w:hAnsi="Cambria Math"/>
                  </w:rPr>
                  <m:t>-40b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-41</m:t>
                    </m:r>
                  </m:sup>
                </m:sSup>
              </m:oMath>
            </m:oMathPara>
          </w:p>
          <w:p w:rsidR="00B4084B" w:rsidRDefault="00B4084B" w:rsidP="00B4084B">
            <w:pPr>
              <w:ind w:left="360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=1640 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39</m:t>
                    </m:r>
                  </m:sup>
                </m:sSup>
                <m:r>
                  <w:rPr>
                    <w:rFonts w:ascii="Cambria Math" w:hAnsi="Cambria Math"/>
                  </w:rPr>
                  <m:t>+1640b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-42</m:t>
                    </m:r>
                  </m:sup>
                </m:sSup>
              </m:oMath>
            </m:oMathPara>
          </w:p>
          <w:p w:rsidR="00B4084B" w:rsidRDefault="00B4084B" w:rsidP="00B4084B">
            <w:pPr>
              <w:ind w:left="3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</w:rPr>
                    <m:t>f(x)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1640(a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39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-40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=1640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 xml:space="preserve">             </m:t>
              </m:r>
            </m:oMath>
          </w:p>
          <w:p w:rsidR="00B4084B" w:rsidRDefault="00B4084B" w:rsidP="00B4084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2x)</m:t>
                      </m:r>
                    </m:e>
                  </m:func>
                </m:e>
              </m:func>
            </m:oMath>
          </w:p>
          <w:p w:rsidR="00B4084B" w:rsidRPr="00AB3293" w:rsidRDefault="00B4084B" w:rsidP="00B4084B">
            <w:pPr>
              <w:ind w:left="360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2x</m:t>
                </m:r>
              </m:oMath>
            </m:oMathPara>
          </w:p>
          <w:p w:rsidR="00B4084B" w:rsidRDefault="00B4084B" w:rsidP="00B4084B">
            <w:pPr>
              <w:ind w:left="360"/>
              <w:rPr>
                <w:rFonts w:asciiTheme="majorHAnsi" w:hAnsiTheme="maj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B43D37" w:rsidRPr="008F56E2" w:rsidRDefault="00B4084B" w:rsidP="00B4084B">
            <w:pPr>
              <w:rPr>
                <w:rFonts w:asciiTheme="majorHAnsi" w:hAnsiTheme="majorHAnsi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asciiTheme="majorHAnsi" w:hAnsiTheme="majorHAnsi"/>
              </w:rPr>
              <w:t>S</w:t>
            </w:r>
            <w:r w:rsidRPr="00390340">
              <w:rPr>
                <w:rFonts w:asciiTheme="majorHAnsi" w:hAnsiTheme="majorHAnsi"/>
              </w:rPr>
              <w:t xml:space="preserve">tatement I </w:t>
            </w:r>
            <w:proofErr w:type="gramStart"/>
            <w:r w:rsidRPr="00390340">
              <w:rPr>
                <w:rFonts w:asciiTheme="majorHAnsi" w:hAnsiTheme="majorHAnsi"/>
              </w:rPr>
              <w:t>is</w:t>
            </w:r>
            <w:proofErr w:type="gramEnd"/>
            <w:r w:rsidRPr="00390340">
              <w:rPr>
                <w:rFonts w:asciiTheme="majorHAnsi" w:hAnsiTheme="majorHAnsi"/>
              </w:rPr>
              <w:t xml:space="preserve"> true, but II is false.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+5=0</m:t>
                        </m:r>
                      </m:e>
                    </m:func>
                  </m:e>
                </m:func>
              </m:oMath>
            </m:oMathPara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xy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(xy)≠0</m:t>
                    </m:r>
                  </m:e>
                </m:func>
              </m:oMath>
            </m:oMathPara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1007A7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+y.1=0</m:t>
                </m:r>
              </m:oMath>
            </m:oMathPara>
          </w:p>
          <w:p w:rsidR="001007A7" w:rsidRPr="000D6799" w:rsidRDefault="001007A7" w:rsidP="00DC7D7E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-1≤x&lt;0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0≤x&lt;1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1≤x&lt;2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2x,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2≤x&lt;3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-1&lt;x&lt;0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0&lt;x&lt;1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1&lt;x&lt;2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2&lt;x&lt;3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(x)=[x]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Statement 1 is always true, but </w:t>
            </w:r>
            <w:r w:rsidR="00B46F09" w:rsidRPr="004F4C26">
              <w:rPr>
                <w:rFonts w:ascii="Cambria Math" w:hAnsi="Cambria Math"/>
              </w:rPr>
              <w:t>S</w:t>
            </w:r>
            <w:r w:rsidRPr="004F4C26">
              <w:rPr>
                <w:rFonts w:ascii="Cambria Math" w:hAnsi="Cambria Math"/>
              </w:rPr>
              <w:t xml:space="preserve">tatement 2 is not always true, as </w:t>
            </w:r>
            <w:r w:rsidR="00B46F09" w:rsidRPr="004F4C26">
              <w:rPr>
                <w:rFonts w:ascii="Cambria Math" w:hAnsi="Cambria Math"/>
              </w:rPr>
              <w:t>i</w:t>
            </w:r>
            <w:r w:rsidRPr="004F4C26">
              <w:rPr>
                <w:rFonts w:ascii="Cambria Math" w:hAnsi="Cambria Math"/>
              </w:rPr>
              <w:t xml:space="preserve">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x, </m:t>
                  </m:r>
                </m:e>
              </m:func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can be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B46F09" w:rsidRPr="004F4C26">
              <w:rPr>
                <w:rFonts w:ascii="Cambria Math" w:hAnsi="Cambria Math"/>
              </w:rPr>
              <w:t xml:space="preserve"> which is </w:t>
            </w:r>
            <w:r w:rsidRPr="004F4C26">
              <w:rPr>
                <w:rFonts w:ascii="Cambria Math" w:hAnsi="Cambria Math"/>
              </w:rPr>
              <w:t xml:space="preserve">odd function, but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x+2,</m:t>
                  </m:r>
                </m:e>
              </m:func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neither odd nor even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Given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∀ x,y ∈R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Put </w:t>
            </w:r>
            <m:oMath>
              <m:r>
                <w:rPr>
                  <w:rFonts w:ascii="Cambria Math" w:hAnsi="Cambria Math"/>
                </w:rPr>
                <m:t>x=y=0,</m:t>
              </m:r>
            </m:oMath>
            <w:r w:rsidRPr="004F4C26">
              <w:rPr>
                <w:rFonts w:ascii="Cambria Math" w:hAnsi="Cambria Math"/>
              </w:rPr>
              <w:t xml:space="preserve"> we get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Now, put </w:t>
            </w:r>
            <m:oMath>
              <m:r>
                <w:rPr>
                  <w:rFonts w:ascii="Cambria Math" w:hAnsi="Cambria Math"/>
                </w:rPr>
                <m:t>y=-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1/3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we get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+f(-x)</m:t>
              </m:r>
            </m:oMath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⇒f(x)</m:t>
              </m:r>
            </m:oMath>
            <w:r w:rsidR="00D17A11" w:rsidRPr="004F4C26">
              <w:rPr>
                <w:rFonts w:ascii="Cambria Math" w:hAnsi="Cambria Math"/>
              </w:rPr>
              <w:t xml:space="preserve"> is an odd function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⇒f'(x)</m:t>
              </m:r>
            </m:oMath>
            <w:r w:rsidR="00D17A11" w:rsidRPr="004F4C26">
              <w:rPr>
                <w:rFonts w:ascii="Cambria Math" w:hAnsi="Cambria Math"/>
              </w:rPr>
              <w:t xml:space="preserve"> is an even function</w:t>
            </w:r>
          </w:p>
          <w:p w:rsidR="00516C7B" w:rsidRPr="004F4C26" w:rsidRDefault="00516C7B" w:rsidP="001C3DC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5664A" w:rsidRPr="004F4C26" w:rsidRDefault="00C159EA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a</w:t>
            </w:r>
            <w:r w:rsidRPr="004F4C26">
              <w:rPr>
                <w:rFonts w:ascii="Cambria Math" w:hAnsi="Cambria Math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-6t-18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-20</m:t>
                  </m:r>
                </m:den>
              </m:f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t=1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12-6-18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5-15-20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</m:sSub>
              <m:r>
                <w:rPr>
                  <w:rFonts w:ascii="Cambria Math" w:hAnsi="Cambria Math"/>
                </w:rPr>
                <m:t xml:space="preserve">=2 </m:t>
              </m:r>
            </m:oMath>
            <w:r w:rsidR="00C159EA" w:rsidRPr="004F4C26">
              <w:rPr>
                <w:rFonts w:ascii="Cambria Math" w:hAnsi="Cambria Math"/>
              </w:rPr>
              <w:t>at</w:t>
            </w:r>
            <m:oMath>
              <m:r>
                <w:rPr>
                  <w:rFonts w:ascii="Cambria Math" w:hAnsi="Cambria Math"/>
                </w:rPr>
                <m:t xml:space="preserve"> t=1</m:t>
              </m:r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b</w:t>
            </w:r>
            <w:r w:rsidRPr="004F4C26">
              <w:rPr>
                <w:rFonts w:ascii="Cambria Math" w:hAnsi="Cambria Math"/>
              </w:rPr>
              <w:t xml:space="preserve">. Let us take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+e</m:t>
              </m:r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=d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2=P''(2)=2c⇒c=1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-12=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=6b⇒b=-2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24=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=24a⇒a=1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Thus,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=12-12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+2=2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c</w:t>
            </w:r>
            <w:r w:rsidRPr="004F4C26">
              <w:rPr>
                <w:rFonts w:ascii="Cambria Math" w:hAnsi="Cambria Math"/>
              </w:rPr>
              <w:t xml:space="preserve">. Here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</m:e>
                  </m:d>
                </m:e>
              </m:ra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∵y=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   </m:t>
              </m:r>
            </m:oMath>
            <w:r w:rsidR="00C159EA" w:rsidRPr="004F4C26">
              <w:rPr>
                <w:rFonts w:ascii="Cambria Math" w:hAnsi="Cambria Math"/>
              </w:rPr>
              <w:t>(1)</w:t>
            </w:r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But </w:t>
            </w: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 </m:t>
              </m:r>
            </m:oMath>
            <w:r w:rsidR="00C159EA" w:rsidRPr="004F4C26">
              <w:rPr>
                <w:rFonts w:ascii="Cambria Math" w:hAnsi="Cambria Math"/>
              </w:rPr>
              <w:t>(2)</w:t>
            </w:r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From (1) and (2),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e>
                        </m:ra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d</w:t>
            </w:r>
            <w:r w:rsidRPr="004F4C26">
              <w:rPr>
                <w:rFonts w:ascii="Cambria Math" w:hAnsi="Cambria Math"/>
              </w:rPr>
              <w:t xml:space="preserve">. obviously,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a linear  function</w:t>
            </w:r>
          </w:p>
          <w:p w:rsidR="00DB0CC8" w:rsidRPr="004F4C26" w:rsidRDefault="00C45915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A</w:t>
            </w:r>
            <w:r w:rsidR="00DB0CC8" w:rsidRPr="004F4C26">
              <w:rPr>
                <w:rFonts w:ascii="Cambria Math" w:hAnsi="Cambria Math"/>
              </w:rPr>
              <w:t xml:space="preserve">lso from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=p </m:t>
              </m:r>
            </m:oMath>
            <w:r w:rsidRPr="004F4C26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=q,f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=px+q</m:t>
              </m:r>
            </m:oMath>
          </w:p>
          <w:p w:rsidR="00DB0CC8" w:rsidRPr="004F4C26" w:rsidRDefault="00DB0CC8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B4C5C" w:rsidRPr="004F4C26" w:rsidRDefault="00996635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a</w:t>
            </w:r>
            <m:oMath>
              <m:r>
                <w:rPr>
                  <w:rFonts w:ascii="Cambria Math" w:hAnsi="Cambria Math"/>
                </w:rPr>
                <m:t>.f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=f(1+x)</m:t>
              </m:r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oMath>
            </m:oMathPara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Hence, graph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symmetrical about point (1,</w:t>
            </w:r>
            <w:r w:rsidR="00996635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0)</w:t>
            </w:r>
            <w:r w:rsidR="00996635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(as if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odd its graph is symmetrical about (0,</w:t>
            </w:r>
            <w:r w:rsidR="00996635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0). Now shift the graph at (1,0))</w:t>
            </w:r>
            <w:r w:rsidR="00D978E6" w:rsidRPr="004F4C26">
              <w:rPr>
                <w:rFonts w:ascii="Cambria Math" w:hAnsi="Cambria Math"/>
              </w:rPr>
              <w:t xml:space="preserve"> </w:t>
            </w:r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b</w:t>
            </w:r>
            <w:r w:rsidRPr="004F4C26">
              <w:rPr>
                <w:rFonts w:ascii="Cambria Math" w:hAnsi="Cambria Math"/>
              </w:rPr>
              <w:t>.</w:t>
            </w:r>
            <w:r w:rsidR="00996635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DB4C5C" w:rsidRPr="004F4C26" w:rsidRDefault="00996635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R</w:t>
            </w:r>
            <w:r w:rsidR="00DB4C5C" w:rsidRPr="004F4C26">
              <w:rPr>
                <w:rFonts w:ascii="Cambria Math" w:hAnsi="Cambria Math"/>
              </w:rPr>
              <w:t xml:space="preserve">eplace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DB4C5C" w:rsidRPr="004F4C26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>1+x</m:t>
              </m:r>
            </m:oMath>
            <w:r w:rsidR="00DB4C5C" w:rsidRPr="004F4C26">
              <w:rPr>
                <w:rFonts w:ascii="Cambria Math" w:hAnsi="Cambria Math"/>
              </w:rPr>
              <w:t xml:space="preserve"> ,then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oMath>
            <w:r w:rsidR="007217B5" w:rsidRPr="004F4C26">
              <w:rPr>
                <w:rFonts w:ascii="Cambria Math" w:hAnsi="Cambria Math"/>
              </w:rPr>
              <w:t xml:space="preserve">          (1)</w:t>
            </w:r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="007217B5" w:rsidRPr="004F4C26">
              <w:rPr>
                <w:rFonts w:ascii="Cambria Math" w:hAnsi="Cambria Math"/>
              </w:rPr>
              <w:t xml:space="preserve"> Graph</w:t>
            </w:r>
            <w:r w:rsidRPr="004F4C26">
              <w:rPr>
                <w:rFonts w:ascii="Cambria Math" w:hAnsi="Cambria Math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(x)</m:t>
              </m:r>
            </m:oMath>
            <w:r w:rsidRPr="004F4C26">
              <w:rPr>
                <w:rFonts w:ascii="Cambria Math" w:hAnsi="Cambria Math"/>
              </w:rPr>
              <w:t xml:space="preserve"> is symmetrical about line </w:t>
            </w:r>
            <m:oMath>
              <m:r>
                <w:rPr>
                  <w:rFonts w:ascii="Cambria Math" w:hAnsi="Cambria Math"/>
                </w:rPr>
                <m:t>x=1</m:t>
              </m:r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Also, put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 w:rsidR="007217B5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in (1), we get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c</w:t>
            </w:r>
            <w:r w:rsidRPr="004F4C26">
              <w:rPr>
                <w:rFonts w:ascii="Cambria Math" w:hAnsi="Cambria Math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=0   </m:t>
              </m:r>
            </m:oMath>
            <w:r w:rsidR="007217B5" w:rsidRPr="004F4C26">
              <w:rPr>
                <w:rFonts w:ascii="Cambria Math" w:hAnsi="Cambria Math"/>
              </w:rPr>
              <w:t xml:space="preserve">    (1)</w:t>
            </w:r>
          </w:p>
          <w:p w:rsidR="00DB4C5C" w:rsidRPr="004F4C26" w:rsidRDefault="007217B5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R</w:t>
            </w:r>
            <w:r w:rsidR="00DB4C5C" w:rsidRPr="004F4C26">
              <w:rPr>
                <w:rFonts w:ascii="Cambria Math" w:hAnsi="Cambria Math"/>
              </w:rPr>
              <w:t xml:space="preserve">eplace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DB4C5C" w:rsidRPr="004F4C26">
              <w:rPr>
                <w:rFonts w:ascii="Cambria Math" w:hAnsi="Cambria Math"/>
              </w:rPr>
              <w:t xml:space="preserve"> by </w:t>
            </w:r>
            <m:oMath>
              <m:r>
                <w:rPr>
                  <w:rFonts w:ascii="Cambria Math" w:hAnsi="Cambria Math"/>
                </w:rPr>
                <m:t xml:space="preserve">x+2, </m:t>
              </m:r>
            </m:oMath>
            <w:r w:rsidRPr="004F4C26">
              <w:rPr>
                <w:rFonts w:ascii="Cambria Math" w:hAnsi="Cambria Math"/>
              </w:rPr>
              <w:t>we get</w:t>
            </w:r>
            <m:oMath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 xml:space="preserve">=0     </m:t>
              </m:r>
            </m:oMath>
            <w:r w:rsidR="005C20D3" w:rsidRPr="004F4C26">
              <w:rPr>
                <w:rFonts w:ascii="Cambria Math" w:hAnsi="Cambria Math"/>
              </w:rPr>
              <w:t>(2)</w:t>
            </w:r>
          </w:p>
          <w:p w:rsidR="00DB4C5C" w:rsidRPr="004F4C26" w:rsidRDefault="005C20D3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F</w:t>
            </w:r>
            <w:r w:rsidR="00DB4C5C" w:rsidRPr="004F4C26">
              <w:rPr>
                <w:rFonts w:ascii="Cambria Math" w:hAnsi="Cambria Math"/>
              </w:rPr>
              <w:t xml:space="preserve">rom (1) and (2), 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</m:oMath>
          </w:p>
          <w:p w:rsidR="00DB4C5C" w:rsidRPr="004F4C26" w:rsidRDefault="005C20D3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H</w:t>
            </w:r>
            <w:r w:rsidR="00DB4C5C" w:rsidRPr="004F4C26">
              <w:rPr>
                <w:rFonts w:ascii="Cambria Math" w:hAnsi="Cambria Math"/>
              </w:rPr>
              <w:t xml:space="preserve">ence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="00DB4C5C" w:rsidRPr="004F4C26">
              <w:rPr>
                <w:rFonts w:ascii="Cambria Math" w:hAnsi="Cambria Math"/>
              </w:rPr>
              <w:t xml:space="preserve"> is periodic with period 4</w:t>
            </w:r>
          </w:p>
          <w:p w:rsidR="00DB4C5C" w:rsidRPr="004F4C26" w:rsidRDefault="005C20D3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A</w:t>
            </w:r>
            <w:r w:rsidR="00DB4C5C" w:rsidRPr="004F4C26">
              <w:rPr>
                <w:rFonts w:ascii="Cambria Math" w:hAnsi="Cambria Math"/>
              </w:rPr>
              <w:t xml:space="preserve">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oMath>
            <w:r w:rsidR="00DB4C5C" w:rsidRPr="004F4C26">
              <w:rPr>
                <w:rFonts w:ascii="Cambria Math" w:hAnsi="Cambria Math"/>
              </w:rPr>
              <w:t xml:space="preserve"> Hence </w:t>
            </w:r>
            <m:oMath>
              <m:r>
                <w:rPr>
                  <w:rFonts w:ascii="Cambria Math" w:hAnsi="Cambria Math"/>
                </w:rPr>
                <m:t>f'(x)</m:t>
              </m:r>
            </m:oMath>
            <w:r w:rsidR="00DB4C5C" w:rsidRPr="004F4C26">
              <w:rPr>
                <w:rFonts w:ascii="Cambria Math" w:hAnsi="Cambria Math"/>
              </w:rPr>
              <w:t xml:space="preserve"> is periodic with period 4</w:t>
            </w:r>
          </w:p>
          <w:p w:rsidR="00DB4C5C" w:rsidRPr="004F4C26" w:rsidRDefault="005C20D3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P</w:t>
            </w:r>
            <w:r w:rsidR="00DB4C5C" w:rsidRPr="004F4C26">
              <w:rPr>
                <w:rFonts w:ascii="Cambria Math" w:hAnsi="Cambria Math"/>
              </w:rPr>
              <w:t xml:space="preserve">ut </w:t>
            </w:r>
            <m:oMath>
              <m:r>
                <w:rPr>
                  <w:rFonts w:ascii="Cambria Math" w:hAnsi="Cambria Math"/>
                </w:rPr>
                <m:t xml:space="preserve">x=-1 </m:t>
              </m:r>
            </m:oMath>
            <w:r w:rsidRPr="004F4C26">
              <w:rPr>
                <w:rFonts w:ascii="Cambria Math" w:hAnsi="Cambria Math"/>
              </w:rPr>
              <w:t xml:space="preserve">in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x+4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="00DB4C5C" w:rsidRPr="004F4C26">
              <w:rPr>
                <w:rFonts w:ascii="Cambria Math" w:hAnsi="Cambria Math"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f'(-1)=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(3)</m:t>
              </m:r>
            </m:oMath>
          </w:p>
          <w:p w:rsidR="00DB4C5C" w:rsidRPr="004F4C26" w:rsidRDefault="002B70F4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  <w:b/>
              </w:rPr>
              <w:t>d</w:t>
            </w:r>
            <w:r w:rsidRPr="004F4C26">
              <w:rPr>
                <w:rFonts w:ascii="Cambria Math" w:hAnsi="Cambria Math"/>
              </w:rPr>
              <w:t>. P</w:t>
            </w:r>
            <w:r w:rsidR="00DB4C5C" w:rsidRPr="004F4C26">
              <w:rPr>
                <w:rFonts w:ascii="Cambria Math" w:hAnsi="Cambria Math"/>
              </w:rPr>
              <w:t xml:space="preserve">utting </w:t>
            </w:r>
            <m:oMath>
              <m:r>
                <w:rPr>
                  <w:rFonts w:ascii="Cambria Math" w:hAnsi="Cambria Math"/>
                </w:rPr>
                <m:t xml:space="preserve">x=0, y=0, </m:t>
              </m:r>
            </m:oMath>
            <w:r w:rsidR="00DB4C5C" w:rsidRPr="004F4C26">
              <w:rPr>
                <w:rFonts w:ascii="Cambria Math" w:hAnsi="Cambria Math"/>
              </w:rPr>
              <w:t xml:space="preserve">we get </w:t>
            </w:r>
            <m:oMath>
              <m:r>
                <w:rPr>
                  <w:rFonts w:ascii="Cambria Math" w:hAnsi="Cambria Math"/>
                </w:rPr>
                <m:t>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=√2-1  {∵f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&gt;0}</m:t>
                </m:r>
              </m:oMath>
            </m:oMathPara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Putting </w:t>
            </w:r>
            <m:oMath>
              <m:r>
                <w:rPr>
                  <w:rFonts w:ascii="Cambria Math" w:hAnsi="Cambria Math"/>
                </w:rPr>
                <m:t>y=x, 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Diff. w.r.t.</w:t>
            </w:r>
            <w:r w:rsidR="00422C28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4F4C26">
              <w:rPr>
                <w:rFonts w:ascii="Cambria Math" w:hAnsi="Cambria Math"/>
              </w:rPr>
              <w:t>. we get</w:t>
            </w:r>
          </w:p>
          <w:p w:rsidR="00DB4C5C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2f,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 w:rsidR="002B70F4" w:rsidRPr="004F4C26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75664A" w:rsidRPr="004F4C26" w:rsidRDefault="00DB4C5C" w:rsidP="001C3DCA">
            <w:pPr>
              <w:contextualSpacing/>
              <w:jc w:val="both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, because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B3C39" w:rsidRPr="004F4C26" w:rsidRDefault="00EE3E90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a. W</w:t>
            </w:r>
            <w:r w:rsidR="00914EC3" w:rsidRPr="004F4C26">
              <w:rPr>
                <w:rFonts w:ascii="Cambria Math" w:hAnsi="Cambria Math"/>
              </w:rPr>
              <w:t>e know that</w:t>
            </w:r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-1≤x≤1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x&gt;1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-π-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sup>
                                  </m:sSup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</m:e>
                              </m:func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if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x&lt;-1</m:t>
                              </m:r>
                            </m:e>
                          </m:mr>
                        </m:m>
                      </m:e>
                    </m:d>
                  </m:e>
                </m:func>
              </m:oMath>
            </m:oMathPara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E22AAC" w:rsidRPr="004F4C26"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 xml:space="preserve"> x&lt;-1 </m:t>
              </m:r>
            </m:oMath>
            <w:r w:rsidR="00E22AAC" w:rsidRPr="004F4C26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x&gt;1</m:t>
              </m:r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b.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x≥0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tan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x&lt;0</m:t>
                            </m:r>
                          </m:e>
                        </m:mr>
                      </m:m>
                    </m:e>
                  </m:d>
                </m:e>
              </m:func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E22AAC" w:rsidRPr="004F4C26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 x&lt;0</m:t>
              </m:r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c. </w:t>
            </w:r>
            <m:oMath>
              <m:r>
                <w:rPr>
                  <w:rFonts w:ascii="Cambria Math" w:hAnsi="Cambria Math"/>
                </w:rPr>
                <m:t>y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x≥0</m:t>
                        </m:r>
                      </m:e>
                    </m:mr>
                    <m:m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-e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x&lt;0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-e,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x≥1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e-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0≤x&lt;1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-e,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-1≤x&lt;0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x&lt;-1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&gt;</m:t>
              </m:r>
            </m:oMath>
            <w:r w:rsidR="00E22AAC" w:rsidRPr="004F4C26">
              <w:rPr>
                <w:rFonts w:ascii="Cambria Math" w:hAnsi="Cambria Math"/>
              </w:rPr>
              <w:t xml:space="preserve"> if</w:t>
            </w:r>
            <m:oMath>
              <m:r>
                <w:rPr>
                  <w:rFonts w:ascii="Cambria Math" w:hAnsi="Cambria Math"/>
                </w:rPr>
                <m:t xml:space="preserve"> x&gt;1 </m:t>
              </m:r>
            </m:oMath>
            <w:r w:rsidR="00E22AAC" w:rsidRPr="004F4C26">
              <w:rPr>
                <w:rFonts w:ascii="Cambria Math" w:hAnsi="Cambria Math"/>
              </w:rPr>
              <w:t xml:space="preserve">of </w:t>
            </w:r>
            <m:oMath>
              <m:r>
                <w:rPr>
                  <w:rFonts w:ascii="Cambria Math" w:hAnsi="Cambria Math"/>
                </w:rPr>
                <m:t>-1&lt;x&lt;0</m:t>
              </m:r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d. </w:t>
            </w:r>
            <m:oMath>
              <m:r>
                <w:rPr>
                  <w:rFonts w:ascii="Cambria Math" w:hAnsi="Cambria Math"/>
                </w:rPr>
                <m:t>u=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2x</m:t>
                      </m:r>
                    </m:e>
                  </m:d>
                  <m:r>
                    <w:rPr>
                      <w:rFonts w:ascii="Cambria Math" w:hAnsi="Cambria Math"/>
                    </w:rPr>
                    <m:t>,v=|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tan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|</m:t>
                  </m:r>
                </m:e>
              </m:func>
            </m:oMath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and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914EC3" w:rsidRPr="004F4C26" w:rsidRDefault="00914EC3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x&gt;0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x&lt;0</m:t>
                          </m:r>
                        </m:e>
                      </m:mr>
                    </m:m>
                  </m:e>
                </m:d>
              </m:oMath>
            </m:oMathPara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Now we know that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=x+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&gt;2 </m:t>
              </m:r>
            </m:oMath>
            <w:r w:rsidR="00E22AAC" w:rsidRPr="004F4C26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x&gt;1 </m:t>
              </m:r>
            </m:oMath>
            <w:r w:rsidR="00E22AAC" w:rsidRPr="004F4C26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&lt;-2 </m:t>
              </m:r>
            </m:oMath>
            <w:r w:rsidR="00E22AAC" w:rsidRPr="004F4C2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x&lt;-1</m:t>
              </m:r>
            </m:oMath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du</m:t>
                  </m:r>
                </m:num>
                <m:den>
                  <m:r>
                    <w:rPr>
                      <w:rFonts w:ascii="Cambria Math" w:hAnsi="Cambria Math"/>
                    </w:rPr>
                    <m:t>dv</m:t>
                  </m:r>
                </m:den>
              </m:f>
              <m:r>
                <w:rPr>
                  <w:rFonts w:ascii="Cambria Math" w:hAnsi="Cambria Math"/>
                </w:rPr>
                <m:t xml:space="preserve">&gt;2 </m:t>
              </m:r>
            </m:oMath>
            <w:r w:rsidRPr="004F4C26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x&lt;-1 </m:t>
              </m:r>
            </m:oMath>
            <w:r w:rsidR="00E22AAC" w:rsidRPr="004F4C26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x&gt;1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B3C39" w:rsidRPr="004F4C26" w:rsidRDefault="006820C9" w:rsidP="001C3DCA">
            <w:pPr>
              <w:contextualSpacing/>
              <w:rPr>
                <w:rFonts w:ascii="Cambria Math" w:hAnsi="Cambria Math"/>
                <w:b/>
              </w:rPr>
            </w:pPr>
            <w:r w:rsidRPr="004F4C26">
              <w:rPr>
                <w:rFonts w:ascii="Cambria Math" w:hAnsi="Cambria Math"/>
                <w:b/>
              </w:rPr>
              <w:t>a. p,q,r</w:t>
            </w:r>
          </w:p>
          <w:p w:rsidR="006820C9" w:rsidRPr="004F4C26" w:rsidRDefault="000B2006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T</w:t>
            </w:r>
            <w:r w:rsidR="006820C9" w:rsidRPr="004F4C26">
              <w:rPr>
                <w:rFonts w:ascii="Cambria Math" w:hAnsi="Cambria Math"/>
              </w:rPr>
              <w:t xml:space="preserve">he graph of </w:t>
            </w:r>
            <m:oMath>
              <m:r>
                <w:rPr>
                  <w:rFonts w:ascii="Cambria Math" w:hAnsi="Cambria Math"/>
                </w:rPr>
                <m:t>y=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</m:e>
              </m:d>
              <m:r>
                <w:rPr>
                  <w:rFonts w:ascii="Cambria Math" w:hAnsi="Cambria Math"/>
                </w:rPr>
                <m:t>x||</m:t>
              </m:r>
            </m:oMath>
          </w:p>
          <w:p w:rsidR="006755A3" w:rsidRPr="004F4C26" w:rsidRDefault="00475FB1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object w:dxaOrig="6156" w:dyaOrig="37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8pt;height:108pt" o:ole="">
                  <v:imagedata r:id="IMM1Z410Z0" o:title=""/>
                </v:shape>
                <o:OLEObject Type="Embed" ProgID="ChemDraw.Document.6.0" ShapeID="_x0000_i1025" DrawAspect="Content" ObjectID="_1478861212" r:id="OMM1Z410Z0"/>
              </w:object>
            </w:r>
          </w:p>
          <w:p w:rsidR="006820C9" w:rsidRPr="004F4C26" w:rsidRDefault="000B2006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F</w:t>
            </w:r>
            <w:r w:rsidR="006820C9" w:rsidRPr="004F4C26">
              <w:rPr>
                <w:rFonts w:ascii="Cambria Math" w:hAnsi="Cambria Math"/>
              </w:rPr>
              <w:t xml:space="preserve">rom the graph </w:t>
            </w:r>
            <m:oMath>
              <m:r>
                <w:rPr>
                  <w:rFonts w:ascii="Cambria Math" w:hAnsi="Cambria Math"/>
                </w:rPr>
                <m:t xml:space="preserve">dy/dx </m:t>
              </m:r>
            </m:oMath>
            <w:r w:rsidR="006820C9" w:rsidRPr="004F4C26">
              <w:rPr>
                <w:rFonts w:ascii="Cambria Math" w:hAnsi="Cambria Math"/>
              </w:rPr>
              <w:t xml:space="preserve"> is negative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p,q,r</m:t>
              </m:r>
            </m:oMath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  <w:b/>
              </w:rPr>
            </w:pPr>
            <w:r w:rsidRPr="004F4C26">
              <w:rPr>
                <w:rFonts w:ascii="Cambria Math" w:hAnsi="Cambria Math"/>
                <w:b/>
              </w:rPr>
              <w:t>b. q,s</w:t>
            </w:r>
          </w:p>
          <w:p w:rsidR="006820C9" w:rsidRPr="004F4C26" w:rsidRDefault="000B2006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T</w:t>
            </w:r>
            <w:r w:rsidR="006820C9" w:rsidRPr="004F4C26">
              <w:rPr>
                <w:rFonts w:ascii="Cambria Math" w:hAnsi="Cambria Math"/>
              </w:rPr>
              <w:t xml:space="preserve">he graph of </w:t>
            </w:r>
            <m:oMath>
              <m:r>
                <w:rPr>
                  <w:rFonts w:ascii="Cambria Math" w:hAnsi="Cambria Math"/>
                </w:rPr>
                <m:t>y=|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|x||</m:t>
              </m:r>
            </m:oMath>
          </w:p>
          <w:p w:rsidR="006755A3" w:rsidRPr="004F4C26" w:rsidRDefault="00475FB1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object w:dxaOrig="6191" w:dyaOrig="3343">
                <v:shape id="_x0000_i1026" type="#_x0000_t75" style="width:172.8pt;height:93.6pt" o:ole="">
                  <v:imagedata r:id="IMM1Z410Z1" o:title=""/>
                </v:shape>
                <o:OLEObject Type="Embed" ProgID="ChemDraw.Document.6.0" ShapeID="_x0000_i1026" DrawAspect="Content" ObjectID="_1478861213" r:id="OMM1Z410Z1"/>
              </w:object>
            </w:r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from the graph </w:t>
            </w:r>
            <m:oMath>
              <m:r>
                <w:rPr>
                  <w:rFonts w:ascii="Cambria Math" w:hAnsi="Cambria Math"/>
                </w:rPr>
                <m:t>dy/dx</m:t>
              </m:r>
            </m:oMath>
            <w:r w:rsidRPr="004F4C26">
              <w:rPr>
                <w:rFonts w:ascii="Cambria Math" w:hAnsi="Cambria Math"/>
              </w:rPr>
              <w:t xml:space="preserve"> is negative for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q,s</m:t>
              </m:r>
            </m:oMath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  <w:b/>
              </w:rPr>
            </w:pPr>
            <w:r w:rsidRPr="004F4C26">
              <w:rPr>
                <w:rFonts w:ascii="Cambria Math" w:hAnsi="Cambria Math"/>
                <w:b/>
              </w:rPr>
              <w:t>c. q,r</w:t>
            </w:r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y=x[x/2]</m:t>
              </m:r>
            </m:oMath>
            <w:r w:rsidRPr="004F4C26">
              <w:rPr>
                <w:rFonts w:ascii="Cambria Math" w:hAnsi="Cambria Math"/>
              </w:rPr>
              <w:t>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-x,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-4≤x&lt;-2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-x,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0,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x,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-2≤x&lt;0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0≤x&lt;2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2≤x&lt;4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r>
                <w:rPr>
                  <w:rFonts w:ascii="Cambria Math" w:hAnsi="Cambria Math"/>
                </w:rPr>
                <m:t>dy/dx</m:t>
              </m:r>
            </m:oMath>
            <w:r w:rsidRPr="004F4C26">
              <w:rPr>
                <w:rFonts w:ascii="Cambria Math" w:hAnsi="Cambria Math"/>
              </w:rPr>
              <w:t xml:space="preserve"> is negative for q,</w:t>
            </w:r>
            <w:r w:rsidR="000B2006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>r</w:t>
            </w:r>
          </w:p>
          <w:p w:rsidR="006820C9" w:rsidRPr="004F4C26" w:rsidRDefault="000B2006" w:rsidP="001C3DCA">
            <w:pPr>
              <w:contextualSpacing/>
              <w:rPr>
                <w:rFonts w:ascii="Cambria Math" w:hAnsi="Cambria Math"/>
                <w:b/>
              </w:rPr>
            </w:pPr>
            <w:r w:rsidRPr="004F4C26">
              <w:rPr>
                <w:rFonts w:ascii="Cambria Math" w:hAnsi="Cambria Math"/>
                <w:b/>
              </w:rPr>
              <w:t>d</w:t>
            </w:r>
            <w:r w:rsidR="006820C9" w:rsidRPr="004F4C26">
              <w:rPr>
                <w:rFonts w:ascii="Cambria Math" w:hAnsi="Cambria Math"/>
                <w:b/>
              </w:rPr>
              <w:t>. q</w:t>
            </w:r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The graph of </w:t>
            </w:r>
            <m:oMath>
              <m:r>
                <w:rPr>
                  <w:rFonts w:ascii="Cambria Math" w:hAnsi="Cambria Math"/>
                </w:rPr>
                <m:t>y=|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|</m:t>
              </m:r>
            </m:oMath>
          </w:p>
          <w:p w:rsidR="006755A3" w:rsidRPr="004F4C26" w:rsidRDefault="00475FB1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object w:dxaOrig="4829" w:dyaOrig="1502">
                <v:shape id="_x0000_i1027" type="#_x0000_t75" style="width:172.8pt;height:57.6pt" o:ole="">
                  <v:imagedata r:id="IMM1Z410Z2" o:title=""/>
                </v:shape>
                <o:OLEObject Type="Embed" ProgID="ChemDraw.Document.6.0" ShapeID="_x0000_i1027" DrawAspect="Content" ObjectID="_1478861214" r:id="OMM1Z410Z2"/>
              </w:object>
            </w:r>
          </w:p>
          <w:p w:rsidR="006820C9" w:rsidRPr="004F4C26" w:rsidRDefault="006820C9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From the graph </w:t>
            </w:r>
            <m:oMath>
              <m:r>
                <w:rPr>
                  <w:rFonts w:ascii="Cambria Math" w:hAnsi="Cambria Math"/>
                </w:rPr>
                <m:t>dy/dx</m:t>
              </m:r>
            </m:oMath>
            <w:r w:rsidRPr="004F4C26">
              <w:rPr>
                <w:rFonts w:ascii="Cambria Math" w:hAnsi="Cambria Math"/>
              </w:rPr>
              <w:t xml:space="preserve"> is negative for q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lim>
                </m:limLow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+h)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+h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1E70D9" w:rsidRPr="003C5D67" w:rsidRDefault="0031622B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E4243" w:rsidRPr="004D6EB8" w:rsidRDefault="00114CAD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sup>
                </m:sSup>
              </m:oMath>
            </m:oMathPara>
          </w:p>
          <w:p w:rsidR="008E4243" w:rsidRPr="004D6EB8" w:rsidRDefault="00114CAD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sup>
                </m:sSup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  <w:p w:rsidR="008E4243" w:rsidRPr="004D6EB8" w:rsidRDefault="00114CAD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+7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8E4243" w:rsidRDefault="00114CAD" w:rsidP="00DC7D7E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Suppose degree of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=n,</m:t>
              </m:r>
            </m:oMath>
            <w:r w:rsidRPr="004F4C26">
              <w:rPr>
                <w:rFonts w:ascii="Cambria Math" w:hAnsi="Cambria Math" w:cs="Times New Roman"/>
              </w:rPr>
              <w:t xml:space="preserve"> then degree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=n-1</m:t>
              </m:r>
            </m:oMath>
            <w:r w:rsidRPr="004F4C26">
              <w:rPr>
                <w:rFonts w:ascii="Cambria Math" w:hAnsi="Cambria Math" w:cs="Times New Roman"/>
              </w:rPr>
              <w:t xml:space="preserve"> and deg</w:t>
            </w:r>
            <w:r w:rsidR="00633793" w:rsidRPr="004F4C26">
              <w:rPr>
                <w:rFonts w:ascii="Cambria Math" w:hAnsi="Cambria Math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f''=n-2,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So </w:t>
            </w:r>
            <m:oMath>
              <m:r>
                <w:rPr>
                  <w:rFonts w:ascii="Cambria Math" w:hAnsi="Cambria Math" w:cs="Times New Roman"/>
                </w:rPr>
                <m:t>n=n-1+n-2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r>
                <w:rPr>
                  <w:rFonts w:ascii="Cambria Math" w:hAnsi="Cambria Math" w:cs="Times New Roman"/>
                </w:rPr>
                <m:t>n=3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So put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+cx+d.</m:t>
              </m:r>
            </m:oMath>
            <w:r w:rsidRPr="004F4C26">
              <w:rPr>
                <w:rFonts w:ascii="Cambria Math" w:hAnsi="Cambria Math" w:cs="Times New Roman"/>
              </w:rPr>
              <w:t xml:space="preserve"> (where </w:t>
            </w:r>
            <m:oMath>
              <m:r>
                <w:rPr>
                  <w:rFonts w:ascii="Cambria Math" w:hAnsi="Cambria Math" w:cs="Times New Roman"/>
                </w:rPr>
                <m:t>a≠0</m:t>
              </m:r>
            </m:oMath>
            <w:r w:rsidRPr="004F4C26">
              <w:rPr>
                <w:rFonts w:ascii="Cambria Math" w:hAnsi="Cambria Math" w:cs="Times New Roman"/>
              </w:rPr>
              <w:t>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.f''(x),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We have </w:t>
            </w:r>
            <m:oMath>
              <m:r>
                <w:rPr>
                  <w:rFonts w:ascii="Cambria Math" w:hAnsi="Cambria Math" w:cs="Times New Roman"/>
                </w:rPr>
                <m:t>8a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+4b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+2cx+d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3a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+2bx+c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6ax+2b</m:t>
                    </m:r>
                  </m:e>
                </m:d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=18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+18ab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6ac+4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x+2bc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Comparing coefficients of terms, we have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=8a ⇒ a=4/9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18ab=4b ⇒ b=0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2c=6ac+4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⇒ c=0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d=2bc ⇒ d=0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</w:rPr>
                <m:t>,</m:t>
              </m:r>
            </m:oMath>
            <w:r w:rsidR="008124AB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>wh</w:t>
            </w:r>
            <w:r w:rsidR="008124AB" w:rsidRPr="004F4C26">
              <w:rPr>
                <w:rFonts w:ascii="Cambria Math" w:hAnsi="Cambria Math" w:cs="Times New Roman"/>
              </w:rPr>
              <w:t>ich is clearly one-one and onto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=12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</w:rPr>
                <m:t>=x⇒x=0,x=±3/2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Hence sum of roots of equation is zero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+xf''(2)+f'''(3)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=a,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=b,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r>
                <w:rPr>
                  <w:rFonts w:ascii="Cambria Math" w:hAnsi="Cambria Math" w:cs="Times New Roman"/>
                </w:rPr>
                <m:t>=c</m:t>
              </m:r>
            </m:oMath>
            <w:r w:rsidR="008124AB" w:rsidRPr="004F4C26">
              <w:rPr>
                <w:rFonts w:ascii="Cambria Math" w:hAnsi="Cambria Math" w:cs="Times New Roman"/>
              </w:rPr>
              <w:t xml:space="preserve">    (1)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+bx+c</m:t>
                </m:r>
              </m:oMath>
            </m:oMathPara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+2ax+b,</m:t>
              </m:r>
            </m:oMath>
            <w:r w:rsidRPr="004F4C26">
              <w:rPr>
                <w:rFonts w:ascii="Cambria Math" w:hAnsi="Cambria Math" w:cs="Times New Roman"/>
              </w:rPr>
              <w:t xml:space="preserve"> or</w:t>
            </w:r>
          </w:p>
          <w:p w:rsidR="00E95BFC" w:rsidRPr="004F4C26" w:rsidRDefault="00AC04F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=3+2a+b</m:t>
              </m:r>
            </m:oMath>
            <w:r w:rsidR="008124AB" w:rsidRPr="004F4C26">
              <w:rPr>
                <w:rFonts w:ascii="Cambria Math" w:hAnsi="Cambria Math" w:cs="Times New Roman"/>
              </w:rPr>
              <w:t xml:space="preserve">      (2)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⇒f''(x)=6x+2a,</m:t>
              </m:r>
            </m:oMath>
            <w:r w:rsidRPr="004F4C26">
              <w:rPr>
                <w:rFonts w:ascii="Cambria Math" w:hAnsi="Cambria Math" w:cs="Times New Roman"/>
              </w:rPr>
              <w:t xml:space="preserve"> or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f''(2)=12+2a</m:t>
              </m:r>
            </m:oMath>
            <w:r w:rsidR="008124AB" w:rsidRPr="004F4C26">
              <w:rPr>
                <w:rFonts w:ascii="Cambria Math" w:hAnsi="Cambria Math" w:cs="Times New Roman"/>
              </w:rPr>
              <w:t xml:space="preserve">        (3)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⇒f'''(x)=6,</m:t>
              </m:r>
            </m:oMath>
            <w:r w:rsidRPr="004F4C26">
              <w:rPr>
                <w:rFonts w:ascii="Cambria Math" w:hAnsi="Cambria Math" w:cs="Times New Roman"/>
              </w:rPr>
              <w:t xml:space="preserve"> or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f'''(3)=6</m:t>
              </m:r>
            </m:oMath>
            <w:r w:rsidR="008124AB" w:rsidRPr="004F4C26">
              <w:rPr>
                <w:rFonts w:ascii="Cambria Math" w:hAnsi="Cambria Math" w:cs="Times New Roman"/>
              </w:rPr>
              <w:t xml:space="preserve">       (4)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From(1)and(4), </w:t>
            </w:r>
            <m:oMath>
              <m:r>
                <w:rPr>
                  <w:rFonts w:ascii="Cambria Math" w:hAnsi="Cambria Math" w:cs="Times New Roman"/>
                </w:rPr>
                <m:t>c=6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From(1),(2) and (3), we have </w:t>
            </w:r>
            <m:oMath>
              <m:r>
                <w:rPr>
                  <w:rFonts w:ascii="Cambria Math" w:hAnsi="Cambria Math" w:cs="Times New Roman"/>
                </w:rPr>
                <m:t>a=-5,b=2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+2x+6</m:t>
                </m:r>
              </m:oMath>
            </m:oMathPara>
          </w:p>
          <w:p w:rsidR="00E95BFC" w:rsidRPr="004F4C26" w:rsidRDefault="00AC04F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-10x+2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From the given information, we have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x-c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oMath>
            <w:r w:rsidR="00377DE5" w:rsidRPr="004F4C26">
              <w:rPr>
                <w:rFonts w:ascii="Cambria Math" w:hAnsi="Cambria Math" w:cs="Times New Roman"/>
              </w:rPr>
              <w:t xml:space="preserve"> w</w:t>
            </w:r>
            <w:r w:rsidRPr="004F4C26">
              <w:rPr>
                <w:rFonts w:ascii="Cambria Math" w:hAnsi="Cambria Math" w:cs="Times New Roman"/>
              </w:rPr>
              <w:t xml:space="preserve">here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is polynomial of degree </w:t>
            </w:r>
            <m:oMath>
              <m:r>
                <w:rPr>
                  <w:rFonts w:ascii="Cambria Math" w:hAnsi="Cambria Math" w:cs="Times New Roman"/>
                </w:rPr>
                <m:t>n-m,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r>
                <w:rPr>
                  <w:rFonts w:ascii="Cambria Math" w:hAnsi="Cambria Math" w:cs="Times New Roman"/>
                </w:rPr>
                <m:t>x=c</m:t>
              </m:r>
            </m:oMath>
            <w:r w:rsidRPr="004F4C26">
              <w:rPr>
                <w:rFonts w:ascii="Cambria Math" w:hAnsi="Cambria Math" w:cs="Times New Roman"/>
              </w:rPr>
              <w:t xml:space="preserve"> is common root for the equations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m-1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=0,</m:t>
              </m:r>
            </m:oMath>
          </w:p>
          <w:p w:rsidR="00E95BFC" w:rsidRPr="004F4C26" w:rsidRDefault="00E95BF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Where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</w:rPr>
                <m:t>(x)</m:t>
              </m:r>
            </m:oMath>
            <w:r w:rsidRPr="004F4C26">
              <w:rPr>
                <w:rFonts w:ascii="Cambria Math" w:hAnsi="Cambria Math" w:cs="Times New Roman"/>
              </w:rPr>
              <w:t xml:space="preserve"> represent rth derivative of </w:t>
            </w:r>
            <m:oMath>
              <m:r>
                <w:rPr>
                  <w:rFonts w:ascii="Cambria Math" w:hAnsi="Cambria Math" w:cs="Times New Roman"/>
                </w:rPr>
                <m:t>f(x)</m:t>
              </m:r>
            </m:oMath>
            <w:r w:rsidRPr="004F4C26">
              <w:rPr>
                <w:rFonts w:ascii="Cambria Math" w:hAnsi="Cambria Math" w:cs="Times New Roman"/>
              </w:rPr>
              <w:t xml:space="preserve"> w.r.t. </w:t>
            </w:r>
            <m:oMath>
              <m:r>
                <w:rPr>
                  <w:rFonts w:ascii="Cambria Math" w:hAnsi="Cambria Math" w:cs="Times New Roman"/>
                </w:rPr>
                <m:t>x.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Since </w:t>
            </w:r>
            <m:oMath>
              <m:r>
                <w:rPr>
                  <w:rFonts w:ascii="Cambria Math" w:hAnsi="Cambria Math" w:cs="Times New Roman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oMath>
            <w:r w:rsidRPr="004F4C26">
              <w:rPr>
                <w:rFonts w:ascii="Cambria Math" w:hAnsi="Cambria Math" w:cs="Times New Roman"/>
              </w:rPr>
              <w:t xml:space="preserve"> are roots of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-1=0,</m:t>
              </m:r>
            </m:oMath>
            <w:r w:rsidRPr="004F4C26">
              <w:rPr>
                <w:rFonts w:ascii="Cambria Math" w:hAnsi="Cambria Math" w:cs="Times New Roman"/>
              </w:rPr>
              <w:t xml:space="preserve"> then</w:t>
            </w:r>
          </w:p>
          <w:p w:rsidR="0050760C" w:rsidRPr="004F4C26" w:rsidRDefault="00AC04F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</w:rPr>
                <m:t>-1=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</m:e>
              </m:d>
            </m:oMath>
            <w:r w:rsidR="0050760C" w:rsidRPr="004F4C26">
              <w:rPr>
                <w:rFonts w:ascii="Cambria Math" w:hAnsi="Cambria Math" w:cs="Times New Roman"/>
              </w:rPr>
              <w:t xml:space="preserve">     (1)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x-1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x→1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</w:rPr>
                              <m:t>x→1</m:t>
                            </m:r>
                          </m:lim>
                        </m:limLow>
                      </m:fNam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</w:rPr>
                              <m:t>…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n-1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func>
                  </m:e>
                </m:func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=n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Here put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=a,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''(2)=b</m:t>
              </m:r>
            </m:oMath>
            <w:r w:rsidR="00247ECA" w:rsidRPr="004F4C26">
              <w:rPr>
                <w:rFonts w:ascii="Cambria Math" w:hAnsi="Cambria Math" w:cs="Times New Roman"/>
              </w:rPr>
              <w:t xml:space="preserve">        </w:t>
            </w:r>
            <w:r w:rsidRPr="004F4C26">
              <w:rPr>
                <w:rFonts w:ascii="Cambria Math" w:hAnsi="Cambria Math" w:cs="Times New Roman"/>
              </w:rPr>
              <w:t>(1)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Then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+ax+b,f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=1+a+b⇒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=2x+a,f''(x)=2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1+a+b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2x+a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x+2=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3+a+b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+ax+2</m:t>
                </m:r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=2x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3+a+b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+a </m:t>
              </m:r>
            </m:oMath>
            <w:r w:rsidRPr="004F4C26">
              <w:rPr>
                <w:rFonts w:ascii="Cambria Math" w:hAnsi="Cambria Math" w:cs="Times New Roman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r>
                <w:rPr>
                  <w:rFonts w:ascii="Cambria Math" w:hAnsi="Cambria Math" w:cs="Times New Roman"/>
                </w:rPr>
                <m:t>''(x)=2(3+a+b)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3+a+b</m:t>
                  </m:r>
                </m:e>
              </m:d>
              <m:r>
                <w:rPr>
                  <w:rFonts w:ascii="Cambria Math" w:hAnsi="Cambria Math" w:cs="Times New Roman"/>
                </w:rPr>
                <m:t>+a</m:t>
              </m:r>
            </m:oMath>
            <w:r w:rsidR="00247ECA" w:rsidRPr="004F4C26">
              <w:rPr>
                <w:rFonts w:ascii="Cambria Math" w:hAnsi="Cambria Math" w:cs="Times New Roman"/>
              </w:rPr>
              <w:t xml:space="preserve">           </w:t>
            </w:r>
            <w:r w:rsidRPr="004F4C26">
              <w:rPr>
                <w:rFonts w:ascii="Cambria Math" w:hAnsi="Cambria Math" w:cs="Times New Roman"/>
              </w:rPr>
              <w:t>(2)</w:t>
            </w:r>
          </w:p>
          <w:p w:rsidR="0050760C" w:rsidRPr="004F4C26" w:rsidRDefault="00A25CC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g'</m:t>
              </m:r>
              <m:r>
                <w:rPr>
                  <w:rFonts w:ascii="Cambria Math" w:hAnsi="Cambria Math" w:cs="Times New Roman"/>
                </w:rPr>
                <m:t>'(2)=2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3+a+b</m:t>
                  </m:r>
                </m:e>
              </m:d>
            </m:oMath>
            <w:r w:rsidR="00247ECA" w:rsidRPr="004F4C26">
              <w:rPr>
                <w:rFonts w:ascii="Cambria Math" w:hAnsi="Cambria Math" w:cs="Times New Roman"/>
              </w:rPr>
              <w:t xml:space="preserve">                 </w:t>
            </w:r>
            <w:r w:rsidR="0050760C" w:rsidRPr="004F4C26">
              <w:rPr>
                <w:rFonts w:ascii="Cambria Math" w:hAnsi="Cambria Math" w:cs="Times New Roman"/>
              </w:rPr>
              <w:t>(3)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From (1),</w:t>
            </w:r>
            <w:r w:rsidR="00247ECA" w:rsidRPr="004F4C26">
              <w:rPr>
                <w:rFonts w:ascii="Cambria Math" w:hAnsi="Cambria Math" w:cs="Times New Roman"/>
              </w:rPr>
              <w:t xml:space="preserve"> </w:t>
            </w:r>
            <w:r w:rsidRPr="004F4C26">
              <w:rPr>
                <w:rFonts w:ascii="Cambria Math" w:hAnsi="Cambria Math" w:cs="Times New Roman"/>
              </w:rPr>
              <w:t xml:space="preserve">(2) and (3), we have </w:t>
            </w:r>
            <m:oMath>
              <m:r>
                <w:rPr>
                  <w:rFonts w:ascii="Cambria Math" w:hAnsi="Cambria Math" w:cs="Times New Roman"/>
                </w:rPr>
                <m:t>a=2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3+a+b</m:t>
                  </m:r>
                </m:e>
              </m:d>
              <m:r>
                <w:rPr>
                  <w:rFonts w:ascii="Cambria Math" w:hAnsi="Cambria Math" w:cs="Times New Roman"/>
                </w:rPr>
                <m:t>+a</m:t>
              </m:r>
            </m:oMath>
          </w:p>
          <w:p w:rsidR="0050760C" w:rsidRPr="004F4C26" w:rsidRDefault="00247ECA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a</w:t>
            </w:r>
            <w:r w:rsidR="0050760C" w:rsidRPr="004F4C26">
              <w:rPr>
                <w:rFonts w:ascii="Cambria Math" w:hAnsi="Cambria Math" w:cs="Times New Roman"/>
              </w:rPr>
              <w:t xml:space="preserve">nd  </w:t>
            </w:r>
            <m:oMath>
              <m:r>
                <w:rPr>
                  <w:rFonts w:ascii="Cambria Math" w:hAnsi="Cambria Math" w:cs="Times New Roman"/>
                </w:rPr>
                <m:t>b=2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3+a+b</m:t>
                  </m:r>
                </m:e>
              </m:d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⇒3+a+b=0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b+2a+6=0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Hence, </w:t>
            </w:r>
            <m:oMath>
              <m:r>
                <w:rPr>
                  <w:rFonts w:ascii="Cambria Math" w:hAnsi="Cambria Math" w:cs="Times New Roman"/>
                </w:rPr>
                <m:t>b=0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w:rPr>
                  <w:rFonts w:ascii="Cambria Math" w:hAnsi="Cambria Math" w:cs="Times New Roman"/>
                </w:rPr>
                <m:t>a=-3.</m:t>
              </m:r>
            </m:oMath>
            <w:r w:rsidRPr="004F4C26">
              <w:rPr>
                <w:rFonts w:ascii="Cambria Math" w:hAnsi="Cambria Math" w:cs="Times New Roman"/>
              </w:rPr>
              <w:t xml:space="preserve"> So, </w:t>
            </w:r>
            <m:oMath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-3x</m:t>
              </m:r>
            </m:oMath>
            <w:r w:rsidRPr="004F4C26">
              <w:rPr>
                <w:rFonts w:ascii="Cambria Math" w:hAnsi="Cambria Math" w:cs="Times New Roman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=-3x+2</m:t>
              </m:r>
            </m:oMath>
          </w:p>
          <w:p w:rsidR="0050760C" w:rsidRPr="004F4C26" w:rsidRDefault="00AC04F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f(x)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g</m:t>
                      </m:r>
                      <m:r>
                        <w:rPr>
                          <w:rFonts w:ascii="Cambria Math" w:hAnsi="Cambria Math" w:cs="Times New Roman"/>
                        </w:rPr>
                        <m:t>(x)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-3x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-3x+2</m:t>
                      </m:r>
                    </m:den>
                  </m:f>
                </m:e>
              </m:rad>
            </m:oMath>
            <w:r w:rsidR="00A25CC9" w:rsidRPr="004F4C26">
              <w:rPr>
                <w:rFonts w:ascii="Cambria Math" w:hAnsi="Cambria Math" w:cs="Times New Roman"/>
              </w:rPr>
              <w:t xml:space="preserve"> </w:t>
            </w:r>
            <w:r w:rsidR="0050760C" w:rsidRPr="004F4C26">
              <w:rPr>
                <w:rFonts w:ascii="Cambria Math" w:hAnsi="Cambria Math" w:cs="Times New Roman"/>
              </w:rPr>
              <w:t xml:space="preserve">is defined if </w:t>
            </w:r>
            <w:r w:rsidR="00A25CC9" w:rsidRPr="004F4C26">
              <w:rPr>
                <w:rFonts w:ascii="Cambria Math" w:hAnsi="Cambria Math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-3x+2</m:t>
                  </m:r>
                </m:den>
              </m:f>
              <m:r>
                <w:rPr>
                  <w:rFonts w:ascii="Cambria Math" w:hAnsi="Cambria Math" w:cs="Times New Roman"/>
                </w:rPr>
                <m:t>≥0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x(x-3)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(x-2/3)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≤0⇒x ϵ(-∞,0]∪(2/3,3]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0760C" w:rsidRPr="004F4C26" w:rsidRDefault="00A25CC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y+3x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  (1)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x+y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+6yx+3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(differentiating w.r.t. </w:t>
            </w:r>
            <m:oMath>
              <m:r>
                <w:rPr>
                  <w:rFonts w:ascii="Cambria Math" w:hAnsi="Cambria Math" w:cs="Times New Roman"/>
                </w:rPr>
                <m:t>x</m:t>
              </m:r>
            </m:oMath>
            <w:r w:rsidRPr="004F4C26">
              <w:rPr>
                <w:rFonts w:ascii="Cambria Math" w:hAnsi="Cambria Math" w:cs="Times New Roman"/>
              </w:rPr>
              <w:t xml:space="preserve"> keeping 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4F4C26">
              <w:rPr>
                <w:rFonts w:ascii="Cambria Math" w:hAnsi="Cambria Math" w:cs="Times New Roman"/>
              </w:rPr>
              <w:t xml:space="preserve"> as constant</w:t>
            </w:r>
            <w:r w:rsidR="00A25CC9" w:rsidRPr="004F4C26">
              <w:rPr>
                <w:rFonts w:ascii="Cambria Math" w:hAnsi="Cambria Math" w:cs="Times New Roman"/>
              </w:rPr>
              <w:t>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Put </w:t>
            </w:r>
            <m:oMath>
              <m:r>
                <w:rPr>
                  <w:rFonts w:ascii="Cambria Math" w:hAnsi="Cambria Math" w:cs="Times New Roman"/>
                </w:rPr>
                <m:t>x=0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=-4+3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=-4+3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=-4x+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+c</m:t>
                </m:r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Now put </w:t>
            </w:r>
            <m:oMath>
              <m:r>
                <w:rPr>
                  <w:rFonts w:ascii="Cambria Math" w:hAnsi="Cambria Math" w:cs="Times New Roman"/>
                </w:rPr>
                <m:t>x=y=0</m:t>
              </m:r>
            </m:oMath>
            <w:r w:rsidRPr="004F4C26">
              <w:rPr>
                <w:rFonts w:ascii="Cambria Math" w:hAnsi="Cambria Math" w:cs="Times New Roman"/>
              </w:rPr>
              <w:t xml:space="preserve"> in (1), we get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+0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-4x</m:t>
                </m:r>
              </m:oMath>
            </m:oMathPara>
          </w:p>
          <w:p w:rsidR="0050760C" w:rsidRPr="004F4C26" w:rsidRDefault="00A25CC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=0⇒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-4x=0 ⇒x=0, 2,-2.</m:t>
              </m:r>
            </m:oMath>
            <w:r w:rsidRPr="004F4C26">
              <w:rPr>
                <w:rFonts w:ascii="Cambria Math" w:hAnsi="Cambria Math" w:cs="Times New Roman"/>
              </w:rPr>
              <w:t xml:space="preserve"> Hence, three roots</w:t>
            </w:r>
          </w:p>
          <w:p w:rsidR="0050760C" w:rsidRPr="004F4C26" w:rsidRDefault="00AC04F9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(x)</m:t>
                  </m:r>
                </m:e>
              </m:rad>
              <m:r>
                <w:rPr>
                  <w:rFonts w:ascii="Cambria Math" w:hAnsi="Cambria Math" w:cs="Times New Roma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-4x</m:t>
                  </m:r>
                </m:e>
              </m:rad>
            </m:oMath>
            <w:r w:rsidR="0050760C" w:rsidRPr="004F4C26">
              <w:rPr>
                <w:rFonts w:ascii="Cambria Math" w:hAnsi="Cambria Math" w:cs="Times New Roman"/>
              </w:rPr>
              <w:t xml:space="preserve"> is defined if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-4x≥0</m:t>
              </m:r>
            </m:oMath>
            <w:r w:rsidR="0050760C" w:rsidRPr="004F4C26">
              <w:rPr>
                <w:rFonts w:ascii="Cambria Math" w:hAnsi="Cambria Math" w:cs="Times New Roman"/>
              </w:rPr>
              <w:t xml:space="preserve"> or </w:t>
            </w:r>
            <m:oMath>
              <m:r>
                <w:rPr>
                  <w:rFonts w:ascii="Cambria Math" w:hAnsi="Cambria Math" w:cs="Times New Roman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-2, 0</m:t>
                  </m:r>
                </m:e>
              </m:d>
              <m:r>
                <w:rPr>
                  <w:rFonts w:ascii="Cambria Math" w:hAnsi="Cambria Math" w:cs="Times New Roman"/>
                </w:rPr>
                <m:t>∪</m:t>
              </m:r>
              <m:d>
                <m:dPr>
                  <m:begChr m:val="[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2,∞</m:t>
                  </m:r>
                </m:e>
              </m:d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 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x=f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In</m:t>
                  </m:r>
                  <m:r>
                    <w:rPr>
                      <w:rFonts w:ascii="Cambria Math" w:hAnsi="Cambria Math" w:cs="Times New Roma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)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 xml:space="preserve">t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In</m:t>
                  </m:r>
                  <m:r>
                    <w:rPr>
                      <w:rFonts w:ascii="Cambria Math" w:hAnsi="Cambria Math" w:cs="Times New Roman"/>
                    </w:rPr>
                    <m:t xml:space="preserve">b </m:t>
                  </m:r>
                </m:sup>
              </m:sSup>
            </m:oMath>
            <w:r w:rsidRPr="004F4C26">
              <w:rPr>
                <w:rFonts w:ascii="Cambria Math" w:hAnsi="Cambria Math" w:cs="Times New Roman"/>
              </w:rPr>
              <w:t xml:space="preserve">          (1)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a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In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 xml:space="preserve"> b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-y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 xml:space="preserve">-t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 xml:space="preserve"> b</m:t>
                    </m:r>
                  </m:sup>
                </m:sSup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∴y=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In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=f(-t)</m:t>
                </m:r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>From equations (1) and (2)</w:t>
            </w:r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xy=1</m:t>
                </m:r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∵y=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∴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(t)</m:t>
                    </m:r>
                  </m:den>
                </m:f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r>
                <w:rPr>
                  <w:rFonts w:ascii="Cambria Math" w:hAnsi="Cambria Math" w:cs="Times New Roman"/>
                </w:rPr>
                <m:t>xy=1 ⇒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(t)</m:t>
              </m:r>
            </m:oMath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∴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1</m:t>
                    </m:r>
                  </m:den>
                </m:f>
              </m:oMath>
            </m:oMathPara>
          </w:p>
          <w:p w:rsidR="0050760C" w:rsidRPr="004F4C26" w:rsidRDefault="0050760C" w:rsidP="001C3DCA">
            <w:pPr>
              <w:spacing w:after="0" w:line="240" w:lineRule="auto"/>
              <w:rPr>
                <w:rFonts w:ascii="Cambria Math" w:hAnsi="Cambria Math" w:cs="Times New Roman"/>
              </w:rPr>
            </w:pPr>
            <w:r w:rsidRPr="004F4C26">
              <w:rPr>
                <w:rFonts w:ascii="Cambria Math" w:hAnsi="Cambria Math" w:cs="Times New Roman"/>
              </w:rPr>
              <w:t xml:space="preserve">Also, </w:t>
            </w:r>
            <m:oMath>
              <m:r>
                <w:rPr>
                  <w:rFonts w:ascii="Cambria Math" w:hAnsi="Cambria Math" w:cs="Times New Roman"/>
                </w:rPr>
                <m:t xml:space="preserve">xy=1 ⇒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g</m:t>
                  </m:r>
                  <m:r>
                    <w:rPr>
                      <w:rFonts w:ascii="Cambria Math" w:hAnsi="Cambria Math" w:cs="Times New Roman"/>
                    </w:rPr>
                    <m:t>(t)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f(t)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516C7B" w:rsidRPr="004F4C26" w:rsidRDefault="00516C7B" w:rsidP="001C3DCA">
            <w:pPr>
              <w:contextualSpacing/>
              <w:jc w:val="both"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Limit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oMath>
            <w:r w:rsidRPr="004F4C26">
              <w:rPr>
                <w:rFonts w:ascii="Cambria Math" w:hAnsi="Cambria Math"/>
              </w:rPr>
              <w:t xml:space="preserve">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</w:p>
          <w:p w:rsidR="00516C7B" w:rsidRPr="004F4C26" w:rsidRDefault="00516C7B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2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In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oMath>
            </m:oMathPara>
          </w:p>
          <w:p w:rsidR="00516C7B" w:rsidRPr="004F4C26" w:rsidRDefault="00516C7B" w:rsidP="001C3DCA">
            <w:pPr>
              <w:contextualSpacing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  <m:r>
                  <w:rPr>
                    <w:rFonts w:ascii="Cambria Math" w:hAnsi="Cambria Math"/>
                  </w:rPr>
                  <m:t>=e∙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According to question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-2a-15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ax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-2b-15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bx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-2a-15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-2b-15=0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a+3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(b-5)(b+3)=0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⇒a=5 </m:t>
              </m:r>
            </m:oMath>
            <w:r w:rsidR="00EE0C04" w:rsidRPr="004F4C26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 xml:space="preserve">-3 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b=5 </m:t>
              </m:r>
            </m:oMath>
            <w:r w:rsidR="00EE0C04" w:rsidRPr="004F4C26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-3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∴a≠b</m:t>
              </m:r>
            </m:oMath>
            <w:r w:rsidRPr="004F4C26">
              <w:rPr>
                <w:rFonts w:ascii="Cambria Math" w:hAnsi="Cambria Math"/>
              </w:rPr>
              <w:t xml:space="preserve"> hence </w:t>
            </w:r>
            <m:oMath>
              <m:r>
                <w:rPr>
                  <w:rFonts w:ascii="Cambria Math" w:hAnsi="Cambria Math"/>
                </w:rPr>
                <m:t xml:space="preserve">a=5 </m:t>
              </m:r>
            </m:oMath>
            <w:r w:rsidRPr="004F4C26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b=-3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Or </w:t>
            </w:r>
            <m:oMath>
              <m:r>
                <w:rPr>
                  <w:rFonts w:ascii="Cambria Math" w:hAnsi="Cambria Math"/>
                </w:rPr>
                <m:t>a=-3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b=5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⇒ab=-15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+2x+1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-x-1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+x+1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=2x+1=ax+b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r>
                <w:rPr>
                  <w:rFonts w:ascii="Cambria Math" w:hAnsi="Cambria Math"/>
                </w:rPr>
                <m:t xml:space="preserve">a=2 </m:t>
              </m:r>
            </m:oMath>
            <w:r w:rsidRPr="004F4C26"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b=1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⇒y'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5/2</m:t>
                        </m:r>
                      </m:sup>
                    </m:sSup>
                  </m:den>
                </m:f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According to the question</w:t>
            </w:r>
            <w:r w:rsidR="00E60082" w:rsidRPr="004F4C26">
              <w:rPr>
                <w:rFonts w:ascii="Cambria Math" w:hAnsi="Cambria Math"/>
              </w:rPr>
              <w:t>,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1/4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(a+b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5/2</m:t>
                        </m:r>
                      </m:sup>
                    </m:sSup>
                  </m:den>
                </m:f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7/4</m:t>
                    </m:r>
                  </m:sup>
                </m:sSup>
                <m:r>
                  <w:rPr>
                    <w:rFonts w:ascii="Cambria Math" w:hAnsi="Cambria Math"/>
                  </w:rPr>
                  <m:t>-a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-5b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7/4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5/4</m:t>
                    </m:r>
                  </m:sup>
                </m:sSup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⇒b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⇒a:b=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</w:rPr>
                  <m:t>:1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(7)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x-x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e>
                            </m:func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x(ax+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3x)</m:t>
                                </m:r>
                              </m:e>
                            </m:func>
                          </m:e>
                        </m:func>
                      </m:den>
                    </m:f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e>
                        </m:func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ax+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3x</m:t>
                            </m:r>
                          </m:e>
                        </m:func>
                      </m:e>
                    </m:func>
                  </m:den>
                </m:f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+…∞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∙32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ax+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27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243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e>
                    </m:d>
                  </m:den>
                </m:f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-62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15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+…∞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a+1-3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-9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-242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+…∞</m:t>
                        </m:r>
                      </m:den>
                    </m:f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b</m:t>
              </m:r>
            </m:oMath>
            <w:r w:rsidRPr="004F4C26">
              <w:rPr>
                <w:rFonts w:ascii="Cambria Math" w:hAnsi="Cambria Math"/>
              </w:rPr>
              <w:t xml:space="preserve"> can be finite if </w:t>
            </w:r>
            <m:oMath>
              <m:r>
                <w:rPr>
                  <w:rFonts w:ascii="Cambria Math" w:hAnsi="Cambria Math"/>
                </w:rPr>
                <m:t>a+1-3=0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∴a=2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-9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-26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26</m:t>
                  </m:r>
                </m:den>
              </m:f>
              <m:r>
                <w:rPr>
                  <w:rFonts w:ascii="Cambria Math" w:hAnsi="Cambria Math"/>
                </w:rPr>
                <m:t>⇒52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=7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odd.  Therefore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=-f'(x)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f(x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.ϕ'(x)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.f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[∵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=ϕ(x)</m:t>
              </m:r>
            </m:oMath>
            <w:r w:rsidRPr="004F4C26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=f(x)]</m:t>
              </m:r>
            </m:oMath>
          </w:p>
          <w:p w:rsidR="00516C7B" w:rsidRPr="004F4C26" w:rsidRDefault="00974BC7" w:rsidP="001C3DCA">
            <w:pPr>
              <w:contextualSpacing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</m:oMath>
            <w:r w:rsidRPr="004F4C26">
              <w:rPr>
                <w:rFonts w:ascii="Cambria Math" w:hAnsi="Cambria Math"/>
              </w:rPr>
              <w:t xml:space="preserve"> constant</w:t>
            </w:r>
          </w:p>
          <w:p w:rsidR="00516C7B" w:rsidRPr="004F4C26" w:rsidRDefault="00974BC7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∴[f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=25-16=9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h→0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-f(x+0)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+h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</m:e>
                  </m:rad>
                  <m:r>
                    <w:rPr>
                      <w:rFonts w:ascii="Cambria Math" w:hAnsi="Cambria Math"/>
                    </w:rPr>
                    <m:t>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-xf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f(x)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oMath>
            <w:r w:rsidRPr="004F4C26">
              <w:rPr>
                <w:rFonts w:ascii="Cambria Math" w:hAnsi="Cambria Math"/>
              </w:rPr>
              <w:t xml:space="preserve"> as</w:t>
            </w:r>
            <w:r w:rsidR="000C124D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h→0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-f(0)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h-0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ra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ra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f'(x)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f(x)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</m:e>
                </m:nary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rad>
                <m:r>
                  <w:rPr>
                    <w:rFonts w:ascii="Cambria Math" w:hAnsi="Cambria Math"/>
                  </w:rPr>
                  <m:t>=x+c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516C7B" w:rsidRPr="004F4C26" w:rsidRDefault="00EE0C04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;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=0;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d>
              </m:oMath>
            </m:oMathPara>
          </w:p>
          <w:p w:rsidR="00516C7B" w:rsidRPr="004F4C26" w:rsidRDefault="00EE0C04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;y=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x;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dy</m:t>
                    </m:r>
                  </m:den>
                </m:f>
                <m:r>
                  <w:rPr>
                    <w:rFonts w:ascii="Cambria Math" w:hAnsi="Cambria Math"/>
                  </w:rPr>
                  <m:t>=-5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 xml:space="preserve">x </m:t>
                        </m:r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Now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[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x]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(1-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x))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=-5(4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x-3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x)</m:t>
                        </m:r>
                      </m:e>
                    </m:func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=-5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120°=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(9)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Let degree of </w:t>
            </w:r>
            <m:oMath>
              <m:r>
                <w:rPr>
                  <w:rFonts w:ascii="Cambria Math" w:hAnsi="Cambria Math"/>
                </w:rPr>
                <m:t>f(x)</m:t>
              </m:r>
            </m:oMath>
            <w:r w:rsidRPr="004F4C26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n;</m:t>
              </m:r>
            </m:oMath>
            <w:r w:rsidRPr="004F4C26">
              <w:rPr>
                <w:rFonts w:ascii="Cambria Math" w:hAnsi="Cambria Math"/>
              </w:rPr>
              <w:t xml:space="preserve"> degree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=n-1</m:t>
              </m:r>
            </m:oMath>
          </w:p>
          <w:p w:rsidR="00516C7B" w:rsidRPr="004F4C26" w:rsidRDefault="0018177D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d</w:t>
            </w:r>
            <w:r w:rsidR="00516C7B" w:rsidRPr="004F4C26">
              <w:rPr>
                <w:rFonts w:ascii="Cambria Math" w:hAnsi="Cambria Math"/>
              </w:rPr>
              <w:t xml:space="preserve">egree of </w:t>
            </w:r>
            <m:oMath>
              <m:r>
                <w:rPr>
                  <w:rFonts w:ascii="Cambria Math" w:hAnsi="Cambria Math"/>
                </w:rPr>
                <m:t>f''(x)</m:t>
              </m:r>
            </m:oMath>
            <w:r w:rsidR="00516C7B" w:rsidRPr="004F4C26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(n-2)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r>
                <w:rPr>
                  <w:rFonts w:ascii="Cambria Math" w:hAnsi="Cambria Math"/>
                </w:rPr>
                <m:t>n=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r>
                <w:rPr>
                  <w:rFonts w:ascii="Cambria Math" w:hAnsi="Cambria Math"/>
                </w:rPr>
                <m:t>=2n-3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∴n=3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+cx+d (a≠0)</m:t>
              </m:r>
            </m:oMath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+2bx+c</m:t>
                </m:r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=6ax+ab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+cx+d=(3a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+2bx+c)(6ax+ab)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∴18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=a ⇒a=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=f(-x)×f'(x)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d>
                <m:r>
                  <w:rPr>
                    <w:rFonts w:ascii="Cambria Math" w:hAnsi="Cambria Math"/>
                  </w:rPr>
                  <m:t>=k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=k=9 ⇒k=9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=9 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3+2t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3+2t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516C7B" w:rsidRPr="004F4C26" w:rsidRDefault="0018177D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=t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=t-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We have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 w:rsidR="005B09C4" w:rsidRPr="004F4C26">
              <w:rPr>
                <w:rFonts w:ascii="Cambria Math" w:hAnsi="Cambria Math"/>
              </w:rPr>
              <w:t xml:space="preserve">       </w:t>
            </w:r>
            <w:r w:rsidRPr="004F4C26">
              <w:rPr>
                <w:rFonts w:ascii="Cambria Math" w:hAnsi="Cambria Math"/>
              </w:rPr>
              <w:t xml:space="preserve">  (1)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On differentiating equation (2) w.r.t.</w:t>
            </w:r>
            <w:r w:rsidR="005B09C4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x.,</m:t>
              </m:r>
            </m:oMath>
            <w:r w:rsidRPr="004F4C26">
              <w:rPr>
                <w:rFonts w:ascii="Cambria Math" w:hAnsi="Cambria Math"/>
              </w:rPr>
              <w:t xml:space="preserve"> we get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oMath>
            <w:r w:rsidR="00516C7B" w:rsidRPr="004F4C26">
              <w:rPr>
                <w:rFonts w:ascii="Cambria Math" w:hAnsi="Cambria Math"/>
              </w:rPr>
              <w:t xml:space="preserve">         (2)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Again differentiating equation (2)</w:t>
            </w:r>
            <w:r w:rsidR="005B09C4" w:rsidRPr="004F4C26">
              <w:rPr>
                <w:rFonts w:ascii="Cambria Math" w:hAnsi="Cambria Math"/>
              </w:rPr>
              <w:t xml:space="preserve"> </w:t>
            </w:r>
            <w:r w:rsidRPr="004F4C26">
              <w:rPr>
                <w:rFonts w:ascii="Cambria Math" w:hAnsi="Cambria Math"/>
              </w:rPr>
              <w:t xml:space="preserve">w.r.t. </w:t>
            </w:r>
            <m:oMath>
              <m:r>
                <w:rPr>
                  <w:rFonts w:ascii="Cambria Math" w:hAnsi="Cambria Math"/>
                </w:rPr>
                <m:t>x.,</m:t>
              </m:r>
            </m:oMath>
            <w:r w:rsidRPr="004F4C26">
              <w:rPr>
                <w:rFonts w:ascii="Cambria Math" w:hAnsi="Cambria Math"/>
              </w:rPr>
              <w:t xml:space="preserve"> we get</w:t>
            </w:r>
          </w:p>
          <w:p w:rsidR="00516C7B" w:rsidRPr="004F4C26" w:rsidRDefault="00AC04F9" w:rsidP="001C3DC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=f(x)(-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x)+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oMath>
            <w:r w:rsidR="005B09C4" w:rsidRPr="004F4C26">
              <w:rPr>
                <w:rFonts w:ascii="Cambria Math" w:hAnsi="Cambria Math"/>
              </w:rPr>
              <w:t xml:space="preserve">    </w:t>
            </w:r>
            <w:r w:rsidR="00516C7B" w:rsidRPr="004F4C26">
              <w:rPr>
                <w:rFonts w:ascii="Cambria Math" w:hAnsi="Cambria Math"/>
              </w:rPr>
              <w:t>(3)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-π</m:t>
                    </m:r>
                  </m:e>
                </m: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=2×1×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=-2</m:t>
                    </m:r>
                  </m:e>
                </m:func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-π</m:t>
                  </m:r>
                </m:e>
              </m:d>
              <m:r>
                <w:rPr>
                  <w:rFonts w:ascii="Cambria Math" w:hAnsi="Cambria Math"/>
                </w:rPr>
                <m:t>=-2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(3)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We have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5-x</m:t>
                  </m:r>
                </m:e>
              </m:d>
              <m:r>
                <w:rPr>
                  <w:rFonts w:ascii="Cambria Math" w:hAnsi="Cambria Math"/>
                </w:rPr>
                <m:t>=-f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5+x</m:t>
                  </m:r>
                </m:e>
              </m:d>
              <m:r>
                <w:rPr>
                  <w:rFonts w:ascii="Cambria Math" w:hAnsi="Cambria Math"/>
                </w:rPr>
                <m:t>⇒-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5-x</m:t>
                  </m:r>
                </m:e>
              </m:d>
              <m:r>
                <w:rPr>
                  <w:rFonts w:ascii="Cambria Math" w:hAnsi="Cambria Math"/>
                </w:rPr>
                <m:t>=-f'(5+x)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5-2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5+2</m:t>
                    </m:r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w:rPr>
                    <w:rFonts w:ascii="Cambria Math" w:hAnsi="Cambria Math"/>
                  </w:rPr>
                  <m:t>=3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>+In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</w:rPr>
                  <m:t>+…+In(x-n)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=f(x)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+…+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x-n</m:t>
                        </m:r>
                      </m:den>
                    </m:f>
                  </m:e>
                </m:d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  <w:oMath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x-n</m:t>
                  </m:r>
                </m:e>
              </m:d>
              <m:r>
                <w:rPr>
                  <w:rFonts w:ascii="Cambria Math" w:hAnsi="Cambria Math"/>
                </w:rPr>
                <m:t>+…+(x-1)</m:t>
              </m:r>
            </m:oMath>
            <w:r w:rsidR="004019B8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(x-2)…(x-(n-1))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n-3</m:t>
                  </m:r>
                </m:e>
              </m:d>
              <m:r>
                <w:rPr>
                  <w:rFonts w:ascii="Cambria Math" w:hAnsi="Cambria Math"/>
                </w:rPr>
                <m:t>∙3. 2. 1</m:t>
              </m:r>
            </m:oMath>
            <w:r w:rsidRPr="004F4C26">
              <w:rPr>
                <w:rFonts w:ascii="Cambria Math" w:hAnsi="Cambria Math"/>
              </w:rPr>
              <w:t xml:space="preserve"> (all other factors except the last vanishes when </w:t>
            </w:r>
            <m:oMath>
              <m:r>
                <w:rPr>
                  <w:rFonts w:ascii="Cambria Math" w:hAnsi="Cambria Math"/>
                </w:rPr>
                <m:t>x=n)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⇒5040=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⇒n=8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We have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of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When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 xml:space="preserve"> ⇒x=1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f'(1)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(5)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Here </w:t>
            </w:r>
            <m:oMath>
              <m:r>
                <w:rPr>
                  <w:rFonts w:ascii="Cambria Math" w:hAnsi="Cambria Math"/>
                </w:rPr>
                <m:t>x=α</m:t>
              </m:r>
            </m:oMath>
            <w:r w:rsidRPr="004F4C26">
              <w:rPr>
                <w:rFonts w:ascii="Cambria Math" w:hAnsi="Cambria Math"/>
              </w:rPr>
              <w:t xml:space="preserve"> is a repeated root of the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hence </w:t>
            </w:r>
            <m:oMath>
              <m:r>
                <w:rPr>
                  <w:rFonts w:ascii="Cambria Math" w:hAnsi="Cambria Math"/>
                </w:rPr>
                <m:t>x=α</m:t>
              </m:r>
            </m:oMath>
            <w:r w:rsidRPr="004F4C26">
              <w:rPr>
                <w:rFonts w:ascii="Cambria Math" w:hAnsi="Cambria Math"/>
              </w:rPr>
              <w:t xml:space="preserve"> is also a root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i.e., </w:t>
            </w:r>
            <m:oMath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+6x-9=0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+2x-3=0</m:t>
              </m:r>
            </m:oMath>
            <w:r w:rsidRPr="004F4C26">
              <w:rPr>
                <w:rFonts w:ascii="Cambria Math" w:hAnsi="Cambria Math"/>
              </w:rPr>
              <w:t xml:space="preserve"> or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16C7B" w:rsidRPr="004F4C26" w:rsidRDefault="008825E8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>h</w:t>
            </w:r>
            <w:r w:rsidR="00516C7B" w:rsidRPr="004F4C26">
              <w:rPr>
                <w:rFonts w:ascii="Cambria Math" w:hAnsi="Cambria Math"/>
              </w:rPr>
              <w:t xml:space="preserve">as the root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="00516C7B" w:rsidRPr="004F4C26">
              <w:rPr>
                <w:rFonts w:ascii="Cambria Math" w:hAnsi="Cambria Math"/>
              </w:rPr>
              <w:t xml:space="preserve"> once which can be either </w:t>
            </w:r>
            <m:oMath>
              <m:r>
                <w:rPr>
                  <w:rFonts w:ascii="Cambria Math" w:hAnsi="Cambria Math"/>
                </w:rPr>
                <m:t>-3</m:t>
              </m:r>
            </m:oMath>
            <w:r w:rsidRPr="004F4C26">
              <w:rPr>
                <w:rFonts w:ascii="Cambria Math" w:hAnsi="Cambria Math"/>
              </w:rPr>
              <w:t>, or 1</w:t>
            </w:r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α=1,</m:t>
              </m:r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gives </w:t>
            </w:r>
            <m:oMath>
              <m:r>
                <w:rPr>
                  <w:rFonts w:ascii="Cambria Math" w:hAnsi="Cambria Math"/>
                </w:rPr>
                <m:t>c-5=0</m:t>
              </m:r>
            </m:oMath>
            <w:r w:rsidRPr="004F4C26">
              <w:rPr>
                <w:rFonts w:ascii="Cambria Math" w:hAnsi="Cambria Math"/>
              </w:rPr>
              <w:t xml:space="preserve"> or </w:t>
            </w:r>
            <m:oMath>
              <m:r>
                <w:rPr>
                  <w:rFonts w:ascii="Cambria Math" w:hAnsi="Cambria Math"/>
                </w:rPr>
                <m:t>c=5</m:t>
              </m:r>
            </m:oMath>
          </w:p>
          <w:p w:rsidR="00516C7B" w:rsidRPr="004F4C26" w:rsidRDefault="00516C7B" w:rsidP="001C3DCA">
            <w:pPr>
              <w:contextualSpacing/>
              <w:rPr>
                <w:rFonts w:ascii="Cambria Math" w:hAnsi="Cambria Math"/>
              </w:rPr>
            </w:pPr>
            <w:r w:rsidRPr="004F4C26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α=-3,</m:t>
              </m:r>
            </m:oMath>
            <w:r w:rsidRPr="004F4C26">
              <w:rPr>
                <w:rFonts w:ascii="Cambria Math" w:hAnsi="Cambria Math"/>
              </w:rPr>
              <w:t xml:space="preserve"> then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4F4C26">
              <w:rPr>
                <w:rFonts w:ascii="Cambria Math" w:hAnsi="Cambria Math"/>
              </w:rPr>
              <w:t xml:space="preserve"> gives</w:t>
            </w:r>
            <w:r w:rsidR="008825E8"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-27+27+27+c=0</m:t>
              </m:r>
            </m:oMath>
            <w:r w:rsidRPr="004F4C26"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∴c=-27</m:t>
              </m:r>
            </m:oMath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IMM1Z410Z0" Type="http://schemas.openxmlformats.org/officeDocument/2006/relationships/image" Target="media/IMM1Z410Z0.emf"/><Relationship Id="IMM1Z410Z1" Type="http://schemas.openxmlformats.org/officeDocument/2006/relationships/image" Target="media/IMM1Z410Z1.emf"/><Relationship Id="IMM1Z410Z2" Type="http://schemas.openxmlformats.org/officeDocument/2006/relationships/image" Target="media/IMM1Z410Z2.emf"/><Relationship Id="OMM1Z410Z0" Type="http://schemas.openxmlformats.org/officeDocument/2006/relationships/oleObject" Target="embeddings/OMM1Z410Z0.bin"/><Relationship Id="OMM1Z410Z1" Type="http://schemas.openxmlformats.org/officeDocument/2006/relationships/oleObject" Target="embeddings/OMM1Z410Z1.bin"/><Relationship Id="OMM1Z410Z2" Type="http://schemas.openxmlformats.org/officeDocument/2006/relationships/oleObject" Target="embeddings/OMM1Z410Z2.bin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