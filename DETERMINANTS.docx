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gif" ContentType="image/gif"/>
  <Default Extension="bmp" ContentType="image/bmp"/>
  <Default Extension="wmf" ContentType="image/wmf"/>
  <Default Extension="jpeg" ContentType="image/jpeg"/>
  <Default Extension="emf" ContentType="image/emf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603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09:42:00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563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4.DETERMINANTS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25"/>
        <w:gridCol w:w="270"/>
        <w:gridCol w:w="2202"/>
        <w:gridCol w:w="270"/>
        <w:gridCol w:w="2202"/>
        <w:gridCol w:w="270"/>
        <w:gridCol w:w="2202"/>
        <w:gridCol w:w="270"/>
        <w:gridCol w:w="2202"/>
      </w:tblGrid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Single Correct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2k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+n+1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2k-1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+n+1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=56</m:t>
                  </m:r>
                </m:e>
              </m:nary>
            </m:oMath>
            <w:r w:rsidR="00755948" w:rsidRPr="0057506C">
              <w:rPr>
                <w:rFonts w:ascii="Cambria Math" w:hAnsi="Cambria Math"/>
                <w:lang w:val="en-US" w:eastAsia="en-US"/>
              </w:rPr>
              <w:t>,</w:t>
            </w:r>
            <w:r w:rsidR="000A277D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hen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 …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are, respectively</w:t>
            </w:r>
            <w:r w:rsidR="00BA70BD" w:rsidRPr="0057506C">
              <w:rPr>
                <w:rFonts w:ascii="Cambria Math" w:hAnsi="Cambria Math"/>
                <w:lang w:val="en-US" w:eastAsia="en-US"/>
              </w:rPr>
              <w:t>, the cofactors of the elements</w:t>
            </w:r>
            <w:r w:rsidR="00E4069E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 …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of the determinant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, ∆≠0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  <w:r w:rsidR="00BA70BD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libri"/>
                    <w:lang w:val="en-US" w:eastAsia="en-US"/>
                  </w:rPr>
                  <m:t>∆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 w:cs="Calibri"/>
                    <w:lang w:val="en-US" w:eastAsia="en-US"/>
                  </w:rPr>
                  <m:t>∆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 xml:space="preserve"> 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BA70BD" w:rsidRPr="0057506C">
              <w:rPr>
                <w:rFonts w:ascii="Cambria Math" w:hAnsi="Cambria Math"/>
                <w:lang w:val="en-US" w:eastAsia="en-US"/>
              </w:rPr>
              <w:t xml:space="preserve">. Then 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π/2</m:t>
                  </m:r>
                </m:sup>
                <m:e>
                  <m:r>
                    <w:rPr>
                      <w:rFonts w:ascii="Cambria Math" w:hAnsi="Cambria Math"/>
                      <w:lang w:val="en-US" w:eastAsia="en-US"/>
                    </w:rPr>
                    <m:t>[f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(x)]dx</m:t>
                  </m:r>
                </m:e>
              </m:nary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π/2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2π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3π/2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number of distinct real root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0A277D" w:rsidRPr="0057506C">
              <w:rPr>
                <w:rFonts w:ascii="Cambria Math" w:hAnsi="Cambria Math"/>
                <w:lang w:val="en-US" w:eastAsia="en-US"/>
              </w:rPr>
              <w:t xml:space="preserve"> i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n the interval </w:t>
            </w: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-π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4≤x≤</m:t>
                  </m:r>
                </m:den>
              </m:f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den>
              </m:f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3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62EB4" w:rsidRPr="0057506C" w:rsidRDefault="00662EB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n+3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n+3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n+3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x-y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(z-</m:t>
              </m:r>
              <m:r>
                <w:rPr>
                  <w:rFonts w:ascii="Cambria Math" w:hAnsi="Cambria Math"/>
                  <w:lang w:val="en-US" w:eastAsia="en-US"/>
                </w:rPr>
                <m:t>x)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</m:t>
                      </m:r>
                    </m:den>
                  </m:f>
                </m:e>
              </m:d>
            </m:oMath>
            <w:r w:rsidR="00F465A9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hen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662EB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662EB4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662EB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662EB4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Given </w:t>
            </w:r>
            <m:oMath>
              <m:r>
                <w:rPr>
                  <w:rFonts w:ascii="Cambria Math" w:hAnsi="Cambria Math"/>
                  <w:lang w:val="en-US" w:eastAsia="en-US"/>
                </w:rPr>
                <m:t>a=x/(y-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z),</m:t>
              </m:r>
              <m:r>
                <w:rPr>
                  <w:rFonts w:ascii="Cambria Math" w:hAnsi="Cambria Math"/>
                  <w:lang w:val="en-US" w:eastAsia="en-US"/>
                </w:rPr>
                <m:t>b=y/(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z-</m:t>
              </m:r>
              <m:r>
                <w:rPr>
                  <w:rFonts w:ascii="Cambria Math" w:hAnsi="Cambria Math"/>
                  <w:lang w:val="en-US" w:eastAsia="en-US"/>
                </w:rPr>
                <m:t>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c=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z/(</m:t>
              </m:r>
              <m:r>
                <w:rPr>
                  <w:rFonts w:ascii="Cambria Math" w:hAnsi="Cambria Math"/>
                  <w:lang w:val="en-US" w:eastAsia="en-US"/>
                </w:rPr>
                <m:t>x-y)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x, y</m:t>
              </m:r>
            </m:oMath>
            <w:r w:rsidR="00BA70BD" w:rsidRPr="0057506C">
              <w:rPr>
                <w:rFonts w:ascii="Cambria Math" w:hAnsi="Cambria Math"/>
                <w:lang w:val="en-US" w:eastAsia="en-US"/>
              </w:rPr>
              <w:t xml:space="preserve"> a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nd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not all zero,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ab+bc+ca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ω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≠1</m:t>
                  </m:r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a cube root of unity, then </w:t>
            </w:r>
            <w:r w:rsidR="0091459D" w:rsidRPr="0057506C">
              <w:rPr>
                <w:rFonts w:ascii="Cambria Math" w:hAnsi="Cambria Math"/>
                <w:lang w:val="en-US" w:eastAsia="en-US"/>
              </w:rPr>
              <w:t>v</w:t>
            </w:r>
            <w:r w:rsidRPr="0057506C">
              <w:rPr>
                <w:rFonts w:ascii="Cambria Math" w:hAnsi="Cambria Math"/>
                <w:lang w:val="en-US" w:eastAsia="en-US"/>
              </w:rPr>
              <w:t>alue of the determinant</w:t>
            </w:r>
            <w:r w:rsidR="002D19F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1+i+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-i+ω-1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ω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33310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I</w:t>
            </w:r>
            <w:r w:rsidR="00E91696" w:rsidRPr="0057506C">
              <w:rPr>
                <w:rFonts w:ascii="Cambria Math" w:hAnsi="Cambria Math"/>
                <w:lang w:val="en-US" w:eastAsia="en-US"/>
              </w:rPr>
              <w:t>f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b+c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c+a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b+c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c+a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c+a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b+c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=k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</m:m>
                </m:e>
              </m:d>
            </m:oMath>
            <w:r w:rsidR="00E91696" w:rsidRPr="0057506C">
              <w:rPr>
                <w:rFonts w:ascii="Cambria Math" w:hAnsi="Cambria Math"/>
                <w:lang w:val="en-US" w:eastAsia="en-US"/>
              </w:rPr>
              <w:t xml:space="preserve">,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k</m:t>
              </m:r>
            </m:oMath>
            <w:r w:rsidR="00E91696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BB680A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BB680A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BB680A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BB680A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. 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 w:eastAsia="en-US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den>
                  </m:f>
                </m:e>
              </m:func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parameter, on which the value of the determinant</w:t>
            </w:r>
            <w:r w:rsidR="002D19F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(p-d)x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(p+d)x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(p-d)x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(p+d)x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="0091459D" w:rsidRPr="0057506C">
              <w:rPr>
                <w:rFonts w:ascii="Cambria Math" w:hAnsi="Cambria Math"/>
                <w:lang w:val="en-US" w:eastAsia="en-US"/>
              </w:rPr>
              <w:t xml:space="preserve"> does not depend,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d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A2660" w:rsidRPr="0057506C" w:rsidRDefault="002A266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3  4  5  x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4  5  6  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5  6  7  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x  y  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0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2A266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x, y,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are in </w:t>
            </w:r>
            <w:r w:rsidR="00EF6CE1" w:rsidRPr="0057506C">
              <w:rPr>
                <w:rFonts w:ascii="Cambria Math" w:hAnsi="Cambria Math" w:cs="Calibri"/>
                <w:lang w:val="en-US" w:eastAsia="en-US"/>
              </w:rPr>
              <w:t>A</w:t>
            </w:r>
            <w:r w:rsidR="009D0208" w:rsidRPr="0057506C">
              <w:rPr>
                <w:rFonts w:ascii="Cambria Math" w:hAnsi="Cambria Math" w:cs="Calibri"/>
                <w:lang w:val="en-US" w:eastAsia="en-US"/>
              </w:rPr>
              <w:t>.</w:t>
            </w:r>
            <w:r w:rsidRPr="0057506C">
              <w:rPr>
                <w:rFonts w:ascii="Cambria Math" w:hAnsi="Cambria Math" w:cs="Calibri"/>
                <w:lang w:val="en-US" w:eastAsia="en-US"/>
              </w:rPr>
              <w:t>P.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2A266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x, y,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are in G.P.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2A266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x, y,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are in H.P.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2A266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6656AD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-xy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a'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b'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c'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bx+ay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cx+by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x+a'y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x+b'y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ax+by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bx+cy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x+b'y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b'x+c'y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bx+cy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ax+by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x+c'y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x+b'y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ax+by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bx+cy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x+b'y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x+c'y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0778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3+4i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5-7i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3-4i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8+7i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5+7i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8-7i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9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57506C" w:rsidRDefault="000778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Purely real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57506C" w:rsidRDefault="000778E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Purely imaginary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0778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a+ib,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where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a≠0, b≠0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0778E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a+ib,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b=4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2079C" w:rsidRPr="0057506C" w:rsidRDefault="00B2079C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non-zero real numbers, then</w:t>
            </w:r>
            <w:r w:rsidR="00F465A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b+c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c+a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B2079C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abc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B2079C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bc+ca+ab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B2079C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95DAF" w:rsidRPr="0057506C" w:rsidRDefault="00195DAF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>‘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="0073646D" w:rsidRPr="0057506C">
              <w:rPr>
                <w:rFonts w:ascii="Cambria Math" w:hAnsi="Cambria Math"/>
                <w:lang w:val="en-US" w:eastAsia="en-US"/>
              </w:rPr>
              <w:t>’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is 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>e</w:t>
            </w:r>
            <w:r w:rsidRPr="0057506C">
              <w:rPr>
                <w:rFonts w:ascii="Cambria Math" w:hAnsi="Cambria Math"/>
                <w:lang w:val="en-US" w:eastAsia="en-US"/>
              </w:rPr>
              <w:t>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195DAF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195DAF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-9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195DAF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195DAF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e>
              </m:acc>
              <m:r>
                <w:rPr>
                  <w:rFonts w:ascii="Cambria Math" w:hAnsi="Cambria Math"/>
                  <w:lang w:val="en-US" w:eastAsia="en-US"/>
                </w:rPr>
                <m:t>, r=1, 2, 3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be three mutually perpendicular unit vectors, then 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±1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±2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r-1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(r+1)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r+1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r+1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(r+2)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r+2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r+2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(r+3)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r+3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+n-1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n+3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r+3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r-1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r+1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778E0" w:rsidRPr="0057506C" w:rsidRDefault="000778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α, β, γ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the roots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+r=0,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then the value of the </w:t>
            </w:r>
            <w:r w:rsidR="00F465A9" w:rsidRPr="0057506C">
              <w:rPr>
                <w:rFonts w:ascii="Cambria Math" w:hAnsi="Cambria Math"/>
                <w:lang w:val="en-US" w:eastAsia="en-US"/>
              </w:rPr>
              <w:t>d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αβ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βγ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γα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βγ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γα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αβ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γα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αβ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βγ</m:t>
                        </m:r>
                      </m:e>
                    </m:mr>
                  </m:m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778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p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778E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q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0778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778E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r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4762D8" w:rsidRPr="0057506C" w:rsidRDefault="004762D8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w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a complex cube root of unity, then value of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w</m:t>
                            </m:r>
                          </m:e>
                        </m:ac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w</m:t>
                            </m:r>
                          </m:e>
                        </m:ac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w</m:t>
                            </m:r>
                          </m:e>
                        </m:acc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4762D8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4762D8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4762D8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4762D8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C27119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in </w:t>
            </w:r>
            <w:r w:rsidR="00EF6CE1" w:rsidRPr="0057506C">
              <w:rPr>
                <w:rFonts w:ascii="Cambria Math" w:hAnsi="Cambria Math"/>
                <w:lang w:val="en-US" w:eastAsia="en-US"/>
              </w:rPr>
              <w:t>A</w:t>
            </w:r>
            <w:r w:rsidR="00D72AA6" w:rsidRPr="0057506C">
              <w:rPr>
                <w:rFonts w:ascii="Cambria Math" w:hAnsi="Cambria Math"/>
                <w:lang w:val="en-US" w:eastAsia="en-US"/>
              </w:rPr>
              <w:t>.</w:t>
            </w:r>
            <w:r w:rsidRPr="0057506C">
              <w:rPr>
                <w:rFonts w:ascii="Cambria Math" w:hAnsi="Cambria Math"/>
                <w:lang w:val="en-US" w:eastAsia="en-US"/>
              </w:rPr>
              <w:t>P., then the value of the determinant</w:t>
            </w:r>
          </w:p>
          <w:p w:rsidR="00C27119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="00C27119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C27119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25300C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25300C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2a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25300C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F57AF" w:rsidRDefault="008F57AF" w:rsidP="00D73D8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Cambria Math" w:hAnsi="Cambria Math"/>
              </w:rPr>
              <w:t xml:space="preserve">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=125, </m:t>
              </m:r>
            </m:oMath>
            <w:r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F57AF" w:rsidRDefault="008F57AF" w:rsidP="00D73D8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±1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F57AF" w:rsidRDefault="008F57AF" w:rsidP="00D73D8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±2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F57AF" w:rsidRDefault="008F57AF" w:rsidP="00D73D8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±3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F57AF" w:rsidRDefault="008F57AF" w:rsidP="00D73D8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±5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E2632" w:rsidRPr="0057506C" w:rsidRDefault="001E2632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x+y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z+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non-zero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 xml:space="preserve"> r</w:t>
            </w:r>
            <w:r w:rsidRPr="0057506C">
              <w:rPr>
                <w:rFonts w:ascii="Cambria Math" w:hAnsi="Cambria Math"/>
                <w:lang w:val="en-US" w:eastAsia="en-US"/>
              </w:rPr>
              <w:t>eal numbers,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1E2632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1E2632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2xy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1E2632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3xy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1E2632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4xy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33310" w:rsidRPr="0057506C" w:rsidRDefault="006809EC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Roots of the equation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  m  n  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  x  n 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  b  x 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  b  c  1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6809EC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Independent of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m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n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6809EC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Independent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c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6809EC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Depend on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m, n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a, b, c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6809EC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Independent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m, n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62EB4" w:rsidRPr="0057506C" w:rsidRDefault="00662EB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=a+bx+c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α, β, γ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the roots of the equation</w:t>
            </w:r>
            <w:r w:rsidR="00F465A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662EB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α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β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+f(γ)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662EB4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α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β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β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γ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+f(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>γ</m:t>
                </m:r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α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662EB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α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β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f(γ)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BF04BA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α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β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f(γ)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a&gt;0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discriminant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+2bx+c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negative,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ax+b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bx+c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ax+b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bx+c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+ve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ac-b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+2bx+c)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-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ve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85A23" w:rsidRPr="0057506C" w:rsidRDefault="00E85A2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=-2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</m:m>
                </m:e>
              </m:d>
            </m:oMath>
            <w:r w:rsidR="001B07F0" w:rsidRPr="0057506C">
              <w:rPr>
                <w:rFonts w:ascii="Cambria Math" w:hAnsi="Cambria Math"/>
                <w:lang w:val="en-US" w:eastAsia="en-US"/>
              </w:rPr>
              <w:t>,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hen </w:t>
            </w:r>
            <m:oMath>
              <m:r>
                <w:rPr>
                  <w:rFonts w:ascii="Cambria Math" w:hAnsi="Cambria Math"/>
                  <w:lang w:val="en-US" w:eastAsia="en-US"/>
                </w:rPr>
                <m:t>f(x)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a polynomial of degree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E85A2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E85A2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E85A2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E85A2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3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non-zero re</w:t>
            </w:r>
            <w:r w:rsidR="00A42465" w:rsidRPr="0057506C">
              <w:rPr>
                <w:rFonts w:ascii="Cambria Math" w:hAnsi="Cambria Math"/>
                <w:lang w:val="en-US" w:eastAsia="en-US"/>
              </w:rPr>
              <w:t>al numbers and if the equations</w:t>
            </w:r>
            <w:r w:rsidR="00DE2AED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(a-1)x=y+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z,(</m:t>
              </m:r>
              <m:r>
                <w:rPr>
                  <w:rFonts w:ascii="Cambria Math" w:hAnsi="Cambria Math"/>
                  <w:lang w:val="en-US" w:eastAsia="en-US"/>
                </w:rPr>
                <m:t>b-1)y=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z+</m:t>
              </m:r>
              <m:r>
                <w:rPr>
                  <w:rFonts w:ascii="Cambria Math" w:hAnsi="Cambria Math"/>
                  <w:lang w:val="en-US" w:eastAsia="en-US"/>
                </w:rPr>
                <m:t>x,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c-1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z=</m:t>
              </m:r>
              <m:r>
                <w:rPr>
                  <w:rFonts w:ascii="Cambria Math" w:hAnsi="Cambria Math"/>
                  <w:lang w:val="en-US" w:eastAsia="en-US"/>
                </w:rPr>
                <m:t>x+y</m:t>
              </m:r>
            </m:oMath>
            <w:r w:rsidR="00A42465" w:rsidRPr="0057506C">
              <w:rPr>
                <w:rFonts w:ascii="Cambria Math" w:hAnsi="Cambria Math"/>
                <w:lang w:val="en-US" w:eastAsia="en-US"/>
              </w:rPr>
              <w:t xml:space="preserve"> have a non</w:t>
            </w:r>
            <w:r w:rsidR="00DE2AED" w:rsidRPr="0057506C">
              <w:rPr>
                <w:rFonts w:ascii="Cambria Math" w:hAnsi="Cambria Math"/>
                <w:lang w:val="en-US" w:eastAsia="en-US"/>
              </w:rPr>
              <w:t>-</w:t>
            </w:r>
            <w:r w:rsidR="00A42465" w:rsidRPr="0057506C">
              <w:rPr>
                <w:rFonts w:ascii="Cambria Math" w:hAnsi="Cambria Math"/>
                <w:lang w:val="en-US" w:eastAsia="en-US"/>
              </w:rPr>
              <w:t>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rivial solution,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ab+bc+ca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a+b+c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25F4C" w:rsidRPr="0057506C" w:rsidRDefault="00325F4C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b-c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c-a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the line </w:t>
            </w:r>
            <m:oMath>
              <m:r>
                <w:rPr>
                  <w:rFonts w:ascii="Cambria Math" w:hAnsi="Cambria Math"/>
                  <w:lang w:val="en-US" w:eastAsia="en-US"/>
                </w:rPr>
                <m:t>ax+by+c=0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passes</w:t>
            </w:r>
            <w:r w:rsidR="00F465A9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>hrough the fixed point which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541685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(1, 2)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541685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(1, 1)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541685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(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-2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>, 1)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541685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(1,</w:t>
            </w:r>
            <w:r w:rsidR="00EF6CE1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>0)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="009F4D02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Always positive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Always negative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Always 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Cannot say anything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33310" w:rsidRPr="0057506C" w:rsidRDefault="00AD09B2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 xml:space="preserve">=0 </m:t>
              </m:r>
            </m:oMath>
            <w:r w:rsidR="00AD09B2" w:rsidRPr="0057506C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=0</m:t>
              </m:r>
            </m:oMath>
            <w:r w:rsidR="00AD09B2" w:rsidRPr="0057506C">
              <w:rPr>
                <w:rFonts w:ascii="Cambria Math" w:hAnsi="Cambria Math" w:cs="Calibri"/>
                <w:lang w:val="en-US" w:eastAsia="en-US"/>
              </w:rPr>
              <w:t xml:space="preserve"> has one common root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AD09B2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=0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 one common root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AD09B2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Sum of roots of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is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-3a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133310" w:rsidRPr="0057506C" w:rsidRDefault="00AD09B2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33310" w:rsidRPr="0057506C" w:rsidRDefault="0013331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mx-p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mx+p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n+p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n-p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mx+2n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mx+2n+p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mx+2n-p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y=f(x)</m:t>
              </m:r>
            </m:oMath>
            <w:r w:rsidR="0073646D" w:rsidRPr="0057506C">
              <w:rPr>
                <w:rFonts w:ascii="Cambria Math" w:hAnsi="Cambria Math"/>
                <w:lang w:val="en-US" w:eastAsia="en-US"/>
              </w:rPr>
              <w:t xml:space="preserve"> r</w:t>
            </w:r>
            <w:r w:rsidRPr="0057506C">
              <w:rPr>
                <w:rFonts w:ascii="Cambria Math" w:hAnsi="Cambria Math"/>
                <w:lang w:val="en-US" w:eastAsia="en-US"/>
              </w:rPr>
              <w:t>epresents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C75BCC" w:rsidRPr="0057506C" w:rsidRDefault="0013331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A straight line parallel to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>-axis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13331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A straight line parallel to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y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>-axis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133310" w:rsidRPr="0057506C" w:rsidRDefault="0013331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Parabola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133310" w:rsidRPr="0057506C" w:rsidRDefault="0013331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A straight line with negative slope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+r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+sλ+t=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+3λ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λ-1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λ+3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2-λ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λ-3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λ+4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3λ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p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is </w:t>
            </w:r>
            <w:r w:rsidR="000A277D" w:rsidRPr="0057506C">
              <w:rPr>
                <w:rFonts w:ascii="Cambria Math" w:hAnsi="Cambria Math"/>
                <w:lang w:val="en-US" w:eastAsia="en-US"/>
              </w:rPr>
              <w:t>e</w:t>
            </w:r>
            <w:r w:rsidRPr="0057506C">
              <w:rPr>
                <w:rFonts w:ascii="Cambria Math" w:hAnsi="Cambria Math"/>
                <w:lang w:val="en-US" w:eastAsia="en-US"/>
              </w:rPr>
              <w:t>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82FB8" w:rsidRPr="0057506C" w:rsidRDefault="00C82FB8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c∈R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such that no two of them are equal and satisfy</w:t>
            </w:r>
            <w:r w:rsidR="00F465A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D72AA6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then equation </w:t>
            </w:r>
            <m:oMath>
              <m:r>
                <w:rPr>
                  <w:rFonts w:ascii="Cambria Math" w:hAnsi="Cambria Math"/>
                  <w:lang w:val="en-US" w:eastAsia="en-US"/>
                </w:rPr>
                <m:t>24a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+4bx+c=0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C82FB8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At least one root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0, 1</m:t>
                  </m:r>
                </m:e>
              </m:d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B93625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At least one root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libri"/>
                      <w:lang w:val="en-US" w:eastAsia="en-US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</m:t>
                      </m:r>
                    </m:den>
                  </m:f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B93625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At least one root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-1, 0</m:t>
                  </m:r>
                </m:e>
              </m:d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B93625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At least two root</w:t>
            </w:r>
            <w:r w:rsidR="00D72AA6" w:rsidRPr="0057506C">
              <w:rPr>
                <w:rFonts w:ascii="Cambria Math" w:hAnsi="Cambria Math" w:cs="Calibri"/>
                <w:lang w:val="en-US" w:eastAsia="en-US"/>
              </w:rPr>
              <w:t>s</w:t>
            </w:r>
            <w:r w:rsidRPr="0057506C">
              <w:rPr>
                <w:rFonts w:ascii="Cambria Math" w:hAnsi="Cambria Math" w:cs="Calibri"/>
                <w:lang w:val="en-US" w:eastAsia="en-US"/>
              </w:rPr>
              <w:t xml:space="preserve"> in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[0, 2]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Consider the set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of all determinants of order 3 with entries</w:t>
            </w:r>
            <w:r w:rsidR="0091459D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0 or 1 only. Let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be the subset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consisting of all determi</w:t>
            </w:r>
            <w:r w:rsidR="002D19F9" w:rsidRPr="0057506C">
              <w:rPr>
                <w:rFonts w:ascii="Cambria Math" w:hAnsi="Cambria Math"/>
                <w:lang w:val="en-US" w:eastAsia="en-US"/>
              </w:rPr>
              <w:t>n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ants with values </w:t>
            </w:r>
            <m:oMath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.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C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is empty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 as many elements as </w:t>
            </w:r>
            <m:oMath>
              <m:r>
                <w:rPr>
                  <w:rFonts w:ascii="Cambria Math" w:hAnsi="Cambria Math"/>
                  <w:lang w:val="en-US" w:eastAsia="en-US"/>
                </w:rPr>
                <m:t>C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A=B∪C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 twice as many elements as elements as </w:t>
            </w:r>
            <m:oMath>
              <m:r>
                <w:rPr>
                  <w:rFonts w:ascii="Cambria Math" w:hAnsi="Cambria Math"/>
                  <w:lang w:val="en-US" w:eastAsia="en-US"/>
                </w:rPr>
                <m:t>C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4B1535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x≠y≠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xy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4B1535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4B1535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4B1535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4B1535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et</w:t>
            </w:r>
            <w:r w:rsidR="00EF6CE1" w:rsidRPr="0057506C">
              <w:rPr>
                <w:rFonts w:ascii="Cambria Math" w:hAnsi="Cambria Math"/>
                <w:lang w:val="en-US" w:eastAsia="en-US"/>
              </w:rPr>
              <w:t>c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0A277D" w:rsidRPr="0057506C">
              <w:rPr>
                <w:rFonts w:ascii="Cambria Math" w:hAnsi="Cambria Math"/>
                <w:lang w:val="en-US" w:eastAsia="en-US"/>
              </w:rPr>
              <w:t xml:space="preserve">, etc, and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∆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∆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∆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∆=0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6180F" w:rsidRPr="0057506C" w:rsidRDefault="0026180F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Which of the following is not the root of the equation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=0?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26180F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26180F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26180F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26180F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-3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34141" w:rsidRPr="0057506C" w:rsidRDefault="00CA36E8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x≠0, y≠0,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≠0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1+2y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1+3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="00834141"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83414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83414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83414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83414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57B63" w:rsidRPr="0057506C" w:rsidRDefault="00C57B6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b-c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c-a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a+b+c</m:t>
                  </m:r>
                </m:e>
              </m:d>
            </m:oMath>
            <w:r w:rsidR="00D72AA6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all different, then the determinant</w:t>
            </w:r>
            <w:r w:rsidR="00F465A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x-b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x-c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x-b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(x-c)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(x-a)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x-a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(c-b)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vanishes when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C57B6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a+b+c=0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C57B6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(a+b+c)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C57B6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(a+b+c)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C57B6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x=a+b+c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the system of equations </w:t>
            </w:r>
            <m:oMath>
              <m:r>
                <w:rPr>
                  <w:rFonts w:ascii="Cambria Math" w:hAnsi="Cambria Math"/>
                  <w:lang w:val="en-US" w:eastAsia="en-US"/>
                </w:rPr>
                <m:t>x-ky-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 kx-y-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=0,x+y-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 a non-zero solution then the possible values</w:t>
            </w:r>
            <w:r w:rsidR="00485000" w:rsidRPr="0057506C">
              <w:rPr>
                <w:rFonts w:ascii="Cambria Math" w:hAnsi="Cambria Math"/>
                <w:lang w:val="en-US" w:eastAsia="en-US"/>
              </w:rPr>
              <w:t xml:space="preserve"> o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f </w:t>
            </w:r>
            <m:oMath>
              <m:r>
                <w:rPr>
                  <w:rFonts w:ascii="Cambria Math" w:hAnsi="Cambria Math"/>
                  <w:lang w:val="en-US" w:eastAsia="en-US"/>
                </w:rPr>
                <m:t>k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-1, 2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1, 2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0, 1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-1, 1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>depends upon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only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1</m:t>
                  </m:r>
                </m:sub>
              </m:sSub>
            </m:oMath>
            <w:r w:rsidR="002D26D1" w:rsidRPr="0057506C">
              <w:rPr>
                <w:rFonts w:ascii="Cambria Math" w:hAnsi="Cambria Math" w:cs="Calibri"/>
                <w:lang w:val="en-US" w:eastAsia="en-US"/>
              </w:rPr>
              <w:t xml:space="preserve"> only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2</m:t>
                  </m:r>
                </m:sub>
              </m:sSub>
            </m:oMath>
            <w:r w:rsidR="002D26D1" w:rsidRPr="0057506C">
              <w:rPr>
                <w:rFonts w:ascii="Cambria Math" w:hAnsi="Cambria Math" w:cs="Calibri"/>
                <w:lang w:val="en-US" w:eastAsia="en-US"/>
              </w:rPr>
              <w:t xml:space="preserve"> only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set of equation</w:t>
            </w:r>
            <w:r w:rsidR="009830B2" w:rsidRPr="0057506C">
              <w:rPr>
                <w:rFonts w:ascii="Cambria Math" w:hAnsi="Cambria Math"/>
                <w:lang w:val="en-US" w:eastAsia="en-US"/>
              </w:rPr>
              <w:t>s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λx-y+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</m:t>
                      </m:r>
                    </m:e>
                  </m:func>
                </m:e>
              </m:d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 3x+y+2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θ)</m:t>
                  </m:r>
                </m:e>
              </m:func>
              <m:r>
                <w:rPr>
                  <w:rFonts w:ascii="Cambria Math" w:hAnsi="Cambria Math"/>
                  <w:lang w:val="en-US" w:eastAsia="en-US"/>
                </w:rPr>
                <m:t>x+y+2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 0≤θ&lt;2π</m:t>
              </m:r>
            </m:oMath>
            <w:r w:rsidR="009830B2" w:rsidRPr="0057506C">
              <w:rPr>
                <w:rFonts w:ascii="Cambria Math" w:hAnsi="Cambria Math"/>
                <w:lang w:val="en-US" w:eastAsia="en-US"/>
              </w:rPr>
              <w:t>, has non-trivial solution</w:t>
            </w:r>
            <w:r w:rsidRPr="0057506C">
              <w:rPr>
                <w:rFonts w:ascii="Cambria Math" w:hAnsi="Cambria Math"/>
                <w:lang w:val="en-US" w:eastAsia="en-US"/>
              </w:rPr>
              <w:t>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For non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λ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θ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For all values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λ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θ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For all values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λ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only two values of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θ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For only one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λ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all values of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θ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33310" w:rsidRPr="0057506C" w:rsidRDefault="00C3386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x&lt;1</m:t>
              </m:r>
            </m:oMath>
            <w:r w:rsidR="009D0208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then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2x+1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2x+1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C3386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Non-negative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C3386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Non-positive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C3386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Negative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C3386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Positive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+Dx+E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. Then</w:t>
            </w:r>
            <w:r w:rsidR="00BA70BD" w:rsidRPr="0057506C">
              <w:rPr>
                <w:rFonts w:ascii="Cambria Math" w:hAnsi="Cambria Math"/>
                <w:lang w:val="en-US" w:eastAsia="en-US"/>
              </w:rPr>
              <w:t xml:space="preserve">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5A+4B+3C+2D+E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-16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C5F73" w:rsidRPr="0057506C" w:rsidRDefault="00BC5F7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value of the determinant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BC5F7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BC5F7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BC5F7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BC5F7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3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8A0FA9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⋯,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}</m:t>
              </m:r>
            </m:oMath>
            <w:r w:rsidR="00022AE9" w:rsidRPr="0057506C">
              <w:rPr>
                <w:rFonts w:ascii="Cambria Math" w:hAnsi="Cambria Math"/>
                <w:lang w:val="en-US" w:eastAsia="en-US"/>
              </w:rPr>
              <w:t xml:space="preserve"> be the set of third-order determinants</w:t>
            </w:r>
            <w:r w:rsidR="00F465A9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="00022AE9" w:rsidRPr="0057506C">
              <w:rPr>
                <w:rFonts w:ascii="Cambria Math" w:hAnsi="Cambria Math"/>
                <w:lang w:val="en-US" w:eastAsia="en-US"/>
              </w:rPr>
              <w:t>hat can be made with the distinct non-zero real numbers</w:t>
            </w:r>
            <w:r w:rsidR="00D72AA6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⋯,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9</m:t>
                  </m:r>
                </m:sub>
              </m:sSub>
            </m:oMath>
            <w:r w:rsidR="00022AE9" w:rsidRPr="0057506C">
              <w:rPr>
                <w:rFonts w:ascii="Cambria Math" w:hAnsi="Cambria Math"/>
                <w:lang w:val="en-US" w:eastAsia="en-US"/>
              </w:rPr>
              <w:t>.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libri"/>
                    <w:lang w:val="en-US" w:eastAsia="en-US"/>
                  </w:rPr>
                  <m:t>, ∀ i, j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022AE9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α, β, γ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the angles of a triangle and the system of equations</w:t>
            </w:r>
          </w:p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α-β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β-γ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y+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γ-α</m:t>
                            </m:r>
                          </m:e>
                        </m:d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 w:eastAsia="en-US"/>
                      </w:rPr>
                      <m:t>=0</m:t>
                    </m:r>
                  </m:e>
                </m:func>
              </m:oMath>
            </m:oMathPara>
          </w:p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α+β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β+γ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y+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γ+α</m:t>
                            </m:r>
                          </m:e>
                        </m:d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 w:eastAsia="en-US"/>
                      </w:rPr>
                      <m:t>=0</m:t>
                    </m:r>
                  </m:e>
                </m:func>
              </m:oMath>
            </m:oMathPara>
          </w:p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α+β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β+γ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y+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γ+α</m:t>
                            </m:r>
                          </m:e>
                        </m:d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 w:eastAsia="en-US"/>
                      </w:rPr>
                      <m:t>=0</m:t>
                    </m:r>
                  </m:e>
                </m:func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Has non-trivial solutions, then triangle is necessarily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Equilateral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Isosceles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Right angled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Acute angled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c&lt;1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the system of equations </w:t>
            </w:r>
            <m:oMath>
              <m:r>
                <w:rPr>
                  <w:rFonts w:ascii="Cambria Math" w:hAnsi="Cambria Math"/>
                  <w:lang w:val="en-US" w:eastAsia="en-US"/>
                </w:rPr>
                <m:t>x+y-1=0, 2x-y-c=0</m:t>
              </m:r>
            </m:oMath>
            <w:r w:rsidR="00BA70BD" w:rsidRPr="0057506C">
              <w:rPr>
                <w:rFonts w:ascii="Cambria Math" w:hAnsi="Cambria Math"/>
                <w:lang w:val="en-US" w:eastAsia="en-US"/>
              </w:rPr>
              <w:t xml:space="preserve"> a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nd </w:t>
            </w:r>
            <m:oMath>
              <m:r>
                <w:rPr>
                  <w:rFonts w:ascii="Cambria Math" w:hAnsi="Cambria Math"/>
                  <w:lang w:val="en-US" w:eastAsia="en-US"/>
                </w:rPr>
                <m:t>bx+3by-c=0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consistent, then the possible real</w:t>
            </w:r>
            <w:r w:rsidR="00BA70BD" w:rsidRPr="0057506C">
              <w:rPr>
                <w:rFonts w:ascii="Cambria Math" w:hAnsi="Cambria Math"/>
                <w:lang w:val="en-US" w:eastAsia="en-US"/>
              </w:rPr>
              <w:t xml:space="preserve"> v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alues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b∈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 xml:space="preserve">-3, 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b∈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, 4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b∈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, 3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be the real numbers. Then following system of </w:t>
            </w:r>
            <w:r w:rsidR="002D19F9" w:rsidRPr="0057506C">
              <w:rPr>
                <w:rFonts w:ascii="Cambria Math" w:hAnsi="Cambria Math"/>
                <w:lang w:val="en-US" w:eastAsia="en-US"/>
              </w:rPr>
              <w:t>e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quation in </w:t>
            </w:r>
            <m:oMath>
              <m:r>
                <w:rPr>
                  <w:rFonts w:ascii="Cambria Math" w:hAnsi="Cambria Math"/>
                  <w:lang w:val="en-US" w:eastAsia="en-US"/>
                </w:rPr>
                <m:t>x, y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 xml:space="preserve">=1, 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=1,-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  <w:r w:rsidR="0091459D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has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No solution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Unique solution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91459D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M</w:t>
            </w:r>
            <w:r w:rsidR="002D26D1" w:rsidRPr="0057506C">
              <w:rPr>
                <w:rFonts w:ascii="Cambria Math" w:hAnsi="Cambria Math" w:cs="Calibri"/>
                <w:lang w:val="en-US" w:eastAsia="en-US"/>
              </w:rPr>
              <w:t>any solutions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Finitely many solutions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8A0FA9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8A0FA9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8A0FA9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8A0FA9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8A0FA9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US"/>
                    </w:rPr>
                    <m:t>r=2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r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n-2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r-2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n-2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r-1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n-2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r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n&gt;2</m:t>
                  </m:r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2n-1+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2n+1+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2n-3+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213AF" w:rsidRPr="0057506C" w:rsidRDefault="00E213AF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m+2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m+2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 xml:space="preserve"> e</w:t>
            </w:r>
            <w:r w:rsidRPr="0057506C">
              <w:rPr>
                <w:rFonts w:ascii="Cambria Math" w:hAnsi="Cambria Math"/>
                <w:lang w:val="en-US" w:eastAsia="en-US"/>
              </w:rPr>
              <w:t>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E213AF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E213AF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E213AF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E213AF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number of positive integral solutions of the equation</w:t>
            </w:r>
            <w:r w:rsidR="00BA70BD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=11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12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876FA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In triangle </w:t>
            </w:r>
            <m:oMath>
              <m:r>
                <w:rPr>
                  <w:rFonts w:ascii="Cambria Math" w:hAnsi="Cambria Math"/>
                  <w:lang w:val="en-US" w:eastAsia="en-US"/>
                </w:rPr>
                <m:t>ABC,</m:t>
              </m:r>
            </m:oMath>
            <w:r w:rsidR="001B07F0" w:rsidRPr="0057506C">
              <w:rPr>
                <w:rFonts w:ascii="Cambria Math" w:hAnsi="Cambria Math"/>
                <w:lang w:val="en-US" w:eastAsia="en-US"/>
              </w:rPr>
              <w:t xml:space="preserve"> if</w:t>
            </w:r>
          </w:p>
          <w:p w:rsidR="00876FA4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cot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cot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cot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+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+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+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876FA4" w:rsidRPr="0057506C">
              <w:rPr>
                <w:rFonts w:ascii="Cambria Math" w:hAnsi="Cambria Math"/>
                <w:lang w:val="en-US" w:eastAsia="en-US"/>
              </w:rPr>
              <w:t>, then the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="00876FA4" w:rsidRPr="0057506C">
              <w:rPr>
                <w:rFonts w:ascii="Cambria Math" w:hAnsi="Cambria Math"/>
                <w:lang w:val="en-US" w:eastAsia="en-US"/>
              </w:rPr>
              <w:t>riangle must 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876FA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Equilateral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876FA4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Isosceles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876FA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Obtuse angled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876FA4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x(x-1)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(x+1)x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3x(x-1)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(x-2)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x(x-1)</m:t>
                        </m:r>
                      </m:e>
                    </m:mr>
                  </m:m>
                </m:e>
              </m:d>
            </m:oMath>
            <w:r w:rsidR="002204C3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>then</w:t>
            </w:r>
            <w:r w:rsidR="002204C3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f(500)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500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-500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27528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3-digit even natural numbers and</w:t>
            </w:r>
          </w:p>
          <w:p w:rsidR="00275283" w:rsidRPr="0057506C" w:rsidRDefault="0027528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57506C" w:rsidRDefault="0027528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Divisible by 2 but not necessarily by 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57506C" w:rsidRDefault="0027528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Divisible by 4 but not necessarily by 8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57506C" w:rsidRDefault="0027528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Divisible by</w:t>
            </w:r>
            <w:r w:rsidR="001B07F0" w:rsidRPr="0057506C">
              <w:rPr>
                <w:rFonts w:ascii="Cambria Math" w:hAnsi="Cambria Math" w:cs="Calibri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 w:cs="Calibri"/>
                <w:lang w:val="en-US" w:eastAsia="en-US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57506C" w:rsidRDefault="0027528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system of equations</w:t>
            </w:r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ax-y-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z=</m:t>
                </m:r>
                <m:r>
                  <w:rPr>
                    <w:rFonts w:ascii="Cambria Math" w:hAnsi="Cambria Math"/>
                    <w:lang w:val="en-US" w:eastAsia="en-US"/>
                  </w:rPr>
                  <m:t>α-1</m:t>
                </m:r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x-αy-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z=</m:t>
                </m:r>
                <m:r>
                  <w:rPr>
                    <w:rFonts w:ascii="Cambria Math" w:hAnsi="Cambria Math"/>
                    <w:lang w:val="en-US" w:eastAsia="en-US"/>
                  </w:rPr>
                  <m:t>α-1</m:t>
                </m:r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x-y-α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z=</m:t>
                </m:r>
                <m:r>
                  <w:rPr>
                    <w:rFonts w:ascii="Cambria Math" w:hAnsi="Cambria Math"/>
                    <w:lang w:val="en-US" w:eastAsia="en-US"/>
                  </w:rPr>
                  <m:t>α-1</m:t>
                </m:r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Has no solution if </w:t>
            </w:r>
            <m:oMath>
              <m:r>
                <w:rPr>
                  <w:rFonts w:ascii="Cambria Math" w:hAnsi="Cambria Math"/>
                  <w:lang w:val="en-US" w:eastAsia="en-US"/>
                </w:rPr>
                <m:t>α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Either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-2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or 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Not </w:t>
            </w:r>
            <m:oMath>
              <m:r>
                <w:rPr>
                  <w:rFonts w:ascii="Cambria Math" w:hAnsi="Cambria Math"/>
                  <w:lang w:val="en-US" w:eastAsia="en-US"/>
                </w:rPr>
                <m:t>-2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distinct real numbers, not equal to one. If </w:t>
            </w:r>
            <m:oMath>
              <m:r>
                <w:rPr>
                  <w:rFonts w:ascii="Cambria Math" w:hAnsi="Cambria Math"/>
                  <w:lang w:val="en-US" w:eastAsia="en-US"/>
                </w:rPr>
                <m:t>ax+y+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 x+by+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0D367A"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x+y+c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BA70BD" w:rsidRPr="0057506C">
              <w:rPr>
                <w:rFonts w:ascii="Cambria Math" w:hAnsi="Cambria Math"/>
                <w:lang w:val="en-US" w:eastAsia="en-US"/>
              </w:rPr>
              <w:t xml:space="preserve"> have a non-trivial solution,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1-a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1-b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1-c</m:t>
                  </m:r>
                </m:den>
              </m:f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ED4C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cb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="00D72AA6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k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ED4C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ED4CE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ED4C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ED4CE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</m:t>
                        </m:r>
                      </m:e>
                    </m:mr>
                  </m:m>
                </m:e>
              </m:d>
            </m:oMath>
            <w:r w:rsidR="00755948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>and</w:t>
            </w:r>
            <w:r w:rsidR="00755948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7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9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.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C221B" w:rsidRPr="0057506C" w:rsidRDefault="000C221B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different ,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satisfying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-b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+c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0C221B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0C221B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0C221B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0C221B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m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be a positive integer and</w:t>
            </w:r>
            <w:r w:rsidR="000C0ECF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2r-1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m+1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m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m+1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(0≤r≤m)</m:t>
              </m:r>
            </m:oMath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Then the value of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US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r</m:t>
                      </m:r>
                    </m:sub>
                  </m:sSub>
                </m:e>
              </m:nary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given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For the equation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There are exactly two distinct roots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There is one pair of equation real </w:t>
            </w:r>
            <w:r w:rsidR="000C0ECF" w:rsidRPr="0057506C">
              <w:rPr>
                <w:rFonts w:ascii="Cambria Math" w:hAnsi="Cambria Math"/>
                <w:lang w:val="en-US" w:eastAsia="en-US"/>
              </w:rPr>
              <w:t>r</w:t>
            </w:r>
            <w:r w:rsidRPr="0057506C">
              <w:rPr>
                <w:rFonts w:ascii="Cambria Math" w:hAnsi="Cambria Math"/>
                <w:lang w:val="en-US" w:eastAsia="en-US"/>
              </w:rPr>
              <w:t>oots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There are three pairs of equal roots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Modulus of each root is 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in G.P. with common ratio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α, β, γ</m:t>
              </m:r>
            </m:oMath>
            <w:r w:rsidR="00BA70BD" w:rsidRPr="0057506C">
              <w:rPr>
                <w:rFonts w:ascii="Cambria Math" w:hAnsi="Cambria Math"/>
                <w:lang w:val="en-US" w:eastAsia="en-US"/>
              </w:rPr>
              <w:t xml:space="preserve"> are in </w:t>
            </w:r>
            <w:r w:rsidRPr="0057506C">
              <w:rPr>
                <w:rFonts w:ascii="Cambria Math" w:hAnsi="Cambria Math"/>
                <w:lang w:val="en-US" w:eastAsia="en-US"/>
              </w:rPr>
              <w:t>G.P. with common ratio</w:t>
            </w:r>
            <w:r w:rsidR="00DE2AED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DE2AED" w:rsidRPr="0057506C">
              <w:rPr>
                <w:rFonts w:ascii="Cambria Math" w:hAnsi="Cambria Math"/>
                <w:lang w:val="en-US" w:eastAsia="en-US"/>
              </w:rPr>
              <w:t xml:space="preserve">,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and equations </w:t>
            </w:r>
            <m:oMath>
              <m:r>
                <w:rPr>
                  <w:rFonts w:ascii="Cambria Math" w:hAnsi="Cambria Math"/>
                  <w:lang w:val="en-US" w:eastAsia="en-US"/>
                </w:rPr>
                <m:t>ax+αy+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=0,bx+βy+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 cx+γy+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have only zero solution, then</w:t>
            </w:r>
            <w:r w:rsidR="00BA70BD" w:rsidRPr="0057506C">
              <w:rPr>
                <w:rFonts w:ascii="Cambria Math" w:hAnsi="Cambria Math"/>
                <w:lang w:val="en-US" w:eastAsia="en-US"/>
              </w:rPr>
              <w:t xml:space="preserve"> w</w:t>
            </w:r>
            <w:r w:rsidRPr="0057506C">
              <w:rPr>
                <w:rFonts w:ascii="Cambria Math" w:hAnsi="Cambria Math"/>
                <w:lang w:val="en-US" w:eastAsia="en-US"/>
              </w:rPr>
              <w:t>hich of the following is not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lang w:val="en-US" w:eastAsia="en-US"/>
                  </w:rPr>
                  <m:t>≠1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lang w:val="en-US" w:eastAsia="en-US"/>
                  </w:rPr>
                  <m:t>≠1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lang w:val="en-US" w:eastAsia="en-US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0A277D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Dependant on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lang w:val="en-US" w:eastAsia="en-US"/>
                </w:rPr>
                <m:t>,i=1, 2, 3, 4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Dependant on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lang w:val="en-US" w:eastAsia="en-US"/>
                </w:rPr>
                <m:t>,i=1, 2, 3, 4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Dependant on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 w:cs="Calibri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lang w:val="en-US" w:eastAsia="en-US"/>
                </w:rPr>
                <m:t>,i=1, 2, 3, 4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angles of</w:t>
            </w:r>
            <w:r w:rsidR="000A277D" w:rsidRPr="0057506C">
              <w:rPr>
                <w:rFonts w:ascii="Cambria Math" w:hAnsi="Cambria Math"/>
                <w:lang w:val="en-US" w:eastAsia="en-US"/>
              </w:rPr>
              <w:t xml:space="preserve"> a triangle, then the value of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2iA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-iC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-iB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-iC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2iB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-iA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-iB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-iA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2iC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="000C0ECF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-4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=x+iy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x=3, y=1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x=1, y=3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x=0, y=3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x=0, y=0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93625" w:rsidRPr="0057506C" w:rsidRDefault="00B93625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p, q, r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in </w:t>
            </w:r>
            <w:r w:rsidR="00EF6CE1" w:rsidRPr="0057506C">
              <w:rPr>
                <w:rFonts w:ascii="Cambria Math" w:hAnsi="Cambria Math"/>
                <w:lang w:val="en-US" w:eastAsia="en-US"/>
              </w:rPr>
              <w:t>A</w:t>
            </w:r>
            <w:r w:rsidR="00D72AA6" w:rsidRPr="0057506C">
              <w:rPr>
                <w:rFonts w:ascii="Cambria Math" w:hAnsi="Cambria Math"/>
                <w:lang w:val="en-US" w:eastAsia="en-US"/>
              </w:rPr>
              <w:t>.</w:t>
            </w:r>
            <w:r w:rsidRPr="0057506C">
              <w:rPr>
                <w:rFonts w:ascii="Cambria Math" w:hAnsi="Cambria Math"/>
                <w:lang w:val="en-US" w:eastAsia="en-US"/>
              </w:rPr>
              <w:t>P., then the value of determinant</w:t>
            </w:r>
            <w:r w:rsidR="00F465A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2n+1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+2p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+3q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+p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+p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2q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+p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+2q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-r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B93625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B93625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B93625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q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0778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p+q+r=0=a+b+c</m:t>
              </m:r>
            </m:oMath>
            <w:r w:rsidR="00EF6CE1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then the value of the determinant</w:t>
            </w:r>
          </w:p>
          <w:p w:rsidR="000778E0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qa</m:t>
                        </m:r>
                      </m:e>
                    </m:mr>
                  </m:m>
                </m:e>
              </m:d>
            </m:oMath>
            <w:r w:rsidR="000778E0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0778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778E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pa+qb+rc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0778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0778E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  <w:bookmarkStart w:id="0" w:name="_GoBack"/>
            <w:bookmarkEnd w:id="0"/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76FA4" w:rsidRPr="0057506C" w:rsidRDefault="00876FA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c, d, e</m:t>
              </m:r>
            </m:oMath>
            <w:r w:rsidR="001B07F0" w:rsidRPr="0057506C">
              <w:rPr>
                <w:rFonts w:ascii="Cambria Math" w:hAnsi="Cambria Math"/>
                <w:lang w:val="en-US" w:eastAsia="en-US"/>
              </w:rPr>
              <w:t xml:space="preserve">,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are in G.P., then the value of 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depends 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E500C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y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E500C4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and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E500C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y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and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E500C4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Independent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x, y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non-zeros, then the system of equations</w:t>
            </w:r>
            <w:r w:rsidR="009830B2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α+a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x+αy+α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 αx+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α+b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y+α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=0,αx+αy+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α+c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 a non-trivial solution if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=-(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=a+b+c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9830B2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α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>+a+b+c=1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25F4C" w:rsidRPr="0057506C" w:rsidRDefault="00325F4C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θ+i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θ, b=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 w:eastAsia="en-US"/>
                        </w:rPr>
                        <m:t>-i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2θ, c=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3θ+i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3θ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  <w:r w:rsidR="00F465A9" w:rsidRPr="0057506C">
              <w:rPr>
                <w:rFonts w:ascii="Cambria Math" w:hAnsi="Cambria Math"/>
                <w:lang w:val="en-US" w:eastAsia="en-US"/>
              </w:rPr>
              <w:t xml:space="preserve"> a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nd 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325F4C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θ=2kπ, k∈ 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325F4C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θ=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2k+1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π,</m:t>
                </m:r>
                <m:r>
                  <w:rPr>
                    <w:rFonts w:ascii="Cambria Math" w:hAnsi="Cambria Math"/>
                    <w:lang w:val="en-US" w:eastAsia="en-US"/>
                  </w:rPr>
                  <m:t>k∈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325F4C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θ=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4k+1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π,</m:t>
                </m:r>
                <m:r>
                  <w:rPr>
                    <w:rFonts w:ascii="Cambria Math" w:hAnsi="Cambria Math"/>
                    <w:lang w:val="en-US" w:eastAsia="en-US"/>
                  </w:rPr>
                  <m:t>k∈Z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 xml:space="preserve"> 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325F4C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2712B" w:rsidRPr="0057506C" w:rsidRDefault="00B2712B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2n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n+5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a+6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2n+5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=0, ∀x∈R</m:t>
              </m:r>
            </m:oMath>
            <w:r w:rsidR="009D0208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n∈N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then value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 xml:space="preserve"> o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f </w:t>
            </w:r>
            <w:r w:rsidR="0073646D" w:rsidRPr="0057506C">
              <w:rPr>
                <w:rFonts w:ascii="Cambria Math" w:hAnsi="Cambria Math"/>
                <w:lang w:val="en-US" w:eastAsia="en-US"/>
              </w:rPr>
              <w:t>‘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="0073646D" w:rsidRPr="0057506C">
              <w:rPr>
                <w:rFonts w:ascii="Cambria Math" w:hAnsi="Cambria Math"/>
                <w:lang w:val="en-US" w:eastAsia="en-US"/>
              </w:rPr>
              <w:t>’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B2712B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B2712B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n-1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33310" w:rsidRPr="0057506C" w:rsidRDefault="00B2712B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n+1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33310" w:rsidRPr="0057506C" w:rsidRDefault="00B2712B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,…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from a G.P.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&gt;0</m:t>
              </m:r>
            </m:oMath>
            <w:r w:rsidR="000C0ECF" w:rsidRPr="0057506C">
              <w:rPr>
                <w:rFonts w:ascii="Cambria Math" w:hAnsi="Cambria Math"/>
                <w:lang w:val="en-US" w:eastAsia="en-US"/>
              </w:rPr>
              <w:t xml:space="preserve">,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for all </w:t>
            </w:r>
            <m:oMath>
              <m:r>
                <w:rPr>
                  <w:rFonts w:ascii="Cambria Math" w:hAnsi="Cambria Math"/>
                  <w:lang w:val="en-US" w:eastAsia="en-US"/>
                </w:rPr>
                <m:t>i≥1</m:t>
              </m:r>
            </m:oMath>
            <w:r w:rsidR="000C0ECF" w:rsidRPr="0057506C">
              <w:rPr>
                <w:rFonts w:ascii="Cambria Math" w:hAnsi="Cambria Math"/>
                <w:lang w:val="en-US" w:eastAsia="en-US"/>
              </w:rPr>
              <w:t>,</w:t>
            </w:r>
            <w:r w:rsidR="000A277D" w:rsidRPr="0057506C">
              <w:rPr>
                <w:rFonts w:ascii="Cambria Math" w:hAnsi="Cambria Math"/>
                <w:lang w:val="en-US" w:eastAsia="en-US"/>
              </w:rPr>
              <w:t xml:space="preserve"> then</w:t>
            </w:r>
            <w:r w:rsidR="000C0ECF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n+2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n+3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n+4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n+5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n+6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n+7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n+8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</m:e>
              </m:d>
            </m:oMath>
            <w:r w:rsidR="000A277D"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0A277D" w:rsidP="007A039E">
            <w:pPr>
              <w:spacing w:after="0"/>
              <w:contextualSpacing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0A277D" w:rsidP="007A039E">
            <w:pPr>
              <w:spacing w:after="0"/>
              <w:contextualSpacing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0A277D" w:rsidP="007A039E">
            <w:pPr>
              <w:spacing w:after="0"/>
              <w:contextualSpacing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0A277D" w:rsidP="007A039E">
            <w:pPr>
              <w:spacing w:after="0"/>
              <w:contextualSpacing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3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34141" w:rsidRPr="0057506C" w:rsidRDefault="0083414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are, respectively,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2q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3r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terms of an H.P.,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83414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83414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83414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83414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mx</m:t>
                  </m:r>
                </m:e>
              </m:func>
            </m:oMath>
            <w:r w:rsidR="005F0549" w:rsidRPr="0057506C">
              <w:rPr>
                <w:rFonts w:ascii="Cambria Math" w:hAnsi="Cambria Math"/>
                <w:lang w:val="en-US" w:eastAsia="en-US"/>
              </w:rPr>
              <w:t xml:space="preserve">,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then the value of 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7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8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BA70BD" w:rsidRPr="0057506C">
              <w:rPr>
                <w:rFonts w:ascii="Cambria Math" w:hAnsi="Cambria Math"/>
                <w:lang w:val="en-US" w:eastAsia="en-US"/>
              </w:rPr>
              <w:t>, w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p>
                  </m:sSup>
                </m:den>
              </m:f>
            </m:oMath>
            <w:r w:rsidR="00E4069E" w:rsidRPr="0057506C">
              <w:rPr>
                <w:rFonts w:ascii="Cambria Math" w:hAnsi="Cambria Math"/>
                <w:lang w:val="en-US" w:eastAsia="en-US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C5F73" w:rsidRPr="0057506C" w:rsidRDefault="00BC5F7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Suppose </w:t>
            </w:r>
            <m:oMath>
              <m:r>
                <w:rPr>
                  <w:rFonts w:ascii="Cambria Math" w:hAnsi="Cambria Math"/>
                  <w:lang w:val="en-US" w:eastAsia="en-US"/>
                </w:rPr>
                <m:t>D=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>.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=D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=D(1-pqr)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=D(1+p+q+r)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33310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=D(1+pqr)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C57B6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ka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kb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kc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C57B6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b+c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(c+a)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C57B6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k abc(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C57B6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a-b</m:t>
                    </m:r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b-c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(c-a)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C57B6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a+b-c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b+c-a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(c+a-b)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6181" w:rsidRPr="0057506C" w:rsidRDefault="006E618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positive and are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</m:oMath>
            <w:r w:rsidR="0073646D" w:rsidRPr="0057506C">
              <w:rPr>
                <w:rFonts w:ascii="Cambria Math" w:hAnsi="Cambria Math"/>
                <w:lang w:val="en-US" w:eastAsia="en-US"/>
              </w:rPr>
              <w:t xml:space="preserve"> terms, respect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ively, of a G.P.,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75BCC" w:rsidRPr="0057506C" w:rsidRDefault="006E618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(abc)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57506C" w:rsidRDefault="006E618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-(p+q+r)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75BCC" w:rsidRPr="0057506C" w:rsidRDefault="006E618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b-c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c-a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b'-c'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c'-a'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a'-b'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b''-c''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c''-a''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a''-b''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a'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b'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c'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a''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b''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c''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m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different from zero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b-y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c-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c-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b-y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the value of the expression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</m:den>
              </m:f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the given determinants,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lang w:val="en-US" w:eastAsia="en-US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lang w:val="en-US" w:eastAsia="en-US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3/2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0778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a determinant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3×3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formed by using the numbers 1 or </w:t>
            </w:r>
            <m:oMath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then the minimum value of the determinant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778E0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778E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430B6F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778E0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-8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the system of linear equations </w:t>
            </w:r>
            <m:oMath>
              <m:r>
                <w:rPr>
                  <w:rFonts w:ascii="Cambria Math" w:hAnsi="Cambria Math"/>
                  <w:lang w:val="en-US" w:eastAsia="en-US"/>
                </w:rPr>
                <m:t>x+y+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=6, x+2y+3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=14</m:t>
              </m:r>
            </m:oMath>
            <w:r w:rsidR="00BA70BD" w:rsidRPr="0057506C">
              <w:rPr>
                <w:rFonts w:ascii="Cambria Math" w:hAnsi="Cambria Math"/>
                <w:lang w:val="en-US" w:eastAsia="en-US"/>
              </w:rPr>
              <w:t xml:space="preserve"> a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nd </w:t>
            </w:r>
            <m:oMath>
              <m:r>
                <w:rPr>
                  <w:rFonts w:ascii="Cambria Math" w:hAnsi="Cambria Math"/>
                  <w:lang w:val="en-US" w:eastAsia="en-US"/>
                </w:rPr>
                <m:t>2x+5y+λ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z=</m:t>
              </m:r>
              <m:r>
                <w:rPr>
                  <w:rFonts w:ascii="Cambria Math" w:hAnsi="Cambria Math"/>
                  <w:lang w:val="en-US" w:eastAsia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λ,μ∈R</m:t>
                  </m:r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 a unique solution,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λ≠8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λ=8, μ≠36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λ=8, μ=36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B6369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</w:p>
          <w:p w:rsidR="00B63693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B63693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="00F465A9" w:rsidRPr="0057506C">
              <w:rPr>
                <w:rFonts w:ascii="Cambria Math" w:hAnsi="Cambria Math"/>
                <w:lang w:val="en-US" w:eastAsia="en-US"/>
              </w:rPr>
              <w:t xml:space="preserve"> a</w:t>
            </w:r>
            <w:r w:rsidR="00B63693" w:rsidRPr="0057506C">
              <w:rPr>
                <w:rFonts w:ascii="Cambria Math" w:hAnsi="Cambria Math"/>
                <w:lang w:val="en-US" w:eastAsia="en-US"/>
              </w:rPr>
              <w:t xml:space="preserve">nd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k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a+b+c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b+c-a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c+a-b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a+b-c</m:t>
                  </m:r>
                </m:e>
              </m:d>
            </m:oMath>
            <w:r w:rsidR="00D72AA6" w:rsidRPr="0057506C">
              <w:rPr>
                <w:rFonts w:ascii="Cambria Math" w:hAnsi="Cambria Math"/>
                <w:lang w:val="en-US" w:eastAsia="en-US"/>
              </w:rPr>
              <w:t>,</w:t>
            </w:r>
            <w:r w:rsidR="00B63693" w:rsidRPr="0057506C">
              <w:rPr>
                <w:rFonts w:ascii="Cambria Math" w:hAnsi="Cambria Math"/>
                <w:lang w:val="en-US" w:eastAsia="en-US"/>
              </w:rPr>
              <w:t xml:space="preserve">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k</m:t>
              </m:r>
            </m:oMath>
            <w:r w:rsidR="00B63693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2D0D4E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2D0D4E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2D0D4E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2D0D4E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82FB8" w:rsidRPr="0057506C" w:rsidRDefault="00C82FB8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 xml:space="preserve"> </m:t>
                  </m:r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denotes the greatest integer less than or equal to the real </w:t>
            </w:r>
            <w:r w:rsidR="00F465A9" w:rsidRPr="0057506C">
              <w:rPr>
                <w:rFonts w:ascii="Cambria Math" w:hAnsi="Cambria Math"/>
                <w:lang w:val="en-US" w:eastAsia="en-US"/>
              </w:rPr>
              <w:t>n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umber under consideration,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-1≤x&lt;0, 0≤y&lt;1,</m:t>
              </m:r>
            </m:oMath>
            <w:r w:rsidR="00F465A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1≤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&lt;2</m:t>
              </m:r>
            </m:oMath>
            <w:r w:rsidR="00D72AA6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then the value of the determinant</w:t>
            </w:r>
          </w:p>
          <w:p w:rsidR="00C82FB8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+1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</m:d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d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+1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d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</m:d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+1</m:t>
                        </m:r>
                      </m:e>
                    </m:mr>
                  </m:m>
                </m:e>
              </m:d>
            </m:oMath>
            <w:r w:rsidR="00C82FB8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C82FB8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pqr≠0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the system of equations</w:t>
            </w:r>
          </w:p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p+a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x+by+c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ax+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q+b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y+c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ax+by+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r+c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Has a non-trivial solution, then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q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den>
              </m:f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066CB" w:rsidRPr="0057506C" w:rsidRDefault="00C066CB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When 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2x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expanded in </w:t>
            </w:r>
            <w:r w:rsidR="00920B16" w:rsidRPr="0057506C">
              <w:rPr>
                <w:rFonts w:ascii="Cambria Math" w:hAnsi="Cambria Math"/>
                <w:lang w:val="en-US" w:eastAsia="en-US"/>
              </w:rPr>
              <w:t>p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owers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func>
            </m:oMath>
            <w:r w:rsidRPr="0057506C">
              <w:rPr>
                <w:rFonts w:ascii="Cambria Math" w:hAnsi="Cambria Math"/>
                <w:lang w:val="en-US" w:eastAsia="en-US"/>
              </w:rPr>
              <w:t>, then the constant term in that expression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C066CB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C066CB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C066CB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57506C" w:rsidRDefault="00C066CB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the value of 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positive, then</w:t>
            </w:r>
            <w:r w:rsidR="00E4069E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(a, b, c&gt;0)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abc&gt;1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abc&gt;-8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abc&lt;-8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abc&gt;-2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ab+cλ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ca-bλ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ab-cλ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bc+aλ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ca+bλ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bc-aλ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λ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λ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27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xp+y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yp+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xp+y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yp+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 xml:space="preserve">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are in </w:t>
            </w:r>
            <w:r w:rsidR="00EF6CE1" w:rsidRPr="0057506C">
              <w:rPr>
                <w:rFonts w:ascii="Cambria Math" w:hAnsi="Cambria Math" w:cs="Calibri"/>
                <w:lang w:val="en-US" w:eastAsia="en-US"/>
              </w:rPr>
              <w:t>A</w:t>
            </w:r>
            <w:r w:rsidR="0091459D" w:rsidRPr="0057506C">
              <w:rPr>
                <w:rFonts w:ascii="Cambria Math" w:hAnsi="Cambria Math" w:cs="Calibri"/>
                <w:lang w:val="en-US" w:eastAsia="en-US"/>
              </w:rPr>
              <w:t>.</w:t>
            </w:r>
            <w:r w:rsidRPr="0057506C">
              <w:rPr>
                <w:rFonts w:ascii="Cambria Math" w:hAnsi="Cambria Math" w:cs="Calibri"/>
                <w:lang w:val="en-US" w:eastAsia="en-US"/>
              </w:rPr>
              <w:t>P.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 xml:space="preserve">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are in G.P.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 xml:space="preserve">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are in H.P.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xy, y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 w:cs="Calibri"/>
                  <w:lang w:val="en-US" w:eastAsia="en-US"/>
                </w:rPr>
                <m:t xml:space="preserve">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are in </w:t>
            </w:r>
            <w:r w:rsidR="00EF6CE1" w:rsidRPr="0057506C">
              <w:rPr>
                <w:rFonts w:ascii="Cambria Math" w:hAnsi="Cambria Math" w:cs="Calibri"/>
                <w:lang w:val="en-US" w:eastAsia="en-US"/>
              </w:rPr>
              <w:t>A</w:t>
            </w:r>
            <w:r w:rsidR="0091459D" w:rsidRPr="0057506C">
              <w:rPr>
                <w:rFonts w:ascii="Cambria Math" w:hAnsi="Cambria Math" w:cs="Calibri"/>
                <w:lang w:val="en-US" w:eastAsia="en-US"/>
              </w:rPr>
              <w:t>.</w:t>
            </w:r>
            <w:r w:rsidRPr="0057506C">
              <w:rPr>
                <w:rFonts w:ascii="Cambria Math" w:hAnsi="Cambria Math" w:cs="Calibri"/>
                <w:lang w:val="en-US" w:eastAsia="en-US"/>
              </w:rPr>
              <w:t>P.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27528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the determinant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order, being given by</w:t>
            </w:r>
          </w:p>
          <w:p w:rsidR="00275283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1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⋯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 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⋯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⋯       </m:t>
                      </m:r>
                    </m:e>
                  </m:eqArr>
                </m:e>
              </m:d>
            </m:oMath>
            <w:r w:rsidR="000B0545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(x+n-1)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(x+n-1)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(x+n-1)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57506C" w:rsidRDefault="000B0545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57506C" w:rsidRDefault="00C27119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a+b+c=0</m:t>
              </m:r>
            </m:oMath>
            <w:r w:rsidR="001B07F0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one root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b-x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c-x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C27119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x=1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C27119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x=2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C27119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57506C" w:rsidRDefault="00C27119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x=0</m:t>
                </m:r>
              </m:oMath>
            </m:oMathPara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Multiple Correct Answers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C543F" w:rsidRPr="00A32310" w:rsidRDefault="000C543F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determinant </w:t>
            </w:r>
            <m:oMath>
              <m:r>
                <w:rPr>
                  <w:rFonts w:ascii="Cambria Math" w:hAnsi="Cambria Math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aα+b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bα+c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aα+b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bα+c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is equal to zero, if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C543F" w:rsidRPr="00A32310" w:rsidRDefault="000C543F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a,b,c</m:t>
              </m:r>
            </m:oMath>
            <w:r>
              <w:rPr>
                <w:rFonts w:ascii="Cambria Math" w:hAnsi="Cambria Math" w:cs="Calibri"/>
              </w:rPr>
              <w:t xml:space="preserve"> are in AP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C543F" w:rsidRPr="00A32310" w:rsidRDefault="000C543F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 w:cs="Calibri"/>
                </w:rPr>
                <m:t>a,b,c</m:t>
              </m:r>
            </m:oMath>
            <w:r>
              <w:rPr>
                <w:rFonts w:ascii="Cambria Math" w:hAnsi="Cambria Math" w:cs="Calibri"/>
              </w:rPr>
              <w:t xml:space="preserve"> are in GP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C543F" w:rsidRPr="00A32310" w:rsidRDefault="000C543F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a,b,c</m:t>
              </m:r>
            </m:oMath>
            <w:r>
              <w:rPr>
                <w:rFonts w:ascii="Cambria Math" w:hAnsi="Cambria Math" w:cs="Calibri"/>
              </w:rPr>
              <w:t xml:space="preserve"> are in HP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C543F" w:rsidRPr="00A32310" w:rsidRDefault="000C543F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ascii="Cambria Math" w:hAnsi="Cambria Math"/>
              </w:rPr>
              <w:t xml:space="preserve"> is the root of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+2bx+c=0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ϕ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ϕ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ϕ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ϕ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ϕ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ϕ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07154F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lang w:val="en-US" w:eastAsia="en-US"/>
                </w:rPr>
                <m:t>Δ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is independent of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θ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lang w:val="en-US" w:eastAsia="en-US"/>
                </w:rPr>
                <m:t>Δ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is independent of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ϕ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lang w:val="en-US" w:eastAsia="en-US"/>
                </w:rPr>
                <m:t>Δ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is a constant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d∆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dθ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θ=π/2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+12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y=f(x)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a straight line parallel to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-axis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dx=32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4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 w:eastAsia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B+c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sin</m:t>
                        </m:r>
                        <m:ctrlPr>
                          <w:rPr>
                            <w:rFonts w:ascii="Cambria Math" w:hAnsi="Cambria Math" w:cs="Calibri"/>
                            <w:lang w:val="en-US" w:eastAsia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C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determinant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+x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divisible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5286B" w:rsidRPr="00A32310" w:rsidRDefault="00C5286B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proofErr w:type="gramStart"/>
            <w:r>
              <w:rPr>
                <w:rFonts w:ascii="Cambria Math" w:hAnsi="Cambria Math"/>
              </w:rPr>
              <w:t xml:space="preserve">Let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, where the symbols have their usual meanings. The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divisible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5286B" w:rsidRPr="00A32310" w:rsidRDefault="00C5286B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+n+1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5286B" w:rsidRPr="00A32310" w:rsidRDefault="00C5286B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5286B" w:rsidRPr="00A32310" w:rsidRDefault="00C5286B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5286B" w:rsidRPr="00A32310" w:rsidRDefault="00C5286B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 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aα+b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bα+c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aα+b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bα+c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2204C3" w:rsidRPr="0057506C">
              <w:rPr>
                <w:rFonts w:ascii="Cambria Math" w:hAnsi="Cambria Math"/>
                <w:lang w:val="en-US" w:eastAsia="en-US"/>
              </w:rPr>
              <w:t>, if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are in </w:t>
            </w:r>
            <w:r w:rsidR="00EF6CE1" w:rsidRPr="0057506C">
              <w:rPr>
                <w:rFonts w:ascii="Cambria Math" w:hAnsi="Cambria Math" w:cs="Calibri"/>
                <w:lang w:val="en-US" w:eastAsia="en-US"/>
              </w:rPr>
              <w:t>A</w:t>
            </w:r>
            <w:r w:rsidR="002204C3" w:rsidRPr="0057506C">
              <w:rPr>
                <w:rFonts w:ascii="Cambria Math" w:hAnsi="Cambria Math" w:cs="Calibri"/>
                <w:lang w:val="en-US" w:eastAsia="en-US"/>
              </w:rPr>
              <w:t>.</w:t>
            </w:r>
            <w:r w:rsidRPr="0057506C">
              <w:rPr>
                <w:rFonts w:ascii="Cambria Math" w:hAnsi="Cambria Math" w:cs="Calibri"/>
                <w:lang w:val="en-US" w:eastAsia="en-US"/>
              </w:rPr>
              <w:t>P.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are in G.P.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are in H.P.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α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is a root of the equation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+bx+c=0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B0EC7" w:rsidRPr="00A32310" w:rsidRDefault="00DB0EC7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determinant </w:t>
            </w:r>
            <m:oMath>
              <m:r>
                <w:rPr>
                  <w:rFonts w:ascii="Cambria Math" w:hAnsi="Cambria Math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bc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bc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is divisible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B0EC7" w:rsidRPr="00A32310" w:rsidRDefault="00DB0EC7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B0EC7" w:rsidRPr="00A32310" w:rsidRDefault="00DB0EC7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B0EC7" w:rsidRPr="00A32310" w:rsidRDefault="00DB0EC7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B0EC7" w:rsidRPr="00A32310" w:rsidRDefault="00DB0EC7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-x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</m:func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-3x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</m:func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-5x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</m:func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Graphs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lang w:val="en-US" w:eastAsia="en-US"/>
                </w:rPr>
                <m:t>g</m:t>
              </m:r>
              <m:r>
                <w:rPr>
                  <w:rFonts w:ascii="Cambria Math" w:hAnsi="Cambria Math" w:cs="Calibri"/>
                  <w:lang w:val="en-US" w:eastAsia="en-US"/>
                </w:rPr>
                <m:t>(x)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is symmetrical about origin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Graphs of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g</m:t>
              </m:r>
              <m:r>
                <w:rPr>
                  <w:rFonts w:ascii="Cambria Math" w:hAnsi="Cambria Math"/>
                  <w:lang w:val="en-US" w:eastAsia="en-US"/>
                </w:rPr>
                <m:t>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symmetrical about </w:t>
            </w:r>
            <m:oMath>
              <m:r>
                <w:rPr>
                  <w:rFonts w:ascii="Cambria Math" w:hAnsi="Cambria Math"/>
                  <w:lang w:val="en-US" w:eastAsia="en-US"/>
                </w:rPr>
                <m:t>Y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-axis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4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x=0</m:t>
                    </m:r>
                  </m:sub>
                </m:sSub>
                <m:r>
                  <w:rPr>
                    <w:rFonts w:ascii="Cambria Math" w:hAnsi="Cambria Math" w:cs="Calibri"/>
                    <w:lang w:val="en-US" w:eastAsia="en-US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g</m:t>
              </m:r>
              <m:r>
                <w:rPr>
                  <w:rFonts w:ascii="Cambria Math" w:hAnsi="Cambria Math"/>
                  <w:lang w:val="en-US" w:eastAsia="en-US"/>
                </w:rPr>
                <m:t>(x)×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a+x</m:t>
                          </m:r>
                        </m:den>
                      </m:f>
                    </m:e>
                  </m:d>
                </m:e>
              </m:func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an odd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f(x)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x-b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(x-c)</m:t>
                  </m:r>
                </m:den>
              </m:f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f(x)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a polynomial of </w:t>
            </w:r>
            <w:r w:rsidR="0094527C" w:rsidRPr="0057506C">
              <w:rPr>
                <w:rFonts w:ascii="Cambria Math" w:hAnsi="Cambria Math"/>
                <w:lang w:val="en-US" w:eastAsia="en-US"/>
              </w:rPr>
              <w:t>d</w:t>
            </w:r>
            <w:r w:rsidRPr="0057506C">
              <w:rPr>
                <w:rFonts w:ascii="Cambria Math" w:hAnsi="Cambria Math"/>
                <w:lang w:val="en-US" w:eastAsia="en-US"/>
              </w:rPr>
              <w:t>egree &lt;3,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 w:eastAsia="en-US"/>
                      </w:rPr>
                      <m:t>g</m:t>
                    </m:r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(x)dx</m:t>
                    </m:r>
                  </m:e>
                </m:nary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x-a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x-b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x-c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÷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+k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g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(x)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÷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g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(x)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÷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 w:eastAsia="en-US"/>
                      </w:rPr>
                      <m:t>g</m:t>
                    </m:r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(x)dx</m:t>
                    </m:r>
                  </m:e>
                </m:nary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x-a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x-b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x-c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÷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+k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626AE" w:rsidRPr="00A32310" w:rsidRDefault="002626AE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Eliminating </w:t>
            </w:r>
            <m:oMath>
              <m:r>
                <w:rPr>
                  <w:rFonts w:ascii="Cambria Math" w:hAnsi="Cambria Math"/>
                </w:rPr>
                <m:t>a,b,c</m:t>
              </m:r>
            </m:oMath>
            <w:r>
              <w:rPr>
                <w:rFonts w:ascii="Cambria Math" w:hAnsi="Cambria Math"/>
              </w:rPr>
              <w:t xml:space="preserve"> from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b-c</m:t>
                  </m:r>
                </m:den>
              </m:f>
              <m:r>
                <w:rPr>
                  <w:rFonts w:ascii="Cambria Math" w:hAnsi="Cambria Math"/>
                </w:rPr>
                <m:t>,y=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c-a</m:t>
                  </m:r>
                </m:den>
              </m:f>
              <m:r>
                <m:rPr>
                  <m:scr m:val="script"/>
                </m:rPr>
                <w:rPr>
                  <w:rFonts w:ascii="Cambria Math" w:hAnsi="Cambria Math"/>
                </w:rPr>
                <m:t>,z=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a-b</m:t>
                  </m:r>
                </m:den>
              </m:f>
            </m:oMath>
            <w:r>
              <w:rPr>
                <w:rFonts w:ascii="Cambria Math" w:hAnsi="Cambria Math"/>
              </w:rPr>
              <w:t>, we get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626AE" w:rsidRPr="00A32310" w:rsidRDefault="002626AE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</w:rPr>
                            <m:t>x-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</w:rPr>
                            <m:t>-y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alibri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626AE" w:rsidRPr="00A32310" w:rsidRDefault="002626AE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626AE" w:rsidRPr="00A32310" w:rsidRDefault="002626AE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-x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-y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-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alibri"/>
                </w:rPr>
                <m:t>=0</m:t>
              </m:r>
            </m:oMath>
            <w:r>
              <w:rPr>
                <w:rFonts w:ascii="Cambria Math" w:hAnsi="Cambria Math" w:cs="Calibri"/>
              </w:rPr>
              <w:t xml:space="preserve">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626AE" w:rsidRPr="00A32310" w:rsidRDefault="002626AE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(θ+ϕ)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(θ+ϕ)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2ϕ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ϕ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Positive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Independent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θ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Independent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ϕ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C1146" w:rsidRPr="00A32310" w:rsidRDefault="00EC1146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A+B+C=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and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z=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2iA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-iC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-iB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-iC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2iB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-iA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-eB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-iA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2iC</m:t>
                            </m:r>
                          </m:sup>
                        </m:sSup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C1146" w:rsidRPr="00A32310" w:rsidRDefault="00EC1146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Re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 w:cs="Calibri"/>
                </w:rPr>
                <m:t>=4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C1146" w:rsidRPr="00A32310" w:rsidRDefault="00EC1146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Im</w:t>
            </w:r>
            <m:oMath>
              <w:proofErr w:type="spellEnd"/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 w:cs="Calibri"/>
                </w:rPr>
                <m:t>=0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C1146" w:rsidRPr="00A32310" w:rsidRDefault="00EC1146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Re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 w:cs="Calibri"/>
                </w:rPr>
                <m:t>=-4</m:t>
              </m:r>
            </m:oMath>
            <w:r>
              <w:rPr>
                <w:rFonts w:ascii="Cambria Math" w:hAnsi="Cambria Math" w:cs="Calibri"/>
              </w:rPr>
              <w:t xml:space="preserve">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C1146" w:rsidRPr="00A32310" w:rsidRDefault="00EC1146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Im</w:t>
            </w:r>
            <m:oMath>
              <w:proofErr w:type="spellEnd"/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 w:cs="Calibri"/>
                </w:rPr>
                <m:t>=-1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θ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has exactly 2 real solutions in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[0, π]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θ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has exactly 3 real solutions in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[0, π]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Range of function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en-US" w:eastAsia="en-US"/>
                    </w:rPr>
                    <m:t>f(θ)</m:t>
                  </m:r>
                </m:num>
                <m:den>
                  <m:r>
                    <w:rPr>
                      <w:rFonts w:ascii="Cambria Math" w:hAnsi="Cambria Math" w:cs="Calibri"/>
                      <w:lang w:val="en-US" w:eastAsia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2θ</m:t>
                      </m:r>
                    </m:e>
                  </m:func>
                </m:den>
              </m:f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Calibri"/>
                      <w:lang w:val="en-US" w:eastAsia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</m:t>
                      </m:r>
                    </m:e>
                  </m:rad>
                </m:e>
              </m:d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 xml:space="preserve">Range of function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en-US" w:eastAsia="en-US"/>
                    </w:rPr>
                    <m:t>f(θ)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2θ-1</m:t>
                      </m:r>
                    </m:e>
                  </m:func>
                </m:den>
              </m:f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-3, 3</m:t>
                  </m:r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xy-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xy-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xy-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=x+y+</m:t>
                </m:r>
                <m:r>
                  <m:rPr>
                    <m:scr m:val="script"/>
                  </m:rPr>
                  <w:rPr>
                    <w:rFonts w:ascii="Cambria Math" w:hAnsi="Cambria Math" w:cs="Calibri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=y</m:t>
                </m:r>
                <m:r>
                  <m:rPr>
                    <m:scr m:val="script"/>
                  </m:rPr>
                  <w:rPr>
                    <w:rFonts w:ascii="Cambria Math" w:hAnsi="Cambria Math" w:cs="Calibri"/>
                    <w:lang w:val="en-US" w:eastAsia="en-US"/>
                  </w:rPr>
                  <m:t>z+z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>x+xy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=xy</m:t>
                </m:r>
                <m:r>
                  <m:rPr>
                    <m:scr m:val="script"/>
                  </m:rPr>
                  <w:rPr>
                    <w:rFonts w:ascii="Cambria Math" w:hAnsi="Cambria Math" w:cs="Calibri"/>
                    <w:lang w:val="en-US" w:eastAsia="en-US"/>
                  </w:rPr>
                  <m:t>z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</w:t>
            </w:r>
            <w:r w:rsidR="0094527C" w:rsidRPr="0057506C">
              <w:rPr>
                <w:rFonts w:ascii="Cambria Math" w:hAnsi="Cambria Math"/>
                <w:lang w:val="en-US" w:eastAsia="en-US"/>
              </w:rPr>
              <w:t>non-zero real numbers such that</w:t>
            </w:r>
            <w:r w:rsidR="00107086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ca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bω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 xml:space="preserve"> 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aω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-f(x)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divisible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2a+3x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k∈R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fo</w:t>
            </w:r>
            <w:r w:rsidR="0094527C" w:rsidRPr="0057506C">
              <w:rPr>
                <w:rFonts w:ascii="Cambria Math" w:hAnsi="Cambria Math"/>
                <w:lang w:val="en-US" w:eastAsia="en-US"/>
              </w:rPr>
              <w:t xml:space="preserve">r which the system of equations </w:t>
            </w:r>
            <m:oMath>
              <m:r>
                <w:rPr>
                  <w:rFonts w:ascii="Cambria Math" w:hAnsi="Cambria Math"/>
                  <w:lang w:val="en-US" w:eastAsia="en-US"/>
                </w:rPr>
                <m:t>x+ky+3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 kx+2y+2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 2x+3y+4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admits of</w:t>
            </w:r>
            <w:r w:rsidR="0094527C" w:rsidRPr="0057506C">
              <w:rPr>
                <w:rFonts w:ascii="Cambria Math" w:hAnsi="Cambria Math"/>
                <w:lang w:val="en-US" w:eastAsia="en-US"/>
              </w:rPr>
              <w:t xml:space="preserve"> n</w:t>
            </w:r>
            <w:r w:rsidRPr="0057506C">
              <w:rPr>
                <w:rFonts w:ascii="Cambria Math" w:hAnsi="Cambria Math"/>
                <w:lang w:val="en-US" w:eastAsia="en-US"/>
              </w:rPr>
              <w:t>on-trivial solution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5/2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5/4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a factor of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a+b+x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+ab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a+b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-ab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a+b-x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Which of the following has/have value equal to zero?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1/a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1/b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1/c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ab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3a+b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4a+b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4a+b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5a+b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6a+b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43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α,β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(α+β)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(α+β)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94527C" w:rsidRPr="0057506C">
              <w:rPr>
                <w:rFonts w:ascii="Cambria Math" w:hAnsi="Cambria Math"/>
                <w:lang w:val="en-US" w:eastAsia="en-US"/>
              </w:rPr>
              <w:t>, t</w:t>
            </w:r>
            <w:r w:rsidR="0007154F" w:rsidRPr="0057506C">
              <w:rPr>
                <w:rFonts w:ascii="Cambria Math" w:hAnsi="Cambria Math"/>
                <w:lang w:val="en-US" w:eastAsia="en-US"/>
              </w:rPr>
              <w:t>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300, 200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=f(400, 200)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200, 400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=f(200, 600)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100, 200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=f(200, 200)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roots of the equation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n-1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n-1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r-1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r-1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x+2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r-1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x=n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x=n+1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x=n-1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x=n-2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1+ac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1+bc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1+ad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1+bd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1+ae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1+be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independent of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c, d, 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+4x-3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2x+4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+5x-9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4x+5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-6x+1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16x-6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104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+cx+d</m:t>
              </m:r>
            </m:oMath>
            <w:r w:rsidR="0094527C" w:rsidRPr="0057506C">
              <w:rPr>
                <w:rFonts w:ascii="Cambria Math" w:hAnsi="Cambria Math"/>
                <w:lang w:val="en-US" w:eastAsia="en-US"/>
              </w:rPr>
              <w:t>, t</w:t>
            </w:r>
            <w:r w:rsidRPr="0057506C">
              <w:rPr>
                <w:rFonts w:ascii="Cambria Math" w:hAnsi="Cambria Math"/>
                <w:lang w:val="en-US" w:eastAsia="en-US"/>
              </w:rPr>
              <w:t>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a=3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c=0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n+1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n+2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94527C" w:rsidRPr="0057506C">
              <w:rPr>
                <w:rFonts w:ascii="Cambria Math" w:hAnsi="Cambria Math"/>
                <w:lang w:val="en-US" w:eastAsia="en-US"/>
              </w:rPr>
              <w:t xml:space="preserve"> where the symbols have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heir usual meanings.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f(n)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divisible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+n+1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contextualSpacing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t>Assertion - Reasoning Type</w:t>
              </w:r>
            </w:p>
          </w:tc>
        </w:tr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>This section contain(s) 0 questions numbered 119 to 118. Each question contains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 xml:space="preserve"> </w:t>
              </w:r>
              <w:r w:rsidRPr="00BB0B74">
                <w:rPr>
                  <w:rFonts w:ascii="Cambria Math" w:hAnsi="Cambria Math"/>
                  <w:caps/>
                </w:rPr>
                <w:t>statement 1</w:t>
              </w:r>
              <w:r w:rsidRPr="00BB0B74">
                <w:rPr>
                  <w:rFonts w:ascii="Cambria Math" w:hAnsi="Cambria Math"/>
                </w:rPr>
                <w:t xml:space="preserve">(Assertion) and </w:t>
              </w:r>
              <w:r w:rsidRPr="00BB0B74">
                <w:rPr>
                  <w:rFonts w:ascii="Cambria Math" w:hAnsi="Cambria Math"/>
                  <w:caps/>
                </w:rPr>
                <w:t>statement 2</w:t>
              </w:r>
              <w:r w:rsidRPr="00BB0B74">
                <w:rPr>
                  <w:rFonts w:ascii="Cambria Math" w:hAnsi="Cambria Math"/>
                </w:rPr>
                <w:t xml:space="preserve">(Reason). Each question has the 4 choices (a), (b), (c) and (d) out of which 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BB0B74">
                <w:rPr>
                  <w:rFonts w:ascii="Cambria Math" w:hAnsi="Cambria Math"/>
                </w:rPr>
                <w:t xml:space="preserve"> is correct.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a)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/>
                  <w:b/>
                  <w:bCs/>
                </w:rPr>
                <w:t>is</w:t>
              </w:r>
              <w:r w:rsidRPr="00BB0B74">
                <w:rPr>
                  <w:rFonts w:ascii="Cambria Math" w:hAnsi="Cambria Math"/>
                </w:rPr>
                <w:t xml:space="preserve"> 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b)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 w:cs="Calibri"/>
                  <w:b/>
                  <w:bCs/>
                </w:rPr>
                <w:t xml:space="preserve">is not </w:t>
              </w:r>
              <w:r w:rsidRPr="00BB0B74">
                <w:rPr>
                  <w:rFonts w:ascii="Cambria Math" w:hAnsi="Cambria Math" w:cs="Calibri"/>
                </w:rPr>
                <w:t>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c)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>Statement 1 is True, Statement 2 is False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d)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Statement 1 is False, Statement 2 is True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bc+qr=ca+rp=ab+pq=-1</m:t>
                </m:r>
              </m:oMath>
              <w:r w:rsidR="00107086" w:rsidRPr="0057506C">
                <w:rPr>
                  <w:rFonts w:ascii="Cambria Math" w:hAnsi="Cambria Math"/>
                </w:rPr>
                <w:t>,</w:t>
              </w:r>
              <w:r w:rsidR="00B14DBD" w:rsidRPr="0057506C">
                <w:rPr>
                  <w:rFonts w:ascii="Cambria Math" w:hAnsi="Cambria Math"/>
                </w:rPr>
                <w:t xml:space="preserve"> t</w:t>
              </w:r>
              <w:r w:rsidRPr="0057506C">
                <w:rPr>
                  <w:rFonts w:ascii="Cambria Math" w:hAnsi="Cambria Math"/>
                </w:rPr>
                <w:t xml:space="preserve">hen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  <w:r w:rsidRPr="0057506C">
                <w:rPr>
                  <w:rFonts w:ascii="Cambria Math" w:hAnsi="Cambria Math"/>
                </w:rPr>
                <w:t xml:space="preserve"> </w:t>
              </w:r>
              <w:r w:rsidR="00B14DBD" w:rsidRPr="0057506C">
                <w:rPr>
                  <w:rFonts w:ascii="Cambria Math" w:hAnsi="Cambria Math"/>
                </w:rPr>
                <w:t xml:space="preserve">    </w:t>
              </w:r>
              <m:oMath>
                <m:r>
                  <w:rPr>
                    <w:rFonts w:ascii="Cambria Math" w:hAnsi="Cambria Math"/>
                  </w:rPr>
                  <m:t>(abc,pqr≠0)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If system of equations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  <w:r w:rsidRPr="0057506C">
                <w:rPr>
                  <w:rFonts w:ascii="Cambria Math" w:hAnsi="Cambria Math"/>
                </w:rPr>
                <w:t xml:space="preserve"> has non-trivial solutions,</w:t>
              </w:r>
              <w:r w:rsidR="000032BB" w:rsidRPr="0057506C">
                <w:rPr>
                  <w:rFonts w:ascii="Cambria Math" w:hAnsi="Cambria Math"/>
                </w:rPr>
                <w:t xml:space="preserve">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Consider the system of equation </w:t>
              </w:r>
              <m:oMath>
                <m:r>
                  <w:rPr>
                    <w:rFonts w:ascii="Cambria Math" w:hAnsi="Cambria Math"/>
                  </w:rPr>
                  <m:t>x+y+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=6, x+2y+3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=10</m:t>
                </m:r>
              </m:oMath>
              <w:r w:rsidR="00B14DBD" w:rsidRPr="0057506C">
                <w:rPr>
                  <w:rFonts w:ascii="Cambria Math" w:hAnsi="Cambria Math"/>
                </w:rPr>
                <w:t xml:space="preserve"> a</w:t>
              </w:r>
              <w:r w:rsidRPr="0057506C">
                <w:rPr>
                  <w:rFonts w:ascii="Cambria Math" w:hAnsi="Cambria Math"/>
                </w:rPr>
                <w:t xml:space="preserve">nd </w:t>
              </w:r>
              <m:oMath>
                <m:r>
                  <w:rPr>
                    <w:rFonts w:ascii="Cambria Math" w:hAnsi="Cambria Math"/>
                  </w:rPr>
                  <m:t>x+2y+λ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μ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If the system has infi</w:t>
              </w:r>
              <w:r w:rsidR="00B14DBD" w:rsidRPr="0057506C">
                <w:rPr>
                  <w:rFonts w:ascii="Cambria Math" w:hAnsi="Cambria Math"/>
                </w:rPr>
                <w:t xml:space="preserve">nite number of solutions, then </w:t>
              </w:r>
              <m:oMath>
                <m:r>
                  <w:rPr>
                    <w:rFonts w:ascii="Cambria Math" w:hAnsi="Cambria Math"/>
                  </w:rPr>
                  <m:t>μ=10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The determinant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  <w:r w:rsidRPr="0057506C">
                <w:rPr>
                  <w:rFonts w:ascii="Cambria Math" w:hAnsi="Cambria Math"/>
                </w:rPr>
                <w:t xml:space="preserve"> for </w:t>
              </w:r>
              <m:oMath>
                <m:r>
                  <w:rPr>
                    <w:rFonts w:ascii="Cambria Math" w:hAnsi="Cambria Math"/>
                  </w:rPr>
                  <m:t>μ=10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1047D7" w:rsidRPr="001047D7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A, B</m:t>
                </m:r>
              </m:oMath>
              <w:r w:rsidRPr="0057506C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C</m:t>
                </m:r>
              </m:oMath>
              <w:r w:rsidR="00107086" w:rsidRPr="0057506C">
                <w:rPr>
                  <w:rFonts w:ascii="Cambria Math" w:hAnsi="Cambria Math"/>
                </w:rPr>
                <w:t xml:space="preserve"> </w:t>
              </w:r>
              <w:r w:rsidRPr="0057506C">
                <w:rPr>
                  <w:rFonts w:ascii="Cambria Math" w:hAnsi="Cambria Math"/>
                </w:rPr>
                <w:t>a</w:t>
              </w:r>
              <w:r w:rsidR="0094527C" w:rsidRPr="0057506C">
                <w:rPr>
                  <w:rFonts w:ascii="Cambria Math" w:hAnsi="Cambria Math"/>
                </w:rPr>
                <w:t xml:space="preserve">re the angles of a triangle and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d>
              </m:oMath>
            </w:p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=0</m:t>
                </m:r>
              </m:oMath>
              <w:r w:rsidRPr="0057506C">
                <w:rPr>
                  <w:rFonts w:ascii="Cambria Math" w:hAnsi="Cambria Math"/>
                </w:rPr>
                <w:t>, then triangle</w:t>
              </w:r>
              <w:r w:rsidR="0094527C" w:rsidRPr="0057506C">
                <w:rPr>
                  <w:rFonts w:ascii="Cambria Math" w:hAnsi="Cambria Math"/>
                </w:rPr>
                <w:t xml:space="preserve"> m</w:t>
              </w:r>
              <w:r w:rsidRPr="0057506C">
                <w:rPr>
                  <w:rFonts w:ascii="Cambria Math" w:hAnsi="Cambria Math"/>
                </w:rPr>
                <w:t>ay not be equilateral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If any two rows of a determinant are the same, then</w:t>
              </w:r>
              <w:r w:rsidR="00107086" w:rsidRPr="0057506C">
                <w:rPr>
                  <w:rFonts w:ascii="Cambria Math" w:hAnsi="Cambria Math"/>
                </w:rPr>
                <w:t xml:space="preserve"> t</w:t>
              </w:r>
              <w:r w:rsidRPr="0057506C">
                <w:rPr>
                  <w:rFonts w:ascii="Cambria Math" w:hAnsi="Cambria Math"/>
                </w:rPr>
                <w:t>he value of that determinant is zero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122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384C80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x,y,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</m:t>
                </m:r>
              </m:oMath>
              <w:r>
                <w:rPr>
                  <w:rFonts w:ascii="Cambria Math" w:hAnsi="Cambria Math"/>
                </w:rPr>
                <w:t xml:space="preserve"> are three integers lying between 1 and 9 such that </w:t>
              </w:r>
              <m:oMath>
                <m:r>
                  <w:rPr>
                    <w:rFonts w:ascii="Cambria Math" w:hAnsi="Cambria Math"/>
                  </w:rPr>
                  <m:t xml:space="preserve">x51, y41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z</m:t>
                </m:r>
                <m:r>
                  <w:rPr>
                    <w:rFonts w:ascii="Cambria Math" w:hAnsi="Cambria Math"/>
                  </w:rPr>
                  <m:t>31</m:t>
                </m:r>
              </m:oMath>
              <w:r>
                <w:rPr>
                  <w:rFonts w:ascii="Cambria Math" w:hAnsi="Cambria Math"/>
                </w:rPr>
                <w:t xml:space="preserve"> are three digit numbers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384C80" w:rsidRPr="000D6799" w:rsidRDefault="00384C80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value of the determinant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x51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y41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 xml:space="preserve"> is zero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384C80" w:rsidRPr="000D6799" w:rsidRDefault="00384C80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The value of a determinant is zero, if the entries in any two rows (or columns) of the determinant are correspondingly proportional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123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AE66D7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BA51AB" w:rsidRDefault="00AE66D7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(θ+α)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(θ+β)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(θ+γ)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(θ+α)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(θ+β)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(θ+γ)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(β-γ)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(γ-α)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(α-β)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 xml:space="preserve"> </w:t>
              </w:r>
            </w:p>
            <w:p w:rsidR="00D91C03" w:rsidRPr="000D6799" w:rsidRDefault="00AE66D7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is independent of 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θ.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D91C03" w:rsidRPr="000D6799" w:rsidRDefault="00AE66D7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then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  <w:r>
                <w:rPr>
                  <w:rFonts w:ascii="Cambria Math" w:hAnsi="Cambria Math"/>
                </w:rPr>
                <w:t xml:space="preserve"> is independent of 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  <w:r>
                <w:rPr>
                  <w:rFonts w:ascii="Cambria Math" w:hAnsi="Cambria Math"/>
                </w:rPr>
                <w:t>.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E1F98" w:rsidRPr="000D6799" w:rsidRDefault="00FE1F98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a,b,c</m:t>
                </m:r>
              </m:oMath>
              <w:r>
                <w:rPr>
                  <w:rFonts w:ascii="Cambria Math" w:hAnsi="Cambria Math"/>
                </w:rPr>
                <w:t xml:space="preserve"> are even natural numbers, then </w:t>
              </w:r>
              <m:oMath>
                <m:r>
                  <w:rPr>
                    <w:rFonts w:ascii="Cambria Math" w:hAnsi="Cambria Math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c+1</m:t>
                          </m:r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 xml:space="preserve"> is an even natural number. 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E1F98" w:rsidRPr="000D6799" w:rsidRDefault="00FE1F98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Sum and product of two even natural numbers is also an even natural number.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Consider the determinant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  <w:r w:rsidRPr="0057506C">
                <w:rPr>
                  <w:rFonts w:ascii="Cambria Math" w:hAnsi="Cambria Math"/>
                </w:rPr>
                <w:t xml:space="preserve"> has one root </w:t>
              </w:r>
              <m:oMath>
                <m:r>
                  <w:rPr>
                    <w:rFonts w:ascii="Cambria Math" w:hAnsi="Cambria Math"/>
                  </w:rPr>
                  <m:t>x=0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The value of ske</w:t>
              </w:r>
              <w:r w:rsidR="0094527C" w:rsidRPr="0057506C">
                <w:rPr>
                  <w:rFonts w:ascii="Cambria Math" w:hAnsi="Cambria Math"/>
                </w:rPr>
                <w:t>w-symmetric determinant of odd-o</w:t>
              </w:r>
              <w:r w:rsidRPr="0057506C">
                <w:rPr>
                  <w:rFonts w:ascii="Cambria Math" w:hAnsi="Cambria Math"/>
                </w:rPr>
                <w:t>rder is always zero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2D26D1" w:rsidRPr="0057506C" w:rsidRDefault="0094527C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If the system of equations</w:t>
              </w:r>
              <w:r w:rsidR="002D26D1" w:rsidRPr="0057506C">
                <w:rPr>
                  <w:rFonts w:ascii="Cambria Math" w:hAnsi="Cambria Math"/>
                </w:rPr>
                <w:t xml:space="preserve"> </w:t>
              </w:r>
              <m:oMath>
                <m:r>
                  <w:rPr>
                    <w:rFonts w:ascii="Cambria Math" w:hAnsi="Cambria Math"/>
                  </w:rPr>
                  <m:t>λx+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</w:rPr>
                  <m:t>y+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c-a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 xml:space="preserve">=0,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</w:rPr>
                  <m:t>x+λy+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c-b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oMath>
              <w:r w:rsidR="002D26D1" w:rsidRPr="0057506C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(a-c)x+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b-c</m:t>
                    </m:r>
                  </m:e>
                </m:d>
                <m:r>
                  <w:rPr>
                    <w:rFonts w:ascii="Cambria Math" w:hAnsi="Cambria Math"/>
                  </w:rPr>
                  <m:t>y+λ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oMath>
              <w:r w:rsidR="002D26D1" w:rsidRPr="0057506C">
                <w:rPr>
                  <w:rFonts w:ascii="Cambria Math" w:hAnsi="Cambria Math"/>
                </w:rPr>
                <w:t xml:space="preserve"> has a non-trivial solution, then the value of </w:t>
              </w:r>
              <m:oMath>
                <m:r>
                  <w:rPr>
                    <w:rFonts w:ascii="Cambria Math" w:hAnsi="Cambria Math"/>
                  </w:rPr>
                  <m:t xml:space="preserve">λ </m:t>
                </m:r>
              </m:oMath>
              <w:r w:rsidRPr="0057506C">
                <w:rPr>
                  <w:rFonts w:ascii="Cambria Math" w:hAnsi="Cambria Math"/>
                </w:rPr>
                <w:t>i</w:t>
              </w:r>
              <w:r w:rsidR="002D26D1" w:rsidRPr="0057506C">
                <w:rPr>
                  <w:rFonts w:ascii="Cambria Math" w:hAnsi="Cambria Math"/>
                </w:rPr>
                <w:t>s 0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The value of skew-symmetric matrix of order 3 is</w:t>
              </w:r>
              <w:r w:rsidR="00107086" w:rsidRPr="0057506C">
                <w:rPr>
                  <w:rFonts w:ascii="Cambria Math" w:hAnsi="Cambria Math"/>
                </w:rPr>
                <w:t xml:space="preserve"> z</w:t>
              </w:r>
              <w:r w:rsidRPr="0057506C">
                <w:rPr>
                  <w:rFonts w:ascii="Cambria Math" w:hAnsi="Cambria Math"/>
                </w:rPr>
                <w:t>ero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my+n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mq+nr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mb+nc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kz-mx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kr-mp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kc-ma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-nx-ky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-np-kq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-na-kb</m:t>
                          </m:r>
                        </m:e>
                      </m:mr>
                    </m:m>
                  </m:e>
                </m:d>
              </m:oMath>
              <w:r w:rsidRPr="0057506C">
                <w:rPr>
                  <w:rFonts w:ascii="Cambria Math" w:hAnsi="Cambria Math"/>
                </w:rPr>
                <w:t xml:space="preserve"> is equal to 0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The value of skew</w:t>
              </w:r>
              <w:r w:rsidR="00B14DBD" w:rsidRPr="0057506C">
                <w:rPr>
                  <w:rFonts w:ascii="Cambria Math" w:hAnsi="Cambria Math"/>
                </w:rPr>
                <w:t>-symmetric matrix of order 3 is z</w:t>
              </w:r>
              <w:r w:rsidRPr="0057506C">
                <w:rPr>
                  <w:rFonts w:ascii="Cambria Math" w:hAnsi="Cambria Math"/>
                </w:rPr>
                <w:t>ero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Consider the system of the equations </w:t>
              </w:r>
              <m:oMath>
                <m:r>
                  <w:rPr>
                    <w:rFonts w:ascii="Cambria Math" w:hAnsi="Cambria Math"/>
                  </w:rPr>
                  <m:t>kx+y+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=1, x+ky+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k</m:t>
                </m:r>
              </m:oMath>
              <w:r w:rsidR="0094527C" w:rsidRPr="0057506C">
                <w:rPr>
                  <w:rFonts w:ascii="Cambria Math" w:hAnsi="Cambria Math"/>
                </w:rPr>
                <w:t xml:space="preserve"> a</w:t>
              </w:r>
              <w:r w:rsidRPr="0057506C">
                <w:rPr>
                  <w:rFonts w:ascii="Cambria Math" w:hAnsi="Cambria Math"/>
                </w:rPr>
                <w:t xml:space="preserve">nd </w:t>
              </w:r>
              <m:oMath>
                <m:r>
                  <w:rPr>
                    <w:rFonts w:ascii="Cambria Math" w:hAnsi="Cambria Math"/>
                  </w:rPr>
                  <m:t>x+y+k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System of equations has infinite solutions when </w:t>
              </w:r>
              <m:oMath>
                <m:r>
                  <w:rPr>
                    <w:rFonts w:ascii="Cambria Math" w:hAnsi="Cambria Math"/>
                  </w:rPr>
                  <m:t>k=1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If the determinant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  <w:r w:rsidR="00107086" w:rsidRPr="0057506C">
                <w:rPr>
                  <w:rFonts w:ascii="Cambria Math" w:hAnsi="Cambria Math"/>
                </w:rPr>
                <w:t>,</w:t>
              </w:r>
              <w:r w:rsidRPr="0057506C">
                <w:rPr>
                  <w:rFonts w:ascii="Cambria Math" w:hAnsi="Cambria Math"/>
                </w:rPr>
                <w:t xml:space="preserve"> then </w:t>
              </w:r>
              <m:oMath>
                <m:r>
                  <w:rPr>
                    <w:rFonts w:ascii="Cambria Math" w:hAnsi="Cambria Math"/>
                  </w:rPr>
                  <m:t>k=-1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4D6147" w:rsidRPr="0047185C" w:rsidRDefault="004D6147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</m:oMath>
            </w:p>
            <w:p w:rsidR="004D6147" w:rsidRPr="000D6799" w:rsidRDefault="004D6147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(x)≠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'(x)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'(x)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'(x)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'(x)</m:t>
                            </m:r>
                          </m:e>
                        </m:mr>
                      </m:m>
                    </m:e>
                  </m:d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4D6147" w:rsidRPr="000D6799" w:rsidRDefault="004D6147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(x)</m:t>
                  </m:r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Consider the determinant 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  <w:r w:rsidR="000032BB" w:rsidRPr="0057506C">
                <w:rPr>
                  <w:rFonts w:ascii="Cambria Math" w:hAnsi="Cambria Math"/>
                </w:rPr>
                <w:t>,</w:t>
              </w:r>
              <w:r w:rsidR="00B14DBD" w:rsidRPr="0057506C">
                <w:rPr>
                  <w:rFonts w:ascii="Cambria Math" w:hAnsi="Cambria Math"/>
                </w:rPr>
                <w:t xml:space="preserve"> w</w:t>
              </w:r>
              <w:r w:rsidRPr="0057506C">
                <w:rPr>
                  <w:rFonts w:ascii="Cambria Math" w:hAnsi="Cambria Math"/>
                </w:rPr>
                <w:t xml:space="preserve">here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∈R(i=1, 2, 3)</m:t>
                </m:r>
              </m:oMath>
              <w:r w:rsidRPr="0057506C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x∈R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The values of </w:t>
              </w:r>
              <m:oMath>
                <m:r>
                  <w:rPr>
                    <w:rFonts w:ascii="Cambria Math" w:hAnsi="Cambria Math"/>
                  </w:rPr>
                  <m:t>x</m:t>
                </m:r>
              </m:oMath>
              <w:r w:rsidRPr="0057506C">
                <w:rPr>
                  <w:rFonts w:ascii="Cambria Math" w:hAnsi="Cambria Math"/>
                </w:rPr>
                <w:t xml:space="preserve"> satisfying </w:t>
              </w:r>
              <m:oMath>
                <m:r>
                  <w:rPr>
                    <w:rFonts w:ascii="Cambria Math" w:hAnsi="Cambria Math"/>
                  </w:rPr>
                  <m:t>∆=0</m:t>
                </m:r>
              </m:oMath>
              <w:r w:rsidRPr="0057506C">
                <w:rPr>
                  <w:rFonts w:ascii="Cambria Math" w:hAnsi="Cambria Math"/>
                </w:rPr>
                <w:t xml:space="preserve"> are </w:t>
              </w:r>
              <m:oMath>
                <m:r>
                  <w:rPr>
                    <w:rFonts w:ascii="Cambria Math" w:hAnsi="Cambria Math"/>
                  </w:rPr>
                  <m:t>x=1,-1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If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=0,</m:t>
                </m:r>
              </m:oMath>
              <w:r w:rsidRPr="0057506C">
                <w:rPr>
                  <w:rFonts w:ascii="Cambria Math" w:hAnsi="Cambria Math"/>
                </w:rPr>
                <w:t xml:space="preserve"> then </w:t>
              </w:r>
              <m:oMath>
                <m:r>
                  <w:rPr>
                    <w:rFonts w:ascii="Cambria Math" w:hAnsi="Cambria Math"/>
                  </w:rPr>
                  <m:t>∆=0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232C15" w:rsidRPr="000D6799" w:rsidRDefault="00232C15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41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 xml:space="preserve"> then coefficient of </w:t>
              </w:r>
              <m:oMath>
                <m:r>
                  <w:rPr>
                    <w:rFonts w:ascii="Cambria Math" w:hAnsi="Cambria Math"/>
                  </w:rPr>
                  <m:t>x</m:t>
                </m:r>
              </m:oMath>
              <w:r>
                <w:rPr>
                  <w:rFonts w:ascii="Cambria Math" w:hAnsi="Cambria Math"/>
                </w:rPr>
                <w:t xml:space="preserve"> in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>
                <w:rPr>
                  <w:rFonts w:ascii="Cambria Math" w:hAnsi="Cambria Math"/>
                </w:rPr>
                <w:t xml:space="preserve"> is zero.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32C15" w:rsidRPr="000D6799" w:rsidRDefault="00232C15" w:rsidP="00444C0F">
              <w:pPr>
                <w:spacing w:after="0"/>
                <w:contextualSpacing/>
                <w:rPr>
                  <w:rFonts w:ascii="Cambria Math" w:hAnsi="Cambria Math"/>
                </w:rPr>
              </w:pPr>
              <w:proofErr w:type="gramStart"/>
              <w:r>
                <w:rPr>
                  <w:rFonts w:ascii="Cambria Math" w:hAnsi="Cambria Math"/>
                </w:rPr>
                <w:t xml:space="preserve">If </w:t>
              </w:r>
              <m:oMath>
                <w:proofErr w:type="gramEnd"/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  <w:r>
                <w:rPr>
                  <w:rFonts w:ascii="Cambria Math" w:hAnsi="Cambria Math"/>
                </w:rPr>
                <w:t xml:space="preserve">, then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(0)</m:t>
                </m:r>
              </m:oMath>
              <w:r>
                <w:rPr>
                  <w:rFonts w:ascii="Cambria Math" w:hAnsi="Cambria Math"/>
                </w:rPr>
                <w:t xml:space="preserve"> ,where dash denotes the differential coefficient.</w:t>
              </w:r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0"/>
          <w:gridCol w:w="396"/>
          <w:gridCol w:w="2106"/>
          <w:gridCol w:w="368"/>
          <w:gridCol w:w="2133"/>
          <w:gridCol w:w="383"/>
          <w:gridCol w:w="1156"/>
          <w:gridCol w:w="1156"/>
          <w:gridCol w:w="1156"/>
          <w:gridCol w:w="1153"/>
        </w:tblGrid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/>
                  <w:b/>
                  <w:bCs/>
                </w:rPr>
                <w:t>Matrix-Match Type</w:t>
              </w:r>
            </w:p>
          </w:tc>
        </w:tr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0 question(s). Each question contains Statements given in 2 columns which have to be matched. Statements (A, B, C, D)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</w:t>
              </w:r>
              <w:r w:rsidRPr="00742BFD">
                <w:rPr>
                  <w:rFonts w:ascii="Cambria Math" w:hAnsi="Cambria Math"/>
                </w:rPr>
                <w:t xml:space="preserve"> have to be matched with Statements (p, q, r, s)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II</w:t>
              </w:r>
              <w:r w:rsidRPr="00742BFD">
                <w:rPr>
                  <w:rFonts w:ascii="Cambria Math" w:hAnsi="Cambria Math"/>
                </w:rPr>
                <w:t>.</w:t>
              </w: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2D26D1" w:rsidRPr="0057506C" w:rsidRDefault="002D2854" w:rsidP="007A039E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2D2854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1/c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-(a+b)/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-(b+c)/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-b(b+c)/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(a+2b+c)/ac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-b(a+b)/a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  <w:r w:rsidR="00DE075B" w:rsidRPr="0057506C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DE075B" w:rsidP="007A039E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57506C">
                <w:rPr>
                  <w:rFonts w:ascii="Cambria Math" w:hAnsi="Cambria Math"/>
                </w:rPr>
                <w:t xml:space="preserve">Independent of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2D2854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  <w:r w:rsidR="00DE075B" w:rsidRPr="0057506C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DE075B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Independent of </w:t>
              </w:r>
              <m:oMath>
                <m:r>
                  <w:rPr>
                    <w:rFonts w:ascii="Cambria Math" w:hAnsi="Cambria Math"/>
                  </w:rPr>
                  <m:t>b</m:t>
                </m:r>
              </m:oMath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2D2854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func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func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func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func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  <w:r w:rsidR="00DE075B" w:rsidRPr="0057506C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DE075B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Independent of </w:t>
              </w:r>
              <m:oMath>
                <m:r>
                  <w:rPr>
                    <w:rFonts w:ascii="Cambria Math" w:hAnsi="Cambria Math"/>
                  </w:rPr>
                  <m:t>c</m:t>
                </m:r>
              </m:oMath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DE075B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a, b</m:t>
                </m:r>
              </m:oMath>
              <w:r w:rsidRPr="0057506C">
                <w:rPr>
                  <w:rFonts w:ascii="Cambria Math" w:hAnsi="Cambria Math"/>
                </w:rPr>
                <w:t xml:space="preserve">, and </w:t>
              </w:r>
              <m:oMath>
                <m:r>
                  <w:rPr>
                    <w:rFonts w:ascii="Cambria Math" w:hAnsi="Cambria Math"/>
                  </w:rPr>
                  <m:t>c</m:t>
                </m:r>
              </m:oMath>
              <w:r w:rsidRPr="0057506C">
                <w:rPr>
                  <w:rFonts w:ascii="Cambria Math" w:hAnsi="Cambria Math"/>
                </w:rPr>
                <w:t xml:space="preserve"> are the sides of a triangle and </w:t>
              </w:r>
              <m:oMath>
                <m:r>
                  <w:rPr>
                    <w:rFonts w:ascii="Cambria Math" w:hAnsi="Cambria Math"/>
                  </w:rPr>
                  <m:t>A,B</m:t>
                </m:r>
              </m:oMath>
              <w:r w:rsidRPr="0057506C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C</m:t>
                </m:r>
              </m:oMath>
              <w:r w:rsidRPr="0057506C">
                <w:rPr>
                  <w:rFonts w:ascii="Cambria Math" w:hAnsi="Cambria Math"/>
                </w:rPr>
                <w:t xml:space="preserve"> are the angles opposite to </w:t>
              </w:r>
              <m:oMath>
                <m:r>
                  <w:rPr>
                    <w:rFonts w:ascii="Cambria Math" w:hAnsi="Cambria Math"/>
                  </w:rPr>
                  <m:t>a, b,</m:t>
                </m:r>
              </m:oMath>
              <w:r w:rsidRPr="0057506C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c</m:t>
                </m:r>
              </m:oMath>
              <w:r w:rsidRPr="0057506C">
                <w:rPr>
                  <w:rFonts w:ascii="Cambria Math" w:hAnsi="Cambria Math"/>
                </w:rPr>
                <w:t>, respectively, then</w:t>
              </w:r>
            </w:p>
            <w:p w:rsidR="002D26D1" w:rsidRPr="0057506C" w:rsidRDefault="00DE075B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∆=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func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DE075B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Dependent on </w:t>
              </w:r>
              <m:oMath>
                <m:r>
                  <w:rPr>
                    <w:rFonts w:ascii="Cambria Math" w:hAnsi="Cambria Math"/>
                  </w:rPr>
                  <m:t>a, b</m:t>
                </m:r>
              </m:oMath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 q, 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Coefficient of </w:t>
              </w:r>
              <m:oMath>
                <m:r>
                  <w:rPr>
                    <w:rFonts w:ascii="Cambria Math" w:hAnsi="Cambria Math"/>
                  </w:rPr>
                  <m:t>x</m:t>
                </m:r>
              </m:oMath>
              <w:r w:rsidRPr="0057506C">
                <w:rPr>
                  <w:rFonts w:ascii="Cambria Math" w:hAnsi="Cambria Math"/>
                </w:rPr>
                <w:t xml:space="preserve"> in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(1+x)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57506C">
                <w:rPr>
                  <w:rFonts w:ascii="Cambria Math" w:hAnsi="Cambria Math"/>
                </w:rPr>
                <w:t>10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Value of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57506C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0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a, b, c</m:t>
                </m:r>
              </m:oMath>
              <w:r w:rsidRPr="0057506C">
                <w:rPr>
                  <w:rFonts w:ascii="Cambria Math" w:hAnsi="Cambria Math"/>
                </w:rPr>
                <w:t xml:space="preserve"> are in </w:t>
              </w:r>
              <w:r w:rsidR="00EF6CE1" w:rsidRPr="0057506C">
                <w:rPr>
                  <w:rFonts w:ascii="Cambria Math" w:hAnsi="Cambria Math"/>
                </w:rPr>
                <w:t>A</w:t>
              </w:r>
              <w:r w:rsidR="00643E29" w:rsidRPr="0057506C">
                <w:rPr>
                  <w:rFonts w:ascii="Cambria Math" w:hAnsi="Cambria Math"/>
                </w:rPr>
                <w:t>.</w:t>
              </w:r>
              <w:r w:rsidRPr="0057506C">
                <w:rPr>
                  <w:rFonts w:ascii="Cambria Math" w:hAnsi="Cambria Math"/>
                </w:rPr>
                <w:t xml:space="preserve">P. and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x+a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643E29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-12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If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  <w:r w:rsidR="00643E29" w:rsidRPr="0057506C">
                <w:rPr>
                  <w:rFonts w:ascii="Cambria Math" w:hAnsi="Cambria Math"/>
                </w:rPr>
                <w:t>,</w:t>
              </w:r>
            </w:p>
            <w:p w:rsidR="002D26D1" w:rsidRPr="0057506C" w:rsidRDefault="00643E29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t</w:t>
              </w:r>
              <w:r w:rsidR="002D26D1" w:rsidRPr="0057506C">
                <w:rPr>
                  <w:rFonts w:ascii="Cambria Math" w:hAnsi="Cambria Math"/>
                </w:rPr>
                <w:t xml:space="preserve">hen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  <w:r w:rsidR="002D26D1" w:rsidRPr="0057506C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643E29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-2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The value of the determinant</w:t>
              </w:r>
            </w:p>
            <w:p w:rsidR="002D26D1" w:rsidRPr="0057506C" w:rsidRDefault="000270B3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x+3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x+5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x+4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x+6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x+9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x+8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x+11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x+15</m:t>
                          </m:r>
                        </m:e>
                      </m:mr>
                    </m:m>
                  </m:e>
                </m:d>
              </m:oMath>
              <w:r w:rsidR="002D26D1" w:rsidRPr="0057506C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57506C">
                <w:rPr>
                  <w:rFonts w:ascii="Cambria Math" w:hAnsi="Cambria Math"/>
                </w:rPr>
                <w:t>1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If one of the roots of the equation</w:t>
              </w:r>
            </w:p>
            <w:p w:rsidR="002D26D1" w:rsidRPr="0057506C" w:rsidRDefault="000270B3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  <w:r w:rsidR="002D26D1" w:rsidRPr="0057506C">
                <w:rPr>
                  <w:rFonts w:ascii="Cambria Math" w:hAnsi="Cambria Math"/>
                </w:rPr>
                <w:t xml:space="preserve"> is </w:t>
              </w:r>
              <m:oMath>
                <m:r>
                  <w:rPr>
                    <w:rFonts w:ascii="Cambria Math" w:hAnsi="Cambria Math"/>
                  </w:rPr>
                  <m:t>x+2</m:t>
                </m:r>
              </m:oMath>
              <w:r w:rsidR="002D26D1" w:rsidRPr="0057506C">
                <w:rPr>
                  <w:rFonts w:ascii="Cambria Math" w:hAnsi="Cambria Math"/>
                </w:rPr>
                <w:t>, then</w:t>
              </w:r>
            </w:p>
            <w:p w:rsidR="002D26D1" w:rsidRPr="0057506C" w:rsidRDefault="00643E29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s</w:t>
              </w:r>
              <w:r w:rsidR="002D26D1" w:rsidRPr="0057506C">
                <w:rPr>
                  <w:rFonts w:ascii="Cambria Math" w:hAnsi="Cambria Math"/>
                </w:rPr>
                <w:t>um of the all other five roots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-6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The value of </w:t>
              </w:r>
            </w:p>
            <w:p w:rsidR="002D26D1" w:rsidRPr="0057506C" w:rsidRDefault="000270B3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rad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rad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18</m:t>
                              </m:r>
                            </m:e>
                          </m:rad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 i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27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+2i</m:t>
                          </m:r>
                        </m:e>
                      </m:mr>
                    </m:m>
                  </m:e>
                </m:d>
              </m:oMath>
              <w:r w:rsidR="00643E29" w:rsidRPr="0057506C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2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w:p>
            <w:p w:rsidR="002D26D1" w:rsidRPr="0057506C" w:rsidRDefault="00643E29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57506C">
                <w:rPr>
                  <w:rFonts w:ascii="Cambria Math" w:hAnsi="Cambria Math"/>
                </w:rPr>
                <w:t>t</w:t>
              </w:r>
              <w:r w:rsidR="002D26D1" w:rsidRPr="0057506C">
                <w:rPr>
                  <w:rFonts w:ascii="Cambria Math" w:hAnsi="Cambria Math"/>
                </w:rPr>
                <w:t xml:space="preserve">hen </w:t>
              </w:r>
              <m:oMath>
                <m:r>
                  <w:rPr>
                    <w:rFonts w:ascii="Cambria Math" w:hAnsi="Cambria Math"/>
                  </w:rPr>
                  <m:t>f(π/3)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2D26D1" w:rsidRPr="0057506C" w:rsidRDefault="002D26D1" w:rsidP="007A039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-2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DA4EED" w:rsidRDefault="000C1C9B" w:rsidP="00DA4EED">
            <w:pPr>
              <w:spacing w:after="0"/>
              <w:contextualSpacing/>
              <w:rPr>
                <w:rFonts w:asciiTheme="majorHAnsi" w:hAnsiTheme="majorHAnsi"/>
                <w:b/>
              </w:rPr>
            </w:pPr>
            <w:r>
              <w:rPr>
                <w:rFonts w:ascii="Cambria Math" w:hAnsi="Cambria Math"/>
              </w:rPr>
              <w:t>Match the following elements of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>with the</w:t>
            </w:r>
            <w:proofErr w:type="spellStart"/>
            <w:r>
              <w:rPr>
                <w:rFonts w:ascii="Cambria Math" w:hAnsi="Cambria Math"/>
              </w:rPr>
              <w:t>ir</w:t>
            </w:r>
            <w:proofErr w:type="spellEnd"/>
            <w:r>
              <w:rPr>
                <w:rFonts w:ascii="Cambria Math" w:hAnsi="Cambria Math"/>
              </w:rPr>
              <w:t xml:space="preserve"> cofactors and choose the correct answer.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0C1C9B" w:rsidRPr="002A47D4" w:rsidRDefault="000C1C9B" w:rsidP="00D73D87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-1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(1)</w:t>
              </w:r>
            </w:p>
          </w:tc>
          <w:tc>
            <w:tcPr>
              <w:tcW w:w="2206" w:type="pct"/>
              <w:gridSpan w:val="2"/>
            </w:tcPr>
            <w:p w:rsidR="000C1C9B" w:rsidRPr="00223E0B" w:rsidRDefault="000C1C9B" w:rsidP="00D73D87">
              <w:pPr>
                <w:spacing w:after="0"/>
                <w:contextualSpacing/>
                <w:rPr>
                  <w:oMath/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-2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0C1C9B" w:rsidRPr="002A47D4" w:rsidRDefault="000C1C9B" w:rsidP="00D73D8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1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(2)</w:t>
              </w:r>
            </w:p>
          </w:tc>
          <w:tc>
            <w:tcPr>
              <w:tcW w:w="2206" w:type="pct"/>
              <w:gridSpan w:val="2"/>
            </w:tcPr>
            <w:p w:rsidR="000C1C9B" w:rsidRPr="002A47D4" w:rsidRDefault="000C1C9B" w:rsidP="00D73D8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32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0C1C9B" w:rsidRPr="002A47D4" w:rsidRDefault="000C1C9B" w:rsidP="00D73D8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3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(3)</w:t>
              </w:r>
            </w:p>
          </w:tc>
          <w:tc>
            <w:tcPr>
              <w:tcW w:w="2206" w:type="pct"/>
              <w:gridSpan w:val="2"/>
            </w:tcPr>
            <w:p w:rsidR="000C1C9B" w:rsidRPr="002A47D4" w:rsidRDefault="000C1C9B" w:rsidP="00D73D8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4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0C1C9B" w:rsidRPr="002A47D4" w:rsidRDefault="000C1C9B" w:rsidP="00D73D8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6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(4)</w:t>
              </w:r>
            </w:p>
          </w:tc>
          <w:tc>
            <w:tcPr>
              <w:tcW w:w="2206" w:type="pct"/>
              <w:gridSpan w:val="2"/>
            </w:tcPr>
            <w:p w:rsidR="000C1C9B" w:rsidRPr="002A47D4" w:rsidRDefault="000C1C9B" w:rsidP="00D73D8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6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/>
              </w:r>
            </w:p>
          </w:tc>
          <w:tc>
            <w:tcPr>
              <w:tcW w:w="2201" w:type="pct"/>
              <w:gridSpan w:val="2"/>
            </w:tcPr>
            <w:p w:rsidR="000C1C9B" w:rsidRDefault="000C1C9B" w:rsidP="003C2DBD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(5)</w:t>
              </w:r>
            </w:p>
          </w:tc>
          <w:tc>
            <w:tcPr>
              <w:tcW w:w="2206" w:type="pct"/>
              <w:gridSpan w:val="2"/>
            </w:tcPr>
            <w:p w:rsidR="000C1C9B" w:rsidRPr="002A47D4" w:rsidRDefault="000C1C9B" w:rsidP="00D73D87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-6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550301" w:rsidRPr="00453EAC" w:rsidTr="00550301">
          <w:trPr>
            <w:trHeight w:val="684"/>
          </w:trPr>
          <w:tc>
            <w:tcPr>
              <w:tcW w:w="5000" w:type="pct"/>
              <w:gridSpan w:val="9"/>
              <w:tcMar>
                <w:left w:w="0" w:type="dxa"/>
                <w:right w:w="0" w:type="dxa"/>
              </w:tcMar>
            </w:tcPr>
            <w:p w:rsidR="00550301" w:rsidRDefault="00076DB8" w:rsidP="00FB0ED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  <w:b/>
                  <w:bCs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lastRenderedPageBreak/>
                <w:t xml:space="preserve">Linked Comprehension </w:t>
              </w:r>
              <w:r w:rsidR="00550301" w:rsidRPr="00F95041">
                <w:rPr>
                  <w:rFonts w:ascii="Cambria Math" w:hAnsi="Cambria Math" w:cs="Calibri"/>
                  <w:b/>
                  <w:bCs/>
                </w:rPr>
                <w:t>Type</w:t>
              </w:r>
            </w:p>
            <w:p w:rsidR="00FB0ED2" w:rsidRDefault="00076DB8" w:rsidP="00FB0ED2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16 paragraph(s)</w:t>
              </w:r>
              <w:r w:rsidRPr="00742BFD">
                <w:rPr>
                  <w:rFonts w:ascii="Cambria Math" w:hAnsi="Cambria Math"/>
                </w:rPr>
                <w:t xml:space="preserve"> and based upon each paragraph, multiple choice questions have to be answered. Each question has atleast 4 choices (a), (b), (c) and (d) out of which </w:t>
              </w:r>
              <w:r w:rsidRPr="00742BFD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742BFD">
                <w:rPr>
                  <w:rFonts w:ascii="Cambria Math" w:hAnsi="Cambria Math"/>
                </w:rPr>
                <w:t xml:space="preserve"> is correct.</w:t>
              </w:r>
            </w:p>
            <w:p w:rsidR="00076DB8" w:rsidRPr="00611E2C" w:rsidRDefault="00076DB8" w:rsidP="00CC18C7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  <w:b/>
                  <w:bCs/>
                </w:rPr>
                <w:t xml:space="preserve">Paragraph for Question Nos. 136 </w:t>
              </w:r>
              <w:r>
                <w:rPr>
                  <w:rFonts w:ascii="Cambria Math" w:hAnsi="Cambria Math"/>
                  <w:b/>
                  <w:bCs/>
                </w:rPr>
                <w:t> to 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-136</w:t>
              </w:r>
            </w:p>
          </w:tc>
        </w:tr>
        <w:tr w:rsidR="00CE0798" w:rsidRPr="00453EAC" w:rsidTr="00EC723F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CE0798" w:rsidRPr="0032338A" w:rsidRDefault="0032338A" w:rsidP="00611E2C">
              <w:pPr>
                <w:spacing w:after="0"/>
                <w:contextualSpacing/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
                  <w:p w:rsidR="00212FF1" w:rsidRPr="00500AA1" w:rsidRDefault="00212FF1" w:rsidP="00212FF1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Let </w:t>
                    </w:r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be an odd prime number and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be the following set of </w:t>
                    </w:r>
                  </w:p>
                  <w:p w:rsidR="00212FF1" w:rsidRDefault="00212FF1" w:rsidP="00212FF1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>
                      <m:r>
                        <w:rPr>
                          <w:rFonts w:ascii="Cambria Math" w:hAnsi="Cambria Math"/>
                        </w:rPr>
                        <m:t xml:space="preserve">2×2 </m:t>
                      </m:r>
                    </m:oMath>
                    <w:r>
                      <w:rPr>
                        <w:rFonts w:ascii="Cambria Math" w:hAnsi="Cambria Math"/>
                      </w:rPr>
                      <w:t>matrices</w:t>
                    </w:r>
                  </w:p>
                  <w:p w:rsidR="00FE08F1" w:rsidRPr="00611E2C" w:rsidRDefault="00212FF1" w:rsidP="00212FF1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;a,b,c∈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0,1,2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.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..,p-1</m:t>
                                </m:r>
                              </m:e>
                            </m:d>
                          </m:e>
                        </m:d>
                      </m:oMath>
                    </m:oMathPara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2FF1" w:rsidRDefault="00212FF1" w:rsidP="00031D1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The number of </w:t>
            </w:r>
            <m:oMath>
              <m:r>
                <w:rPr>
                  <w:rFonts w:ascii="Cambria Math" w:hAnsi="Cambria Math" w:cs="Calibri"/>
                </w:rPr>
                <m:t>A</m:t>
              </m:r>
            </m:oMath>
            <w:r>
              <w:rPr>
                <w:rFonts w:ascii="Cambria Math" w:hAnsi="Cambria Math" w:cs="Calibri"/>
              </w:rPr>
              <w:t xml:space="preserve"> in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</m:oMath>
            <w:r>
              <w:rPr>
                <w:rFonts w:ascii="Cambria Math" w:hAnsi="Cambria Math" w:cs="Calibri"/>
              </w:rPr>
              <w:t xml:space="preserve"> such that </w:t>
            </w:r>
            <m:oMath>
              <m:r>
                <w:rPr>
                  <w:rFonts w:ascii="Cambria Math" w:hAnsi="Cambria Math" w:cs="Calibri"/>
                </w:rPr>
                <m:t>A</m:t>
              </m:r>
            </m:oMath>
            <w:r>
              <w:rPr>
                <w:rFonts w:ascii="Cambria Math" w:hAnsi="Cambria Math" w:cs="Calibri"/>
              </w:rPr>
              <w:t xml:space="preserve"> is either symmetric or skew-symmetric or both, and </w:t>
            </w:r>
            <w:proofErr w:type="spellStart"/>
            <w:r>
              <w:rPr>
                <w:rFonts w:ascii="Cambria Math" w:hAnsi="Cambria Math" w:cs="Calibri"/>
              </w:rPr>
              <w:t>det</w:t>
            </w:r>
            <w:proofErr w:type="spellEnd"/>
            <w:r>
              <w:rPr>
                <w:rFonts w:ascii="Cambria Math" w:hAnsi="Cambria Math" w:cs="Calibri"/>
              </w:rPr>
              <w:t>(</w:t>
            </w:r>
            <m:oMath>
              <m:r>
                <w:rPr>
                  <w:rFonts w:ascii="Cambria Math" w:hAnsi="Cambria Math" w:cs="Calibri"/>
                </w:rPr>
                <m:t>A</m:t>
              </m:r>
            </m:oMath>
            <w:r>
              <w:rPr>
                <w:rFonts w:ascii="Cambria Math" w:hAnsi="Cambria Math" w:cs="Calibri"/>
              </w:rPr>
              <w:t xml:space="preserve">) is divisible by </w:t>
            </w:r>
            <m:oMath>
              <m:r>
                <w:rPr>
                  <w:rFonts w:ascii="Cambria Math" w:hAnsi="Cambria Math" w:cs="Calibri"/>
                </w:rPr>
                <m:t xml:space="preserve">p </m:t>
              </m:r>
            </m:oMath>
            <w:r>
              <w:rPr>
                <w:rFonts w:ascii="Cambria Math" w:hAnsi="Cambria Math" w:cs="Calibri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2FF1" w:rsidRDefault="00212FF1" w:rsidP="00031D17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p-1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2FF1" w:rsidRDefault="00212FF1" w:rsidP="00031D1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2(p-1)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2FF1" w:rsidRDefault="00212FF1" w:rsidP="00031D1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p-1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2FF1" w:rsidRDefault="00212FF1" w:rsidP="00031D1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2p-1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137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- 137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9130C" w:rsidRDefault="0061195F" w:rsidP="00444C0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 Let </w:t>
                    </w:r>
                    <m:oMath>
                      <m:r>
                        <w:rPr>
                          <w:rFonts w:ascii="Cambria Math" w:hAnsi="Cambria Math"/>
                        </w:rPr>
                        <m:t>∆≠</m:t>
                      </m:r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and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oMath>
                    <w:r>
                      <w:rPr>
                        <w:rFonts w:ascii="Cambria Math" w:hAnsi="Cambria Math"/>
                      </w:rPr>
                      <w:t xml:space="preserve"> denotes the determinant of cofactors, then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oMath>
                    <w:r>
                      <w:rPr>
                        <w:rFonts w:ascii="Cambria Math" w:hAnsi="Cambria Math"/>
                      </w:rPr>
                      <w:t xml:space="preserve">, where </w:t>
                    </w:r>
                    <m:oMath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(&gt;0)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is the order of </w:t>
                    </w:r>
                    <m:oMath>
                      <m:r>
                        <w:rPr>
                          <w:rFonts w:ascii="Cambria Math" w:hAnsi="Cambria Math"/>
                        </w:rPr>
                        <m:t>∆</m:t>
                      </m:r>
                    </m:oMath>
                    <w:r>
                      <w:rPr>
                        <w:rFonts w:ascii="Cambria Math" w:hAnsi="Cambria Math"/>
                      </w:rPr>
                      <w:t>.</w:t>
                    </w:r>
                  </w:p>
                  <w:p w:rsidR="00F9130C" w:rsidRPr="00A32310" w:rsidRDefault="0061195F" w:rsidP="00444C0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5713A6">
                      <w:rPr>
                        <w:rFonts w:ascii="Cambria Math" w:eastAsiaTheme="minorEastAsia" w:hAnsi="Cambria Math"/>
                      </w:rPr>
                      <w:t>on the basis of above information, ans</w:t>
                    </w:r>
                    <w:r>
                      <w:rPr>
                        <w:rFonts w:ascii="Cambria Math" w:eastAsiaTheme="minorEastAsia" w:hAnsi="Cambria Math"/>
                      </w:rPr>
                      <w:t>w</w:t>
                    </w:r>
                    <w:r w:rsidRPr="005713A6">
                      <w:rPr>
                        <w:rFonts w:ascii="Cambria Math" w:eastAsiaTheme="minorEastAsia" w:hAnsi="Cambria Math"/>
                      </w:rPr>
                      <w:t>er the following questions.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9130C" w:rsidRPr="00A32310" w:rsidRDefault="001407BD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ascii="Cambria Math" w:hAnsi="Cambria Math"/>
              </w:rPr>
              <w:t xml:space="preserve"> are the roots of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ascii="Cambria Math" w:hAnsi="Cambria Math"/>
              </w:rPr>
              <w:t xml:space="preserve">, then 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bc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bc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bc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9130C" w:rsidRPr="00A32310" w:rsidRDefault="001407BD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9130C" w:rsidRPr="00A32310" w:rsidRDefault="001407BD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9130C" w:rsidRPr="00A32310" w:rsidRDefault="001407BD" w:rsidP="00444C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9130C" w:rsidRPr="00A32310" w:rsidRDefault="001407BD" w:rsidP="00444C0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138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- 138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2D26D1" w:rsidRPr="0057506C" w:rsidRDefault="002D26D1" w:rsidP="007A039E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x+a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x+a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x+b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x+a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x+b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x+b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oMath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and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 w:eastAsia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-x)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Coefficient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in </w:t>
            </w:r>
            <m:oMath>
              <m:r>
                <w:rPr>
                  <w:rFonts w:ascii="Cambria Math" w:hAnsi="Cambria Math"/>
                  <w:lang w:val="en-US" w:eastAsia="en-US"/>
                </w:rPr>
                <m:t>f(x)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 w:eastAsia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-f(b)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 w:eastAsia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-a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 w:eastAsia="en-US"/>
                      </w:rPr>
                      <m:t>g</m:t>
                    </m:r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(-b)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 w:eastAsia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 w:eastAsia="en-US"/>
                      </w:rPr>
                      <m:t>g</m:t>
                    </m:r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(b)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139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- 139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2D26D1" w:rsidRPr="0057506C" w:rsidRDefault="002D26D1" w:rsidP="007A039E">
                    <w:pPr>
                      <w:spacing w:after="0"/>
                      <w:contextualSpacing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Consider the function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+x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ab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ac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ab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+x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bc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ac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bc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+x</m:t>
                                </m:r>
                              </m:e>
                            </m:mr>
                          </m:m>
                        </m:e>
                      </m:d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Which of the following is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f'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=0</m:t>
              </m:r>
            </m:oMath>
            <w:r w:rsidR="006C2AC4" w:rsidRPr="0057506C">
              <w:rPr>
                <w:rFonts w:ascii="Cambria Math" w:hAnsi="Cambria Math" w:cs="Calibri"/>
                <w:lang w:val="en-US" w:eastAsia="en-US"/>
              </w:rPr>
              <w:t xml:space="preserve"> have one positive common root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f'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have one negative common root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 w:cs="Calibri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f'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=0</m:t>
              </m:r>
            </m:oMath>
            <w:r w:rsidR="006C2AC4" w:rsidRPr="0057506C">
              <w:rPr>
                <w:rFonts w:ascii="Cambria Math" w:hAnsi="Cambria Math" w:cs="Calibri"/>
                <w:lang w:val="en-US" w:eastAsia="en-US"/>
              </w:rPr>
              <w:t xml:space="preserve"> have no common root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140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- 140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2D26D1" w:rsidRPr="0057506C" w:rsidRDefault="002D26D1" w:rsidP="007A039E">
                    <w:pPr>
                      <w:spacing w:after="0"/>
                      <w:contextualSpacing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Given that the system of equations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x=cy+b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 xml:space="preserve">z, 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>y=a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z+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cx, 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z=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>bx+ay</m:t>
                      </m:r>
                    </m:oMath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 has non-zero solutions and at least one of the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a, b, c</m:t>
                      </m:r>
                    </m:oMath>
                    <w:r w:rsidR="00B14DBD"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 is a proper f</w:t>
                    </w: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>raction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6C2AC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&gt;2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6C2AC4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&gt;3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6C2AC4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&lt;3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6C2AC4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&lt;2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141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- 141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2D26D1" w:rsidRPr="0057506C" w:rsidRDefault="002D26D1" w:rsidP="007A039E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>Consider the system of equations</w:t>
                    </w:r>
                  </w:p>
                  <w:p w:rsidR="002D26D1" w:rsidRPr="0057506C" w:rsidRDefault="002D26D1" w:rsidP="007A039E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x+y+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=6</m:t>
                        </m:r>
                      </m:oMath>
                    </m:oMathPara>
                  </w:p>
                  <w:p w:rsidR="002D26D1" w:rsidRPr="0057506C" w:rsidRDefault="002D26D1" w:rsidP="007A039E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x+2y+3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=10</m:t>
                        </m:r>
                      </m:oMath>
                    </m:oMathPara>
                  </w:p>
                  <w:p w:rsidR="002D26D1" w:rsidRPr="0057506C" w:rsidRDefault="002D26D1" w:rsidP="007A039E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x+2y+λ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=μ</m:t>
                        </m:r>
                      </m:oMath>
                    </m:oMathPara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system has unique solution if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λ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>≠3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λ=3, 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>μ=10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λ=3, </m:t>
                </m:r>
                <m:r>
                  <w:rPr>
                    <w:rFonts w:ascii="Cambria Math" w:hAnsi="Cambria Math" w:cs="Calibri"/>
                    <w:lang w:val="en-US" w:eastAsia="en-US"/>
                  </w:rPr>
                  <m:t>μ≠10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142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- 142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2D26D1" w:rsidRPr="0057506C" w:rsidRDefault="002D26D1" w:rsidP="007A039E">
                    <w:pPr>
                      <w:spacing w:after="0"/>
                      <w:contextualSpacing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Let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α, β</m:t>
                      </m:r>
                    </m:oMath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 be the roots of the equation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+bx+c=0</m:t>
                      </m:r>
                    </m:oMath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. Let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sup>
                      </m:sSup>
                    </m:oMath>
                  </w:p>
                  <w:p w:rsidR="002D26D1" w:rsidRPr="0057506C" w:rsidRDefault="002D26D1" w:rsidP="007A039E">
                    <w:pPr>
                      <w:spacing w:after="0"/>
                      <w:contextualSpacing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For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n≥1</m:t>
                      </m:r>
                    </m:oMath>
                    <w:r w:rsidR="006C2AC4"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∆=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∆&lt;0</m:t>
              </m:r>
            </m:oMath>
            <w:r w:rsidR="006C2AC4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then the equation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+bx+c=0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Positive real roots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Negative real roots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Equal roots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Imaginary roots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143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- 143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2D26D1" w:rsidRPr="0057506C" w:rsidRDefault="002D26D1" w:rsidP="007A039E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Let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∆=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-bc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+bc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+bc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+ac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-ac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+ac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+ab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+ab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-ab</m:t>
                                </m:r>
                              </m:e>
                            </m:mr>
                          </m:m>
                        </m:e>
                      </m:d>
                    </m:oMath>
                    <w:r w:rsidR="00B14DBD"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 and the equation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+q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+rx+s=0</m:t>
                      </m:r>
                    </m:oMath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 has roots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a, b, c</m:t>
                      </m:r>
                    </m:oMath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 where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a, b, c∈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</m:sup>
                      </m:sSup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0270B3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693D89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-s/p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144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- 144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2D26D1" w:rsidRPr="0057506C" w:rsidRDefault="002D26D1" w:rsidP="007A039E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Consider the polynomial </w:t>
                    </w:r>
                    <w:r w:rsidR="00B14DBD" w:rsidRPr="0057506C">
                      <w:rPr>
                        <w:rFonts w:ascii="Cambria Math" w:hAnsi="Cambria Math"/>
                        <w:lang w:val="en-US" w:eastAsia="en-US"/>
                      </w:rPr>
                      <w:t>function</w:t>
                    </w:r>
                    <w:r w:rsidR="00693D89"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en-US"/>
                                          </w:rPr>
                                          <m:t>1+x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a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en-US"/>
                                          </w:rPr>
                                          <m:t>1+2x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b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en-US"/>
                                          </w:rPr>
                                          <m:t>1+x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a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en-US"/>
                                          </w:rPr>
                                          <m:t>1+2x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b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en-US"/>
                                          </w:rPr>
                                          <m:t>1+2x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b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en-US"/>
                                          </w:rPr>
                                          <m:t>1+x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a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oMath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,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a, b</m:t>
                      </m:r>
                    </m:oMath>
                    <w:r w:rsidR="00693D89"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, </w:t>
                    </w: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>being positive integers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constant term in </w:t>
            </w:r>
            <m:oMath>
              <m:r>
                <w:rPr>
                  <w:rFonts w:ascii="Cambria Math" w:hAnsi="Cambria Math"/>
                  <w:lang w:val="en-US" w:eastAsia="en-US"/>
                </w:rPr>
                <m:t>f(x)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0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145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- 145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2D26D1" w:rsidRPr="0057506C" w:rsidRDefault="002D26D1" w:rsidP="007A039E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If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x&gt;m, y&gt;n, 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z&gt;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x, y, 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&gt;0</m:t>
                          </m:r>
                        </m:e>
                      </m:d>
                    </m:oMath>
                    <w:r w:rsidR="00693D89"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 </w:t>
                    </w: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such that </w:t>
                    </w:r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r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y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r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</m:t>
                                </m:r>
                              </m:e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lang w:val="en-US" w:eastAsia="en-US"/>
                        </w:rPr>
                        <m:t>=0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x-m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y-n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z-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den>
              </m:f>
            </m:oMath>
            <w:r w:rsidR="00693D89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-2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146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- 146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2D26D1" w:rsidRPr="0057506C" w:rsidRDefault="002D26D1" w:rsidP="007A039E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Suppose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f(x)</m:t>
                      </m:r>
                    </m:oMath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 is a function satisfying the following conditions:</w:t>
                    </w:r>
                  </w:p>
                  <w:p w:rsidR="002D26D1" w:rsidRPr="0057506C" w:rsidRDefault="002D26D1" w:rsidP="007A039E">
                    <w:pPr>
                      <w:spacing w:after="0"/>
                      <w:contextualSpacing/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Cambria Math" w:hAnsi="Cambria Math"/>
                        <w:lang w:val="en-US" w:eastAsia="en-US"/>
                      </w:rPr>
                    </w:pP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 w:eastAsia="en-US"/>
                        </w:rPr>
                        <m:t>=2,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 w:eastAsia="en-US"/>
                        </w:rPr>
                        <m:t>=1</m:t>
                      </m:r>
                    </m:oMath>
                    <w:r w:rsidR="00693D89" w:rsidRPr="0057506C">
                      <w:rPr>
                        <w:rFonts w:ascii="Cambria Math" w:hAnsi="Cambria Math"/>
                        <w:lang w:val="en-US" w:eastAsia="en-US"/>
                      </w:rPr>
                      <w:t>,</w:t>
                    </w:r>
                  </w:p>
                  <w:p w:rsidR="002D26D1" w:rsidRPr="0057506C" w:rsidRDefault="002D26D1" w:rsidP="007A039E">
                    <w:pPr>
                      <w:spacing w:after="0"/>
                      <w:contextualSpacing/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Cambria Math" w:hAnsi="Cambria Math"/>
                        <w:lang w:val="en-US" w:eastAsia="en-US"/>
                      </w:rPr>
                    </w:pP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f</m:t>
                      </m:r>
                    </m:oMath>
                    <w:r w:rsidR="00693D89"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 </w:t>
                    </w: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has a minimum value at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x=5/2</m:t>
                      </m:r>
                    </m:oMath>
                  </w:p>
                  <w:p w:rsidR="002D26D1" w:rsidRPr="0057506C" w:rsidRDefault="002D26D1" w:rsidP="007A039E">
                    <w:pPr>
                      <w:spacing w:after="0"/>
                      <w:contextualSpacing/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Cambria Math" w:hAnsi="Cambria Math"/>
                        <w:lang w:val="en-US" w:eastAsia="en-US"/>
                      </w:rPr>
                    </w:pPr>
                    <w:r w:rsidRPr="0057506C">
                      <w:rPr>
                        <w:rFonts w:ascii="Cambria Math" w:hAnsi="Cambria Math"/>
                        <w:lang w:val="en-US" w:eastAsia="en-US"/>
                      </w:rPr>
                      <w:t xml:space="preserve">For all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x,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2ax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2ax-1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2ax+b+1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b+1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2(ax+b)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2ax+2b+1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2ax+b</m:t>
                                </m:r>
                              </m:e>
                            </m:mr>
                          </m:m>
                        </m:e>
                      </m:d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f(2)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693D89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57506C">
              <w:rPr>
                <w:rFonts w:ascii="Cambria Math" w:hAnsi="Cambria Math" w:cs="Calibri"/>
                <w:lang w:val="en-US" w:eastAsia="en-US"/>
              </w:rPr>
              <w:t>1/4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693D89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D26D1" w:rsidRPr="0057506C" w:rsidRDefault="002D26D1" w:rsidP="007A03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3</w:t>
            </w:r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Integer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)/2</m:t>
              </m:r>
            </m:oMath>
            <w:r w:rsidR="00576EA5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n+4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n+4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n+4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="00A468C1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hen </w:t>
            </w:r>
            <m:oMath>
              <m:r>
                <w:rPr>
                  <w:rFonts w:ascii="Cambria Math" w:hAnsi="Cambria Math"/>
                  <w:lang w:val="en-US" w:eastAsia="en-US"/>
                </w:rPr>
                <m:t>–n</m:t>
              </m:r>
            </m:oMath>
            <w:r w:rsidR="00576EA5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Absolute value of sum of roots of the equation</w:t>
            </w:r>
            <w:r w:rsidR="00A468C1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2x+3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3x+4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2x+3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3x+4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4x+5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3x+5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5x+8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10x+17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</m:t>
                  </m:r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for which the system of equation</w:t>
            </w:r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αx+y+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z=</m:t>
                </m:r>
                <m:r>
                  <w:rPr>
                    <w:rFonts w:ascii="Cambria Math" w:hAnsi="Cambria Math"/>
                    <w:lang w:val="en-US" w:eastAsia="en-US"/>
                  </w:rPr>
                  <m:t>α-1</m:t>
                </m:r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x+αy+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z=</m:t>
                </m:r>
                <m:r>
                  <w:rPr>
                    <w:rFonts w:ascii="Cambria Math" w:hAnsi="Cambria Math"/>
                    <w:lang w:val="en-US" w:eastAsia="en-US"/>
                  </w:rPr>
                  <m:t>α-1</m:t>
                </m:r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x+y+α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z=</m:t>
                </m:r>
                <m:r>
                  <w:rPr>
                    <w:rFonts w:ascii="Cambria Math" w:hAnsi="Cambria Math"/>
                    <w:lang w:val="en-US" w:eastAsia="en-US"/>
                  </w:rPr>
                  <m:t>α-1</m:t>
                </m:r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Has no solution,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 5, 4,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9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in H.P.,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D=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7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8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9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A468C1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[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D</w:t>
            </w:r>
            <m:oMath>
              <m:r>
                <w:rPr>
                  <w:rFonts w:ascii="Cambria Math" w:hAnsi="Cambria Math"/>
                  <w:lang w:val="en-US" w:eastAsia="en-US"/>
                </w:rPr>
                <m:t>]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is (where [</w:t>
            </w:r>
            <w:r w:rsidR="00640765" w:rsidRPr="0057506C">
              <w:rPr>
                <w:rFonts w:ascii="Cambria Math" w:hAnsi="Cambria Math"/>
                <w:lang w:val="en-US" w:eastAsia="en-US"/>
              </w:rPr>
              <w:t xml:space="preserve"> ] represents the greatest integ</w:t>
            </w:r>
            <w:r w:rsidRPr="0057506C">
              <w:rPr>
                <w:rFonts w:ascii="Cambria Math" w:hAnsi="Cambria Math"/>
                <w:lang w:val="en-US" w:eastAsia="en-US"/>
              </w:rPr>
              <w:t>er function)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Sum of values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p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for which, the equations: </w:t>
            </w:r>
            <m:oMath>
              <m:r>
                <w:rPr>
                  <w:rFonts w:ascii="Cambria Math" w:hAnsi="Cambria Math"/>
                  <w:lang w:val="en-US" w:eastAsia="en-US"/>
                </w:rPr>
                <m:t>x+y+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=1;x+2y+4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z=</m:t>
              </m:r>
              <m:r>
                <w:rPr>
                  <w:rFonts w:ascii="Cambria Math" w:hAnsi="Cambria Math"/>
                  <w:lang w:val="en-US" w:eastAsia="en-US"/>
                </w:rPr>
                <m:t xml:space="preserve">p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x+4y+10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have a solution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α, β, γ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the real roots of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+bx+c=0(a, b, c∈R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a≠0)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. If the system of equations (in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u, v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w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)</w:t>
            </w:r>
            <w:r w:rsidR="00A468C1" w:rsidRPr="0057506C">
              <w:rPr>
                <w:rFonts w:ascii="Cambria Math" w:hAnsi="Cambria Math"/>
                <w:lang w:val="en-US" w:eastAsia="en-US"/>
              </w:rPr>
              <w:t xml:space="preserve"> g</w:t>
            </w:r>
            <w:r w:rsidRPr="0057506C">
              <w:rPr>
                <w:rFonts w:ascii="Cambria Math" w:hAnsi="Cambria Math"/>
                <w:lang w:val="en-US" w:eastAsia="en-US"/>
              </w:rPr>
              <w:t>iven by</w:t>
            </w:r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αu+βv+γw=0</m:t>
                </m:r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βu+γv+αw=0</m:t>
                </m:r>
              </m:oMath>
            </m:oMathPara>
          </w:p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γu+αv+βw=0</m:t>
                </m:r>
              </m:oMath>
            </m:oMathPara>
          </w:p>
          <w:p w:rsidR="002D26D1" w:rsidRPr="0057506C" w:rsidRDefault="00250225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h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 xml:space="preserve">as non-trivial solutions, 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/b</m:t>
              </m:r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c+d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a-b</m:t>
                        </m:r>
                      </m:e>
                    </m:mr>
                  </m:m>
                </m:e>
              </m:d>
            </m:oMath>
            <w:r w:rsidR="00576EA5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b+d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a+b+c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then the</w:t>
            </w:r>
            <w:r w:rsidR="00A468C1" w:rsidRPr="0057506C">
              <w:rPr>
                <w:rFonts w:ascii="Cambria Math" w:hAnsi="Cambria Math"/>
                <w:lang w:val="en-US" w:eastAsia="en-US"/>
              </w:rPr>
              <w:t xml:space="preserve"> v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b≠0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ad≠bc</m:t>
              </m:r>
            </m:oMath>
            <w:r w:rsidR="00576EA5" w:rsidRPr="0057506C">
              <w:rPr>
                <w:rFonts w:ascii="Cambria Math" w:hAnsi="Cambria Math"/>
                <w:lang w:val="en-US" w:eastAsia="en-US"/>
              </w:rPr>
              <w:t>,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1+ax+b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8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8</m:t>
                  </m:r>
                </m:sup>
              </m:sSup>
            </m:oMath>
            <w:r w:rsidR="00576EA5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a, b,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sub>
              </m:sSub>
            </m:oMath>
            <w:r w:rsidR="00A468C1" w:rsidRPr="0057506C">
              <w:rPr>
                <w:rFonts w:ascii="Cambria Math" w:hAnsi="Cambria Math"/>
                <w:lang w:val="en-US" w:eastAsia="en-US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∈R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such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≠0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A468C1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5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den>
              </m:f>
            </m:oMath>
            <w:r w:rsidR="00576EA5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in </w:t>
            </w:r>
            <w:r w:rsidR="00EF6CE1" w:rsidRPr="0057506C">
              <w:rPr>
                <w:rFonts w:ascii="Cambria Math" w:hAnsi="Cambria Math"/>
                <w:lang w:val="en-US" w:eastAsia="en-US"/>
              </w:rPr>
              <w:t>A</w:t>
            </w:r>
            <w:r w:rsidR="00576EA5" w:rsidRPr="0057506C">
              <w:rPr>
                <w:rFonts w:ascii="Cambria Math" w:hAnsi="Cambria Math"/>
                <w:lang w:val="en-US" w:eastAsia="en-US"/>
              </w:rPr>
              <w:t>.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P.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7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576EA5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576EA5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β+γ-α-δ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β+γ-α-δ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γ+α-β-δ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γ+α-β-δ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α+β-γ-δ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α+β-γ-δ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=-k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α-β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α-γ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α-δ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β-γ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β-δ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γ-δ</m:t>
                  </m:r>
                </m:e>
              </m:d>
            </m:oMath>
            <w:r w:rsidR="003C64A2" w:rsidRPr="0057506C">
              <w:rPr>
                <w:rFonts w:ascii="Cambria Math" w:hAnsi="Cambria Math"/>
                <w:lang w:val="en-US" w:eastAsia="en-US"/>
              </w:rPr>
              <w:t>,</w:t>
            </w:r>
            <w:r w:rsidR="00A468C1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1/2</m:t>
                  </m:r>
                </m:sup>
              </m:sSup>
            </m:oMath>
            <w:r w:rsidR="003C64A2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Three distinct points </w:t>
            </w:r>
            <m:oMath>
              <m:r>
                <w:rPr>
                  <w:rFonts w:ascii="Cambria Math" w:hAnsi="Cambria Math"/>
                  <w:lang w:val="en-US"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,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;Q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,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e>
              </m:d>
            </m:oMath>
            <w:r w:rsidR="00576EA5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,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e>
              </m:d>
            </m:oMath>
            <w:r w:rsidR="00576EA5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A468C1" w:rsidRPr="0057506C">
              <w:rPr>
                <w:rFonts w:ascii="Cambria Math" w:hAnsi="Cambria Math"/>
                <w:lang w:val="en-US" w:eastAsia="en-US"/>
              </w:rPr>
              <w:t>a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re collinear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uv+vw+wu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Given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2n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, B=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2n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4l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</m:m>
                </m:e>
              </m:d>
            </m:oMath>
            <w:r w:rsidR="00576EA5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then the value of</w:t>
            </w:r>
            <w:r w:rsidR="00A468C1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B/A</m:t>
              </m:r>
            </m:oMath>
            <w:r w:rsidR="00576EA5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D26D1" w:rsidRPr="0057506C" w:rsidRDefault="002D26D1" w:rsidP="007A03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x+y+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3x+2y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4x+3y+2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6x+3y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10x+6y+3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=64</m:t>
              </m:r>
            </m:oMath>
            <w:r w:rsidR="00576EA5" w:rsidRPr="0057506C">
              <w:rPr>
                <w:rFonts w:ascii="Cambria Math" w:hAnsi="Cambria Math"/>
                <w:lang w:val="en-US" w:eastAsia="en-US"/>
              </w:rPr>
              <w:t xml:space="preserve">,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then the real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="00576EA5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720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603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09:42:00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563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4.DETERMINANTS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 ANSWER KEY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0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0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603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09:42:00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563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4.DETERMINANTS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HINTS AND SOLUTIONS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=56⇒</m:t>
                    </m:r>
                  </m:e>
                </m:nary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nary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2k</m:t>
                              </m:r>
                            </m:e>
                          </m:nary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+n+1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+n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(2k-1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+n+1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=56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n(n+1)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+n+1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+n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+n+1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=56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="00711C04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n(n+1)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n+1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=56⇒n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=56⇒n=7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b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)}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∆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b>
                  </m:sSub>
                </m:e>
              </m:func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xC</m:t>
                      </m:r>
                    </m:e>
                  </m:func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</w:t>
            </w:r>
            <w:r w:rsidR="00607DC4" w:rsidRPr="0057506C">
              <w:rPr>
                <w:rFonts w:ascii="Cambria Math" w:hAnsi="Cambria Math"/>
                <w:lang w:val="en-US" w:eastAsia="en-US"/>
              </w:rPr>
              <w:t xml:space="preserve"> g</w:t>
            </w:r>
            <w:r w:rsidRPr="0057506C">
              <w:rPr>
                <w:rFonts w:ascii="Cambria Math" w:hAnsi="Cambria Math"/>
                <w:lang w:val="en-US" w:eastAsia="en-US"/>
              </w:rPr>
              <w:t>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x=2</m:t>
                        </m:r>
                      </m:e>
                    </m:func>
                  </m:e>
                </m:func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sub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=dx=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sub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2dx=π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Using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x+2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x+2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x+2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 xml:space="preserve">)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 w:eastAsia="en-US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Thus,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∆=0⇒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x=-2</m:t>
                  </m:r>
                </m:e>
              </m:func>
              <m:r>
                <w:rPr>
                  <w:rFonts w:ascii="Cambria Math" w:hAnsi="Cambria Math"/>
                  <w:lang w:val="en-US" w:eastAsia="en-US"/>
                </w:rPr>
                <m:t xml:space="preserve">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or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 xml:space="preserve"> tan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x=1</m:t>
                  </m:r>
                </m:e>
              </m:func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As </w:t>
            </w: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-π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≤x≤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den>
              </m:f>
            </m:oMath>
            <w:r w:rsidR="00445AB8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we get </w:t>
            </w:r>
            <m:oMath>
              <m:r>
                <w:rPr>
                  <w:rFonts w:ascii="Cambria Math" w:hAnsi="Cambria Math"/>
                  <w:lang w:val="en-US" w:eastAsia="en-US"/>
                </w:rPr>
                <m:t>-1≤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x≤1</m:t>
                  </m:r>
                </m:e>
              </m:func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x=1⇒x=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954E2" w:rsidRPr="0057506C" w:rsidRDefault="002B7DF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degree of the determinant is </w:t>
            </w:r>
            <m:oMath>
              <m:r>
                <w:rPr>
                  <w:rFonts w:ascii="Cambria Math" w:hAnsi="Cambria Math"/>
                  <w:lang w:val="en-US" w:eastAsia="en-US"/>
                </w:rPr>
                <m:t>n+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n+2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n+3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=3n+5</m:t>
              </m:r>
            </m:oMath>
            <w:r w:rsidR="001954E2" w:rsidRPr="0057506C">
              <w:rPr>
                <w:rFonts w:ascii="Cambria Math" w:hAnsi="Cambria Math"/>
                <w:lang w:val="en-US" w:eastAsia="en-US"/>
              </w:rPr>
              <w:t xml:space="preserve"> and the degree o</w:t>
            </w:r>
            <w:r w:rsidR="0027362C" w:rsidRPr="0057506C">
              <w:rPr>
                <w:rFonts w:ascii="Cambria Math" w:hAnsi="Cambria Math"/>
                <w:lang w:val="en-US" w:eastAsia="en-US"/>
              </w:rPr>
              <w:t>f the expression on R.H.S. is 2</w:t>
            </w:r>
          </w:p>
          <w:p w:rsidR="001954E2" w:rsidRPr="0057506C" w:rsidRDefault="001954E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∴3n+5=2⇒n=-1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y-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⇒x-ay+a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=0</m:t>
                  </m:r>
                </m:den>
              </m:f>
            </m:oMath>
            <w:r w:rsidR="00FE116B" w:rsidRPr="0057506C">
              <w:rPr>
                <w:rFonts w:ascii="Cambria Math" w:hAnsi="Cambria Math"/>
                <w:lang w:val="en-US" w:eastAsia="en-US"/>
              </w:rPr>
              <w:t xml:space="preserve">    (1)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(z-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x)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⇒bx+y-b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 (2)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c=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(x-y)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⇒-cx+xy+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(3)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not all zero, the above system has a non-trivial </w:t>
            </w:r>
            <w:r w:rsidR="00FE116B" w:rsidRPr="0057506C">
              <w:rPr>
                <w:rFonts w:ascii="Cambria Math" w:hAnsi="Cambria Math"/>
                <w:lang w:val="en-US" w:eastAsia="en-US"/>
              </w:rPr>
              <w:t>s</w:t>
            </w:r>
            <w:r w:rsidRPr="0057506C">
              <w:rPr>
                <w:rFonts w:ascii="Cambria Math" w:hAnsi="Cambria Math"/>
                <w:lang w:val="en-US" w:eastAsia="en-US"/>
              </w:rPr>
              <w:t>olution. So,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∴1+ab+bc+ca=0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1+ω+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-1+ω-1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-i+ω-1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  [∵1+ω+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=0]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(Operating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33310" w:rsidRPr="0057506C" w:rsidRDefault="00713B48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We have,</w:t>
            </w:r>
          </w:p>
          <w:p w:rsidR="00713B48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713B48" w:rsidRPr="0057506C" w:rsidRDefault="00713B48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2(a+b+c)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2(a+b+c)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2(a+b+c)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713B48" w:rsidRPr="0057506C" w:rsidRDefault="00713B48" w:rsidP="007A039E">
            <w:pPr>
              <w:spacing w:line="276" w:lineRule="auto"/>
              <w:contextualSpacing/>
              <w:rPr>
                <w:rFonts w:ascii="Cambria Math" w:hAnsi="Cambria Math"/>
                <w:i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     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  <w:r w:rsidR="00815EE2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on </w:t>
            </w:r>
            <w:r w:rsidR="00815EE2" w:rsidRPr="0057506C">
              <w:rPr>
                <w:rFonts w:ascii="Cambria Math" w:hAnsi="Cambria Math"/>
                <w:lang w:val="en-US" w:eastAsia="en-US"/>
              </w:rPr>
              <w:t>L.H.S.</w:t>
            </w:r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713B48" w:rsidRPr="0057506C" w:rsidRDefault="00713B48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⇒2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815EE2" w:rsidRPr="0057506C" w:rsidRDefault="00815EE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            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on L.H.S.]</w:t>
            </w:r>
          </w:p>
          <w:p w:rsidR="00713B48" w:rsidRPr="0057506C" w:rsidRDefault="00713B48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815EE2" w:rsidRPr="0057506C" w:rsidRDefault="00815EE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          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on L.H.S.]</w:t>
            </w:r>
          </w:p>
          <w:p w:rsidR="00815EE2" w:rsidRPr="0057506C" w:rsidRDefault="00713B48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713B48" w:rsidRPr="0057506C" w:rsidRDefault="00815EE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∴k=2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sec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>+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 w:eastAsia="en-US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(x)</m:t>
                      </m:r>
                    </m:e>
                  </m:func>
                </m:e>
              </m:func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[as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Let</w:t>
            </w:r>
            <w:r w:rsidR="00671689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(p-d)x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(p+d)x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(p-d)x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(p+d)x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Expanding along first row, we have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1[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p+d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p+d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px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]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-a[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p-d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p+d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p+d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(p-d)</m:t>
                    </m: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x]</m:t>
                </m:r>
              </m:oMath>
            </m:oMathPara>
          </w:p>
          <w:p w:rsidR="00671689" w:rsidRPr="0057506C" w:rsidRDefault="00671689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p-d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p-d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]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2dx+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dx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Which is independent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p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33310" w:rsidRPr="0057506C" w:rsidRDefault="00146CC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146CC7" w:rsidRPr="0057506C" w:rsidRDefault="00146CC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0  x+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z-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4  5  6           y       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5  6  7          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x  y 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     0         </m:t>
                        </m:r>
                      </m:e>
                    </m:eqArr>
                  </m:e>
                </m:d>
              </m:oMath>
            </m:oMathPara>
          </w:p>
          <w:p w:rsidR="00146CC7" w:rsidRPr="0057506C" w:rsidRDefault="00146CC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=-(x+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z-</m:t>
              </m:r>
              <m:r>
                <w:rPr>
                  <w:rFonts w:ascii="Cambria Math" w:hAnsi="Cambria Math"/>
                  <w:lang w:val="en-US" w:eastAsia="en-US"/>
                </w:rPr>
                <m:t>2y)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</w:t>
            </w:r>
            <w:r w:rsidR="00330EF3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[Expanding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146CC7" w:rsidRPr="0057506C" w:rsidRDefault="00146CC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=-(x+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z-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2y)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x-2y+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y-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  <w:p w:rsidR="00146CC7" w:rsidRPr="0057506C" w:rsidRDefault="00146CC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146CC7" w:rsidRPr="0057506C" w:rsidRDefault="00146CC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z-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  <w:p w:rsidR="00146CC7" w:rsidRPr="0057506C" w:rsidRDefault="00146CC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x-2y+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146CC7" w:rsidRPr="0057506C" w:rsidRDefault="00146CC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  <w:oMath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∆=0⇒x,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in </w:t>
            </w:r>
            <w:r w:rsidR="00EF6CE1" w:rsidRPr="0057506C">
              <w:rPr>
                <w:rFonts w:ascii="Cambria Math" w:hAnsi="Cambria Math"/>
                <w:lang w:val="en-US" w:eastAsia="en-US"/>
              </w:rPr>
              <w:t>A</w:t>
            </w:r>
            <w:r w:rsidR="00330EF3" w:rsidRPr="0057506C">
              <w:rPr>
                <w:rFonts w:ascii="Cambria Math" w:hAnsi="Cambria Math"/>
                <w:lang w:val="en-US" w:eastAsia="en-US"/>
              </w:rPr>
              <w:t>.</w:t>
            </w:r>
            <w:r w:rsidRPr="0057506C">
              <w:rPr>
                <w:rFonts w:ascii="Cambria Math" w:hAnsi="Cambria Math"/>
                <w:lang w:val="en-US" w:eastAsia="en-US"/>
              </w:rPr>
              <w:t>P.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57506C" w:rsidRDefault="00976A49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Let,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-xy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</m:oMath>
          </w:p>
          <w:p w:rsidR="00976A49" w:rsidRPr="0057506C" w:rsidRDefault="00976A49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Then,</w:t>
            </w:r>
          </w:p>
          <w:p w:rsidR="00976A49" w:rsidRPr="0057506C" w:rsidRDefault="00976A49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xy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-xy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cy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</m:m>
                </m:e>
              </m:d>
            </m:oMath>
            <w:r w:rsidR="005640CB" w:rsidRPr="0057506C">
              <w:rPr>
                <w:rFonts w:ascii="Cambria Math" w:hAnsi="Cambria Math"/>
                <w:lang w:val="en-US" w:eastAsia="en-US"/>
              </w:rPr>
              <w:t xml:space="preserve">   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xC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5640CB"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5640CB" w:rsidRPr="0057506C" w:rsidRDefault="005640C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xy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ax+by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bx+cy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x+b'y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x+c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</m:oMath>
            </m:oMathPara>
          </w:p>
          <w:p w:rsidR="005640CB" w:rsidRPr="0057506C" w:rsidRDefault="0027362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          </w:t>
            </w:r>
            <w:r w:rsidR="005640CB" w:rsidRPr="0057506C">
              <w:rPr>
                <w:rFonts w:ascii="Cambria Math" w:hAnsi="Cambria Math"/>
                <w:lang w:val="en-US" w:eastAsia="en-US"/>
              </w:rPr>
              <w:t xml:space="preserve">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5640CB"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5640CB" w:rsidRPr="0057506C" w:rsidRDefault="005640C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xy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xy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ax+by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bx+cy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a'x+b'y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x+c'y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[Expanding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5640CB" w:rsidRPr="0057506C" w:rsidRDefault="005640C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ax+by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bx+cy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a'x+b'y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x+c'y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57506C" w:rsidRDefault="00430B6F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3+4i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5-7i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3-4i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8+7i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5+7i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8-7i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  <w:p w:rsidR="00A159EE" w:rsidRPr="0057506C" w:rsidRDefault="00A159EE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3+4i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5+7i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3+4i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8-7i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5-7i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8+7i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3+4i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5-7i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3-4i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8+7i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5+7i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8-7i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=z</m:t>
                </m:r>
              </m:oMath>
            </m:oMathPara>
          </w:p>
          <w:p w:rsidR="00631413" w:rsidRPr="0057506C" w:rsidRDefault="0063141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(Taking transpose)</w:t>
            </w:r>
          </w:p>
          <w:p w:rsidR="00631413" w:rsidRPr="0057506C" w:rsidRDefault="0063141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⇒z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purely real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57506C" w:rsidRDefault="00F963D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F963DB" w:rsidRPr="0057506C" w:rsidRDefault="00F963D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abc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ab+ac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bc+ab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ac+bc</m:t>
                          </m:r>
                        </m:e>
                      </m:mr>
                    </m:m>
                  </m:e>
                </m:d>
              </m:oMath>
            </m:oMathPara>
          </w:p>
          <w:p w:rsidR="00F963DB" w:rsidRPr="0057506C" w:rsidRDefault="00F963D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abc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ab+ac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ac+bc</m:t>
                          </m:r>
                        </m:e>
                      </m:mr>
                    </m:m>
                  </m:e>
                </m:d>
              </m:oMath>
            </m:oMathPara>
          </w:p>
          <w:p w:rsidR="00F963DB" w:rsidRPr="0057506C" w:rsidRDefault="00F963D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taking </w:t>
            </w:r>
            <m:oMath>
              <m:r>
                <w:rPr>
                  <w:rFonts w:ascii="Cambria Math" w:hAnsi="Cambria Math"/>
                  <w:lang w:val="en-US" w:eastAsia="en-US"/>
                </w:rPr>
                <m:t>(bc+ca+ab)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common, we </w:t>
            </w:r>
            <w:r w:rsidR="001349E6" w:rsidRPr="0057506C">
              <w:rPr>
                <w:rFonts w:ascii="Cambria Math" w:hAnsi="Cambria Math"/>
                <w:lang w:val="en-US" w:eastAsia="en-US"/>
              </w:rPr>
              <w:t>g</w:t>
            </w:r>
            <w:r w:rsidRPr="0057506C">
              <w:rPr>
                <w:rFonts w:ascii="Cambria Math" w:hAnsi="Cambria Math"/>
                <w:lang w:val="en-US" w:eastAsia="en-US"/>
              </w:rPr>
              <w:t>et</w:t>
            </w:r>
          </w:p>
          <w:p w:rsidR="00F963DB" w:rsidRPr="0057506C" w:rsidRDefault="00F963D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∆=abc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bc+ca+ab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F963DB" w:rsidRPr="0057506C" w:rsidRDefault="001349E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  </w:t>
            </w:r>
            <w:r w:rsidR="00F963DB" w:rsidRPr="0057506C">
              <w:rPr>
                <w:rFonts w:ascii="Cambria Math" w:hAnsi="Cambria Math"/>
                <w:lang w:val="en-US" w:eastAsia="en-US"/>
              </w:rPr>
              <w:t xml:space="preserve">     [</w:t>
            </w:r>
            <m:oMath>
              <m:r>
                <w:rPr>
                  <w:rFonts w:ascii="Cambria Math" w:hAnsi="Cambria Math"/>
                  <w:lang w:val="en-US" w:eastAsia="en-US"/>
                </w:rPr>
                <m:t>∵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F963DB"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F963DB" w:rsidRPr="0057506C">
              <w:rPr>
                <w:rFonts w:ascii="Cambria Math" w:hAnsi="Cambria Math"/>
                <w:lang w:val="en-US" w:eastAsia="en-US"/>
              </w:rPr>
              <w:t xml:space="preserve"> are identical]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446C9" w:rsidRPr="0057506C" w:rsidRDefault="0022169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In each determinant 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then</w:t>
            </w:r>
            <w:r w:rsidR="00B446C9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aking out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x+9</m:t>
                  </m:r>
                </m:e>
              </m:d>
            </m:oMath>
            <w:r w:rsidR="00B446C9" w:rsidRPr="0057506C">
              <w:rPr>
                <w:rFonts w:ascii="Cambria Math" w:hAnsi="Cambria Math"/>
                <w:lang w:val="en-US" w:eastAsia="en-US"/>
              </w:rPr>
              <w:t xml:space="preserve"> common, we get</w:t>
            </w:r>
          </w:p>
          <w:p w:rsidR="00221696" w:rsidRPr="0057506C" w:rsidRDefault="00B446C9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x+9=0 ⇒ x=-9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=1⇒∆=±1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r-1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(r+1)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r+1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(r+2)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r+2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(r+3)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r-1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(n+2)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(n+2)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r+1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(n+2)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=(n+2)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r+1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r+2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(as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identical)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7B76" w:rsidRPr="0057506C" w:rsidRDefault="0063141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Operation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⟶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gives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αβ+βγ+γα</m:t>
                  </m:r>
                </m:e>
              </m:d>
            </m:oMath>
          </w:p>
          <w:p w:rsidR="00631413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βγ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αβ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βγ</m:t>
                          </m:r>
                        </m:e>
                      </m:mr>
                    </m:m>
                  </m:e>
                </m:d>
              </m:oMath>
            </m:oMathPara>
          </w:p>
          <w:p w:rsidR="00631413" w:rsidRPr="0057506C" w:rsidRDefault="0063141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From the given equation, </w:t>
            </w:r>
            <m:oMath>
              <m:r>
                <w:rPr>
                  <w:rFonts w:ascii="Cambria Math" w:hAnsi="Cambria Math"/>
                  <w:lang w:val="en-US" w:eastAsia="en-US"/>
                </w:rPr>
                <m:t>αβ+βγ+γα=0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. So the value of deter</w:t>
            </w:r>
            <w:r w:rsidR="00920B16" w:rsidRPr="0057506C">
              <w:rPr>
                <w:rFonts w:ascii="Cambria Math" w:hAnsi="Cambria Math"/>
                <w:lang w:val="en-US" w:eastAsia="en-US"/>
              </w:rPr>
              <w:t>m</w:t>
            </w:r>
            <w:r w:rsidRPr="0057506C">
              <w:rPr>
                <w:rFonts w:ascii="Cambria Math" w:hAnsi="Cambria Math"/>
                <w:lang w:val="en-US" w:eastAsia="en-US"/>
              </w:rPr>
              <w:t>inant is 0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57506C" w:rsidRDefault="0025300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  <w:p w:rsidR="0025300C" w:rsidRPr="0057506C" w:rsidRDefault="0025300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Operating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→w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have</w:t>
            </w:r>
          </w:p>
          <w:p w:rsidR="0025300C" w:rsidRPr="0057506C" w:rsidRDefault="0025300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  <w:p w:rsidR="0025300C" w:rsidRPr="0057506C" w:rsidRDefault="0025300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w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        (∵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=1)</m:t>
                </m:r>
              </m:oMath>
            </m:oMathPara>
          </w:p>
          <w:p w:rsidR="0025300C" w:rsidRPr="0057506C" w:rsidRDefault="0025300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57506C" w:rsidRDefault="00CC162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in </w:t>
            </w:r>
            <w:r w:rsidR="00EF6CE1" w:rsidRPr="0057506C">
              <w:rPr>
                <w:rFonts w:ascii="Cambria Math" w:hAnsi="Cambria Math"/>
                <w:lang w:val="en-US" w:eastAsia="en-US"/>
              </w:rPr>
              <w:t>A</w:t>
            </w:r>
            <w:r w:rsidR="0083111C" w:rsidRPr="0057506C">
              <w:rPr>
                <w:rFonts w:ascii="Cambria Math" w:hAnsi="Cambria Math"/>
                <w:lang w:val="en-US" w:eastAsia="en-US"/>
              </w:rPr>
              <w:t>.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P., therefore, </w:t>
            </w:r>
            <m:oMath>
              <m:r>
                <w:rPr>
                  <w:rFonts w:ascii="Cambria Math" w:hAnsi="Cambria Math"/>
                  <w:lang w:val="en-US" w:eastAsia="en-US"/>
                </w:rPr>
                <m:t>x+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z-</m:t>
              </m:r>
              <m:r>
                <w:rPr>
                  <w:rFonts w:ascii="Cambria Math" w:hAnsi="Cambria Math"/>
                  <w:lang w:val="en-US" w:eastAsia="en-US"/>
                </w:rPr>
                <m:t>2y=0.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Now,</w:t>
            </w:r>
          </w:p>
          <w:p w:rsidR="00CC1623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x+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z-</m:t>
                            </m:r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2y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="00CC1623" w:rsidRPr="0057506C">
              <w:rPr>
                <w:rFonts w:ascii="Cambria Math" w:hAnsi="Cambria Math"/>
                <w:lang w:val="en-US" w:eastAsia="en-US"/>
              </w:rPr>
              <w:t xml:space="preserve"> </w:t>
            </w:r>
          </w:p>
          <w:p w:rsidR="00CC1623" w:rsidRPr="0057506C" w:rsidRDefault="00CC162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CC1623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="00CC1623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83111C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CC1623" w:rsidRPr="0057506C">
              <w:rPr>
                <w:rFonts w:ascii="Cambria Math" w:hAnsi="Cambria Math"/>
                <w:lang w:val="en-US" w:eastAsia="en-US"/>
              </w:rPr>
              <w:t xml:space="preserve">  [</w:t>
            </w:r>
            <m:oMath>
              <m:r>
                <w:rPr>
                  <w:rFonts w:ascii="Cambria Math" w:hAnsi="Cambria Math"/>
                  <w:lang w:val="en-US" w:eastAsia="en-US"/>
                </w:rPr>
                <m:t>∵x+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z-</m:t>
              </m:r>
              <m:r>
                <w:rPr>
                  <w:rFonts w:ascii="Cambria Math" w:hAnsi="Cambria Math"/>
                  <w:lang w:val="en-US" w:eastAsia="en-US"/>
                </w:rPr>
                <m:t>2y=0</m:t>
              </m:r>
            </m:oMath>
            <w:r w:rsidR="00CC1623"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CC1623" w:rsidRPr="0057506C" w:rsidRDefault="00CC162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F57AF" w:rsidRDefault="008F57AF" w:rsidP="00D73D8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∵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=125</m:t>
                </m:r>
              </m:oMath>
            </m:oMathPara>
          </w:p>
          <w:p w:rsidR="008F57AF" w:rsidRDefault="008F57AF" w:rsidP="00D73D8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  <w:p w:rsidR="008F57AF" w:rsidRDefault="008F57AF" w:rsidP="00D73D8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-4=5   ⇒  α=±3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33310" w:rsidRPr="0057506C" w:rsidRDefault="0081785D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81785D" w:rsidRPr="0057506C" w:rsidRDefault="0081785D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y+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z+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</m:m>
                  </m:e>
                </m:d>
              </m:oMath>
            </m:oMathPara>
          </w:p>
          <w:p w:rsidR="0081785D" w:rsidRPr="0057506C" w:rsidRDefault="0081785D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y+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z+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</m:m>
                  </m:e>
                </m:d>
              </m:oMath>
            </m:oMathPara>
          </w:p>
          <w:p w:rsidR="0081785D" w:rsidRPr="0057506C" w:rsidRDefault="0081785D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)</w:t>
            </w:r>
          </w:p>
          <w:p w:rsidR="0081785D" w:rsidRPr="0057506C" w:rsidRDefault="0081785D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=4xy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33310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  m  n  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  x  n 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  b  x 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  b  c  1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892CB0" w:rsidRPr="0057506C">
              <w:rPr>
                <w:rFonts w:ascii="Cambria Math" w:hAnsi="Cambria Math"/>
                <w:lang w:val="en-US" w:eastAsia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 w:eastAsia="en-US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]</m:t>
              </m:r>
            </m:oMath>
          </w:p>
          <w:p w:rsidR="00892CB0" w:rsidRPr="0057506C" w:rsidRDefault="00892C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x-a      m-x        0  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0           x-b       n-x    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0            0             x-c      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            b              c          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892CB0" w:rsidRPr="0057506C" w:rsidRDefault="00892C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892CB0" w:rsidRPr="0057506C" w:rsidRDefault="00892C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x-a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x-b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x-c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892CB0" w:rsidRPr="0057506C" w:rsidRDefault="00892C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x-c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 ⇒</m:t>
              </m:r>
            </m:oMath>
            <w:r w:rsidR="00EE3C9D" w:rsidRPr="0057506C">
              <w:rPr>
                <w:rFonts w:ascii="Cambria Math" w:hAnsi="Cambria Math"/>
                <w:lang w:val="en-US" w:eastAsia="en-US"/>
              </w:rPr>
              <w:t xml:space="preserve"> roots are independent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m, n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-3abc</m:t>
                    </m:r>
                  </m:e>
                </m:d>
              </m:oMath>
            </m:oMathPara>
          </w:p>
          <w:p w:rsidR="00410CA0" w:rsidRPr="0057506C" w:rsidRDefault="00410CA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a+b+c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+cω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a+bω+c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410CA0" w:rsidRPr="0057506C" w:rsidRDefault="00410CA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(where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ω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cube roots of unity)</w:t>
            </w:r>
          </w:p>
          <w:p w:rsidR="00410CA0" w:rsidRPr="0057506C" w:rsidRDefault="00410CA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γ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∵α=1, β=ω, γ=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a&gt;0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-4ac&lt;0</m:t>
              </m:r>
            </m:oMath>
            <w:r w:rsidR="00B944A6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i.e., </w:t>
            </w:r>
            <m:oMath>
              <m:r>
                <w:rPr>
                  <w:rFonts w:ascii="Cambria Math" w:hAnsi="Cambria Math"/>
                  <w:lang w:val="en-US" w:eastAsia="en-US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&gt;0</m:t>
              </m:r>
            </m:oMath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+2bx+c&gt;0, ∀x∈R</m:t>
                </m:r>
              </m:oMath>
            </m:oMathPara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Now,</w:t>
            </w:r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ax+b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bx+c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+2bx+c)</m:t>
                          </m:r>
                        </m:e>
                      </m:mr>
                    </m:m>
                  </m:e>
                </m:d>
              </m:oMath>
            </m:oMathPara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[</w:t>
            </w:r>
            <w:r w:rsidR="00B944A6" w:rsidRPr="0057506C">
              <w:rPr>
                <w:rFonts w:ascii="Cambria Math" w:hAnsi="Cambria Math"/>
                <w:lang w:val="en-US" w:eastAsia="en-US"/>
              </w:rPr>
              <w:t>O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perating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+2bx+c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ac-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ve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ve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ve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7B76" w:rsidRPr="00281205" w:rsidRDefault="00F2603C" w:rsidP="007A039E">
            <w:pPr>
              <w:spacing w:line="276" w:lineRule="auto"/>
              <w:contextualSpacing/>
              <w:rPr>
                <w:rFonts w:ascii="Cambria Math" w:hAnsi="Cambria Math"/>
                <w:sz w:val="18"/>
                <w:szCs w:val="18"/>
                <w:lang w:val="en-US" w:eastAsia="en-US"/>
              </w:rPr>
            </w:pPr>
            <w:r w:rsidRPr="00281205">
              <w:rPr>
                <w:rFonts w:ascii="Cambria Math" w:hAnsi="Cambria Math"/>
                <w:sz w:val="18"/>
                <w:szCs w:val="18"/>
                <w:lang w:val="en-US" w:eastAsia="en-US"/>
              </w:rPr>
              <w:t xml:space="preserve">Operating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3</m:t>
                  </m:r>
                </m:sub>
              </m:sSub>
            </m:oMath>
            <w:r w:rsidRPr="00281205">
              <w:rPr>
                <w:rFonts w:ascii="Cambria Math" w:hAnsi="Cambria Math"/>
                <w:sz w:val="18"/>
                <w:szCs w:val="18"/>
                <w:lang w:val="en-US" w:eastAsia="en-US"/>
              </w:rPr>
              <w:t>, we get</w:t>
            </w:r>
          </w:p>
          <w:p w:rsidR="00F2603C" w:rsidRPr="00281205" w:rsidRDefault="00F2603C" w:rsidP="007A039E">
            <w:pPr>
              <w:spacing w:line="276" w:lineRule="auto"/>
              <w:contextualSpacing/>
              <w:rPr>
                <w:rFonts w:ascii="Cambria Math" w:hAnsi="Cambria Math"/>
                <w:sz w:val="18"/>
                <w:szCs w:val="18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1+2x+(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)x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x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1+2x+(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)x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x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1+2x+(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)x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x</m:t>
                          </m:r>
                        </m:e>
                      </m:mr>
                    </m:m>
                  </m:e>
                </m:d>
              </m:oMath>
            </m:oMathPara>
          </w:p>
          <w:p w:rsidR="00F2603C" w:rsidRPr="00281205" w:rsidRDefault="00F2603C" w:rsidP="007A039E">
            <w:pPr>
              <w:spacing w:line="276" w:lineRule="auto"/>
              <w:contextualSpacing/>
              <w:rPr>
                <w:rFonts w:ascii="Cambria Math" w:hAnsi="Cambria Math"/>
                <w:sz w:val="18"/>
                <w:szCs w:val="18"/>
                <w:lang w:val="en-US" w:eastAsia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 w:eastAsia="en-US"/>
                          </w:rPr>
                          <m:t>1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 w:eastAsia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 w:eastAsia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 w:eastAsia="en-US"/>
                          </w:rPr>
                          <m:t>x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 w:eastAsia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 w:eastAsia="en-US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 w:eastAsia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 w:eastAsia="en-US"/>
                          </w:rPr>
                          <m:t>x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 w:eastAsia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 w:eastAsia="en-US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 w:eastAsia="en-US"/>
                          </w:rPr>
                          <m:t>1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 w:eastAsia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 w:eastAsia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 w:eastAsia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 w:eastAsia="en-US"/>
                          </w:rPr>
                          <m:t>x</m:t>
                        </m:r>
                      </m:e>
                    </m:mr>
                  </m:m>
                </m:e>
              </m:d>
            </m:oMath>
            <w:r w:rsidR="003C5912" w:rsidRPr="00281205">
              <w:rPr>
                <w:rFonts w:ascii="Cambria Math" w:hAnsi="Cambria Math"/>
                <w:sz w:val="18"/>
                <w:szCs w:val="18"/>
                <w:lang w:val="en-US" w:eastAsia="en-US"/>
              </w:rPr>
              <w:t xml:space="preserve">    </w:t>
            </w:r>
            <w:r w:rsidR="00576059" w:rsidRPr="00281205">
              <w:rPr>
                <w:rFonts w:ascii="Cambria Math" w:hAnsi="Cambria Math"/>
                <w:sz w:val="18"/>
                <w:szCs w:val="18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 w:eastAsia="en-US"/>
                </w:rPr>
                <m:t>[∵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 w:eastAsia="en-US"/>
                </w:rPr>
                <m:t>=-2]</m:t>
              </m:r>
            </m:oMath>
          </w:p>
          <w:p w:rsidR="00F2603C" w:rsidRPr="0057506C" w:rsidRDefault="00F2603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1+x</m:t>
                          </m:r>
                        </m:e>
                      </m:mr>
                    </m:m>
                  </m:e>
                </m:d>
              </m:oMath>
            </m:oMathPara>
          </w:p>
          <w:p w:rsidR="00F2603C" w:rsidRPr="0057506C" w:rsidRDefault="00F2603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        [Operating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F2603C" w:rsidRPr="0057506C" w:rsidRDefault="00F2603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-0</m:t>
                    </m:r>
                  </m:e>
                </m:d>
              </m:oMath>
            </m:oMathPara>
          </w:p>
          <w:p w:rsidR="003C5912" w:rsidRPr="0057506C" w:rsidRDefault="003C591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3C5912" w:rsidRPr="0057506C" w:rsidRDefault="003C591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Which is a polynomial of degree 2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For non-trivial solution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-(b-1)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-(c-1)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-(b-1)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bc-c-b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-c-b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⇒abc-ac-ab-bc+b+c-c-b=0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⇒ab+bc+ac=abc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24983" w:rsidRPr="0057506C" w:rsidRDefault="0002498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904FE0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and taking</w:t>
            </w:r>
            <w:r w:rsidR="00904FE0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="00904FE0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we get</w:t>
            </w:r>
          </w:p>
          <w:p w:rsidR="00024983" w:rsidRPr="0057506C" w:rsidRDefault="0002498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c-a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</m:oMath>
            </m:oMathPara>
          </w:p>
          <w:p w:rsidR="002B7DF6" w:rsidRPr="0057506C" w:rsidRDefault="002B7DF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</m:m>
                  </m:e>
                </m:d>
              </m:oMath>
            </m:oMathPara>
          </w:p>
          <w:p w:rsidR="002B7DF6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2B7DF6" w:rsidRPr="0057506C" w:rsidRDefault="002B7DF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(-bc+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+ab+ac+bc)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(expanding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)</w:t>
            </w:r>
          </w:p>
          <w:p w:rsidR="002B7DF6" w:rsidRPr="0057506C" w:rsidRDefault="002B7DF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a+b+c</m:t>
                    </m:r>
                  </m:e>
                </m:d>
              </m:oMath>
            </m:oMathPara>
          </w:p>
          <w:p w:rsidR="002B7DF6" w:rsidRPr="0057506C" w:rsidRDefault="002B7DF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∆=0⇒a+b+c=0</m:t>
              </m:r>
            </m:oMath>
          </w:p>
          <w:p w:rsidR="002B7DF6" w:rsidRPr="0057506C" w:rsidRDefault="002B7DF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Therefore, line </w:t>
            </w:r>
            <m:oMath>
              <m:r>
                <w:rPr>
                  <w:rFonts w:ascii="Cambria Math" w:hAnsi="Cambria Math"/>
                  <w:lang w:val="en-US" w:eastAsia="en-US"/>
                </w:rPr>
                <m:t>ax+by+c=0</m:t>
              </m:r>
            </m:oMath>
            <w:r w:rsidR="0027362C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>passes through the fixed point (1, 1)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Determinant formed by the cofactors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33310" w:rsidRPr="0057506C" w:rsidRDefault="0043255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we get</w:t>
            </w:r>
          </w:p>
          <w:p w:rsidR="0043255A" w:rsidRPr="0057506C" w:rsidRDefault="0043255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x+2a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x+2a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x+2a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=(x+2a)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</m:m>
                  </m:e>
                </m:d>
              </m:oMath>
            </m:oMathPara>
          </w:p>
          <w:p w:rsidR="00892CB0" w:rsidRPr="0057506C" w:rsidRDefault="00892C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892CB0" w:rsidRPr="0057506C" w:rsidRDefault="00892C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x+2a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(x+2a)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33310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3A76E5" w:rsidRPr="0057506C">
              <w:rPr>
                <w:rFonts w:ascii="Cambria Math" w:hAnsi="Cambria Math"/>
                <w:lang w:val="en-US" w:eastAsia="en-US"/>
              </w:rPr>
              <w:t xml:space="preserve">, hence two identical rows </w:t>
            </w:r>
            <m:oMath>
              <m:r>
                <w:rPr>
                  <w:rFonts w:ascii="Cambria Math" w:hAnsi="Cambria Math"/>
                  <w:lang w:val="en-US" w:eastAsia="en-US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</m:oMath>
            <w:r w:rsidR="003A76E5" w:rsidRPr="0057506C">
              <w:rPr>
                <w:rFonts w:ascii="Cambria Math" w:hAnsi="Cambria Math"/>
                <w:lang w:val="en-US" w:eastAsia="en-US"/>
              </w:rPr>
              <w:t>constant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We divide L.H.S. by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by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by </w:t>
            </w:r>
            <m:oMath>
              <m:r>
                <w:rPr>
                  <w:rFonts w:ascii="Cambria Math" w:hAnsi="Cambria Math"/>
                  <w:lang w:val="en-US" w:eastAsia="en-US"/>
                </w:rPr>
                <m:t>λ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by </w:t>
            </w:r>
            <m:oMath>
              <m:r>
                <w:rPr>
                  <w:rFonts w:ascii="Cambria Math" w:hAnsi="Cambria Math"/>
                  <w:lang w:val="en-US" w:eastAsia="en-US"/>
                </w:rPr>
                <m:t>λ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on</w:t>
            </w:r>
            <w:r w:rsidR="0009500E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>he R.H.S. to obtain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p+q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λ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λ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λ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λ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λ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λ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λ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λ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λ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λ</m:t>
                                  </m:r>
                                </m:den>
                              </m:f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λ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Taking limit as </w:t>
            </w:r>
            <m:oMath>
              <m:r>
                <w:rPr>
                  <w:rFonts w:ascii="Cambria Math" w:hAnsi="Cambria Math"/>
                  <w:lang w:val="en-US" w:eastAsia="en-US"/>
                </w:rPr>
                <m:t>λ→∞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p=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=-4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57506C" w:rsidRDefault="001700D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Given determinant,</w:t>
            </w:r>
          </w:p>
          <w:p w:rsidR="001700D0" w:rsidRPr="0057506C" w:rsidRDefault="001700D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2a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bc-4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2ac-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1700D0" w:rsidRPr="0057506C" w:rsidRDefault="001700D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⇒6abc-8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1700D0" w:rsidRPr="0057506C" w:rsidRDefault="001700D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2a+b+c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c-2a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1700D0" w:rsidRPr="0057506C" w:rsidRDefault="001700D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⇒2a+b+c=0</m:t>
              </m:r>
            </m:oMath>
            <w:r w:rsidR="0027362C" w:rsidRPr="0057506C">
              <w:rPr>
                <w:rFonts w:ascii="Cambria Math" w:hAnsi="Cambria Math"/>
                <w:lang w:val="en-US" w:eastAsia="en-US"/>
              </w:rPr>
              <w:t xml:space="preserve">       </w:t>
            </w:r>
            <m:oMath>
              <m:r>
                <w:rPr>
                  <w:rFonts w:ascii="Cambria Math" w:hAnsi="Cambria Math"/>
                  <w:lang w:val="en-US" w:eastAsia="en-US"/>
                </w:rPr>
                <m:t>(∵b≠c)</m:t>
              </m:r>
            </m:oMath>
          </w:p>
          <w:p w:rsidR="001700D0" w:rsidRPr="0057506C" w:rsidRDefault="001700D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=8a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+cx</m:t>
              </m:r>
            </m:oMath>
          </w:p>
          <w:p w:rsidR="001700D0" w:rsidRPr="0057506C" w:rsidRDefault="001700D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1700D0" w:rsidRPr="0057506C" w:rsidRDefault="001700D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2a+b+c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1700D0" w:rsidRPr="0057506C" w:rsidRDefault="001700D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So,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satisfies the Roll’s theorem and hence,</w:t>
            </w:r>
            <w:r w:rsidR="0027362C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 at least one root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 xml:space="preserve">0,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For every ‘det. with 1’ </w:t>
            </w:r>
            <m:oMath>
              <m:r>
                <w:rPr>
                  <w:rFonts w:ascii="Cambria Math" w:hAnsi="Cambria Math"/>
                  <w:lang w:val="en-US" w:eastAsia="en-US"/>
                </w:rPr>
                <m:t>(∈B)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we can find a det. with value</w:t>
            </w:r>
            <w:r w:rsidR="00F87D84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by changing the sign of one entry of ‘1’. Hence there are equal </w:t>
            </w:r>
            <w:r w:rsidR="00F87D84" w:rsidRPr="0057506C">
              <w:rPr>
                <w:rFonts w:ascii="Cambria Math" w:hAnsi="Cambria Math"/>
                <w:lang w:val="en-US" w:eastAsia="en-US"/>
              </w:rPr>
              <w:t>n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umber of elements in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.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Therefore, (b) is the correct option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4D209C" w:rsidRPr="0057506C" w:rsidRDefault="004D209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Since each element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582F2E" w:rsidRPr="0057506C">
              <w:rPr>
                <w:rFonts w:ascii="Cambria Math" w:hAnsi="Cambria Math"/>
                <w:lang w:val="en-US" w:eastAsia="en-US"/>
              </w:rPr>
              <w:t>is the sum of two elements, putt</w:t>
            </w:r>
            <w:r w:rsidRPr="0057506C">
              <w:rPr>
                <w:rFonts w:ascii="Cambria Math" w:hAnsi="Cambria Math"/>
                <w:lang w:val="en-US" w:eastAsia="en-US"/>
              </w:rPr>
              <w:t>ing the determinant as sum of two determinants, we get</w:t>
            </w:r>
          </w:p>
          <w:p w:rsidR="00567B76" w:rsidRPr="0057506C" w:rsidRDefault="004D209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5C2B6C" w:rsidRPr="0057506C" w:rsidRDefault="005C2B6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5C2B6C" w:rsidRPr="0057506C" w:rsidRDefault="005C2B6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=-(xy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+1)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 xml:space="preserve"> 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5C2B6C" w:rsidRPr="0057506C" w:rsidRDefault="005C2B6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xy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x-y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y-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z-x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(x+y+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z)</m:t>
                </m:r>
              </m:oMath>
            </m:oMathPara>
          </w:p>
          <w:p w:rsidR="005C2B6C" w:rsidRPr="0057506C" w:rsidRDefault="005C2B6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∆=0, 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all are distinct, we have </w:t>
            </w:r>
            <m:oMath>
              <m:r>
                <w:rPr>
                  <w:rFonts w:ascii="Cambria Math" w:hAnsi="Cambria Math"/>
                  <w:lang w:val="en-US" w:eastAsia="en-US"/>
                </w:rPr>
                <m:t>xy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+1=0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r>
                <w:rPr>
                  <w:rFonts w:ascii="Cambria Math" w:hAnsi="Cambria Math"/>
                  <w:lang w:val="en-US" w:eastAsia="en-US"/>
                </w:rPr>
                <m:t>xy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=-1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We have,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=∆∆=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1⇒∆=±1⇒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33310" w:rsidRPr="0057506C" w:rsidRDefault="0043255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Operating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330EF3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gives</w:t>
            </w:r>
          </w:p>
          <w:p w:rsidR="0043255A" w:rsidRPr="0057506C" w:rsidRDefault="0043255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3(x-2)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-(x-2)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x+2</m:t>
                          </m:r>
                        </m:e>
                      </m:mr>
                    </m:m>
                  </m:e>
                </m:d>
              </m:oMath>
            </m:oMathPara>
          </w:p>
          <w:p w:rsidR="0043255A" w:rsidRPr="0057506C" w:rsidRDefault="0043255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=(x-2)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x+2</m:t>
                          </m:r>
                        </m:e>
                      </m:mr>
                    </m:m>
                  </m:e>
                </m:d>
              </m:oMath>
            </m:oMathPara>
          </w:p>
          <w:p w:rsidR="0043255A" w:rsidRPr="0057506C" w:rsidRDefault="0043255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=(x-2)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-3(x+2)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2x+9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x-1</m:t>
                          </m:r>
                        </m:e>
                      </m:mr>
                    </m:m>
                  </m:e>
                </m:d>
              </m:oMath>
            </m:oMathPara>
          </w:p>
          <w:p w:rsidR="0043255A" w:rsidRPr="0057506C" w:rsidRDefault="0043255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        </w:t>
            </w:r>
            <m:oMath>
              <m:r>
                <w:rPr>
                  <w:rFonts w:ascii="Cambria Math" w:hAnsi="Cambria Math"/>
                  <w:lang w:val="en-US" w:eastAsia="en-US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2R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3R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]</m:t>
              </m:r>
            </m:oMath>
          </w:p>
          <w:p w:rsidR="0043255A" w:rsidRPr="0057506C" w:rsidRDefault="0043255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=(x-2){-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3x+6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-(x-1)(2x+9)}</m:t>
                </m:r>
              </m:oMath>
            </m:oMathPara>
          </w:p>
          <w:p w:rsidR="0043255A" w:rsidRPr="0057506C" w:rsidRDefault="0043255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(5x+15)</m:t>
                </m:r>
              </m:oMath>
            </m:oMathPara>
          </w:p>
          <w:p w:rsidR="0043255A" w:rsidRPr="0057506C" w:rsidRDefault="0043255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Therefore,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gives </w:t>
            </w:r>
            <m:oMath>
              <m:r>
                <w:rPr>
                  <w:rFonts w:ascii="Cambria Math" w:hAnsi="Cambria Math"/>
                  <w:lang w:val="en-US" w:eastAsia="en-US"/>
                </w:rPr>
                <m:t>x=2, 1, -3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7B76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1+2y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3+3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  <w:p w:rsidR="00FD763B" w:rsidRPr="0057506C" w:rsidRDefault="00FD763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FD763B" w:rsidRPr="0057506C" w:rsidRDefault="00FD763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0C36F9" w:rsidRPr="0057506C" w:rsidRDefault="000C36F9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:rsidR="00FD763B" w:rsidRPr="0057506C" w:rsidRDefault="000C36F9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den>
                    </m:f>
                  </m:e>
                </m:d>
              </m:oMath>
            </m:oMathPara>
          </w:p>
          <w:p w:rsidR="000C36F9" w:rsidRPr="0057506C" w:rsidRDefault="000C36F9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Hence, the given equation gives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=-3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7362C" w:rsidRPr="0057506C" w:rsidRDefault="0027362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We have,</w:t>
            </w:r>
          </w:p>
          <w:p w:rsidR="00281205" w:rsidRPr="00281205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b-c</m:t>
                    </m:r>
                  </m:e>
                </m:d>
              </m:oMath>
            </m:oMathPara>
          </w:p>
          <w:p w:rsidR="00567B76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c-a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a+b+c</m:t>
                  </m:r>
                </m:e>
              </m:d>
            </m:oMath>
            <w:r w:rsidR="0027362C" w:rsidRPr="0057506C">
              <w:rPr>
                <w:rFonts w:ascii="Cambria Math" w:hAnsi="Cambria Math"/>
                <w:lang w:val="en-US" w:eastAsia="en-US"/>
              </w:rPr>
              <w:t xml:space="preserve">    (1)</w:t>
            </w:r>
          </w:p>
          <w:p w:rsidR="00414BB0" w:rsidRPr="0057506C" w:rsidRDefault="00414B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Also,</w:t>
            </w:r>
          </w:p>
          <w:p w:rsidR="00414BB0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414BB0" w:rsidRPr="0057506C" w:rsidRDefault="00414B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=abc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="0027362C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(taking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="0027362C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)</w:t>
            </w:r>
          </w:p>
          <w:p w:rsidR="00414BB0" w:rsidRPr="0057506C" w:rsidRDefault="00414B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27362C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(Multiplying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by </w:t>
            </w:r>
            <m:oMath>
              <m:r>
                <w:rPr>
                  <w:rFonts w:ascii="Cambria Math" w:hAnsi="Cambria Math"/>
                  <w:lang w:val="en-US" w:eastAsia="en-US"/>
                </w:rPr>
                <m:t>abc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)</w:t>
            </w:r>
          </w:p>
          <w:p w:rsidR="00414BB0" w:rsidRPr="0057506C" w:rsidRDefault="00414B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</m:mr>
                    </m:m>
                  </m:e>
                </m:d>
              </m:oMath>
            </m:oMathPara>
          </w:p>
          <w:p w:rsidR="00414BB0" w:rsidRPr="0057506C" w:rsidRDefault="00414B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Then,</w:t>
            </w:r>
          </w:p>
          <w:p w:rsidR="00414BB0" w:rsidRPr="00281205" w:rsidRDefault="00414BB0" w:rsidP="007A039E">
            <w:pPr>
              <w:spacing w:line="276" w:lineRule="auto"/>
              <w:contextualSpacing/>
              <w:rPr>
                <w:rFonts w:ascii="Cambria Math" w:hAnsi="Cambria Math"/>
                <w:sz w:val="18"/>
                <w:szCs w:val="18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 w:eastAsia="en-US"/>
                  </w:rPr>
                  <m:t>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x-a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x-b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x-c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x-b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x-c</m:t>
                              </m: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x-c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x-a</m:t>
                              </m: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x-a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x-b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:rsidR="00414BB0" w:rsidRPr="0057506C" w:rsidRDefault="00414B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b-c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(3x-a-b-c)</m:t>
                </m:r>
              </m:oMath>
            </m:oMathPara>
          </w:p>
          <w:p w:rsidR="00414BB0" w:rsidRPr="0057506C" w:rsidRDefault="00414B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 given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all different,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D=0</m:t>
              </m:r>
            </m:oMath>
          </w:p>
          <w:p w:rsidR="00414BB0" w:rsidRPr="0057506C" w:rsidRDefault="00414BB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(a+b+c)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For the given homogeneous system of equations to have non-</w:t>
            </w:r>
            <w:r w:rsidR="00485000" w:rsidRPr="0057506C">
              <w:rPr>
                <w:rFonts w:ascii="Cambria Math" w:hAnsi="Cambria Math"/>
                <w:lang w:val="en-US" w:eastAsia="en-US"/>
              </w:rPr>
              <w:t>z</w:t>
            </w:r>
            <w:r w:rsidRPr="0057506C">
              <w:rPr>
                <w:rFonts w:ascii="Cambria Math" w:hAnsi="Cambria Math"/>
                <w:lang w:val="en-US" w:eastAsia="en-US"/>
              </w:rPr>
              <w:t>ero solution, determinant of coefficient matrix should be zero, i.e.,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-k+1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+k-k-1=0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⇒k=±1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10522E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D=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.+6&gt;0</m:t>
                      </m:r>
                    </m:e>
                  </m:func>
                </m:e>
              </m:func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. 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>D&gt;0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only trivial solution is</w:t>
            </w:r>
            <w:r w:rsidR="009830B2" w:rsidRPr="0057506C">
              <w:rPr>
                <w:rFonts w:ascii="Cambria Math" w:hAnsi="Cambria Math"/>
                <w:lang w:val="en-US" w:eastAsia="en-US"/>
              </w:rPr>
              <w:t xml:space="preserve"> p</w:t>
            </w:r>
            <w:r w:rsidRPr="0057506C">
              <w:rPr>
                <w:rFonts w:ascii="Cambria Math" w:hAnsi="Cambria Math"/>
                <w:lang w:val="en-US" w:eastAsia="en-US"/>
              </w:rPr>
              <w:t>ossible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A12AA" w:rsidRPr="0057506C" w:rsidRDefault="003A12A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330EF3" w:rsidRPr="0057506C">
              <w:rPr>
                <w:rFonts w:ascii="Cambria Math" w:hAnsi="Cambria Math"/>
                <w:lang w:val="en-US" w:eastAsia="en-US"/>
              </w:rPr>
              <w:t xml:space="preserve"> reduce the determ</w:t>
            </w:r>
            <w:r w:rsidRPr="0057506C">
              <w:rPr>
                <w:rFonts w:ascii="Cambria Math" w:hAnsi="Cambria Math"/>
                <w:lang w:val="en-US" w:eastAsia="en-US"/>
              </w:rPr>
              <w:t>inant to</w:t>
            </w:r>
          </w:p>
          <w:p w:rsidR="003A12AA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-2x+1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3A12AA" w:rsidRPr="0057506C" w:rsidRDefault="003A12A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x-1-2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(x-3)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</w:t>
            </w:r>
          </w:p>
          <w:p w:rsidR="003A12AA" w:rsidRPr="0057506C" w:rsidRDefault="003A12A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Which is clearly negative for </w:t>
            </w:r>
            <m:oMath>
              <m:r>
                <w:rPr>
                  <w:rFonts w:ascii="Cambria Math" w:hAnsi="Cambria Math"/>
                  <w:lang w:val="en-US" w:eastAsia="en-US"/>
                </w:rPr>
                <m:t>x&lt;1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the given determinant be equal to </w:t>
            </w:r>
            <m:oMath>
              <m:r>
                <w:rPr>
                  <w:rFonts w:ascii="Cambria Math" w:hAnsi="Cambria Math"/>
                  <w:lang w:val="en-US" w:eastAsia="en-US"/>
                </w:rPr>
                <m:t>∆(x)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. Then, 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5A+4B+3C+2D+E=∆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(1)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Now,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2F501B" w:rsidRPr="0057506C">
              <w:rPr>
                <w:rFonts w:ascii="Cambria Math" w:hAnsi="Cambria Math"/>
                <w:lang w:val="en-US" w:eastAsia="en-US"/>
              </w:rPr>
              <w:t xml:space="preserve"> are identical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=-17+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12+1-1-6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=-11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33310" w:rsidRPr="0057506C" w:rsidRDefault="00D46965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1    4    9    16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4   9   16   25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9  16   25   36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16   25  36  49</m:t>
                      </m:r>
                    </m:e>
                  </m:eqArr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0C0ECF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D46965" w:rsidRPr="0057506C" w:rsidRDefault="00D46965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1   4    9   16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4   9   16   25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5    7   9    11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15  21  27  33</m:t>
                        </m:r>
                      </m:e>
                    </m:eqArr>
                  </m:e>
                </m:d>
              </m:oMath>
            </m:oMathPara>
          </w:p>
          <w:p w:rsidR="00D46965" w:rsidRPr="0057506C" w:rsidRDefault="00D46965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=3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1   4    9   16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4   9   16   25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5    7   9    11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5    7    9    11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0C0ECF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E03A7" w:rsidRPr="0057506C" w:rsidRDefault="00BE03A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total number of third-order determinants is </w:t>
            </w:r>
            <m:oMath>
              <m:r>
                <w:rPr>
                  <w:rFonts w:ascii="Cambria Math" w:hAnsi="Cambria Math"/>
                  <w:lang w:val="en-US" w:eastAsia="en-US"/>
                </w:rPr>
                <m:t>9!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Since the </w:t>
            </w:r>
            <w:r w:rsidR="0083111C" w:rsidRPr="0057506C">
              <w:rPr>
                <w:rFonts w:ascii="Cambria Math" w:hAnsi="Cambria Math"/>
                <w:lang w:val="en-US" w:eastAsia="en-US"/>
              </w:rPr>
              <w:t>n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umber of determinants is even and in which there are </w:t>
            </w:r>
            <m:oMath>
              <m:r>
                <w:rPr>
                  <w:rFonts w:ascii="Cambria Math" w:hAnsi="Cambria Math"/>
                  <w:lang w:val="en-US" w:eastAsia="en-US"/>
                </w:rPr>
                <m:t>9!/2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pairs of</w:t>
            </w:r>
            <w:r w:rsidR="0083111C" w:rsidRPr="0057506C">
              <w:rPr>
                <w:rFonts w:ascii="Cambria Math" w:hAnsi="Cambria Math"/>
                <w:lang w:val="en-US" w:eastAsia="en-US"/>
              </w:rPr>
              <w:t xml:space="preserve"> d</w:t>
            </w:r>
            <w:r w:rsidRPr="0057506C">
              <w:rPr>
                <w:rFonts w:ascii="Cambria Math" w:hAnsi="Cambria Math"/>
                <w:lang w:val="en-US" w:eastAsia="en-US"/>
              </w:rPr>
              <w:t>eterminants which are obtained by changing two consecutive rows,</w:t>
            </w:r>
          </w:p>
          <w:p w:rsidR="00BE03A7" w:rsidRPr="0057506C" w:rsidRDefault="00BE03A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So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lang w:val="en-US" w:eastAsia="en-US"/>
                    </w:rPr>
                    <m:t>=0</m:t>
                  </m:r>
                </m:e>
              </m:nary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Let,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α-β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cos(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β-γ)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(γ-α)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α+β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(β+γ)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(γ+α)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α+β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(β+γ)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(γ+α)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It is clear that either </w:t>
            </w:r>
            <m:oMath>
              <m:r>
                <w:rPr>
                  <w:rFonts w:ascii="Cambria Math" w:hAnsi="Cambria Math"/>
                  <w:lang w:val="en-US" w:eastAsia="en-US"/>
                </w:rPr>
                <m:t>α=β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r>
                <w:rPr>
                  <w:rFonts w:ascii="Cambria Math" w:hAnsi="Cambria Math"/>
                  <w:lang w:val="en-US" w:eastAsia="en-US"/>
                </w:rPr>
                <m:t>β=γ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r>
                <w:rPr>
                  <w:rFonts w:ascii="Cambria Math" w:hAnsi="Cambria Math"/>
                  <w:lang w:val="en-US" w:eastAsia="en-US"/>
                </w:rPr>
                <m:t>γ=α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sufficient to make</w:t>
            </w:r>
            <w:r w:rsidR="00607DC4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. It is not necessary that triangle is equil</w:t>
            </w:r>
            <w:r w:rsidR="00020D44" w:rsidRPr="0057506C">
              <w:rPr>
                <w:rFonts w:ascii="Cambria Math" w:hAnsi="Cambria Math"/>
                <w:lang w:val="en-US" w:eastAsia="en-US"/>
              </w:rPr>
              <w:t xml:space="preserve">ateral. </w:t>
            </w:r>
            <w:r w:rsidRPr="0057506C">
              <w:rPr>
                <w:rFonts w:ascii="Cambria Math" w:hAnsi="Cambria Math"/>
                <w:lang w:val="en-US" w:eastAsia="en-US"/>
              </w:rPr>
              <w:t>Also, isosceles triangle can be obtuse one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DE5E7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given system is consistent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 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⇒c+bc-6b+b+2c+3bc=0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⇒3c+4bc-5b=0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5b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4b+3</m:t>
                    </m:r>
                  </m:den>
                </m:f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Now, 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c&lt;1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5b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4b+3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&lt;1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5b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4b+3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-1&lt;0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b-3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4b+3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&lt;0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, 3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 xml:space="preserve">=X,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 xml:space="preserve">=Y,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=Z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Then the given system of equation</w:t>
            </w:r>
            <w:r w:rsidR="003D1E6C" w:rsidRPr="0057506C">
              <w:rPr>
                <w:rFonts w:ascii="Cambria Math" w:hAnsi="Cambria Math"/>
                <w:lang w:val="en-US" w:eastAsia="en-US"/>
              </w:rPr>
              <w:t>s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X+Y-Z=1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X-Y+Z=1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-X+Y+Z=1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Coefficient determinant is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-1-1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-1(1-1)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=-4≠0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Hence, the given system of equation has unique solutions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57506C" w:rsidRDefault="00763A9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763A97" w:rsidRPr="0057506C" w:rsidRDefault="00763A9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15FD6" w:rsidRPr="0057506C" w:rsidRDefault="00215FD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 w:eastAsia="en-US"/>
                  </w:rPr>
                  <m:t>×4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</m:rad>
              </m:oMath>
            </m:oMathPara>
          </w:p>
          <w:p w:rsidR="00215FD6" w:rsidRPr="0057506C" w:rsidRDefault="00F50A88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=-16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r=2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sup>
                    </m:s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n-2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r-1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n-2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r=2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sub>
                    </m:sSub>
                  </m:e>
                </m:nary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r=0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e>
                </m:nary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1-2n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=2n-1+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522C2A" w:rsidRPr="0057506C" w:rsidRDefault="00522C2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522C2A" w:rsidRPr="0057506C" w:rsidRDefault="00522C2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522C2A" w:rsidRPr="0057506C" w:rsidRDefault="00522C2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522C2A" w:rsidRPr="0057506C" w:rsidRDefault="00522C2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</w:t>
            </w:r>
            <w:r w:rsidR="00172840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522C2A" w:rsidRPr="0057506C" w:rsidRDefault="00522C2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m+1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m+1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  <w:p w:rsidR="00522C2A" w:rsidRPr="0057506C" w:rsidRDefault="00522C2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=m+1-m</m:t>
                </m:r>
              </m:oMath>
            </m:oMathPara>
          </w:p>
          <w:p w:rsidR="00522C2A" w:rsidRPr="0057506C" w:rsidRDefault="00522C2A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Multiplying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by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by </w:t>
            </w:r>
            <m:oMath>
              <m:r>
                <w:rPr>
                  <w:rFonts w:ascii="Cambria Math" w:hAnsi="Cambria Math"/>
                  <w:lang w:val="en-US" w:eastAsia="en-US"/>
                </w:rPr>
                <m:t>y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by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xy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Taking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607DC4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respectively,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Using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have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+1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Using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+1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Hence,</w:t>
            </w:r>
            <w:r w:rsidR="00607DC4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=10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Therefore, the ordered triplets are (2, 1, 1,), (1, 2, 1,), (1, 1, 2)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57506C" w:rsidRDefault="00A1672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A16721" w:rsidRPr="0057506C" w:rsidRDefault="00A1672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+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EB00AE" w:rsidRPr="0057506C" w:rsidRDefault="00EB00AE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cot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cot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cot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cot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cot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cot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cot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cot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den>
                          </m:f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+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EB00AE" w:rsidRPr="0057506C" w:rsidRDefault="00EB00AE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EB00AE" w:rsidRPr="0057506C" w:rsidRDefault="00EB00AE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EB00AE" w:rsidRPr="0057506C" w:rsidRDefault="00EB00AE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∆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therefore</w:t>
            </w:r>
          </w:p>
          <w:p w:rsidR="00EB00AE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cot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cot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</m:e>
              </m:func>
            </m:oMath>
            <w:r w:rsidR="00EB00AE" w:rsidRPr="0057506C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cot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cot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oMath>
            <w:r w:rsidR="00EB00AE" w:rsidRPr="0057506C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oMath>
          </w:p>
          <w:p w:rsidR="00EB00AE" w:rsidRPr="0057506C" w:rsidRDefault="00EB00AE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Hence, the triangle is definitely isosceles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Taking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x-1</m:t>
                  </m:r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(x-1)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x-1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Thus ,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500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7062B" w:rsidRPr="0057506C" w:rsidRDefault="00F7062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1B07F0"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even natural numbers, each</w:t>
            </w:r>
            <w:r w:rsidR="00582F2E" w:rsidRPr="0057506C">
              <w:rPr>
                <w:rFonts w:ascii="Cambria Math" w:hAnsi="Cambria Math"/>
                <w:lang w:val="en-US" w:eastAsia="en-US"/>
              </w:rPr>
              <w:t xml:space="preserve"> o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divisible by 2. 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i=1, 2, 3.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Thus,</w:t>
            </w:r>
          </w:p>
          <w:p w:rsidR="00F7062B" w:rsidRPr="0057506C" w:rsidRDefault="0034344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=2m</m:t>
                </m:r>
              </m:oMath>
            </m:oMathPara>
          </w:p>
          <w:p w:rsidR="00343446" w:rsidRPr="0057506C" w:rsidRDefault="0034344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m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some natural number. Thus,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divisible by 2.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</m:oMath>
            <w:r w:rsidR="00582F2E" w:rsidRPr="0057506C">
              <w:rPr>
                <w:rFonts w:ascii="Cambria Math" w:hAnsi="Cambria Math"/>
                <w:lang w:val="en-US" w:eastAsia="en-US"/>
              </w:rPr>
              <w:t xml:space="preserve"> m</w:t>
            </w:r>
            <w:r w:rsidRPr="0057506C">
              <w:rPr>
                <w:rFonts w:ascii="Cambria Math" w:hAnsi="Cambria Math"/>
                <w:lang w:val="en-US" w:eastAsia="en-US"/>
              </w:rPr>
              <w:t>ay not be divisible by 4 can be seen by taking the three numbers as</w:t>
            </w:r>
            <w:r w:rsidR="00582F2E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>112, 122 and 134. Note that</w:t>
            </w:r>
          </w:p>
          <w:p w:rsidR="00343446" w:rsidRPr="0057506C" w:rsidRDefault="0034344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343446" w:rsidRPr="0057506C" w:rsidRDefault="0034344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Which </w:t>
            </w:r>
            <w:r w:rsidR="00582F2E" w:rsidRPr="0057506C">
              <w:rPr>
                <w:rFonts w:ascii="Cambria Math" w:hAnsi="Cambria Math"/>
                <w:lang w:val="en-US" w:eastAsia="en-US"/>
              </w:rPr>
              <w:t>is divisible by 2 but not by 4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For no solution or infinitely many solutions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-α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1-α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-2α+2=0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+α-2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α+2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α=1, 1, -2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But for </w:t>
            </w:r>
            <m:oMath>
              <m:r>
                <w:rPr>
                  <w:rFonts w:ascii="Cambria Math" w:hAnsi="Cambria Math"/>
                  <w:lang w:val="en-US" w:eastAsia="en-US"/>
                </w:rPr>
                <m:t>α=1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there are infinite solutions. When </w:t>
            </w:r>
            <m:oMath>
              <m:r>
                <w:rPr>
                  <w:rFonts w:ascii="Cambria Math" w:hAnsi="Cambria Math"/>
                  <w:lang w:val="en-US" w:eastAsia="en-US"/>
                </w:rPr>
                <m:t>α=-2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we</w:t>
            </w:r>
            <w:r w:rsidR="00DE5E76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>have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-2x-y-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=-3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x+2y-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=-3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x-y+2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=-3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Adding, we get </w:t>
            </w:r>
            <m:oMath>
              <m:r>
                <w:rPr>
                  <w:rFonts w:ascii="Cambria Math" w:hAnsi="Cambria Math"/>
                  <w:lang w:val="en-US" w:eastAsia="en-US"/>
                </w:rPr>
                <m:t>0=-9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which is not true. Hence there is no solution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Since the system has non-trivial solution,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∴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i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1-a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1-b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1-b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1-c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1-c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Dividing throughout by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1-a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1-b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(1-c)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1-c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1-c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-1+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1-c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1-a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1-c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1-a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57506C" w:rsidRDefault="0021637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16372" w:rsidRPr="0057506C" w:rsidRDefault="0021637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16372" w:rsidRPr="0057506C" w:rsidRDefault="0021637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abc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  <w:p w:rsidR="00216372" w:rsidRPr="0057506C" w:rsidRDefault="0021637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Now, 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1349E6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we get</w:t>
            </w:r>
          </w:p>
          <w:p w:rsidR="00216372" w:rsidRPr="0057506C" w:rsidRDefault="0021637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abc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abc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16372" w:rsidRPr="0057506C" w:rsidRDefault="0021637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-2c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-2b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   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]</m:t>
                </m:r>
              </m:oMath>
            </m:oMathPara>
          </w:p>
          <w:p w:rsidR="001349E6" w:rsidRPr="0057506C" w:rsidRDefault="006C086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Taking 2 common from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 xml:space="preserve">and applying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 xml:space="preserve">and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e>
                </m:mr>
              </m:m>
              <m:r>
                <w:rPr>
                  <w:rFonts w:ascii="Cambria Math" w:hAnsi="Cambria Math"/>
                  <w:lang w:val="en-US" w:eastAsia="en-US"/>
                </w:rPr>
                <m:t xml:space="preserve"> </m:t>
              </m:r>
            </m:oMath>
          </w:p>
          <w:p w:rsidR="006C0867" w:rsidRPr="0057506C" w:rsidRDefault="006C086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Evaluating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6C0867" w:rsidRPr="0057506C" w:rsidRDefault="006C086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∆=2[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)]</m:t>
                </m:r>
              </m:oMath>
            </m:oMathPara>
          </w:p>
          <w:p w:rsidR="006C0867" w:rsidRPr="0057506C" w:rsidRDefault="006C086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6C0867" w:rsidRPr="0057506C" w:rsidRDefault="006C086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k=4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given determinant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obtained by corresponding co-factors</w:t>
            </w:r>
            <w:r w:rsidR="00EA5602" w:rsidRPr="0057506C">
              <w:rPr>
                <w:rFonts w:ascii="Cambria Math" w:hAnsi="Cambria Math"/>
                <w:lang w:val="en-US" w:eastAsia="en-US"/>
              </w:rPr>
              <w:t xml:space="preserve"> o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f determinant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10522E" w:rsidRPr="0057506C">
              <w:rPr>
                <w:rFonts w:ascii="Cambria Math" w:hAnsi="Cambria Math"/>
                <w:lang w:val="en-US" w:eastAsia="en-US"/>
              </w:rPr>
              <w:t>;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hence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. Now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4A3D9C" w:rsidRPr="0057506C" w:rsidRDefault="004A3D9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Since for </w:t>
            </w:r>
            <m:oMath>
              <m:r>
                <w:rPr>
                  <w:rFonts w:ascii="Cambria Math" w:hAnsi="Cambria Math"/>
                  <w:lang w:val="en-US" w:eastAsia="en-US"/>
                </w:rPr>
                <m:t>x=0,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the determinant reduces to the determinant</w:t>
            </w:r>
            <w:r w:rsidR="00F61C6C" w:rsidRPr="0057506C">
              <w:rPr>
                <w:rFonts w:ascii="Cambria Math" w:hAnsi="Cambria Math"/>
                <w:lang w:val="en-US" w:eastAsia="en-US"/>
              </w:rPr>
              <w:t xml:space="preserve"> o</w:t>
            </w:r>
            <w:r w:rsidRPr="0057506C">
              <w:rPr>
                <w:rFonts w:ascii="Cambria Math" w:hAnsi="Cambria Math"/>
                <w:lang w:val="en-US" w:eastAsia="en-US"/>
              </w:rPr>
              <w:t>f a skew-symmetric matrix of</w:t>
            </w:r>
            <w:r w:rsidR="000C0ECF" w:rsidRPr="0057506C">
              <w:rPr>
                <w:rFonts w:ascii="Cambria Math" w:hAnsi="Cambria Math"/>
                <w:lang w:val="en-US" w:eastAsia="en-US"/>
              </w:rPr>
              <w:t xml:space="preserve"> odd order which is always zero</w:t>
            </w:r>
            <w:r w:rsidR="00F61C6C" w:rsidRPr="0057506C">
              <w:rPr>
                <w:rFonts w:ascii="Cambria Math" w:hAnsi="Cambria Math"/>
                <w:lang w:val="en-US" w:eastAsia="en-US"/>
              </w:rPr>
              <w:t>, h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ence </w:t>
            </w:r>
            <m:oMath>
              <m:r>
                <w:rPr>
                  <w:rFonts w:ascii="Cambria Math" w:hAnsi="Cambria Math"/>
                  <w:lang w:val="en-US" w:eastAsia="en-US"/>
                </w:rPr>
                <m:t>x=0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the solution of the given equation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Using the sum property,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r=0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r=0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m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(2r-1)</m:t>
                                  </m:r>
                                </m:e>
                              </m:nary>
                            </m:e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r=0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 xml:space="preserve"> 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m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r=0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m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</m:nary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m+1</m:t>
                              </m:r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(m)</m:t>
                                  </m:r>
                                </m:e>
                              </m:func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(m+1)</m:t>
                                  </m:r>
                                </m:e>
                              </m:func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But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US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lang w:val="en-US" w:eastAsia="en-US"/>
                    </w:rPr>
                    <m:t>(2r-1)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2m-1-1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US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r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m</m:t>
                  </m:r>
                </m:sup>
              </m:sSup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US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lang w:val="en-US" w:eastAsia="en-US"/>
                    </w:rPr>
                    <m:t>1=m+1</m:t>
                  </m:r>
                </m:e>
              </m:nary>
            </m:oMath>
            <w:r w:rsidR="002D26D1" w:rsidRPr="0057506C">
              <w:rPr>
                <w:rFonts w:ascii="Cambria Math" w:hAnsi="Cambria Math"/>
                <w:lang w:val="en-US" w:eastAsia="en-US"/>
              </w:rPr>
              <w:t>. Therefore,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r=0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nary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m+1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m+1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(m)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(m+1)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Therefore,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 roots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1, 1, ω, ω,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As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in G.P. with common ration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α, β, γ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in</w:t>
            </w:r>
            <w:r w:rsidR="008D0BE4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G.P. having common ratio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 a≠0, α≠0, b=a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 c=a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en-US"/>
                </w:rPr>
                <m:t>,β=a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 γ=a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Also the system of equation h</w:t>
            </w:r>
            <w:r w:rsidR="008D0BE4" w:rsidRPr="0057506C">
              <w:rPr>
                <w:rFonts w:ascii="Cambria Math" w:hAnsi="Cambria Math"/>
                <w:lang w:val="en-US" w:eastAsia="en-US"/>
              </w:rPr>
              <w:t>as only zero (trivial) solution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)≠0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≠1,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≠1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given determinant, on simplification, gives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1    0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1    0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1    0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--2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1    0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1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1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1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1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0</m:t>
                        </m:r>
                      </m:e>
                    </m:eqArr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=0×0=0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>A+B+C=π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iπ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π+i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π=-1</m:t>
                      </m:r>
                    </m:e>
                  </m:func>
                </m:e>
              </m:func>
            </m:oMath>
            <w:r w:rsidR="0009500E" w:rsidRPr="0057506C">
              <w:rPr>
                <w:rFonts w:ascii="Cambria Math" w:hAnsi="Cambria Math"/>
                <w:lang w:val="en-US" w:eastAsia="en-US"/>
              </w:rPr>
              <w:t>,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i(B+C)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i(π-A)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iA</m:t>
                  </m:r>
                </m:sup>
              </m:sSup>
            </m:oMath>
            <w:r w:rsidR="0009500E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-i(B+C)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iA</m:t>
                  </m:r>
                </m:sup>
              </m:sSup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By taking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iA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iB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iC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09500E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respectively,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We have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iA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-i(A+C)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-i(A+B)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-i(B+C)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iB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-i(A+B)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-i(B+C)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-i(A+C)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iC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iA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iB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iC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iA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iB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iC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iA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iB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iC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By taking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iA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iB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iC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09500E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respectively,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We have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=x+iy</m:t>
              </m:r>
            </m:oMath>
            <w:r w:rsidR="002266E0" w:rsidRPr="0057506C">
              <w:rPr>
                <w:rFonts w:ascii="Cambria Math" w:hAnsi="Cambria Math"/>
                <w:lang w:val="en-US" w:eastAsia="en-US"/>
              </w:rPr>
              <w:t xml:space="preserve">   (given)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⇒-3i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=x+iy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⇒x+iy=0+i0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⇒x=y=0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7362C" w:rsidRPr="0057506C" w:rsidRDefault="0027362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given determinant is</w:t>
            </w:r>
          </w:p>
          <w:p w:rsidR="00567B76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p+r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p+r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+2q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-r</m:t>
                          </m:r>
                        </m:e>
                      </m:mr>
                    </m:m>
                  </m:e>
                </m:d>
              </m:oMath>
            </m:oMathPara>
          </w:p>
          <w:p w:rsidR="00955DED" w:rsidRPr="0057506C" w:rsidRDefault="00955DED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(Using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2q=p+r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)</w:t>
            </w:r>
          </w:p>
          <w:p w:rsidR="00955DED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(2-1)+p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(2-1 )+q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p+r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p+r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+2q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-r</m:t>
                          </m:r>
                        </m:e>
                      </m:mr>
                    </m:m>
                  </m:e>
                </m:d>
              </m:oMath>
            </m:oMathPara>
          </w:p>
          <w:p w:rsidR="00955DED" w:rsidRPr="0057506C" w:rsidRDefault="0027362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p+r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p+r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+2q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  (∵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qa</m:t>
                          </m:r>
                        </m:e>
                      </m:mr>
                    </m:m>
                  </m:e>
                </m:d>
              </m:oMath>
            </m:oMathPara>
          </w:p>
          <w:p w:rsidR="005A207B" w:rsidRPr="0057506C" w:rsidRDefault="005A207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=pqr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-3abc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-abc(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-3pqr)</m:t>
                </m:r>
              </m:oMath>
            </m:oMathPara>
          </w:p>
          <w:p w:rsidR="005A207B" w:rsidRPr="0057506C" w:rsidRDefault="005A207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=pqr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a+b+c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-ab-bc-ca)</m:t>
                </m:r>
              </m:oMath>
            </m:oMathPara>
          </w:p>
          <w:p w:rsidR="005A207B" w:rsidRPr="0057506C" w:rsidRDefault="005A207B" w:rsidP="007A039E">
            <w:pPr>
              <w:spacing w:line="276" w:lineRule="auto"/>
              <w:contextualSpacing/>
              <w:jc w:val="both"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-abc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p+q+r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-pq-qr-pr</m:t>
                    </m:r>
                  </m:e>
                </m:d>
              </m:oMath>
            </m:oMathPara>
          </w:p>
          <w:p w:rsidR="009A29B7" w:rsidRPr="0057506C" w:rsidRDefault="009A29B7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B6CD1" w:rsidRPr="0057506C" w:rsidRDefault="001B6C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c, d, e, f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in G</w:t>
            </w:r>
            <w:r w:rsidR="00576059" w:rsidRPr="0057506C">
              <w:rPr>
                <w:rFonts w:ascii="Cambria Math" w:hAnsi="Cambria Math"/>
                <w:lang w:val="en-US" w:eastAsia="en-US"/>
              </w:rPr>
              <w:t>.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P. and if </w:t>
            </w:r>
            <m:oMath>
              <m:r>
                <w:rPr>
                  <w:rFonts w:ascii="Cambria Math" w:hAnsi="Cambria Math"/>
                  <w:lang w:val="en-US" w:eastAsia="en-US"/>
                </w:rPr>
                <m:t>r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the common ratio</w:t>
            </w:r>
            <w:r w:rsidR="00576059" w:rsidRPr="0057506C">
              <w:rPr>
                <w:rFonts w:ascii="Cambria Math" w:hAnsi="Cambria Math"/>
                <w:lang w:val="en-US" w:eastAsia="en-US"/>
              </w:rPr>
              <w:t xml:space="preserve"> o</w:t>
            </w:r>
            <w:r w:rsidRPr="0057506C">
              <w:rPr>
                <w:rFonts w:ascii="Cambria Math" w:hAnsi="Cambria Math"/>
                <w:lang w:val="en-US" w:eastAsia="en-US"/>
              </w:rPr>
              <w:t>f the G.P., then</w:t>
            </w:r>
          </w:p>
          <w:p w:rsidR="001B6CD1" w:rsidRPr="0057506C" w:rsidRDefault="001B6C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b=ar</m:t>
                </m:r>
              </m:oMath>
            </m:oMathPara>
          </w:p>
          <w:p w:rsidR="001B6CD1" w:rsidRPr="0057506C" w:rsidRDefault="001B6C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c=a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1B6CD1" w:rsidRPr="0057506C" w:rsidRDefault="001B6C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d=a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1B6CD1" w:rsidRPr="0057506C" w:rsidRDefault="001B6C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e=a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</m:oMath>
            </m:oMathPara>
          </w:p>
          <w:p w:rsidR="001B6CD1" w:rsidRPr="0057506C" w:rsidRDefault="001B6C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</m:t>
                    </m:r>
                  </m:sup>
                </m:sSup>
              </m:oMath>
            </m:oMathPara>
          </w:p>
          <w:p w:rsidR="001B6CD1" w:rsidRPr="0057506C" w:rsidRDefault="001B6C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Therefore, given determinant is</w:t>
            </w:r>
          </w:p>
          <w:p w:rsidR="001B6C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6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8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10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  <w:p w:rsidR="001B6C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=a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  <w:p w:rsidR="001B6CD1" w:rsidRPr="0057506C" w:rsidRDefault="001B6C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[</w:t>
            </w:r>
            <m:oMath>
              <m:r>
                <w:rPr>
                  <w:rFonts w:ascii="Cambria Math" w:hAnsi="Cambria Math"/>
                  <w:lang w:val="en-US" w:eastAsia="en-US"/>
                </w:rPr>
                <m:t>∵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are identical]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given system of equations will have a non-trivial solution if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α+c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Operating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αab+c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αb+ab+aα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=0⇒α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bc+ca+ab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+abc=0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α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den>
                  </m:f>
                </m:e>
              </m:d>
            </m:oMath>
            <w:r w:rsidR="00DE5E76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  </w:t>
            </w:r>
            <m:oMath>
              <m:r>
                <w:rPr>
                  <w:rFonts w:ascii="Cambria Math" w:hAnsi="Cambria Math"/>
                  <w:lang w:val="en-US" w:eastAsia="en-US"/>
                </w:rPr>
                <m:t>(∵a, b, c≠0)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57506C" w:rsidRDefault="00BC2B4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  <w:p w:rsidR="00BC2B43" w:rsidRPr="0057506C" w:rsidRDefault="00BC2B4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a+b+c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-ab-bc-ca</m:t>
                    </m:r>
                  </m:e>
                </m:d>
              </m:oMath>
            </m:oMathPara>
          </w:p>
          <w:p w:rsidR="00BC2B43" w:rsidRPr="0057506C" w:rsidRDefault="00BC2B4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a+b+c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BC2B43" w:rsidRPr="0057506C" w:rsidRDefault="00BC2B4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⇒a+b+c=0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or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a=b=c</m:t>
              </m:r>
            </m:oMath>
          </w:p>
          <w:p w:rsidR="00BC2B43" w:rsidRPr="0057506C" w:rsidRDefault="00BC2B4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a+b+c=0,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we have</w:t>
            </w:r>
          </w:p>
          <w:p w:rsidR="00BC2B43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2θ+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3θ=0</m:t>
                          </m:r>
                        </m:e>
                      </m:func>
                    </m:e>
                  </m:func>
                </m:e>
              </m:func>
            </m:oMath>
            <w:r w:rsidR="00BC2B43"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2θ+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3θ=0</m:t>
                          </m:r>
                        </m:e>
                      </m:func>
                    </m:e>
                  </m:func>
                </m:e>
              </m:func>
            </m:oMath>
          </w:p>
          <w:p w:rsidR="00BC2B43" w:rsidRPr="0057506C" w:rsidRDefault="00BC2B4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2θ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θ+1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 xml:space="preserve">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and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2θ(1-2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 w:eastAsia="en-US"/>
                        </w:rPr>
                        <m:t>)</m:t>
                      </m:r>
                    </m:e>
                  </m:func>
                </m:e>
              </m:func>
            </m:oMath>
            <w:r w:rsidRPr="0057506C">
              <w:rPr>
                <w:rFonts w:ascii="Cambria Math" w:hAnsi="Cambria Math"/>
                <w:lang w:val="en-US" w:eastAsia="en-US"/>
              </w:rPr>
              <w:t>=0   (i)</w:t>
            </w:r>
          </w:p>
          <w:p w:rsidR="000B12FB" w:rsidRPr="0057506C" w:rsidRDefault="00BC2B4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Which is not possible 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2θ=0</m:t>
                  </m:r>
                </m:e>
              </m:func>
            </m:oMath>
            <w:r w:rsidR="000B12FB" w:rsidRPr="0057506C">
              <w:rPr>
                <w:rFonts w:ascii="Cambria Math" w:hAnsi="Cambria Math"/>
                <w:lang w:val="en-US" w:eastAsia="en-US"/>
              </w:rPr>
              <w:t xml:space="preserve"> gives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2θ≠0</m:t>
                  </m:r>
                </m:e>
              </m:func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 w:eastAsia="en-US"/>
                </w:rPr>
                <m:t>≠1/2</m:t>
              </m:r>
            </m:oMath>
            <w:r w:rsidR="000B12FB" w:rsidRPr="0057506C">
              <w:rPr>
                <w:rFonts w:ascii="Cambria Math" w:hAnsi="Cambria Math"/>
                <w:lang w:val="en-US" w:eastAsia="en-US"/>
              </w:rPr>
              <w:t xml:space="preserve">.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θ=-1/2</m:t>
                  </m:r>
                </m:e>
              </m:func>
            </m:oMath>
            <w:r w:rsidR="000B12FB" w:rsidRPr="0057506C">
              <w:rPr>
                <w:rFonts w:ascii="Cambria Math" w:hAnsi="Cambria Math"/>
                <w:lang w:val="en-US" w:eastAsia="en-US"/>
              </w:rPr>
              <w:t xml:space="preserve"> gives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2θ≠0,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θ≠1/2</m:t>
                      </m:r>
                    </m:e>
                  </m:func>
                </m:e>
              </m:func>
            </m:oMath>
            <w:r w:rsidR="00087AB3" w:rsidRPr="0057506C">
              <w:rPr>
                <w:rFonts w:ascii="Cambria Math" w:hAnsi="Cambria Math"/>
                <w:lang w:val="en-US" w:eastAsia="en-US"/>
              </w:rPr>
              <w:t>.</w:t>
            </w:r>
            <w:r w:rsidR="000B12FB" w:rsidRPr="0057506C">
              <w:rPr>
                <w:rFonts w:ascii="Cambria Math" w:hAnsi="Cambria Math"/>
                <w:lang w:val="en-US" w:eastAsia="en-US"/>
              </w:rPr>
              <w:t xml:space="preserve"> Therefore, Eq.</w:t>
            </w:r>
            <w:r w:rsidR="00087AB3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0B12FB" w:rsidRPr="0057506C">
              <w:rPr>
                <w:rFonts w:ascii="Cambria Math" w:hAnsi="Cambria Math"/>
                <w:lang w:val="en-US" w:eastAsia="en-US"/>
              </w:rPr>
              <w:t>(i)</w:t>
            </w:r>
            <w:r w:rsidR="00087AB3" w:rsidRPr="0057506C">
              <w:rPr>
                <w:rFonts w:ascii="Cambria Math" w:hAnsi="Cambria Math"/>
                <w:lang w:val="en-US" w:eastAsia="en-US"/>
              </w:rPr>
              <w:t xml:space="preserve"> does not hold simultaneously</w:t>
            </w:r>
          </w:p>
          <w:p w:rsidR="000B12FB" w:rsidRPr="0057506C" w:rsidRDefault="000B12FB" w:rsidP="007A039E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∴a+b+c≠0</m:t>
                </m:r>
              </m:oMath>
            </m:oMathPara>
          </w:p>
          <w:p w:rsidR="000B12FB" w:rsidRPr="0057506C" w:rsidRDefault="000B12FB" w:rsidP="007A039E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∴a=b=c</m:t>
                </m:r>
              </m:oMath>
            </m:oMathPara>
          </w:p>
          <w:p w:rsidR="000B12FB" w:rsidRPr="0057506C" w:rsidRDefault="00087AB3" w:rsidP="007A039E">
            <w:pPr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o</w:t>
            </w:r>
            <w:r w:rsidR="000B12FB" w:rsidRPr="0057506C">
              <w:rPr>
                <w:rFonts w:ascii="Cambria Math" w:hAnsi="Cambria Math"/>
                <w:lang w:val="en-US" w:eastAsia="en-US"/>
              </w:rPr>
              <w:t>r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iθ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-2iθ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3iθ</m:t>
                  </m:r>
                </m:sup>
              </m:sSup>
            </m:oMath>
          </w:p>
          <w:p w:rsidR="000B12FB" w:rsidRPr="0057506C" w:rsidRDefault="000B12FB" w:rsidP="007A039E">
            <w:pPr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Which is satisfied only by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iθ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i.e.,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θ=1,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θ=0</m:t>
                      </m:r>
                    </m:e>
                  </m:func>
                </m:e>
              </m:func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so </w:t>
            </w:r>
            <m:oMath>
              <m:r>
                <w:rPr>
                  <w:rFonts w:ascii="Cambria Math" w:hAnsi="Cambria Math"/>
                  <w:lang w:val="en-US" w:eastAsia="en-US"/>
                </w:rPr>
                <m:t>θ=2kπ, k∈</m:t>
              </m:r>
              <m:r>
                <m:rPr>
                  <m:scr m:val="script"/>
                </m:rPr>
                <w:rPr>
                  <w:rFonts w:ascii="Cambria Math" w:hAnsi="Cambria Math" w:cs="Calibri"/>
                  <w:lang w:val="en-US" w:eastAsia="en-US"/>
                </w:rPr>
                <m:t>Z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33310" w:rsidRPr="0057506C" w:rsidRDefault="00810E1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Taking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5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 from last row, we get</w:t>
            </w:r>
          </w:p>
          <w:p w:rsidR="00810E12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2n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a+1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2n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=0, ∀x∈R</m:t>
                </m:r>
              </m:oMath>
            </m:oMathPara>
          </w:p>
          <w:p w:rsidR="00810E12" w:rsidRPr="0057506C" w:rsidRDefault="00810E1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⇒a+1=n+2⇒a=n+1</m:t>
                </m:r>
              </m:oMath>
            </m:oMathPara>
          </w:p>
          <w:p w:rsidR="00810E12" w:rsidRPr="0057506C" w:rsidRDefault="00810E1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(as it will make first and third row is identical)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We have,</w:t>
            </w:r>
          </w:p>
          <w:p w:rsidR="000D017D" w:rsidRPr="0057506C" w:rsidRDefault="000270B3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n+2</m:t>
                    </m:r>
                  </m:sub>
                </m:sSub>
              </m:oMath>
            </m:oMathPara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n+2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func>
              </m:oMath>
            </m:oMathPara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Similarly,</w:t>
            </w:r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n+4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n+5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func>
              </m:oMath>
            </m:oMathPara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n+7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n+8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func>
              </m:oMath>
            </m:oMathPara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Substituting these values in second column of determinant, we get</w:t>
            </w:r>
          </w:p>
          <w:p w:rsidR="000D017D" w:rsidRPr="0057506C" w:rsidRDefault="000D017D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log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n+2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n+5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n+5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n+6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n+6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n+8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n+8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1B4090" w:rsidRPr="0057506C" w:rsidRDefault="001B4090" w:rsidP="007A039E">
            <w:pPr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  [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Using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]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F4640" w:rsidRPr="0057506C" w:rsidRDefault="000F464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be the first term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d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be the common difference of </w:t>
            </w:r>
            <w:r w:rsidR="00582F2E" w:rsidRPr="0057506C">
              <w:rPr>
                <w:rFonts w:ascii="Cambria Math" w:hAnsi="Cambria Math"/>
                <w:lang w:val="en-US" w:eastAsia="en-US"/>
              </w:rPr>
              <w:t>c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orresponding </w:t>
            </w:r>
            <w:r w:rsidR="00EF6CE1" w:rsidRPr="0057506C">
              <w:rPr>
                <w:rFonts w:ascii="Cambria Math" w:hAnsi="Cambria Math"/>
                <w:lang w:val="en-US" w:eastAsia="en-US"/>
              </w:rPr>
              <w:t>A</w:t>
            </w:r>
            <w:r w:rsidR="00582F2E" w:rsidRPr="0057506C">
              <w:rPr>
                <w:rFonts w:ascii="Cambria Math" w:hAnsi="Cambria Math"/>
                <w:lang w:val="en-US" w:eastAsia="en-US"/>
              </w:rPr>
              <w:t>.</w:t>
            </w:r>
            <w:r w:rsidRPr="0057506C">
              <w:rPr>
                <w:rFonts w:ascii="Cambria Math" w:hAnsi="Cambria Math"/>
                <w:lang w:val="en-US" w:eastAsia="en-US"/>
              </w:rPr>
              <w:t>P. Then</w:t>
            </w:r>
          </w:p>
          <w:p w:rsidR="000F4640" w:rsidRPr="0057506C" w:rsidRDefault="000F464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1/x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1/y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1/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F4640" w:rsidRPr="001B2B3E" w:rsidRDefault="000F4640" w:rsidP="007A039E">
            <w:pPr>
              <w:spacing w:line="276" w:lineRule="auto"/>
              <w:contextualSpacing/>
              <w:rPr>
                <w:rFonts w:ascii="Cambria Math" w:hAnsi="Cambria Math"/>
                <w:sz w:val="18"/>
                <w:szCs w:val="18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 w:eastAsia="en-US"/>
                  </w:rPr>
                  <m:t>=xy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  <w:lang w:val="en-US" w:eastAsia="en-US"/>
                  </w:rPr>
                  <m:t>z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a+(p-1)d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a+(2q-1)d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a+(3r-1)d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2q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3r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F4640" w:rsidRPr="0057506C" w:rsidRDefault="000F464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then taking </w:t>
            </w:r>
            <m:oMath>
              <m:r>
                <w:rPr>
                  <w:rFonts w:ascii="Cambria Math" w:hAnsi="Cambria Math"/>
                  <w:lang w:val="en-US" w:eastAsia="en-US"/>
                </w:rPr>
                <m:t>d</m:t>
              </m:r>
            </m:oMath>
            <w:r w:rsidR="00582F2E" w:rsidRPr="0057506C">
              <w:rPr>
                <w:rFonts w:ascii="Cambria Math" w:hAnsi="Cambria Math"/>
                <w:lang w:val="en-US" w:eastAsia="en-US"/>
              </w:rPr>
              <w:t xml:space="preserve"> c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we get</w:t>
            </w:r>
          </w:p>
          <w:p w:rsidR="000F4640" w:rsidRPr="0057506C" w:rsidRDefault="000F4640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 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d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(p-1)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(2q-1)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(3r-1)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(p-1)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(2q-1)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(3r-1)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We have </w:t>
            </w:r>
            <m:oMath>
              <m:r>
                <w:rPr>
                  <w:rFonts w:ascii="Cambria Math" w:hAnsi="Cambria Math"/>
                  <w:lang w:val="en-US" w:eastAsia="en-US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mx</m:t>
                  </m:r>
                </m:e>
              </m:func>
            </m:oMath>
            <w:r w:rsidR="002F501B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therefore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=m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mx,</m:t>
                  </m:r>
                </m:e>
              </m:func>
              <m:r>
                <w:rPr>
                  <w:rFonts w:ascii="Cambria Math" w:hAnsi="Cambria Math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mx,</m:t>
                  </m:r>
                </m:e>
              </m:func>
            </m:oMath>
            <w:r w:rsidR="004E41A1" w:rsidRPr="0057506C">
              <w:rPr>
                <w:rFonts w:ascii="Cambria Math" w:hAnsi="Cambria Math"/>
                <w:lang w:val="en-US" w:eastAsia="en-US"/>
              </w:rPr>
              <w:t xml:space="preserve"> e</w:t>
            </w:r>
            <w:r w:rsidRPr="0057506C">
              <w:rPr>
                <w:rFonts w:ascii="Cambria Math" w:hAnsi="Cambria Math"/>
                <w:lang w:val="en-US" w:eastAsia="en-US"/>
              </w:rPr>
              <w:t>tc</w:t>
            </w:r>
          </w:p>
          <w:p w:rsidR="002D26D1" w:rsidRPr="0057506C" w:rsidRDefault="004E41A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 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6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7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8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6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7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8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=m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mx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33310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A466CF" w:rsidRPr="0057506C" w:rsidRDefault="00A466CF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A466CF" w:rsidRPr="0057506C" w:rsidRDefault="00A466CF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In the first determinant, apply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then</w:t>
            </w:r>
            <w:r w:rsidR="003E744C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-q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</w:p>
          <w:p w:rsidR="003E744C" w:rsidRPr="0057506C" w:rsidRDefault="00A466CF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In second determinant take </w:t>
            </w:r>
            <m:oMath>
              <m:r>
                <w:rPr>
                  <w:rFonts w:ascii="Cambria Math" w:hAnsi="Cambria Math"/>
                  <w:lang w:val="en-US" w:eastAsia="en-US"/>
                </w:rPr>
                <m:t>p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then apply</w:t>
            </w:r>
            <w:r w:rsidR="003E744C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="006105B1" w:rsidRPr="0057506C">
              <w:rPr>
                <w:rFonts w:ascii="Cambria Math" w:hAnsi="Cambria Math"/>
                <w:lang w:val="en-US" w:eastAsia="en-US"/>
              </w:rPr>
              <w:t xml:space="preserve">. Then take </w:t>
            </w:r>
            <m:oMath>
              <m:r>
                <w:rPr>
                  <w:rFonts w:ascii="Cambria Math" w:hAnsi="Cambria Math"/>
                  <w:lang w:val="en-US" w:eastAsia="en-US"/>
                </w:rPr>
                <m:t>q</m:t>
              </m:r>
            </m:oMath>
            <w:r w:rsidR="006105B1"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6105B1" w:rsidRPr="0057506C">
              <w:rPr>
                <w:rFonts w:ascii="Cambria Math" w:hAnsi="Cambria Math"/>
                <w:lang w:val="en-US" w:eastAsia="en-US"/>
              </w:rPr>
              <w:t xml:space="preserve"> and then apply</w:t>
            </w:r>
            <w:r w:rsidR="003E744C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6105B1" w:rsidRPr="0057506C">
              <w:rPr>
                <w:rFonts w:ascii="Cambria Math" w:hAnsi="Cambria Math"/>
                <w:lang w:val="en-US" w:eastAsia="en-US"/>
              </w:rPr>
              <w:t xml:space="preserve">. Finally taking </w:t>
            </w:r>
            <m:oMath>
              <m:r>
                <w:rPr>
                  <w:rFonts w:ascii="Cambria Math" w:hAnsi="Cambria Math"/>
                  <w:lang w:val="en-US" w:eastAsia="en-US"/>
                </w:rPr>
                <m:t>r</m:t>
              </m:r>
            </m:oMath>
            <w:r w:rsidR="006105B1"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3E744C" w:rsidRPr="0057506C">
              <w:rPr>
                <w:rFonts w:ascii="Cambria Math" w:hAnsi="Cambria Math"/>
                <w:lang w:val="en-US" w:eastAsia="en-US"/>
              </w:rPr>
              <w:t>,</w:t>
            </w:r>
            <w:r w:rsidR="006105B1" w:rsidRPr="0057506C">
              <w:rPr>
                <w:rFonts w:ascii="Cambria Math" w:hAnsi="Cambria Math"/>
                <w:lang w:val="en-US" w:eastAsia="en-US"/>
              </w:rPr>
              <w:t xml:space="preserve"> we have</w:t>
            </w:r>
          </w:p>
          <w:p w:rsidR="00A466CF" w:rsidRPr="0057506C" w:rsidRDefault="003E744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u</w:t>
            </w:r>
            <w:r w:rsidR="006105B1" w:rsidRPr="0057506C">
              <w:rPr>
                <w:rFonts w:ascii="Cambria Math" w:hAnsi="Cambria Math"/>
                <w:lang w:val="en-US" w:eastAsia="en-US"/>
              </w:rPr>
              <w:t xml:space="preserve">ltimately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1+pqr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D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7362C" w:rsidRPr="0057506C" w:rsidRDefault="0027362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We have,</w:t>
            </w:r>
          </w:p>
          <w:p w:rsidR="00567B76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=0+k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862B4" w:rsidRPr="0057506C" w:rsidRDefault="00D862B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b-c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(c-a)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C75BCC" w:rsidRPr="0057506C" w:rsidRDefault="000C5DF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first term of G.P. is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common ration is </w:t>
            </w:r>
            <m:oMath>
              <m:r>
                <w:rPr>
                  <w:rFonts w:ascii="Cambria Math" w:hAnsi="Cambria Math"/>
                  <w:lang w:val="en-US" w:eastAsia="en-US"/>
                </w:rPr>
                <m:t>R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. Then,</w:t>
            </w:r>
          </w:p>
          <w:p w:rsidR="000C5DFB" w:rsidRPr="0057506C" w:rsidRDefault="000C5DF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a=A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p-1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a=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</m:func>
                    </m:e>
                  </m:func>
                </m:e>
              </m:func>
            </m:oMath>
            <w:r w:rsidR="00B446C9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et</w:t>
            </w:r>
            <w:r w:rsidR="00EF6CE1" w:rsidRPr="0057506C">
              <w:rPr>
                <w:rFonts w:ascii="Cambria Math" w:hAnsi="Cambria Math"/>
                <w:lang w:val="en-US" w:eastAsia="en-US"/>
              </w:rPr>
              <w:t>c</w:t>
            </w:r>
          </w:p>
          <w:p w:rsidR="000C5DFB" w:rsidRPr="0057506C" w:rsidRDefault="000C5DF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A+(p-1)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A+(q-1)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A+(r-1)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C5DFB" w:rsidRPr="0057506C" w:rsidRDefault="000C5DF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(p-1)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(q-1)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(r-1)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 w:eastAsia="en-US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]</m:t>
              </m:r>
            </m:oMath>
          </w:p>
          <w:p w:rsidR="000C5DFB" w:rsidRPr="0057506C" w:rsidRDefault="000C5DF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</m:func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(p-1)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(q-1)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(r-1)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C5DFB" w:rsidRPr="0057506C" w:rsidRDefault="000C5DF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</m:func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 w:eastAsia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0C5DFB" w:rsidRPr="0057506C" w:rsidRDefault="000C5DF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Operating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on the L.H.S.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''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=m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''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⇒m=0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="0009500E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c-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c-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+z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c-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+z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ay+bx-xy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⇒cxy-xy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z+</m:t>
                </m:r>
                <m:r>
                  <w:rPr>
                    <w:rFonts w:ascii="Cambria Math" w:hAnsi="Cambria Math"/>
                    <w:lang w:val="en-US" w:eastAsia="en-US"/>
                  </w:rPr>
                  <m:t>ay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z+</m:t>
                </m:r>
                <m:r>
                  <w:rPr>
                    <w:rFonts w:ascii="Cambria Math" w:hAnsi="Cambria Math"/>
                    <w:lang w:val="en-US" w:eastAsia="en-US"/>
                  </w:rPr>
                  <m:t>bx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z-</m:t>
                </m:r>
                <m:r>
                  <w:rPr>
                    <w:rFonts w:ascii="Cambria Math" w:hAnsi="Cambria Math"/>
                    <w:lang w:val="en-US" w:eastAsia="en-US"/>
                  </w:rPr>
                  <m:t>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 ay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z+</m:t>
              </m:r>
              <m:r>
                <w:rPr>
                  <w:rFonts w:ascii="Cambria Math" w:hAnsi="Cambria Math"/>
                  <w:lang w:val="en-US" w:eastAsia="en-US"/>
                </w:rPr>
                <m:t>b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x+cxy=2xy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ax-ab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+b(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-ax)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-3abx+a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-3ab=3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57506C" w:rsidRDefault="00C202D5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D=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C202D5" w:rsidRPr="0057506C" w:rsidRDefault="00C202D5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C202D5" w:rsidRPr="0057506C" w:rsidRDefault="00C202D5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:rsidR="00A159EE" w:rsidRPr="0057506C" w:rsidRDefault="00A159EE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lastRenderedPageBreak/>
              <w:t xml:space="preserve">Which has minimum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-4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given system of linear equations has a unique solution if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i.e., if </w:t>
            </w:r>
            <m:oMath>
              <m:r>
                <w:rPr>
                  <w:rFonts w:ascii="Cambria Math" w:hAnsi="Cambria Math"/>
                  <w:lang w:val="en-US" w:eastAsia="en-US"/>
                </w:rPr>
                <m:t>λ-8≠0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r>
                <w:rPr>
                  <w:rFonts w:ascii="Cambria Math" w:hAnsi="Cambria Math"/>
                  <w:lang w:val="en-US" w:eastAsia="en-US"/>
                </w:rPr>
                <m:t>λ=8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5925" w:rsidRPr="0057506C" w:rsidRDefault="00565925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Consider the triangle with vertices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en-US"/>
                </w:rPr>
                <m:t>, C(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AB=c, BC=a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AC=b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. Then area of triangle is</w:t>
            </w:r>
          </w:p>
          <w:p w:rsidR="00565925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s-a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s-b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(s-c)</m:t>
                  </m:r>
                </m:e>
              </m:rad>
            </m:oMath>
            <w:r w:rsidR="00565925" w:rsidRPr="0057506C">
              <w:rPr>
                <w:rFonts w:ascii="Cambria Math" w:hAnsi="Cambria Math"/>
                <w:lang w:val="en-US" w:eastAsia="en-US"/>
              </w:rPr>
              <w:t xml:space="preserve">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2s=a+b+c</m:t>
              </m:r>
            </m:oMath>
          </w:p>
          <w:p w:rsidR="00565925" w:rsidRPr="0057506C" w:rsidRDefault="00565925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Squaring and simplifying, we get</w:t>
            </w:r>
          </w:p>
          <w:p w:rsidR="00565925" w:rsidRPr="0057506C" w:rsidRDefault="00565925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4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a+b+c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b+c-a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c+a-b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a+b-c</m:t>
                  </m:r>
                </m:e>
              </m:d>
            </m:oMath>
          </w:p>
          <w:p w:rsidR="00565925" w:rsidRPr="0057506C" w:rsidRDefault="00565925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k=4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7B76" w:rsidRPr="0057506C" w:rsidRDefault="000A358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∵-1≤x&lt;0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27362C" w:rsidRPr="0057506C">
              <w:rPr>
                <w:rFonts w:ascii="Cambria Math" w:hAnsi="Cambria Math"/>
                <w:lang w:val="en-US" w:eastAsia="en-US"/>
              </w:rPr>
              <w:t xml:space="preserve"> 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=-1</m:t>
              </m:r>
            </m:oMath>
          </w:p>
          <w:p w:rsidR="000A3586" w:rsidRPr="0057506C" w:rsidRDefault="000A358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0≤y&lt;1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 w:eastAsia="en-US"/>
                </w:rPr>
                <m:t>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0A3586" w:rsidRPr="0057506C" w:rsidRDefault="000A358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1≤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&lt;2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</w:t>
            </w:r>
            <w:r w:rsidR="0027362C" w:rsidRPr="0057506C">
              <w:rPr>
                <w:rFonts w:ascii="Cambria Math" w:hAnsi="Cambria Math"/>
                <w:lang w:val="en-US" w:eastAsia="en-US"/>
              </w:rPr>
              <w:t xml:space="preserve"> 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  <w:p w:rsidR="000A3586" w:rsidRPr="0057506C" w:rsidRDefault="000A358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Hence, the given determinant is</w:t>
            </w:r>
          </w:p>
          <w:p w:rsidR="000A3586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=1=[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]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r+c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⇒pqc+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p+a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+bp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r=0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Dividing by </w:t>
            </w:r>
            <m:oMath>
              <m:r>
                <w:rPr>
                  <w:rFonts w:ascii="Cambria Math" w:hAnsi="Cambria Math"/>
                  <w:lang w:val="en-US" w:eastAsia="en-US"/>
                </w:rPr>
                <m:t>pqr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we obtain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7B76" w:rsidRPr="0057506C" w:rsidRDefault="00691E5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1-8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x(1-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)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1-8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x(1-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)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691E56" w:rsidRPr="0057506C" w:rsidRDefault="00691E5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required constant term is</w:t>
            </w:r>
          </w:p>
          <w:p w:rsidR="00691E56" w:rsidRPr="0057506C" w:rsidRDefault="00691E56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=1(0-1)=-1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We have,</w:t>
            </w:r>
          </w:p>
          <w:p w:rsidR="002D26D1" w:rsidRPr="0057506C" w:rsidRDefault="00CA41E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=abc-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a+b+c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</m:oMath>
            </m:oMathPara>
          </w:p>
          <w:p w:rsidR="002D26D1" w:rsidRPr="0057506C" w:rsidRDefault="00CA41E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 ∆&gt;0⇒abc+2&gt;a+b+c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⇒abc+2&gt;3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abc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den>
                  </m:f>
                </m:sup>
              </m:sSup>
            </m:oMath>
            <w:r w:rsidR="00CA41EC" w:rsidRPr="0057506C">
              <w:rPr>
                <w:rFonts w:ascii="Cambria Math" w:hAnsi="Cambria Math"/>
                <w:lang w:val="en-US" w:eastAsia="en-US"/>
              </w:rPr>
              <w:t xml:space="preserve"> 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A.M.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G.M.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a+b+c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abc</m:t>
                          </m:r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+2&gt;3x</m:t>
              </m:r>
            </m:oMath>
            <w:r w:rsidR="00CA41EC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abc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den>
                  </m:f>
                </m:sup>
              </m:sSup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-3x+2&gt;0⇒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&gt;0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⇒x+2&gt;0 ⇒x&gt;-2 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abc</m:t>
                        </m:r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&gt;-2 ⇒abc&gt;-8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We observe that the elements in the pre-factor are the cofactor </w:t>
            </w:r>
            <w:r w:rsidR="0010522E" w:rsidRPr="0057506C">
              <w:rPr>
                <w:rFonts w:ascii="Cambria Math" w:hAnsi="Cambria Math"/>
                <w:lang w:val="en-US" w:eastAsia="en-US"/>
              </w:rPr>
              <w:t>o</w:t>
            </w:r>
            <w:r w:rsidRPr="0057506C">
              <w:rPr>
                <w:rFonts w:ascii="Cambria Math" w:hAnsi="Cambria Math"/>
                <w:lang w:val="en-US" w:eastAsia="en-US"/>
              </w:rPr>
              <w:t>f the corresponding elements of the post-factor. Hence,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λ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λ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λ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⇒λ=1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b/>
                <w:lang w:val="en-US" w:eastAsia="en-US"/>
              </w:rPr>
            </w:pPr>
            <w:r w:rsidRPr="0057506C">
              <w:rPr>
                <w:rFonts w:ascii="Cambria Math" w:hAnsi="Cambria Math"/>
                <w:b/>
                <w:lang w:val="en-US" w:eastAsia="en-US"/>
              </w:rPr>
              <w:t>Alternative solution: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Writing </w:t>
            </w:r>
            <m:oMath>
              <m:r>
                <w:rPr>
                  <w:rFonts w:ascii="Cambria Math" w:hAnsi="Cambria Math"/>
                  <w:lang w:val="en-US" w:eastAsia="en-US"/>
                </w:rPr>
                <m:t>a=0, b=0, c=0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on both sides,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=1⇒ λ=1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Given,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xp+y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yp+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xp+y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yp+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Operating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3D1E6C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+2py+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xp+y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yp+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xz-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+2py+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=x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x, y, 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in G.P.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57506C" w:rsidRDefault="00B83B0D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We have,</w:t>
            </w:r>
          </w:p>
          <w:p w:rsidR="00B83B0D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⋯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⋯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⋯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⋯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 xml:space="preserve">        ⋯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1-x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1-x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(x-1)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(x-1)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⋯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⋯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⋯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⋯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 xml:space="preserve"> </m:t>
                </m:r>
              </m:oMath>
            </m:oMathPara>
          </w:p>
          <w:p w:rsidR="00B83B0D" w:rsidRPr="0057506C" w:rsidRDefault="00B83B0D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B83B0D" w:rsidRPr="0057506C" w:rsidRDefault="00B83B0D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+|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(n-1)</m:t>
              </m:r>
            </m:oMath>
            <w:r w:rsidR="000C5DFB" w:rsidRPr="0057506C">
              <w:rPr>
                <w:rFonts w:ascii="Cambria Math" w:hAnsi="Cambria Math"/>
                <w:lang w:val="en-US" w:eastAsia="en-US"/>
              </w:rPr>
              <w:t xml:space="preserve"> times</w:t>
            </w:r>
            <w:r w:rsidR="00DB1B9A" w:rsidRPr="0057506C">
              <w:rPr>
                <w:rFonts w:ascii="Cambria Math" w:hAnsi="Cambria Math"/>
                <w:lang w:val="en-US" w:eastAsia="en-US"/>
              </w:rPr>
              <w:t>|</w:t>
            </w:r>
          </w:p>
          <w:p w:rsidR="000C5DFB" w:rsidRPr="0057506C" w:rsidRDefault="000C5DF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[Expanding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0C5DFB" w:rsidRPr="0057506C" w:rsidRDefault="000C5DF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</m:oMath>
            </m:oMathPara>
          </w:p>
          <w:p w:rsidR="000C5DFB" w:rsidRPr="0057506C" w:rsidRDefault="000C5DFB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(x+n-1)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57506C" w:rsidRDefault="00DF0178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Operating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DF0178" w:rsidRPr="0057506C" w:rsidRDefault="00DF0178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(a+b+c-x)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c-x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DF0178" w:rsidRPr="0057506C" w:rsidRDefault="00DF0178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∴x=a+b+c=0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(b,d)</w:t>
            </w:r>
          </w:p>
          <w:p w:rsidR="000C543F" w:rsidRDefault="000C543F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Since, given that</w:t>
            </w:r>
          </w:p>
          <w:p w:rsidR="000C543F" w:rsidRDefault="000C543F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aα+b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bα+c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aα+b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bα+c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0C543F" w:rsidRDefault="000C543F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-(α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0C543F" w:rsidRDefault="000C543F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aα+b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bα+c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-(a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+2bα+c)</m:t>
                          </m:r>
                        </m:e>
                      </m:mr>
                    </m:m>
                  </m:e>
                </m:d>
              </m:oMath>
            </m:oMathPara>
          </w:p>
          <w:p w:rsidR="000C543F" w:rsidRDefault="000C543F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∆=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-ac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+2bα+c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0C543F" w:rsidRDefault="000C543F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=ac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+2bα+c=0 </m:t>
                </m:r>
              </m:oMath>
            </m:oMathPara>
          </w:p>
          <w:p w:rsidR="000C543F" w:rsidRPr="00A32310" w:rsidRDefault="000C543F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⇒a,b,c</m:t>
              </m:r>
            </m:oMath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>are</w:t>
            </w:r>
            <w:proofErr w:type="gramEnd"/>
            <w:r>
              <w:rPr>
                <w:rFonts w:ascii="Cambria Math" w:hAnsi="Cambria Math"/>
              </w:rPr>
              <w:t xml:space="preserve"> in GP or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ascii="Cambria Math" w:hAnsi="Cambria Math"/>
              </w:rPr>
              <w:t xml:space="preserve"> is the root of the equation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+2bx+c=0</m:t>
              </m:r>
            </m:oMath>
            <w:r>
              <w:rPr>
                <w:rFonts w:ascii="Cambria Math" w:hAnsi="Cambria Math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ϕ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</m:t>
                      </m:r>
                    </m:e>
                  </m:func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ϕ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θ-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ϕ</m:t>
                              </m:r>
                            </m:e>
                          </m:func>
                        </m:e>
                      </m:func>
                    </m:e>
                  </m:func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[expanding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func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Which is independent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ϕ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. Also,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d∆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dθ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d∆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dθ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θ=π/2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π/2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=0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="00727E17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we obtain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∆(x)=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∆(x)= 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6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B+A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(B-A)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(A-B)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B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C+A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(C-A)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(A-C)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∵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β=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(β-α)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α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 w:eastAsia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en-US"/>
                                          </w:rPr>
                                          <m:t>β</m:t>
                                        </m:r>
                                      </m:e>
                                    </m:func>
                                  </m:e>
                                </m:func>
                              </m:den>
                            </m:f>
                          </m:e>
                        </m:func>
                      </m:e>
                    </m:func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A-B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(A-C)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(B+A)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(C+A)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A-B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(A-C)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(π-C)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(π-B)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A-B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(A-C)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+ax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+x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taking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+x</m:t>
              </m:r>
            </m:oMath>
            <w:r w:rsidR="0002729E" w:rsidRPr="0057506C">
              <w:rPr>
                <w:rFonts w:ascii="Cambria Math" w:hAnsi="Cambria Math"/>
                <w:lang w:val="en-US" w:eastAsia="en-US"/>
              </w:rPr>
              <w:t xml:space="preserve"> c</w:t>
            </w:r>
            <w:r w:rsidRPr="0057506C">
              <w:rPr>
                <w:rFonts w:ascii="Cambria Math" w:hAnsi="Cambria Math"/>
                <w:lang w:val="en-US" w:eastAsia="en-US"/>
              </w:rPr>
              <w:t>ommon,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+x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+x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+x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+x)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Thus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divisible by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C5286B" w:rsidRDefault="00C5286B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C5286B" w:rsidRDefault="00C5286B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 (∵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=n!,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=1) </m:t>
              </m:r>
            </m:oMath>
          </w:p>
          <w:p w:rsidR="00C5286B" w:rsidRDefault="00C5286B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:rsidR="00C5286B" w:rsidRDefault="00C5286B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n∙n!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+3n+1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C5286B" w:rsidRPr="00A32310" w:rsidRDefault="00C5286B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n∙n!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+3n+1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=n!(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+n+1)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C18B6" w:rsidRPr="00611E2C" w:rsidRDefault="001D594B" w:rsidP="007A03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57506C">
              <w:rPr>
                <w:rFonts w:ascii="Cambria Math" w:hAnsi="Cambria Math"/>
              </w:rPr>
              <w:t xml:space="preserve">Multiplying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 xml:space="preserve">a,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57506C">
              <w:rPr>
                <w:rFonts w:ascii="Cambria Math" w:hAnsi="Cambria Math"/>
              </w:rPr>
              <w:t>, we obtain</w:t>
            </w:r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abc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b(b+c)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b(a+2b+c)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b(a+b)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, we get</w:t>
            </w:r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abc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b(a+2b+c)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b(a+b)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This shows that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Pr="0057506C">
              <w:rPr>
                <w:rFonts w:ascii="Cambria Math" w:hAnsi="Cambria Math"/>
              </w:rPr>
              <w:t xml:space="preserve"> is independent of </w:t>
            </w:r>
            <m:oMath>
              <m:r>
                <w:rPr>
                  <w:rFonts w:ascii="Cambria Math" w:hAnsi="Cambria Math"/>
                </w:rPr>
                <m:t>a, b</m:t>
              </m:r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2D26D1" w:rsidRPr="0057506C" w:rsidRDefault="001D594B" w:rsidP="007A039E">
            <w:pPr>
              <w:numPr>
                <w:ilvl w:val="0"/>
                <w:numId w:val="1"/>
              </w:num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, we get</w:t>
            </w:r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[-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/>
                </w:rPr>
                <m:t>]</m:t>
              </m:r>
            </m:oMath>
            <w:r w:rsidRPr="0057506C">
              <w:rPr>
                <w:rFonts w:ascii="Cambria Math" w:hAnsi="Cambria Math"/>
              </w:rPr>
              <w:t xml:space="preserve">  [Expanding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]</w:t>
            </w:r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  <w:p w:rsidR="002D26D1" w:rsidRPr="0057506C" w:rsidRDefault="001D594B" w:rsidP="007A039E">
            <w:pPr>
              <w:numPr>
                <w:ilvl w:val="0"/>
                <w:numId w:val="1"/>
              </w:num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Taking </w:t>
            </w: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b,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b, </m:t>
                                      </m:r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</m:func>
                                        </m:den>
                                      </m:f>
                                    </m:e>
                                  </m:func>
                                </m:e>
                              </m:func>
                            </m:den>
                          </m:f>
                        </m:e>
                      </m:func>
                    </m:e>
                  </m:func>
                </m:den>
              </m:f>
            </m:oMath>
            <w:r w:rsidRPr="0057506C">
              <w:rPr>
                <w:rFonts w:ascii="Cambria Math" w:hAnsi="Cambria Math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, respectively, we get</w:t>
            </w:r>
          </w:p>
          <w:p w:rsidR="00EB1AED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func>
                                </m:e>
                              </m:func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, we get</w:t>
            </w:r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D26D1" w:rsidRPr="0057506C" w:rsidRDefault="0085567E" w:rsidP="007A039E">
            <w:pPr>
              <w:numPr>
                <w:ilvl w:val="0"/>
                <w:numId w:val="1"/>
              </w:numPr>
              <w:rPr>
                <w:rFonts w:ascii="Cambria Math" w:hAnsi="Cambria Math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alibri"/>
                          </w:rPr>
                          <m:t>1 0 0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func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]</w:t>
            </w:r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B+C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D26D1" w:rsidRPr="0057506C" w:rsidRDefault="001D594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C-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d>
              </m:oMath>
            </m:oMathPara>
          </w:p>
          <w:p w:rsidR="002C18B6" w:rsidRPr="00ED210D" w:rsidRDefault="001D594B" w:rsidP="00ED210D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(a,b,c,d)</w:t>
            </w:r>
          </w:p>
          <w:p w:rsidR="00DB0EC7" w:rsidRDefault="00DB0EC7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a≠0</m:t>
              </m:r>
            </m:oMath>
            <w:r>
              <w:rPr>
                <w:rFonts w:ascii="Cambria Math" w:hAnsi="Cambria Math"/>
              </w:rPr>
              <w:t xml:space="preserve"> ,then on 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</w:rPr>
              <w:t>, we get</w:t>
            </w:r>
          </w:p>
          <w:p w:rsidR="00DB0EC7" w:rsidRDefault="00DB0EC7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DB0EC7" w:rsidRDefault="00DB0EC7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  <w:p w:rsidR="00DB0EC7" w:rsidRDefault="00DB0EC7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DB0EC7" w:rsidRDefault="00DB0EC7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DB0EC7" w:rsidRDefault="00DB0EC7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:rsidR="00DB0EC7" w:rsidRDefault="00DB0EC7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DB0EC7" w:rsidRDefault="00DB0EC7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∆=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(∵a≠0)</m:t>
                </m:r>
              </m:oMath>
            </m:oMathPara>
          </w:p>
          <w:p w:rsidR="00DB0EC7" w:rsidRDefault="00DB0EC7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if </w:t>
            </w:r>
            <m:oMath>
              <m:r>
                <w:rPr>
                  <w:rFonts w:ascii="Cambria Math" w:hAnsi="Cambria Math"/>
                </w:rPr>
                <m:t xml:space="preserve">a=0,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r>
                <w:rPr>
                  <w:rFonts w:ascii="Cambria Math" w:hAnsi="Cambria Math"/>
                </w:rPr>
                <m:t xml:space="preserve"> ∆=0</m:t>
              </m:r>
            </m:oMath>
          </w:p>
          <w:p w:rsidR="00DB0EC7" w:rsidRPr="00A32310" w:rsidRDefault="00DB0EC7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it can be easily seen that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>
              <w:rPr>
                <w:rFonts w:ascii="Cambria Math" w:hAnsi="Cambria Math"/>
              </w:rPr>
              <w:t xml:space="preserve"> is divisible </w:t>
            </w:r>
            <w:proofErr w:type="gramStart"/>
            <w:r>
              <w:rPr>
                <w:rFonts w:ascii="Cambria Math" w:hAnsi="Cambria Math"/>
              </w:rPr>
              <w:t xml:space="preserve">by </w:t>
            </w:r>
            <m:oMath>
              <w:proofErr w:type="gramEnd"/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rPr>
                <w:rFonts w:ascii="Cambria Math" w:hAnsi="Cambria Math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2D26D1" w:rsidRPr="0057506C" w:rsidRDefault="00A57AEE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e</m:t>
                                      </m:r>
                                    </m:sub>
                                  </m:sSub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x</m:t>
                                      </m:r>
                                    </m:sup>
                                  </m:sSup>
                                </m:e>
                              </m:func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-3x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e</m:t>
                                      </m:r>
                                    </m:sub>
                                  </m:sSub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3x</m:t>
                                      </m:r>
                                    </m:sup>
                                  </m:sSup>
                                </m:e>
                              </m:func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-5x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</m:fun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5x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-3x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-5x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5x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log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</m:t>
                                </m:r>
                              </m:sup>
                            </m:sSup>
                          </m:e>
                        </m:func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sup>
                        </m:sSup>
                      </m:sup>
                    </m:sSup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-5x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-3x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-5x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5x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[interchanging </w:t>
            </w:r>
            <m:oMath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st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nd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columns]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g</m:t>
                </m:r>
                <m:r>
                  <w:rPr>
                    <w:rFonts w:ascii="Cambria Math" w:hAnsi="Cambria Math"/>
                    <w:lang w:val="en-US" w:eastAsia="en-US"/>
                  </w:rPr>
                  <m:t>(x)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g</m:t>
                </m:r>
                <m:r>
                  <w:rPr>
                    <w:rFonts w:ascii="Cambria Math" w:hAnsi="Cambria Math"/>
                    <w:lang w:val="en-US" w:eastAsia="en-US"/>
                  </w:rPr>
                  <m:t>(x)+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g</m:t>
              </m:r>
              <m:r>
                <w:rPr>
                  <w:rFonts w:ascii="Cambria Math" w:hAnsi="Cambria Math"/>
                  <w:lang w:val="en-US" w:eastAsia="en-US"/>
                </w:rPr>
                <m:t>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an odd function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Hence, the graph is symmetrical about origin. Also,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(x)</m:t>
              </m:r>
            </m:oMath>
            <w:r w:rsidR="00A57AEE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is an </w:t>
            </w:r>
            <w:r w:rsidR="00A57AEE" w:rsidRPr="0057506C">
              <w:rPr>
                <w:rFonts w:ascii="Cambria Math" w:hAnsi="Cambria Math"/>
                <w:lang w:val="en-US" w:eastAsia="en-US"/>
              </w:rPr>
              <w:t>o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dd function [where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(x)</m:t>
              </m:r>
            </m:oMath>
            <w:r w:rsidR="00A57AEE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is fourth derivative of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g</m:t>
              </m:r>
              <m:r>
                <w:rPr>
                  <w:rFonts w:ascii="Cambria Math" w:hAnsi="Cambria Math"/>
                  <w:lang w:val="en-US" w:eastAsia="en-US"/>
                </w:rPr>
                <m:t>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]. Hence,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(-x)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(0)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By partial fractions, we have</w:t>
            </w:r>
          </w:p>
          <w:p w:rsidR="002D26D1" w:rsidRPr="0057506C" w:rsidRDefault="00AA052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b-a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b-c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f(c)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c-a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c-b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(x-c)</m:t>
                    </m:r>
                  </m:den>
                </m:f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b-c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(c-a)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(c-b)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(x-a)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(a-b)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(x-b)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(b-a)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(x-c)</m:t>
                        </m:r>
                      </m:den>
                    </m:f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 xml:space="preserve">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÷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dx=</m:t>
                    </m:r>
                  </m:e>
                </m:nary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x-a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x-b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x-c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÷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+k</m:t>
                </m:r>
              </m:oMath>
            </m:oMathPara>
          </w:p>
          <w:p w:rsidR="002D26D1" w:rsidRPr="0057506C" w:rsidRDefault="00AA0522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a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>nd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÷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x-c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÷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(b,c)</w:t>
            </w:r>
          </w:p>
          <w:p w:rsidR="002626AE" w:rsidRDefault="002626AE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 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b-c</m:t>
                  </m:r>
                </m:den>
              </m:f>
              <m:r>
                <w:rPr>
                  <w:rFonts w:ascii="Cambria Math" w:hAnsi="Cambria Math"/>
                </w:rPr>
                <m:t>,y=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c-a</m:t>
                  </m:r>
                </m:den>
              </m:f>
              <m:r>
                <m:rPr>
                  <m:scr m:val="script"/>
                </m:rPr>
                <w:rPr>
                  <w:rFonts w:ascii="Cambria Math" w:hAnsi="Cambria Math"/>
                </w:rPr>
                <m:t>,z=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a-b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</w:t>
            </w:r>
          </w:p>
          <w:p w:rsidR="002626AE" w:rsidRDefault="002626AE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–a+bx-cx=0, -ay-b+cy=0, a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z-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z-</m:t>
              </m:r>
              <m:r>
                <w:rPr>
                  <w:rFonts w:ascii="Cambria Math" w:hAnsi="Cambria Math"/>
                </w:rPr>
                <m:t>c=0</m:t>
              </m:r>
            </m:oMath>
          </w:p>
          <w:p w:rsidR="002626AE" w:rsidRDefault="002626AE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on eliminating </w:t>
            </w:r>
            <m:oMath>
              <m:r>
                <w:rPr>
                  <w:rFonts w:ascii="Cambria Math" w:hAnsi="Cambria Math"/>
                </w:rPr>
                <m:t>a,b,c,</m:t>
              </m:r>
            </m:oMath>
            <w:r>
              <w:rPr>
                <w:rFonts w:ascii="Cambria Math" w:hAnsi="Cambria Math"/>
              </w:rPr>
              <w:t xml:space="preserve"> we get</w:t>
            </w:r>
          </w:p>
          <w:p w:rsidR="002626AE" w:rsidRDefault="002626AE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-z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626AE" w:rsidRDefault="002626AE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m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-z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ascii="Cambria Math" w:hAnsi="Cambria Math"/>
              </w:rPr>
              <w:t xml:space="preserve"> </w:t>
            </w:r>
          </w:p>
          <w:p w:rsidR="002626AE" w:rsidRDefault="002626AE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m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-z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626AE" w:rsidRDefault="002626AE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on 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Cambria Math" w:hAnsi="Cambria Math"/>
              </w:rPr>
              <w:t>, we get</w:t>
            </w:r>
          </w:p>
          <w:p w:rsidR="002626AE" w:rsidRPr="00A32310" w:rsidRDefault="002626AE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oMath>
            <w:r w:rsidR="003515E1" w:rsidRPr="0057506C">
              <w:rPr>
                <w:rFonts w:ascii="Cambria Math" w:hAnsi="Cambria Math"/>
                <w:lang w:val="en-US" w:eastAsia="en-US"/>
              </w:rPr>
              <w:t>,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2ϕ+1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ϕ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ϕ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2ϕ+1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2ϕ</m:t>
                    </m: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independent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θ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(b,c)</w:t>
            </w:r>
          </w:p>
          <w:p w:rsidR="00EC1146" w:rsidRDefault="00EC1146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iA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iB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iC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iA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-i(C+A)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-i(B+A)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-i(C+B)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iB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-i(A+B)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-e(B+C)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-i(A+C)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iC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EC1146" w:rsidRDefault="00EC1146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⇒z=-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iA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iB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iC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iA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iB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iC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iA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iB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iC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EC1146" w:rsidRDefault="00EC1146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A+B+C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</w:rPr>
                          <m:t>=-1)</m:t>
                        </m:r>
                      </m:e>
                    </m:func>
                  </m:e>
                </m:func>
              </m:oMath>
            </m:oMathPara>
          </w:p>
          <w:p w:rsidR="00EC1146" w:rsidRDefault="00EC1146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  <w:p w:rsidR="00EC1146" w:rsidRDefault="00EC1146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⇒z=-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iB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iA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iA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iB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iC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EC1146" w:rsidRDefault="00EC1146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⇒z</m:t>
                </m:r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iB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A+C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EC1146" w:rsidRPr="00A32310" w:rsidRDefault="00EC1146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⇒z</m:t>
                </m:r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i(A+B+C)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sup>
                </m:sSup>
                <m:r>
                  <w:rPr>
                    <w:rFonts w:ascii="Cambria Math" w:hAnsi="Cambria Math"/>
                  </w:rPr>
                  <m:t>=-4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θ+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 w:eastAsia="en-US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en-US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[1-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2θ</m:t>
                    </m: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]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Now,</w:t>
            </w:r>
            <w:r w:rsidR="00AA0522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 w:eastAsia="en-US"/>
                </w:rPr>
                <m:t>=-1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2θ=1</m:t>
                  </m:r>
                </m:e>
              </m:func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 2 real solutions in </w:t>
            </w:r>
            <m:oMath>
              <m:r>
                <w:rPr>
                  <w:rFonts w:ascii="Cambria Math" w:hAnsi="Cambria Math"/>
                  <w:lang w:val="en-US" w:eastAsia="en-US"/>
                </w:rPr>
                <m:t>[0,π]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Also,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f(θ)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2θ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 w:eastAsia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en-US" w:eastAsia="en-US"/>
                        </w:rPr>
                        <m:t>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rad>
                    </m:e>
                  </m:d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In the left-hand determinant, each element is the cofactor of the elements of the determinant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*</m:t>
                  </m:r>
                </m:sup>
              </m:sSup>
            </m:oMath>
            <w:r w:rsidR="00F27438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>(say)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Hence,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*2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xy+y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z+z</m:t>
                          </m:r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z+</m:t>
                          </m:r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yx+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z</m:t>
                          </m:r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Σ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xy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Σ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 [Since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  <w:lang w:val="en-US" w:eastAsia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, xy+y</m:t>
              </m:r>
              <m:r>
                <m:rPr>
                  <m:scr m:val="script"/>
                </m:rPr>
                <w:rPr>
                  <w:rFonts w:ascii="Cambria Math" w:hAnsi="Cambria Math" w:cs="Calibri"/>
                  <w:lang w:val="en-US" w:eastAsia="en-US"/>
                </w:rPr>
                <m:t>z+z</m:t>
              </m:r>
              <m:r>
                <w:rPr>
                  <w:rFonts w:ascii="Cambria Math" w:hAnsi="Cambria Math" w:cs="Calibri"/>
                  <w:lang w:val="en-US" w:eastAsia="en-US"/>
                </w:rPr>
                <m:t>x=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2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We have,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ab+bc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+ca</m:t>
                    </m:r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ω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ω+bc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+ca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+bc</m:t>
                    </m:r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ω+ca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⇒ab+bc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+caω=0,abω+bc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+ca=0, ab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+bcω+ca=0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bω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=0,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cω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=0,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aω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 xml:space="preserve"> 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=0,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cω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=0,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aω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a+x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02729E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Hence, 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a+2x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a+2x-a-x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(a+2x+a+x)=ax(2a+3x)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⇒8+4k+9k-12-4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-6=0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-13k+10=0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-8k-5k+10=0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2k-5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k-2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⇒k=5/2, 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(c,d)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=(a+b-x)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A57AEE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=(a+b-x)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-x-b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[</w:t>
            </w:r>
            <w:r w:rsidR="00A57AEE" w:rsidRPr="0057506C">
              <w:rPr>
                <w:rFonts w:ascii="Cambria Math" w:hAnsi="Cambria Math"/>
                <w:lang w:val="en-US" w:eastAsia="en-US"/>
              </w:rPr>
              <w:t>A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⟶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⟶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2D26D1" w:rsidRPr="0057506C" w:rsidRDefault="002D26D1" w:rsidP="007A039E">
            <w:pPr>
              <w:spacing w:before="240"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a+b-x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x+a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x+b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 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[expanding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2D26D1" w:rsidRPr="0057506C" w:rsidRDefault="002D26D1" w:rsidP="007A039E">
            <w:pPr>
              <w:spacing w:before="240"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a+b-x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-ab]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and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1/a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1/b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1/c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ab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abc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abc</m:t>
                        </m:r>
                      </m:e>
                    </m:mr>
                  </m:m>
                </m:e>
              </m:d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        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]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abc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abc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596716" w:rsidRPr="0057506C">
              <w:rPr>
                <w:rFonts w:ascii="Cambria Math" w:hAnsi="Cambria Math"/>
                <w:lang w:val="en-US" w:eastAsia="en-US"/>
              </w:rPr>
              <w:t xml:space="preserve">     [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taking </w:t>
            </w:r>
            <m:oMath>
              <m:r>
                <w:rPr>
                  <w:rFonts w:ascii="Cambria Math" w:hAnsi="Cambria Math"/>
                  <w:lang w:val="en-US" w:eastAsia="en-US"/>
                </w:rPr>
                <m:t>abc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3a+b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4a+b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4a+b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5a+b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6a+b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2a+b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3a+b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2a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2a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43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35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b>
                  </m:sSub>
                </m:e>
              </m:d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</w:t>
            </w:r>
            <w:r w:rsidR="00A57AEE" w:rsidRPr="0057506C">
              <w:rPr>
                <w:rFonts w:ascii="Cambria Math" w:hAnsi="Cambria Math"/>
                <w:lang w:val="en-US" w:eastAsia="en-US"/>
              </w:rPr>
              <w:t xml:space="preserve"> 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b>
                  </m:sSub>
                </m:e>
              </m:d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α+β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α-β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β</m:t>
                                  </m:r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 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val="en-US" w:eastAsia="en-U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β-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</m:func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α+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lang w:val="en-US" w:eastAsia="en-US"/>
                </w:rPr>
                <m:t>=1+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β-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β</m:t>
                      </m:r>
                    </m:e>
                  </m:func>
                </m:e>
              </m:func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which is</w:t>
            </w:r>
            <w:r w:rsidR="0002729E" w:rsidRPr="0057506C">
              <w:rPr>
                <w:rFonts w:ascii="Cambria Math" w:hAnsi="Cambria Math"/>
                <w:lang w:val="en-US" w:eastAsia="en-US"/>
              </w:rPr>
              <w:t xml:space="preserve"> i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ndependent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α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n-1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x+2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 </w:t>
            </w:r>
            <w:r w:rsidR="003C46D5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>(i)</w:t>
            </w:r>
          </w:p>
          <w:p w:rsidR="002D26D1" w:rsidRPr="001B2B3E" w:rsidRDefault="002D26D1" w:rsidP="007A039E">
            <w:pPr>
              <w:spacing w:line="276" w:lineRule="auto"/>
              <w:contextualSpacing/>
              <w:rPr>
                <w:rFonts w:ascii="Cambria Math" w:hAnsi="Cambria Math"/>
                <w:sz w:val="18"/>
                <w:szCs w:val="18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x!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r!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x-r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r!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n-r-1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n!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r!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n-r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r!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x+1-r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n!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r!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n-r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r!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n-r+1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x+2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r!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x+2-r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r!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n+1-r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 w:eastAsia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n+2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r!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 w:eastAsia="en-US"/>
                                    </w:rPr>
                                    <m:t>n-r+2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 w:eastAsia="en-US"/>
                                </w:rPr>
                                <m:t>!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Taking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x!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r!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x+2-r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!</m:t>
                  </m:r>
                </m:den>
              </m:f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have quadratic equa</w:t>
            </w:r>
            <w:r w:rsidR="003C46D5" w:rsidRPr="0057506C">
              <w:rPr>
                <w:rFonts w:ascii="Cambria Math" w:hAnsi="Cambria Math"/>
                <w:lang w:val="en-US" w:eastAsia="en-US"/>
              </w:rPr>
              <w:t>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ion in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 in (i), if we put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x=n-1,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the same, hence</w:t>
            </w:r>
            <w:r w:rsidR="00727E17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x=n-1</m:t>
              </m:r>
            </m:oMath>
            <w:r w:rsidR="00727E17" w:rsidRPr="0057506C">
              <w:rPr>
                <w:rFonts w:ascii="Cambria Math" w:hAnsi="Cambria Math"/>
                <w:lang w:val="en-US" w:eastAsia="en-US"/>
              </w:rPr>
              <w:t xml:space="preserve"> is one root of the equation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we put </w:t>
            </w:r>
            <m:oMath>
              <m:r>
                <w:rPr>
                  <w:rFonts w:ascii="Cambria Math" w:hAnsi="Cambria Math"/>
                  <w:lang w:val="en-US" w:eastAsia="en-US"/>
                </w:rPr>
                <m:t>x=n</m:t>
              </m:r>
            </m:oMath>
            <w:r w:rsidR="00727E17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same. 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x=n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the other</w:t>
            </w:r>
            <w:r w:rsidR="003C46D5" w:rsidRPr="0057506C">
              <w:rPr>
                <w:rFonts w:ascii="Cambria Math" w:hAnsi="Cambria Math"/>
                <w:lang w:val="en-US" w:eastAsia="en-US"/>
              </w:rPr>
              <w:t xml:space="preserve"> r</w:t>
            </w:r>
            <w:r w:rsidRPr="0057506C">
              <w:rPr>
                <w:rFonts w:ascii="Cambria Math" w:hAnsi="Cambria Math"/>
                <w:lang w:val="en-US" w:eastAsia="en-US"/>
              </w:rPr>
              <w:t>oot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Operating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be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=ab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ab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2x+4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2x+4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4x+5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4x+5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16x-6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16x-6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+4x-3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+5x-9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-6x+1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104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=0+2×13×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</m:oMath>
            <w:r w:rsidR="00AA0522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>constant</w:t>
            </w:r>
            <w:r w:rsidR="00AA0522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⇒a=0, b=0, c=0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n!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!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!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n!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nn!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!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="00F27438"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!-nn!=n!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-n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=n!(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+n+1)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Thus, </w:t>
            </w:r>
            <m:oMath>
              <m:r>
                <w:rPr>
                  <w:rFonts w:ascii="Cambria Math" w:hAnsi="Cambria Math"/>
                  <w:lang w:val="en-US" w:eastAsia="en-US"/>
                </w:rPr>
                <m:t>f(n)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divisible by </w:t>
            </w:r>
            <m:oMath>
              <m:r>
                <w:rPr>
                  <w:rFonts w:ascii="Cambria Math" w:hAnsi="Cambria Math"/>
                  <w:lang w:val="en-US" w:eastAsia="en-US"/>
                </w:rPr>
                <m:t>n!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+n+1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>We are given that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1+bc+qr=0</m:t>
              </m:r>
            </m:oMath>
            <w:r w:rsidRPr="0057506C">
              <w:rPr>
                <w:rFonts w:ascii="Cambria Math" w:hAnsi="Cambria Math"/>
              </w:rPr>
              <w:t xml:space="preserve">      (i)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1+ca+pr=0</m:t>
              </m:r>
            </m:oMath>
            <w:r w:rsidRPr="0057506C">
              <w:rPr>
                <w:rFonts w:ascii="Cambria Math" w:hAnsi="Cambria Math"/>
              </w:rPr>
              <w:t xml:space="preserve">     (ii)  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1+ab+pq=0</m:t>
              </m:r>
            </m:oMath>
            <w:r w:rsidRPr="0057506C">
              <w:rPr>
                <w:rFonts w:ascii="Cambria Math" w:hAnsi="Cambria Math"/>
              </w:rPr>
              <w:t xml:space="preserve">    (iii)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>The determinant in the question involves a column consisting the</w:t>
            </w:r>
            <w:r w:rsidR="00653F9F" w:rsidRPr="0057506C">
              <w:rPr>
                <w:rFonts w:ascii="Cambria Math" w:hAnsi="Cambria Math"/>
              </w:rPr>
              <w:t xml:space="preserve"> e</w:t>
            </w:r>
            <w:r w:rsidRPr="0057506C">
              <w:rPr>
                <w:rFonts w:ascii="Cambria Math" w:hAnsi="Cambria Math"/>
              </w:rPr>
              <w:t xml:space="preserve">lements </w:t>
            </w:r>
            <m:oMath>
              <m:r>
                <w:rPr>
                  <w:rFonts w:ascii="Cambria Math" w:hAnsi="Cambria Math"/>
                </w:rPr>
                <m:t>ap,bq</m:t>
              </m:r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cr</m:t>
              </m:r>
            </m:oMath>
            <w:r w:rsidRPr="0057506C">
              <w:rPr>
                <w:rFonts w:ascii="Cambria Math" w:hAnsi="Cambria Math"/>
              </w:rPr>
              <w:t xml:space="preserve">. So multiplying (i), (ii) and (iii) by </w:t>
            </w:r>
            <m:oMath>
              <m:r>
                <w:rPr>
                  <w:rFonts w:ascii="Cambria Math" w:hAnsi="Cambria Math"/>
                </w:rPr>
                <m:t>ap,bq</m:t>
              </m:r>
            </m:oMath>
            <w:r w:rsidR="00653F9F" w:rsidRPr="0057506C">
              <w:rPr>
                <w:rFonts w:ascii="Cambria Math" w:hAnsi="Cambria Math"/>
              </w:rPr>
              <w:t xml:space="preserve"> a</w:t>
            </w:r>
            <w:r w:rsidRPr="0057506C">
              <w:rPr>
                <w:rFonts w:ascii="Cambria Math" w:hAnsi="Cambria Math"/>
              </w:rPr>
              <w:t xml:space="preserve">nd </w:t>
            </w:r>
            <m:oMath>
              <m:r>
                <w:rPr>
                  <w:rFonts w:ascii="Cambria Math" w:hAnsi="Cambria Math"/>
                </w:rPr>
                <m:t>cr</m:t>
              </m:r>
            </m:oMath>
            <w:r w:rsidR="00653F9F" w:rsidRPr="0057506C">
              <w:rPr>
                <w:rFonts w:ascii="Cambria Math" w:hAnsi="Cambria Math"/>
              </w:rPr>
              <w:t>,</w:t>
            </w:r>
            <w:r w:rsidRPr="0057506C">
              <w:rPr>
                <w:rFonts w:ascii="Cambria Math" w:hAnsi="Cambria Math"/>
              </w:rPr>
              <w:t xml:space="preserve"> respectively, we get 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ap+abcp+apqr=0</m:t>
              </m:r>
            </m:oMath>
            <w:r w:rsidR="00653F9F" w:rsidRPr="0057506C">
              <w:rPr>
                <w:rFonts w:ascii="Cambria Math" w:hAnsi="Cambria Math"/>
              </w:rPr>
              <w:t xml:space="preserve">  </w:t>
            </w:r>
            <w:r w:rsidRPr="0057506C">
              <w:rPr>
                <w:rFonts w:ascii="Cambria Math" w:hAnsi="Cambria Math"/>
              </w:rPr>
              <w:t>(iv)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bq+abcq+bpqr=0</m:t>
              </m:r>
            </m:oMath>
            <w:r w:rsidRPr="0057506C">
              <w:rPr>
                <w:rFonts w:ascii="Cambria Math" w:hAnsi="Cambria Math"/>
              </w:rPr>
              <w:t xml:space="preserve">  </w:t>
            </w:r>
            <w:r w:rsidR="00653F9F" w:rsidRPr="0057506C">
              <w:rPr>
                <w:rFonts w:ascii="Cambria Math" w:hAnsi="Cambria Math"/>
              </w:rPr>
              <w:t xml:space="preserve"> </w:t>
            </w:r>
            <w:r w:rsidRPr="0057506C">
              <w:rPr>
                <w:rFonts w:ascii="Cambria Math" w:hAnsi="Cambria Math"/>
              </w:rPr>
              <w:t>(v)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cq+abcr+cpqr=0</m:t>
              </m:r>
            </m:oMath>
            <w:r w:rsidRPr="0057506C">
              <w:rPr>
                <w:rFonts w:ascii="Cambria Math" w:hAnsi="Cambria Math"/>
              </w:rPr>
              <w:t xml:space="preserve">    (vi)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abc</m:t>
              </m:r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pqr</m:t>
              </m:r>
            </m:oMath>
            <w:r w:rsidRPr="0057506C">
              <w:rPr>
                <w:rFonts w:ascii="Cambria Math" w:hAnsi="Cambria Math"/>
              </w:rPr>
              <w:t xml:space="preserve"> occur in all the three equations, putting </w:t>
            </w:r>
            <m:oMath>
              <m:r>
                <w:rPr>
                  <w:rFonts w:ascii="Cambria Math" w:hAnsi="Cambria Math"/>
                </w:rPr>
                <m:t>abc=x, pqr=y</m:t>
              </m:r>
            </m:oMath>
            <w:r w:rsidR="00653F9F" w:rsidRPr="0057506C">
              <w:rPr>
                <w:rFonts w:ascii="Cambria Math" w:hAnsi="Cambria Math"/>
              </w:rPr>
              <w:t>,</w:t>
            </w:r>
            <w:r w:rsidRPr="0057506C">
              <w:rPr>
                <w:rFonts w:ascii="Cambria Math" w:hAnsi="Cambria Math"/>
              </w:rPr>
              <w:t xml:space="preserve"> we get the system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ap+px+ay=0</m:t>
                </m:r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bq+qx+by=0</m:t>
              </m:r>
            </m:oMath>
            <w:r w:rsidRPr="0057506C">
              <w:rPr>
                <w:rFonts w:ascii="Cambria Math" w:hAnsi="Cambria Math"/>
              </w:rPr>
              <w:t xml:space="preserve">    (vii)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cr+rx+cy=0</m:t>
                </m:r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>System (vii) must have a common solution (i.e., system is consistent). So,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ap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bq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cr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=0⇒ λ=3</m:t>
              </m:r>
            </m:oMath>
            <w:r w:rsidR="007414F8" w:rsidRPr="0057506C">
              <w:rPr>
                <w:rFonts w:ascii="Cambria Math" w:hAnsi="Cambria Math"/>
              </w:rPr>
              <w:t>.</w:t>
            </w:r>
            <w:r w:rsidRPr="0057506C">
              <w:rPr>
                <w:rFonts w:ascii="Cambria Math" w:hAnsi="Cambria Math"/>
              </w:rPr>
              <w:t xml:space="preserve"> Now,</w:t>
            </w:r>
          </w:p>
          <w:p w:rsidR="002D26D1" w:rsidRPr="0057506C" w:rsidRDefault="000270B3" w:rsidP="007A039E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 μ-10</m:t>
                </m:r>
              </m:oMath>
            </m:oMathPara>
          </w:p>
          <w:p w:rsidR="002D26D1" w:rsidRPr="0057506C" w:rsidRDefault="000270B3" w:rsidP="007A039E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μ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μ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=20-2 μ</m:t>
                </m:r>
              </m:oMath>
            </m:oMathPara>
          </w:p>
          <w:p w:rsidR="002D26D1" w:rsidRPr="0057506C" w:rsidRDefault="000270B3" w:rsidP="007A039E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=μ-10</m:t>
                </m:r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Clearly, for </w:t>
            </w:r>
            <m:oMath>
              <m:r>
                <w:rPr>
                  <w:rFonts w:ascii="Cambria Math" w:hAnsi="Cambria Math"/>
                </w:rPr>
                <m:t>μ=10</m:t>
              </m:r>
            </m:oMath>
            <w:r w:rsidRPr="0057506C">
              <w:rPr>
                <w:rFonts w:ascii="Cambria Math" w:hAnsi="Cambria Math"/>
              </w:rPr>
              <w:t xml:space="preserve">, all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are zero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0270B3" w:rsidP="007A039E">
            <w:pPr>
              <w:rPr>
                <w:rFonts w:ascii="Cambria Math" w:hAnsi="Cambria Math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func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func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C+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func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5C2FCC" w:rsidRPr="0057506C">
              <w:rPr>
                <w:rFonts w:ascii="Cambria Math" w:hAnsi="Cambria Math"/>
              </w:rPr>
              <w:t xml:space="preserve">   (1)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A=B</m:t>
              </m:r>
            </m:oMath>
            <w:r w:rsidRPr="0057506C">
              <w:rPr>
                <w:rFonts w:ascii="Cambria Math" w:hAnsi="Cambria Math"/>
              </w:rPr>
              <w:t xml:space="preserve"> or </w:t>
            </w:r>
            <m:oMath>
              <m:r>
                <w:rPr>
                  <w:rFonts w:ascii="Cambria Math" w:hAnsi="Cambria Math"/>
                </w:rPr>
                <m:t>B=C</m:t>
              </m:r>
            </m:oMath>
            <w:r w:rsidR="005C2FCC" w:rsidRPr="0057506C">
              <w:rPr>
                <w:rFonts w:ascii="Cambria Math" w:hAnsi="Cambria Math"/>
              </w:rPr>
              <w:t xml:space="preserve"> </w:t>
            </w:r>
            <w:r w:rsidRPr="0057506C">
              <w:rPr>
                <w:rFonts w:ascii="Cambria Math" w:hAnsi="Cambria Math"/>
              </w:rPr>
              <w:t>o</w:t>
            </w:r>
            <w:r w:rsidR="005C2FCC" w:rsidRPr="0057506C">
              <w:rPr>
                <w:rFonts w:ascii="Cambria Math" w:hAnsi="Cambria Math"/>
              </w:rPr>
              <w:t>r</w:t>
            </w:r>
            <w:r w:rsidRPr="0057506C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C=A</m:t>
              </m:r>
            </m:oMath>
            <w:r w:rsidRPr="0057506C">
              <w:rPr>
                <w:rFonts w:ascii="Cambria Math" w:hAnsi="Cambria Math"/>
              </w:rPr>
              <w:t>, for which any two rows are same.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For (1) to hold it is not necessary that all the three rows are same or </w:t>
            </w:r>
            <m:oMath>
              <m:r>
                <w:rPr>
                  <w:rFonts w:ascii="Cambria Math" w:hAnsi="Cambria Math"/>
                </w:rPr>
                <m:t>A=B=C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384C80" w:rsidRDefault="00384C80" w:rsidP="00444C0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 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x51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y41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  <w:p w:rsidR="00384C80" w:rsidRDefault="00384C80" w:rsidP="00444C0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100x+51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100y+41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+31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  <w:p w:rsidR="00384C80" w:rsidRDefault="00384C80" w:rsidP="00444C0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 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384C80" w:rsidRPr="000D6799" w:rsidRDefault="00384C80" w:rsidP="00444C0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Which is zero provided </w:t>
            </w:r>
            <m:oMath>
              <m:r>
                <w:rPr>
                  <w:rFonts w:ascii="Cambria Math" w:hAnsi="Cambria Math"/>
                </w:rPr>
                <m:t>x,y,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z</m:t>
              </m:r>
            </m:oMath>
            <w:r>
              <w:rPr>
                <w:rFonts w:ascii="Cambria Math" w:hAnsi="Cambria Math"/>
              </w:rPr>
              <w:t xml:space="preserve"> are in AP.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91C03" w:rsidRDefault="00AE66D7" w:rsidP="00444C0F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(θ+α)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(θ+β)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(θ+γ)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(θ+α)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(θ+β)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(θ+γ)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(β-γ)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(γ-α)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(α-β)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D91C03" w:rsidRDefault="00AE66D7" w:rsidP="00444C0F">
            <w:pPr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(θ)</m:t>
              </m:r>
            </m:oMath>
            <w:r w:rsidRPr="008B69D4">
              <w:rPr>
                <w:rFonts w:ascii="Cambria Math" w:hAnsi="Cambria Math"/>
              </w:rPr>
              <w:t>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(θ+α)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(θ+β)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(θ+γ)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(θ+α)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(θ+β)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(θ+γ)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(β-γ)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(γ-α)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(α-β)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Pr="008B69D4">
              <w:rPr>
                <w:rFonts w:ascii="Cambria Math" w:hAnsi="Cambria Math"/>
              </w:rPr>
              <w:t>+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(θ+α)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(θ+β)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(θ+γ)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(θ+α)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(θ+β)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(θ+γ)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(β-γ)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(γ-α)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(α-β)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Pr="008B69D4">
              <w:rPr>
                <w:rFonts w:ascii="Cambria Math" w:hAnsi="Cambria Math"/>
              </w:rPr>
              <w:t>+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(θ+α)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(θ+β)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(θ+γ)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(θ+α)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(θ+β)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(θ+γ)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D91C03" w:rsidRDefault="00AE66D7" w:rsidP="00444C0F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=0+0+0=0</m:t>
                </m:r>
              </m:oMath>
            </m:oMathPara>
          </w:p>
          <w:p w:rsidR="00D91C03" w:rsidRPr="000D6799" w:rsidRDefault="00AE66D7" w:rsidP="00444C0F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 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E1F98" w:rsidRDefault="00FE1F98" w:rsidP="00444C0F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c+1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c+1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  <w:p w:rsidR="00FE1F98" w:rsidRPr="000D6799" w:rsidRDefault="00FE1F98" w:rsidP="00444C0F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 ∆=0</m:t>
              </m:r>
            </m:oMath>
            <w:r>
              <w:rPr>
                <w:rFonts w:ascii="Cambria Math" w:hAnsi="Cambria Math"/>
              </w:rPr>
              <w:t>, which is not a natural number.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 w:rsidRPr="0057506C">
              <w:rPr>
                <w:rFonts w:ascii="Cambria Math" w:hAnsi="Cambria Math"/>
              </w:rPr>
              <w:t xml:space="preserve">, the determinant reduces to the determinant of a </w:t>
            </w:r>
            <w:r w:rsidR="00653F9F" w:rsidRPr="0057506C">
              <w:rPr>
                <w:rFonts w:ascii="Cambria Math" w:hAnsi="Cambria Math"/>
              </w:rPr>
              <w:t>s</w:t>
            </w:r>
            <w:r w:rsidRPr="0057506C">
              <w:rPr>
                <w:rFonts w:ascii="Cambria Math" w:hAnsi="Cambria Math"/>
              </w:rPr>
              <w:t>kew</w:t>
            </w:r>
            <w:r w:rsidR="00653F9F" w:rsidRPr="0057506C">
              <w:rPr>
                <w:rFonts w:ascii="Cambria Math" w:hAnsi="Cambria Math"/>
              </w:rPr>
              <w:t>-</w:t>
            </w:r>
            <w:r w:rsidRPr="0057506C">
              <w:rPr>
                <w:rFonts w:ascii="Cambria Math" w:hAnsi="Cambria Math"/>
              </w:rPr>
              <w:t>symmetric matrix of odd order which is always zero. Hence,</w:t>
            </w:r>
            <w:r w:rsidR="00653F9F" w:rsidRPr="0057506C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 w:rsidRPr="0057506C">
              <w:rPr>
                <w:rFonts w:ascii="Cambria Math" w:hAnsi="Cambria Math"/>
              </w:rPr>
              <w:t xml:space="preserve"> is the solution of the given equation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>As the given system of equations has non-trivial solutions,</w:t>
            </w:r>
            <w:r w:rsidR="00653F9F" w:rsidRPr="0057506C">
              <w:rPr>
                <w:rFonts w:ascii="Cambria Math" w:hAnsi="Cambria Math"/>
              </w:rPr>
              <w:t xml:space="preserve"> h</w:t>
            </w:r>
            <w:r w:rsidRPr="0057506C">
              <w:rPr>
                <w:rFonts w:ascii="Cambria Math" w:hAnsi="Cambria Math"/>
              </w:rPr>
              <w:t>ence</w:t>
            </w:r>
          </w:p>
          <w:p w:rsidR="002D26D1" w:rsidRPr="0057506C" w:rsidRDefault="000270B3" w:rsidP="007A039E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c-a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λ=0</m:t>
              </m:r>
            </m:oMath>
            <w:r w:rsidR="00653F9F" w:rsidRPr="0057506C">
              <w:rPr>
                <w:rFonts w:ascii="Cambria Math" w:hAnsi="Cambria Math"/>
              </w:rPr>
              <w:t>,</w:t>
            </w:r>
            <w:r w:rsidRPr="0057506C">
              <w:rPr>
                <w:rFonts w:ascii="Cambria Math" w:hAnsi="Cambria Math"/>
              </w:rPr>
              <w:t xml:space="preserve"> then the determinant becomes skew-symmetric of</w:t>
            </w:r>
            <w:r w:rsidR="00653F9F" w:rsidRPr="0057506C">
              <w:rPr>
                <w:rFonts w:ascii="Cambria Math" w:hAnsi="Cambria Math"/>
              </w:rPr>
              <w:t xml:space="preserve"> o</w:t>
            </w:r>
            <w:r w:rsidRPr="0057506C">
              <w:rPr>
                <w:rFonts w:ascii="Cambria Math" w:hAnsi="Cambria Math"/>
              </w:rPr>
              <w:t xml:space="preserve">dd order, which is equal to zero. Thus, </w:t>
            </w:r>
            <m:oMath>
              <m:r>
                <w:rPr>
                  <w:rFonts w:ascii="Cambria Math" w:hAnsi="Cambria Math"/>
                </w:rPr>
                <m:t>λ=0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</m:m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</w:rPr>
              <w:t xml:space="preserve"> where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</w:rPr>
              <w:t xml:space="preserve"> is skew</w:t>
            </w:r>
            <w:r w:rsidR="00653F9F" w:rsidRPr="0057506C">
              <w:rPr>
                <w:rFonts w:ascii="Cambria Math" w:hAnsi="Cambria Math"/>
              </w:rPr>
              <w:t xml:space="preserve"> s</w:t>
            </w:r>
            <w:r w:rsidRPr="0057506C">
              <w:rPr>
                <w:rFonts w:ascii="Cambria Math" w:hAnsi="Cambria Math"/>
              </w:rPr>
              <w:t>ymmetri</w:t>
            </w:r>
            <w:r w:rsidR="00EF6CE1" w:rsidRPr="0057506C">
              <w:rPr>
                <w:rFonts w:ascii="Cambria Math" w:hAnsi="Cambria Math"/>
              </w:rPr>
              <w:t>c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 ∆=0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The system of equations </w:t>
            </w:r>
            <m:oMath>
              <m:r>
                <w:rPr>
                  <w:rFonts w:ascii="Cambria Math" w:hAnsi="Cambria Math"/>
                </w:rPr>
                <m:t>kx+y+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=1,x+ky+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z=</m:t>
              </m:r>
              <m:r>
                <w:rPr>
                  <w:rFonts w:ascii="Cambria Math" w:hAnsi="Cambria Math"/>
                </w:rPr>
                <m:t>k, x+y+k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57506C">
              <w:rPr>
                <w:rFonts w:ascii="Cambria Math" w:hAnsi="Cambria Math"/>
              </w:rPr>
              <w:t xml:space="preserve"> is inconsistent if </w:t>
            </w:r>
            <m:oMath>
              <m:r>
                <w:rPr>
                  <w:rFonts w:ascii="Cambria Math" w:hAnsi="Cambria Math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57506C">
              <w:rPr>
                <w:rFonts w:ascii="Cambria Math" w:hAnsi="Cambria Math"/>
              </w:rPr>
              <w:t xml:space="preserve"> and one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is </w:t>
            </w:r>
            <w:r w:rsidR="00653F9F" w:rsidRPr="0057506C">
              <w:rPr>
                <w:rFonts w:ascii="Cambria Math" w:hAnsi="Cambria Math"/>
              </w:rPr>
              <w:t>n</w:t>
            </w:r>
            <w:r w:rsidRPr="0057506C">
              <w:rPr>
                <w:rFonts w:ascii="Cambria Math" w:hAnsi="Cambria Math"/>
              </w:rPr>
              <w:t xml:space="preserve">on-zero where </w:t>
            </w:r>
          </w:p>
          <w:p w:rsidR="002D26D1" w:rsidRPr="0057506C" w:rsidRDefault="000270B3" w:rsidP="007A039E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>We have</w:t>
            </w:r>
            <w:r w:rsidR="00653F9F" w:rsidRPr="0057506C">
              <w:rPr>
                <w:rFonts w:ascii="Cambria Math" w:hAnsi="Cambria Math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∆=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653F9F" w:rsidRPr="0057506C">
              <w:rPr>
                <w:rFonts w:ascii="Cambria Math" w:hAnsi="Cambria Math"/>
              </w:rPr>
              <w:t>,</w:t>
            </w:r>
          </w:p>
          <w:p w:rsidR="002D26D1" w:rsidRPr="0057506C" w:rsidRDefault="000270B3" w:rsidP="007A039E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The determinant give in statement 2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653F9F" w:rsidRPr="0057506C">
              <w:rPr>
                <w:rFonts w:ascii="Cambria Math" w:hAnsi="Cambria Math"/>
              </w:rPr>
              <w:t>,</w:t>
            </w:r>
            <w:r w:rsidRPr="0057506C">
              <w:rPr>
                <w:rFonts w:ascii="Cambria Math" w:hAnsi="Cambria Math"/>
              </w:rPr>
              <w:t xml:space="preserve"> for which </w:t>
            </w:r>
            <m:oMath>
              <m:r>
                <w:rPr>
                  <w:rFonts w:ascii="Cambria Math" w:hAnsi="Cambria Math"/>
                </w:rPr>
                <m:t>k=1</m:t>
              </m:r>
            </m:oMath>
            <w:r w:rsidRPr="0057506C">
              <w:rPr>
                <w:rFonts w:ascii="Cambria Math" w:hAnsi="Cambria Math"/>
              </w:rPr>
              <w:t xml:space="preserve"> or </w:t>
            </w:r>
            <m:oMath>
              <m:r>
                <w:rPr>
                  <w:rFonts w:ascii="Cambria Math" w:hAnsi="Cambria Math"/>
                </w:rPr>
                <m:t>k=-1</m:t>
              </m:r>
            </m:oMath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k=1</m:t>
              </m:r>
            </m:oMath>
            <w:r w:rsidRPr="0057506C">
              <w:rPr>
                <w:rFonts w:ascii="Cambria Math" w:hAnsi="Cambria Math"/>
              </w:rPr>
              <w:t xml:space="preserve"> makes all the determinants zero. But for </w:t>
            </w:r>
            <m:oMath>
              <m:r>
                <w:rPr>
                  <w:rFonts w:ascii="Cambria Math" w:hAnsi="Cambria Math"/>
                </w:rPr>
                <m:t>k=-1</m:t>
              </m:r>
            </m:oMath>
            <w:r w:rsidRPr="0057506C">
              <w:rPr>
                <w:rFonts w:ascii="Cambria Math" w:hAnsi="Cambria Math"/>
              </w:rPr>
              <w:t>, all the deter</w:t>
            </w:r>
            <w:r w:rsidR="00653F9F" w:rsidRPr="0057506C">
              <w:rPr>
                <w:rFonts w:ascii="Cambria Math" w:hAnsi="Cambria Math"/>
              </w:rPr>
              <w:t>minants are not zero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>Hence, both statements are true but s</w:t>
            </w:r>
            <w:r w:rsidR="00653F9F" w:rsidRPr="0057506C">
              <w:rPr>
                <w:rFonts w:ascii="Cambria Math" w:hAnsi="Cambria Math"/>
              </w:rPr>
              <w:t>tatement 2 is not correct explan</w:t>
            </w:r>
            <w:r w:rsidRPr="0057506C">
              <w:rPr>
                <w:rFonts w:ascii="Cambria Math" w:hAnsi="Cambria Math"/>
              </w:rPr>
              <w:t>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4D6147" w:rsidRDefault="004D6147" w:rsidP="00444C0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  <w:p w:rsidR="004D6147" w:rsidRDefault="004D6147" w:rsidP="00444C0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f(x)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≠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f(x)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4D6147" w:rsidRDefault="004D6147" w:rsidP="00444C0F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</m:mr>
                  </m:m>
                </m:e>
              </m:d>
            </m:oMath>
          </w:p>
          <w:p w:rsidR="004D6147" w:rsidRDefault="004D6147" w:rsidP="00444C0F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4D6147" w:rsidRDefault="004D6147" w:rsidP="00444C0F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{∆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}=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:rsidR="004D6147" w:rsidRPr="000D6799" w:rsidRDefault="004D6147" w:rsidP="00444C0F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'(x)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≠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'(x)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0270B3" w:rsidP="007A039E">
            <w:pPr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D26D1" w:rsidRPr="0057506C">
              <w:rPr>
                <w:rFonts w:ascii="Cambria Math" w:hAnsi="Cambria Math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2D26D1" w:rsidRPr="0057506C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Hence, both the statements are true but statement 2 is not correct </w:t>
            </w:r>
            <w:r w:rsidR="005577F2" w:rsidRPr="0057506C">
              <w:rPr>
                <w:rFonts w:ascii="Cambria Math" w:hAnsi="Cambria Math"/>
              </w:rPr>
              <w:t>e</w:t>
            </w:r>
            <w:r w:rsidRPr="0057506C">
              <w:rPr>
                <w:rFonts w:ascii="Cambria Math" w:hAnsi="Cambria Math"/>
              </w:rPr>
              <w:t>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32C15" w:rsidRDefault="00232C15" w:rsidP="00444C0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+...</m:t>
              </m:r>
            </m:oMath>
          </w:p>
          <w:p w:rsidR="00232C15" w:rsidRDefault="00232C15" w:rsidP="00444C0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x+...</m:t>
                </m:r>
              </m:oMath>
            </m:oMathPara>
          </w:p>
          <w:p w:rsidR="00232C15" w:rsidRDefault="00232C15" w:rsidP="00444C0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:rsidR="00232C15" w:rsidRDefault="00232C15" w:rsidP="00444C0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43</m:t>
                          </m:r>
                        </m:e>
                      </m:mr>
                    </m:m>
                  </m:e>
                </m:d>
              </m:oMath>
            </m:oMathPara>
          </w:p>
          <w:p w:rsidR="00232C15" w:rsidRPr="000D6799" w:rsidRDefault="00232C15" w:rsidP="00444C0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=0+0+0=0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C18B6" w:rsidRPr="00611E2C" w:rsidRDefault="00DE075B" w:rsidP="007A03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57506C">
              <w:rPr>
                <w:rFonts w:ascii="Cambria Math" w:hAnsi="Cambria Math"/>
              </w:rPr>
              <w:t xml:space="preserve">Multiplying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 xml:space="preserve">a,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57506C">
              <w:rPr>
                <w:rFonts w:ascii="Cambria Math" w:hAnsi="Cambria Math"/>
              </w:rPr>
              <w:t>, we obtain</w:t>
            </w:r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abc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b(b+c)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b(a+2b+c)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b(a+b)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, we get</w:t>
            </w:r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abc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b(a+2b+c)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b(a+b)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This shows that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Pr="0057506C">
              <w:rPr>
                <w:rFonts w:ascii="Cambria Math" w:hAnsi="Cambria Math"/>
              </w:rPr>
              <w:t xml:space="preserve"> is independent of </w:t>
            </w:r>
            <m:oMath>
              <m:r>
                <w:rPr>
                  <w:rFonts w:ascii="Cambria Math" w:hAnsi="Cambria Math"/>
                </w:rPr>
                <m:t>a, b</m:t>
              </m:r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2D26D1" w:rsidRPr="0057506C" w:rsidRDefault="00DE075B" w:rsidP="007A039E">
            <w:pPr>
              <w:numPr>
                <w:ilvl w:val="0"/>
                <w:numId w:val="1"/>
              </w:num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, we get</w:t>
            </w:r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[-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/>
                </w:rPr>
                <m:t>]</m:t>
              </m:r>
            </m:oMath>
            <w:r w:rsidRPr="0057506C">
              <w:rPr>
                <w:rFonts w:ascii="Cambria Math" w:hAnsi="Cambria Math"/>
              </w:rPr>
              <w:t xml:space="preserve">  [Expanding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]</w:t>
            </w:r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  <w:p w:rsidR="002D26D1" w:rsidRPr="0057506C" w:rsidRDefault="00DE075B" w:rsidP="007A039E">
            <w:pPr>
              <w:numPr>
                <w:ilvl w:val="0"/>
                <w:numId w:val="1"/>
              </w:num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Taking </w:t>
            </w: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b,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b, </m:t>
                                      </m:r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</m:func>
                                        </m:den>
                                      </m:f>
                                    </m:e>
                                  </m:func>
                                </m:e>
                              </m:func>
                            </m:den>
                          </m:f>
                        </m:e>
                      </m:func>
                    </m:e>
                  </m:func>
                </m:den>
              </m:f>
            </m:oMath>
            <w:r w:rsidRPr="0057506C">
              <w:rPr>
                <w:rFonts w:ascii="Cambria Math" w:hAnsi="Cambria Math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, respectively, we get</w:t>
            </w:r>
          </w:p>
          <w:p w:rsidR="00EB1AED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func>
                                </m:e>
                              </m:func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, we get</w:t>
            </w:r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D26D1" w:rsidRPr="0057506C" w:rsidRDefault="002D2854" w:rsidP="007A039E">
            <w:pPr>
              <w:numPr>
                <w:ilvl w:val="0"/>
                <w:numId w:val="1"/>
              </w:numPr>
              <w:rPr>
                <w:rFonts w:ascii="Cambria Math" w:hAnsi="Cambria Math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alibri"/>
                          </w:rPr>
                          <m:t>1 0 0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 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]</w:t>
            </w:r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B+C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D26D1" w:rsidRPr="0057506C" w:rsidRDefault="00DE075B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C-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d>
              </m:oMath>
            </m:oMathPara>
          </w:p>
          <w:p w:rsidR="002C18B6" w:rsidRPr="006727E3" w:rsidRDefault="00DE075B" w:rsidP="006727E3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2D26D1" w:rsidP="007A039E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Coefficient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57506C">
              <w:rPr>
                <w:rFonts w:ascii="Cambria Math" w:hAnsi="Cambria Math"/>
              </w:rPr>
              <w:t xml:space="preserve"> in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57506C">
              <w:rPr>
                <w:rFonts w:ascii="Cambria Math" w:hAnsi="Cambria Math"/>
              </w:rPr>
              <w:t xml:space="preserve"> is coefficient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57506C">
              <w:rPr>
                <w:rFonts w:ascii="Cambria Math" w:hAnsi="Cambria Math"/>
              </w:rPr>
              <w:t xml:space="preserve"> in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2D26D1" w:rsidRPr="0057506C" w:rsidRDefault="002D26D1" w:rsidP="007A039E">
            <w:pPr>
              <w:pStyle w:val="ListParagraph"/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Therefore, coefficient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57506C">
              <w:rPr>
                <w:rFonts w:ascii="Cambria Math" w:hAnsi="Cambria Math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-2</m:t>
              </m:r>
            </m:oMath>
          </w:p>
          <w:p w:rsidR="002D26D1" w:rsidRPr="0057506C" w:rsidRDefault="002D26D1" w:rsidP="007A039E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D=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2D26D1" w:rsidRPr="0057506C" w:rsidRDefault="002D26D1" w:rsidP="007A039E">
            <w:pPr>
              <w:pStyle w:val="ListParagrap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D26D1" w:rsidRPr="0057506C" w:rsidRDefault="000270B3" w:rsidP="007A039E">
            <w:pPr>
              <w:pStyle w:val="ListParagraph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:rsidR="002D26D1" w:rsidRPr="0057506C" w:rsidRDefault="000270B3" w:rsidP="007A039E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2D26D1" w:rsidRPr="0057506C" w:rsidRDefault="002D26D1" w:rsidP="007A039E">
            <w:pPr>
              <w:pStyle w:val="ListParagrap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D26D1" w:rsidRPr="0057506C" w:rsidRDefault="000270B3" w:rsidP="007A039E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=-2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D26D1" w:rsidRPr="0057506C" w:rsidRDefault="002D26D1" w:rsidP="007A039E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The given determinant is </w:t>
            </w:r>
            <m:oMath>
              <m:r>
                <w:rPr>
                  <w:rFonts w:ascii="Cambria Math" w:hAnsi="Cambria Math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x+3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x+5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x+6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x+9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x+11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x+15</m:t>
                        </m:r>
                      </m:e>
                    </m:mr>
                  </m:m>
                </m:e>
              </m:d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, we have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x+3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x+5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</w:rPr>
              <w:t xml:space="preserve">  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]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</w:rPr>
              <w:t xml:space="preserve">   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]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=-2</m:t>
              </m:r>
            </m:oMath>
            <w:r w:rsidRPr="0057506C">
              <w:rPr>
                <w:rFonts w:ascii="Cambria Math" w:hAnsi="Cambria Math"/>
              </w:rPr>
              <w:t xml:space="preserve">   [Expanding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]</w:t>
            </w:r>
          </w:p>
          <w:p w:rsidR="002D26D1" w:rsidRPr="0057506C" w:rsidRDefault="000270B3" w:rsidP="007A039E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</m:d>
            </m:oMath>
          </w:p>
          <w:p w:rsidR="002E7952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-13=t</m:t>
              </m:r>
            </m:oMath>
            <w:r w:rsidRPr="0057506C">
              <w:rPr>
                <w:rFonts w:ascii="Cambria Math" w:hAnsi="Cambria Math"/>
              </w:rPr>
              <w:t xml:space="preserve">. Then </w:t>
            </w:r>
          </w:p>
          <w:p w:rsidR="002D26D1" w:rsidRPr="0057506C" w:rsidRDefault="000270B3" w:rsidP="007A039E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-67t+126=0</m:t>
                </m:r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⇒t=-9, 2, 7⇒x=±2, 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rad>
                <m:r>
                  <w:rPr>
                    <w:rFonts w:ascii="Cambria Math" w:hAnsi="Cambria Math"/>
                  </w:rPr>
                  <m:t>, 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rad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>Hen</w:t>
            </w:r>
            <w:r w:rsidR="002E7952" w:rsidRPr="0057506C">
              <w:rPr>
                <w:rFonts w:ascii="Cambria Math" w:hAnsi="Cambria Math"/>
              </w:rPr>
              <w:t>ce sum of other five roots is 2</w:t>
            </w:r>
          </w:p>
          <w:p w:rsidR="002D26D1" w:rsidRPr="0057506C" w:rsidRDefault="002D26D1" w:rsidP="007A039E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e>
                        </m:rad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18</m:t>
                            </m:r>
                          </m:e>
                        </m:rad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27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+2i</m:t>
                        </m:r>
                      </m:e>
                    </m:mr>
                  </m:m>
                </m:e>
              </m:d>
            </m:oMath>
          </w:p>
          <w:p w:rsidR="002D26D1" w:rsidRPr="0057506C" w:rsidRDefault="002E7952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>T</w:t>
            </w:r>
            <w:r w:rsidR="002D26D1" w:rsidRPr="0057506C">
              <w:rPr>
                <w:rFonts w:ascii="Cambria Math" w:hAnsi="Cambria Math"/>
              </w:rPr>
              <w:t>aking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oMath>
            <w:r w:rsidR="002D26D1" w:rsidRPr="0057506C">
              <w:rPr>
                <w:rFonts w:ascii="Cambria Math" w:hAnsi="Cambria Math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D26D1" w:rsidRPr="0057506C">
              <w:rPr>
                <w:rFonts w:ascii="Cambria Math" w:hAnsi="Cambria Math"/>
              </w:rPr>
              <w:t>, we get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∆=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+2i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</w:rPr>
              <w:t xml:space="preserve"> 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 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E7952" w:rsidRPr="0057506C">
              <w:rPr>
                <w:rFonts w:ascii="Cambria Math" w:hAnsi="Cambria Math"/>
              </w:rPr>
              <w:t>,</w:t>
            </w:r>
            <w:r w:rsidRPr="0057506C">
              <w:rPr>
                <w:rFonts w:ascii="Cambria Math" w:hAnsi="Cambria Math"/>
              </w:rPr>
              <w:t xml:space="preserve"> we get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∆=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i-2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2i-3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6i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2i-3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</w:rPr>
              <w:t xml:space="preserve">  [Applying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]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  <m:r>
                  <w:rPr>
                    <w:rFonts w:ascii="Cambria Math" w:hAnsi="Cambria Math"/>
                  </w:rPr>
                  <m:t>(-3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  <m:r>
                  <w:rPr>
                    <w:rFonts w:ascii="Cambria Math" w:hAnsi="Cambria Math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=-6</m:t>
              </m:r>
            </m:oMath>
            <w:r w:rsidR="002E7952" w:rsidRPr="0057506C">
              <w:rPr>
                <w:rFonts w:ascii="Cambria Math" w:hAnsi="Cambria Math"/>
              </w:rPr>
              <w:t>,</w:t>
            </w:r>
            <w:r w:rsidRPr="0057506C">
              <w:rPr>
                <w:rFonts w:ascii="Cambria Math" w:hAnsi="Cambria Math"/>
              </w:rPr>
              <w:t xml:space="preserve"> which is an integer</w:t>
            </w:r>
          </w:p>
          <w:p w:rsidR="002D26D1" w:rsidRPr="0057506C" w:rsidRDefault="002D26D1" w:rsidP="007A039E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w:r w:rsidRPr="0057506C">
              <w:rPr>
                <w:rFonts w:ascii="Cambria Math" w:hAnsi="Cambria Math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</w:rPr>
              <w:t>, we get</w:t>
            </w:r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θ=1</m:t>
                        </m:r>
                      </m:e>
                    </m:func>
                  </m:e>
                </m:func>
              </m:oMath>
            </m:oMathPara>
          </w:p>
          <w:p w:rsidR="002D26D1" w:rsidRPr="0057506C" w:rsidRDefault="002D26D1" w:rsidP="007A039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C1C9B" w:rsidRDefault="000C1C9B" w:rsidP="00D73D8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  <w:p w:rsidR="000C1C9B" w:rsidRDefault="000C1C9B" w:rsidP="00D73D8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Cofactor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=6</m:t>
              </m:r>
            </m:oMath>
          </w:p>
          <w:p w:rsidR="000C1C9B" w:rsidRDefault="000C1C9B" w:rsidP="00D73D8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Cofactor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=24+8=32</m:t>
              </m:r>
            </m:oMath>
          </w:p>
          <w:p w:rsidR="000C1C9B" w:rsidRDefault="000C1C9B" w:rsidP="00D73D8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Cofactor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=-2-0=-2</m:t>
              </m:r>
            </m:oMath>
          </w:p>
          <w:p w:rsidR="000C1C9B" w:rsidRPr="002A47D4" w:rsidRDefault="000C1C9B" w:rsidP="00D73D8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Cofactor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=4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12FF1" w:rsidRPr="00102E1F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  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  a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,</m:t>
              </m:r>
            </m:oMath>
          </w:p>
          <w:p w:rsidR="00212FF1" w:rsidRPr="00FC34C3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a, b, c </w:t>
            </w:r>
            <m:oMath>
              <m:r>
                <w:rPr>
                  <w:rFonts w:ascii="Cambria Math" w:hAnsi="Cambria Math"/>
                </w:rPr>
                <m:t>ϵ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1, 2,…..,p-1</m:t>
                  </m:r>
                </m:e>
              </m:d>
            </m:oMath>
          </w:p>
          <w:p w:rsidR="00212FF1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skew-symmetric matrix, then </w:t>
            </w:r>
            <m:oMath>
              <m:r>
                <w:rPr>
                  <w:rFonts w:ascii="Cambria Math" w:hAnsi="Cambria Math"/>
                </w:rPr>
                <m:t>a=0, b=-c</m:t>
              </m:r>
            </m:oMath>
          </w:p>
          <w:p w:rsidR="00212FF1" w:rsidRPr="00FC34C3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212FF1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Thus,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divides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  <w:r>
              <w:rPr>
                <w:rFonts w:ascii="Cambria Math" w:hAnsi="Cambria Math"/>
              </w:rPr>
              <w:t xml:space="preserve">only when </w:t>
            </w:r>
            <m:oMath>
              <m:r>
                <w:rPr>
                  <w:rFonts w:ascii="Cambria Math" w:hAnsi="Cambria Math"/>
                </w:rPr>
                <m:t>b=0</m:t>
              </m:r>
            </m:oMath>
          </w:p>
          <w:p w:rsidR="00212FF1" w:rsidRPr="00F566B7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Again, if </w:t>
            </w:r>
            <m:oMath>
              <m:r>
                <w:rPr>
                  <w:rFonts w:ascii="Cambria Math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is symmetric matrix, then b</m:t>
              </m:r>
              <m:r>
                <w:rPr>
                  <w:rFonts w:ascii="Cambria Math" w:hAnsi="Cambria Math"/>
                </w:rPr>
                <m:t xml:space="preserve">=c </m:t>
              </m:r>
            </m:oMath>
            <w:r w:rsidRPr="00610ABE">
              <w:rPr>
                <w:rFonts w:ascii="Cambria Math" w:hAnsi="Cambria Math"/>
              </w:rPr>
              <w:t>and</w:t>
            </w:r>
            <w:r>
              <w:rPr>
                <w:rFonts w:ascii="Cambria Math" w:hAnsi="Cambria Math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212FF1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Thus, </w:t>
            </w:r>
            <m:oMath>
              <m:r>
                <w:rPr>
                  <w:rFonts w:ascii="Cambria Math" w:hAnsi="Cambria Math"/>
                </w:rPr>
                <m:t xml:space="preserve">p </m:t>
              </m:r>
            </m:oMath>
            <w:r>
              <w:rPr>
                <w:rFonts w:ascii="Cambria Math" w:hAnsi="Cambria Math"/>
              </w:rPr>
              <w:t xml:space="preserve">divides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  <w:r>
              <w:rPr>
                <w:rFonts w:ascii="Cambria Math" w:hAnsi="Cambria Math"/>
              </w:rPr>
              <w:t xml:space="preserve">if either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divides </w:t>
            </w:r>
            <m:oMath>
              <m:r>
                <w:rPr>
                  <w:rFonts w:ascii="Cambria Math" w:hAnsi="Cambria Math"/>
                </w:rPr>
                <m:t>(a-b)</m:t>
              </m:r>
            </m:oMath>
            <w:r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 xml:space="preserve">divides </w:t>
            </w:r>
            <m:oMath>
              <w:proofErr w:type="gramEnd"/>
              <m:r>
                <w:rPr>
                  <w:rFonts w:ascii="Cambria Math" w:hAnsi="Cambria Math"/>
                </w:rPr>
                <m:t>(a+b)</m:t>
              </m:r>
            </m:oMath>
            <w:r>
              <w:rPr>
                <w:rFonts w:ascii="Cambria Math" w:hAnsi="Cambria Math"/>
              </w:rPr>
              <w:t>.</w:t>
            </w:r>
          </w:p>
          <w:p w:rsidR="00212FF1" w:rsidRPr="00A76F7E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divides </w:t>
            </w:r>
            <m:oMath>
              <m:r>
                <w:rPr>
                  <w:rFonts w:ascii="Cambria Math" w:hAnsi="Cambria Math"/>
                </w:rPr>
                <m:t>(a-b),</m:t>
              </m:r>
            </m:oMath>
          </w:p>
          <w:p w:rsidR="00212FF1" w:rsidRPr="00A76F7E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divides </w:t>
            </w:r>
            <m:oMath>
              <m:r>
                <w:rPr>
                  <w:rFonts w:ascii="Cambria Math" w:hAnsi="Cambria Math"/>
                </w:rPr>
                <m:t>(a-b)</m:t>
              </m:r>
            </m:oMath>
            <w:r>
              <w:rPr>
                <w:rFonts w:ascii="Cambria Math" w:hAnsi="Cambria Math"/>
              </w:rPr>
              <w:t xml:space="preserve">, only when </w:t>
            </w:r>
            <m:oMath>
              <m:r>
                <w:rPr>
                  <w:rFonts w:ascii="Cambria Math" w:hAnsi="Cambria Math"/>
                </w:rPr>
                <m:t>a=b</m:t>
              </m:r>
            </m:oMath>
          </w:p>
          <w:p w:rsidR="00212FF1" w:rsidRPr="001079ED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ie, a=bϵ{0, 1, 2,…..,(p-1}</m:t>
                </m:r>
              </m:oMath>
            </m:oMathPara>
          </w:p>
          <w:p w:rsidR="00212FF1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ie,        p </m:t>
              </m:r>
            </m:oMath>
            <w:r>
              <w:rPr>
                <w:rFonts w:ascii="Cambria Math" w:hAnsi="Cambria Math"/>
              </w:rPr>
              <w:t>choices</w:t>
            </w:r>
          </w:p>
          <w:p w:rsidR="00212FF1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 xml:space="preserve">divides </w:t>
            </w:r>
            <m:oMath>
              <w:proofErr w:type="gramEnd"/>
              <m:r>
                <w:rPr>
                  <w:rFonts w:ascii="Cambria Math" w:hAnsi="Cambria Math"/>
                </w:rPr>
                <m:t>(a+b)</m:t>
              </m:r>
            </m:oMath>
            <w:r>
              <w:rPr>
                <w:rFonts w:ascii="Cambria Math" w:hAnsi="Cambria Math"/>
              </w:rPr>
              <w:t>.</w:t>
            </w:r>
          </w:p>
          <w:p w:rsidR="00212FF1" w:rsidRDefault="00212FF1" w:rsidP="00212FF1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⇒ </m:t>
              </m:r>
            </m:oMath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choices, including </w:t>
            </w:r>
            <m:oMath>
              <m:r>
                <w:rPr>
                  <w:rFonts w:ascii="Cambria Math" w:hAnsi="Cambria Math"/>
                </w:rPr>
                <m:t>a=b=0</m:t>
              </m:r>
            </m:oMath>
            <w:r>
              <w:rPr>
                <w:rFonts w:ascii="Cambria Math" w:hAnsi="Cambria Math"/>
              </w:rPr>
              <w:t xml:space="preserve"> included in (i)</w:t>
            </w:r>
          </w:p>
          <w:p w:rsidR="00212FF1" w:rsidRPr="00611E2C" w:rsidRDefault="00212FF1" w:rsidP="00212FF1">
            <w:pPr>
              <w:spacing w:line="276" w:lineRule="auto"/>
              <w:contextualSpacing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Total number of choices are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p+p-1</m:t>
                  </m:r>
                </m:e>
              </m:d>
              <m:r>
                <w:rPr>
                  <w:rFonts w:ascii="Cambria Math" w:hAnsi="Cambria Math"/>
                </w:rPr>
                <m:t>=2p-1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9130C" w:rsidRDefault="001407BD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ab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bc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ca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F9130C" w:rsidRDefault="001407BD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2(</m:t>
                </m:r>
                <m:r>
                  <w:rPr>
                    <w:rFonts w:ascii="Cambria Math" w:hAnsi="Cambria Math"/>
                  </w:rPr>
                  <m:t>ab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bc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ca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F9130C" w:rsidRDefault="001407BD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F9130C" w:rsidRDefault="001407BD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</m:m>
                </m:e>
              </m:d>
            </m:oMath>
          </w:p>
          <w:p w:rsidR="00F9130C" w:rsidRPr="005603FC" w:rsidRDefault="001407BD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3-1</m:t>
                    </m:r>
                  </m:sup>
                </m:sSup>
              </m:oMath>
            </m:oMathPara>
          </w:p>
          <w:p w:rsidR="00F9130C" w:rsidRDefault="001407BD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F9130C" w:rsidRDefault="001407BD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  <w:p w:rsidR="00F9130C" w:rsidRDefault="001407BD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F9130C" w:rsidRPr="005603FC" w:rsidRDefault="001407BD" w:rsidP="00444C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In given determinant 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=x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So,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linear. Let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=Px+Q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. Then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=-aP+Q,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=-bP+Q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Then,</w:t>
            </w:r>
            <w:r w:rsidR="00397C94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=0×P+Q⇒Q=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bf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-a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-af(-b)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(b-a)</m:t>
                  </m:r>
                </m:den>
              </m:f>
            </m:oMath>
            <w:r w:rsidR="00397C94" w:rsidRPr="0057506C">
              <w:rPr>
                <w:rFonts w:ascii="Cambria Math" w:hAnsi="Cambria Math"/>
                <w:lang w:val="en-US" w:eastAsia="en-US"/>
              </w:rPr>
              <w:t xml:space="preserve">    (1)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Also,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b-a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b-a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-a)</m:t>
                </m:r>
              </m:oMath>
            </m:oMathPara>
          </w:p>
          <w:p w:rsidR="00397C94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Similarly,</w:t>
            </w:r>
          </w:p>
          <w:p w:rsidR="00397C94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-x</m:t>
                    </m:r>
                  </m:e>
                </m:d>
              </m:oMath>
            </m:oMathPara>
          </w:p>
          <w:p w:rsidR="002D26D1" w:rsidRPr="0057506C" w:rsidRDefault="00397C9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-x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-x)⇒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-a</m:t>
                  </m:r>
                </m:e>
              </m:d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=f(-b)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Now from (1),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-a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g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(b)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(b-a)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+ax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+x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taking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+x</m:t>
              </m:r>
            </m:oMath>
            <w:r w:rsidR="00B32978" w:rsidRPr="0057506C">
              <w:rPr>
                <w:rFonts w:ascii="Cambria Math" w:hAnsi="Cambria Math"/>
                <w:lang w:val="en-US" w:eastAsia="en-US"/>
              </w:rPr>
              <w:t xml:space="preserve"> c</w:t>
            </w:r>
            <w:r w:rsidRPr="0057506C">
              <w:rPr>
                <w:rFonts w:ascii="Cambria Math" w:hAnsi="Cambria Math"/>
                <w:lang w:val="en-US" w:eastAsia="en-US"/>
              </w:rPr>
              <w:t>ommon,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+x)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+x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+x)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+x</m:t>
                    </m:r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Thus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divisible by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. Also, graph of </w:t>
            </w:r>
            <m:oMath>
              <m:r>
                <w:rPr>
                  <w:rFonts w:ascii="Cambria Math" w:hAnsi="Cambria Math"/>
                  <w:lang w:val="en-US" w:eastAsia="en-US"/>
                </w:rPr>
                <m:t>f(x)</m:t>
              </m:r>
            </m:oMath>
            <w:r w:rsidR="00B32978"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  <w:p w:rsidR="002D26D1" w:rsidRPr="0057506C" w:rsidRDefault="00B523B8" w:rsidP="007A039E">
            <w:pPr>
              <w:spacing w:line="276" w:lineRule="auto"/>
              <w:contextualSpacing/>
              <w:rPr>
                <w:rFonts w:ascii="Cambria Math" w:hAnsi="Cambria Math"/>
                <w:color w:val="FF0000"/>
                <w:lang w:val="en-US" w:eastAsia="en-US"/>
              </w:rPr>
            </w:pPr>
            <w:r w:rsidRPr="0057506C">
              <w:rPr>
                <w:rFonts w:ascii="Cambria Math" w:hAnsi="Cambria Math"/>
              </w:rPr>
              <w:object w:dxaOrig="3611" w:dyaOrig="32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pt;height:78.9pt" o:ole="">
                  <v:imagedata r:id="IMM4S338S0" o:title=""/>
                </v:shape>
                <o:OLEObject Type="Embed" ProgID="ChemDraw.Document.6.0" ShapeID="_x0000_i1025" DrawAspect="Content" ObjectID="_1478860655" r:id="OMM4S338S0"/>
              </w:objec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 system of equations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-x+cy+b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(1)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cx-y+a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(2)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bx+ay-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(3)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Has a non-zero solution if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+2abc-1=0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+2abc=1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(4)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Then clearly the system has infinitely many solutions. From (1)</w:t>
            </w:r>
            <w:r w:rsidR="00B32978" w:rsidRPr="0057506C">
              <w:rPr>
                <w:rFonts w:ascii="Cambria Math" w:hAnsi="Cambria Math"/>
                <w:lang w:val="en-US" w:eastAsia="en-US"/>
              </w:rPr>
              <w:t xml:space="preserve"> a</w:t>
            </w:r>
            <w:r w:rsidRPr="0057506C">
              <w:rPr>
                <w:rFonts w:ascii="Cambria Math" w:hAnsi="Cambria Math"/>
                <w:lang w:val="en-US" w:eastAsia="en-US"/>
              </w:rPr>
              <w:t>nd (2), we have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ac+b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bc+a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ac+b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bc+a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D26D1" w:rsidRPr="0057506C" w:rsidRDefault="00F16F8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o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 xml:space="preserve">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  [from (4)]</w:t>
            </w:r>
          </w:p>
          <w:p w:rsidR="002D26D1" w:rsidRPr="0057506C" w:rsidRDefault="00F16F8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o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 xml:space="preserve">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   (5)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From (5), we see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, 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, 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all positive or all</w:t>
            </w:r>
            <w:r w:rsidR="00F16F8C" w:rsidRPr="0057506C">
              <w:rPr>
                <w:rFonts w:ascii="Cambria Math" w:hAnsi="Cambria Math"/>
                <w:lang w:val="en-US" w:eastAsia="en-US"/>
              </w:rPr>
              <w:t xml:space="preserve"> n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egative. Given that one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proper fraction, so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&gt;0, 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&gt;0, 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&gt;0,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which gives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&lt;3</m:t>
              </m:r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     (6)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Using (4) and (6),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1&lt;3+2abc</m:t>
                </m:r>
              </m:oMath>
            </m:oMathPara>
          </w:p>
          <w:p w:rsidR="002D26D1" w:rsidRPr="0057506C" w:rsidRDefault="00F16F8C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o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 xml:space="preserve">r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abc&gt;-1</m:t>
              </m:r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 (7) 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=2λ+3+2-2-λ-6=λ-3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μ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=12λ+3μ+20-2μ-10λ-36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=2λ+μ-16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μ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=10λ+18+μ-10-3μ-6λ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=4λ-2μ+8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μ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=2μ+10+12-12-μ-20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=μ-10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Thus the system has unique solutions if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Δ</m:t>
              </m:r>
              <m:r>
                <w:rPr>
                  <w:rFonts w:ascii="Cambria Math" w:hAnsi="Cambria Math"/>
                  <w:lang w:val="en-US" w:eastAsia="en-US"/>
                </w:rPr>
                <m:t>≠0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r>
                <w:rPr>
                  <w:rFonts w:ascii="Cambria Math" w:hAnsi="Cambria Math"/>
                  <w:lang w:val="en-US" w:eastAsia="en-US"/>
                </w:rPr>
                <m:t>λ≠3</m:t>
              </m:r>
            </m:oMath>
            <w:r w:rsidR="00B14DBD" w:rsidRPr="0057506C">
              <w:rPr>
                <w:rFonts w:ascii="Cambria Math" w:hAnsi="Cambria Math"/>
                <w:lang w:val="en-US" w:eastAsia="en-US"/>
              </w:rPr>
              <w:t xml:space="preserve"> and the s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ystem has infinite solutions if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r>
                <w:rPr>
                  <w:rFonts w:ascii="Cambria Math" w:hAnsi="Cambria Math"/>
                  <w:lang w:val="en-US" w:eastAsia="en-US"/>
                </w:rPr>
                <m:t>λ=3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μ=10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. System has no solution if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at least one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="005B75E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B14DBD" w:rsidRPr="0057506C">
              <w:rPr>
                <w:rFonts w:ascii="Cambria Math" w:hAnsi="Cambria Math"/>
                <w:lang w:val="en-US" w:eastAsia="en-US"/>
              </w:rPr>
              <w:t>i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s non-zero or </w:t>
            </w:r>
            <m:oMath>
              <m:r>
                <w:rPr>
                  <w:rFonts w:ascii="Cambria Math" w:hAnsi="Cambria Math"/>
                  <w:lang w:val="en-US" w:eastAsia="en-US"/>
                </w:rPr>
                <m:t>λ=3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μ≠10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1+1+1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1+α+β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1+α+β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[multiplying row by row]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(say)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Now,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1-α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α-β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(β-1)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β-α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[αβ-α-β+1]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β-α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β-α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(a+b+c)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∴∆=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β-α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-4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-4ac)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∆&lt;0</m:t>
              </m:r>
            </m:oMath>
            <w:r w:rsidR="009457C4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i.e.,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-4ac&lt;0</m:t>
              </m:r>
            </m:oMath>
            <w:r w:rsidR="009457C4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9457C4" w:rsidRPr="0057506C">
              <w:rPr>
                <w:rFonts w:ascii="Cambria Math" w:hAnsi="Cambria Math"/>
                <w:lang w:val="en-US" w:eastAsia="en-US"/>
              </w:rPr>
              <w:t>then roots are imaginary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one root is </w:t>
            </w:r>
            <m:oMath>
              <m:r>
                <w:rPr>
                  <w:rFonts w:ascii="Cambria Math" w:hAnsi="Cambria Math"/>
                  <w:lang w:val="en-US" w:eastAsia="en-US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e>
              </m:ra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since coefficients are real, the other root</w:t>
            </w:r>
            <w:r w:rsidR="009457C4" w:rsidRPr="0057506C">
              <w:rPr>
                <w:rFonts w:ascii="Cambria Math" w:hAnsi="Cambria Math"/>
                <w:lang w:val="en-US" w:eastAsia="en-US"/>
              </w:rPr>
              <w:t xml:space="preserve"> i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s </w:t>
            </w:r>
            <m:oMath>
              <m:r>
                <w:rPr>
                  <w:rFonts w:ascii="Cambria Math" w:hAnsi="Cambria Math"/>
                  <w:lang w:val="en-US" w:eastAsia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e>
              </m:ra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. Hence the equation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-2x-1=0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.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  <w:r w:rsidR="008A1EBA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1-2-1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4-4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 w:eastAsia="en-US"/>
                </w:rPr>
                <m:t>=32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∆&gt;0,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i.e.,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-4ac&gt;0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roots are real and distinct but </w:t>
            </w:r>
            <w:r w:rsidR="008A1EBA" w:rsidRPr="0057506C">
              <w:rPr>
                <w:rFonts w:ascii="Cambria Math" w:hAnsi="Cambria Math"/>
                <w:lang w:val="en-US" w:eastAsia="en-US"/>
              </w:rPr>
              <w:t>n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othing can be said about </w:t>
            </w:r>
            <m:oMath>
              <m:r>
                <w:rPr>
                  <w:rFonts w:ascii="Cambria Math" w:hAnsi="Cambria Math"/>
                  <w:lang w:val="en-US" w:eastAsia="en-US"/>
                </w:rPr>
                <m:t>f(1)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Multiplying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by </w:t>
            </w:r>
            <m:oMath>
              <m:r>
                <w:rPr>
                  <w:rFonts w:ascii="Cambria Math" w:hAnsi="Cambria Math"/>
                  <w:lang w:val="en-US" w:eastAsia="en-US"/>
                </w:rPr>
                <m:t>a,b, c,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respectively, and then</w:t>
            </w:r>
            <w:r w:rsidR="00AD4F01" w:rsidRPr="0057506C">
              <w:rPr>
                <w:rFonts w:ascii="Cambria Math" w:hAnsi="Cambria Math"/>
                <w:lang w:val="en-US" w:eastAsia="en-US"/>
              </w:rPr>
              <w:t xml:space="preserve"> t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aking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-ab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Now, using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and then taking </w:t>
            </w:r>
            <m:oMath>
              <m:r>
                <w:rPr>
                  <w:rFonts w:ascii="Cambria Math" w:hAnsi="Cambria Math"/>
                  <w:lang w:val="en-US" w:eastAsia="en-US"/>
                </w:rPr>
                <m:t>(ab+bc+ca)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common</w:t>
            </w:r>
            <w:r w:rsidR="00AD4F01" w:rsidRPr="0057506C">
              <w:rPr>
                <w:rFonts w:ascii="Cambria Math" w:hAnsi="Cambria Math"/>
                <w:lang w:val="en-US" w:eastAsia="en-US"/>
              </w:rPr>
              <w:t xml:space="preserve"> from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ab+bc+ca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Now, 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ab+bc+ca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Expanding along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ab+bc+ca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[ac+bc+ab]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ab+bc+ca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r/p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 given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are all positive, then</w:t>
            </w:r>
          </w:p>
          <w:p w:rsidR="002D26D1" w:rsidRPr="0057506C" w:rsidRDefault="00EF6CE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A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>M.</w:t>
            </w:r>
            <w:r w:rsidR="00AD4F01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≥</m:t>
              </m:r>
            </m:oMath>
            <w:r w:rsidR="00AD4F01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>G.M.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ab+bc+ac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ab×bc×ac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1/3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ab+bc+ac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≥27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ab+bc+ac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≥27(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1D724C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∆=27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ab+bc+ca=3</m:t>
              </m:r>
            </m:oMath>
            <w:r w:rsidR="001D724C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and given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=3</m:t>
              </m:r>
            </m:oMath>
            <w:r w:rsidR="001D724C" w:rsidRPr="0057506C">
              <w:rPr>
                <w:rFonts w:ascii="Cambria Math" w:hAnsi="Cambria Math"/>
                <w:lang w:val="en-US" w:eastAsia="en-US"/>
              </w:rPr>
              <w:t>, f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rom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a+b+c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+2(ab+bc+ca)</m:t>
              </m:r>
            </m:oMath>
            <w:r w:rsidR="001D724C" w:rsidRPr="0057506C">
              <w:rPr>
                <w:rFonts w:ascii="Cambria Math" w:hAnsi="Cambria Math"/>
                <w:lang w:val="en-US" w:eastAsia="en-US"/>
              </w:rPr>
              <w:t>,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we have</w:t>
            </w:r>
            <w:r w:rsidR="001D724C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a+b+c=±3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⇒a+b+c=3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(since all roots are positive)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⇒3p+q=0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Let,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1+2x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1+2x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1+2x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1+x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=A+Bx+C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+...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Putting </w:t>
            </w:r>
            <m:oMath>
              <m:r>
                <w:rPr>
                  <w:rFonts w:ascii="Cambria Math" w:hAnsi="Cambria Math"/>
                  <w:lang w:val="en-US" w:eastAsia="en-US"/>
                </w:rPr>
                <m:t>x=0</m:t>
              </m:r>
            </m:oMath>
            <w:r w:rsidR="00525E5D" w:rsidRPr="0057506C">
              <w:rPr>
                <w:rFonts w:ascii="Cambria Math" w:hAnsi="Cambria Math"/>
                <w:lang w:val="en-US" w:eastAsia="en-US"/>
              </w:rPr>
              <w:t>,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 differentiating both sides with respect to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putting</w:t>
            </w:r>
            <w:r w:rsidR="00525E5D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x=0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 coefficient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</w:t>
            </w:r>
            <w:r w:rsidR="00525E5D" w:rsidRPr="0057506C">
              <w:rPr>
                <w:rFonts w:ascii="Cambria Math" w:hAnsi="Cambria Math"/>
                <w:lang w:val="en-US" w:eastAsia="en-US"/>
              </w:rPr>
              <w:t>0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. 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=0, x=0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a</w:t>
            </w:r>
            <w:r w:rsidR="00525E5D" w:rsidRPr="0057506C">
              <w:rPr>
                <w:rFonts w:ascii="Cambria Math" w:hAnsi="Cambria Math"/>
                <w:lang w:val="en-US" w:eastAsia="en-US"/>
              </w:rPr>
              <w:t xml:space="preserve"> r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epeating root of the equation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x-m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n-y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y-n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r-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x-m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y-n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n-y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r-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m-n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r-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x-m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Dividing by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x-m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y-n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(z-</m:t>
              </m:r>
              <m:r>
                <w:rPr>
                  <w:rFonts w:ascii="Cambria Math" w:hAnsi="Cambria Math"/>
                  <w:lang w:val="en-US" w:eastAsia="en-US"/>
                </w:rPr>
                <m:t>r)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>, we have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z-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x-m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y-n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z-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x-m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y-n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z-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x-m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y-n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+1=2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z-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x-m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y-n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z-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-1+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x-m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-1+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y-n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-1=-1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x-m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y-n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z-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=-1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Now,</w:t>
            </w:r>
            <w:r w:rsidR="00693D8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EF6CE1" w:rsidRPr="0057506C">
              <w:rPr>
                <w:rFonts w:ascii="Cambria Math" w:hAnsi="Cambria Math"/>
                <w:lang w:val="en-US" w:eastAsia="en-US"/>
              </w:rPr>
              <w:t>A</w:t>
            </w:r>
            <w:r w:rsidR="00693D89" w:rsidRPr="0057506C">
              <w:rPr>
                <w:rFonts w:ascii="Cambria Math" w:hAnsi="Cambria Math"/>
                <w:lang w:val="en-US" w:eastAsia="en-US"/>
              </w:rPr>
              <w:t>.</w:t>
            </w:r>
            <w:r w:rsidRPr="0057506C">
              <w:rPr>
                <w:rFonts w:ascii="Cambria Math" w:hAnsi="Cambria Math"/>
                <w:lang w:val="en-US" w:eastAsia="en-US"/>
              </w:rPr>
              <w:t>M.</w:t>
            </w:r>
            <w:r w:rsidR="00693D8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≥</m:t>
              </m:r>
            </m:oMath>
            <w:r w:rsidR="00693D89" w:rsidRPr="0057506C">
              <w:rPr>
                <w:rFonts w:ascii="Cambria Math" w:hAnsi="Cambria Math"/>
                <w:lang w:val="en-US" w:eastAsia="en-US"/>
              </w:rPr>
              <w:t xml:space="preserve"> G.M.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num>
                      <m:den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z-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x-m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y-n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(z-</m:t>
                            </m:r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r)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(x-m)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(y-n)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1/3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z-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x-m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y-n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27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648A4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2ax-1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2ax+b+1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2(ax+b)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2ax+2b+1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2ax+b</m:t>
                          </m:r>
                        </m:e>
                      </m:mr>
                    </m:m>
                  </m:e>
                </m:d>
              </m:oMath>
            </m:oMathPara>
          </w:p>
          <w:p w:rsidR="00D648A4" w:rsidRPr="0057506C" w:rsidRDefault="00D648A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</w:p>
          <w:p w:rsidR="00D648A4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-(b+1)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-(b+2)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2ax+b+1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(b+1)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(b+2)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2ax+b</m:t>
                          </m:r>
                        </m:e>
                      </m:mr>
                    </m:m>
                  </m:e>
                </m:d>
              </m:oMath>
            </m:oMathPara>
          </w:p>
          <w:p w:rsidR="00D648A4" w:rsidRPr="0057506C" w:rsidRDefault="00D648A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get</w:t>
            </w:r>
          </w:p>
          <w:p w:rsidR="00D648A4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2ax+b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2ax+b+1</m:t>
                          </m:r>
                        </m:e>
                      </m:mr>
                    </m:m>
                  </m:e>
                </m:d>
              </m:oMath>
            </m:oMathPara>
          </w:p>
          <w:p w:rsidR="00D648A4" w:rsidRPr="0057506C" w:rsidRDefault="00D648A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2ac+b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[-b-1+b+2]</m:t>
                </m:r>
              </m:oMath>
            </m:oMathPara>
          </w:p>
          <w:p w:rsidR="00D648A4" w:rsidRPr="0057506C" w:rsidRDefault="00D648A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=2ax+b</m:t>
                </m:r>
              </m:oMath>
            </m:oMathPara>
          </w:p>
          <w:p w:rsidR="00D648A4" w:rsidRPr="0057506C" w:rsidRDefault="00D648A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+bx+c</m:t>
                </m:r>
              </m:oMath>
            </m:oMathPara>
          </w:p>
          <w:p w:rsidR="00D648A4" w:rsidRPr="0057506C" w:rsidRDefault="00D648A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=2⇒c=2</m:t>
                </m:r>
              </m:oMath>
            </m:oMathPara>
          </w:p>
          <w:p w:rsidR="00D648A4" w:rsidRPr="0057506C" w:rsidRDefault="00D648A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=1⇒a+b+2=1⇒a+b=-1</m:t>
                </m:r>
              </m:oMath>
            </m:oMathPara>
          </w:p>
          <w:p w:rsidR="00D648A4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=0⇒5a+b=0</m:t>
                </m:r>
              </m:oMath>
            </m:oMathPara>
          </w:p>
          <w:p w:rsidR="00D648A4" w:rsidRPr="0057506C" w:rsidRDefault="00D648A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4, b=-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den>
                    </m:f>
                  </m:den>
                </m:f>
              </m:oMath>
            </m:oMathPara>
          </w:p>
          <w:p w:rsidR="00D648A4" w:rsidRPr="0057506C" w:rsidRDefault="00D648A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x+2</m:t>
              </m:r>
            </m:oMath>
          </w:p>
          <w:p w:rsidR="00D648A4" w:rsidRPr="0057506C" w:rsidRDefault="00D648A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Clearly, discriminant </w:t>
            </w:r>
            <m:oMath>
              <m:r>
                <w:rPr>
                  <w:rFonts w:ascii="Cambria Math" w:hAnsi="Cambria Math"/>
                  <w:lang w:val="en-US" w:eastAsia="en-US"/>
                </w:rPr>
                <m:t>(D)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of the equation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less than 0. 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 imaginary roots. Also,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. and minimum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f(x)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</w:t>
            </w:r>
          </w:p>
          <w:p w:rsidR="00D648A4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-4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16</m:t>
                    </m:r>
                  </m:den>
                </m:f>
              </m:oMath>
            </m:oMathPara>
          </w:p>
          <w:p w:rsidR="00D648A4" w:rsidRPr="0057506C" w:rsidRDefault="00D648A4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Hence, range of the </w:t>
            </w:r>
            <m:oMath>
              <m:r>
                <w:rPr>
                  <w:rFonts w:ascii="Cambria Math" w:hAnsi="Cambria Math"/>
                  <w:lang w:val="en-US" w:eastAsia="en-US"/>
                </w:rPr>
                <m:t>f(x)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,</m:t>
                  </m:r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∞</m:t>
                      </m:r>
                    </m:e>
                  </m:d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(5)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θ-3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θ-3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Now, </w:t>
            </w:r>
            <m:oMath>
              <m:r>
                <w:rPr>
                  <w:rFonts w:ascii="Cambria Math" w:hAnsi="Cambria Math"/>
                  <w:lang w:val="en-US" w:eastAsia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en-US"/>
                    </w:rPr>
                    <m:t>9+1</m:t>
                  </m:r>
                </m:e>
              </m:rad>
              <m:r>
                <w:rPr>
                  <w:rFonts w:ascii="Cambria Math" w:hAnsi="Cambria Math"/>
                  <w:lang w:val="en-US" w:eastAsia="en-US"/>
                </w:rPr>
                <m:t>≤3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θ≤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9+1</m:t>
                          </m:r>
                        </m:e>
                      </m:rad>
                    </m:e>
                  </m:func>
                </m:e>
              </m:func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≤10.1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=10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xy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xy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Clearly when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n=-4, ∆=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2x+3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3x+4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2x+3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3x+4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4x+5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3x+5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5x+8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10x+17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2x+3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3x+4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2(x+2)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6(x+2)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 ∆=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(x+2)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2x+3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3x+4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  ∆=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.4-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2x+3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.5+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3x+4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.1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-3x-3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8334E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o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 xml:space="preserve">r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x+2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∴x=-1, -1, -2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System of equations</w:t>
            </w:r>
          </w:p>
          <w:p w:rsidR="002D26D1" w:rsidRPr="0057506C" w:rsidRDefault="002D26D1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⇒αx+y+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z=</m:t>
              </m:r>
              <m:r>
                <w:rPr>
                  <w:rFonts w:ascii="Cambria Math" w:hAnsi="Cambria Math"/>
                  <w:lang w:val="en-US" w:eastAsia="en-US"/>
                </w:rPr>
                <m:t>α-1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(1)</w:t>
            </w:r>
          </w:p>
          <w:p w:rsidR="002D26D1" w:rsidRPr="0057506C" w:rsidRDefault="002D26D1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x+αy+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z=</m:t>
              </m:r>
              <m:r>
                <w:rPr>
                  <w:rFonts w:ascii="Cambria Math" w:hAnsi="Cambria Math"/>
                  <w:lang w:val="en-US" w:eastAsia="en-US"/>
                </w:rPr>
                <m:t>α-1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</w:t>
            </w:r>
            <w:r w:rsidR="008334E3" w:rsidRPr="0057506C">
              <w:rPr>
                <w:rFonts w:ascii="Cambria Math" w:hAnsi="Cambria Math"/>
                <w:lang w:val="en-US" w:eastAsia="en-US"/>
              </w:rPr>
              <w:t xml:space="preserve">    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(2)     </w:t>
            </w:r>
          </w:p>
          <w:p w:rsidR="002D26D1" w:rsidRPr="0057506C" w:rsidRDefault="002D26D1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x+y+α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z=</m:t>
              </m:r>
              <m:r>
                <w:rPr>
                  <w:rFonts w:ascii="Cambria Math" w:hAnsi="Cambria Math"/>
                  <w:lang w:val="en-US" w:eastAsia="en-US"/>
                </w:rPr>
                <m:t>α-1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8334E3" w:rsidRPr="0057506C">
              <w:rPr>
                <w:rFonts w:ascii="Cambria Math" w:hAnsi="Cambria Math"/>
                <w:lang w:val="en-US" w:eastAsia="en-US"/>
              </w:rPr>
              <w:t xml:space="preserve">  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8334E3" w:rsidRPr="0057506C">
              <w:rPr>
                <w:rFonts w:ascii="Cambria Math" w:hAnsi="Cambria Math"/>
                <w:lang w:val="en-US" w:eastAsia="en-US"/>
              </w:rPr>
              <w:t xml:space="preserve">   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(3)  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Since system has no solution.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Therefore, (1)</w:t>
            </w:r>
            <w:r w:rsidR="00724C8F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w:r w:rsidR="00724C8F" w:rsidRPr="0057506C">
              <w:rPr>
                <w:rFonts w:ascii="Cambria Math" w:hAnsi="Cambria Math"/>
                <w:lang w:val="en-US" w:eastAsia="en-US"/>
              </w:rPr>
              <w:t xml:space="preserve">(2) </w:t>
            </w:r>
            <m:oMath>
              <m:r>
                <w:rPr>
                  <w:rFonts w:ascii="Cambria Math" w:hAnsi="Cambria Math"/>
                  <w:lang w:val="en-US" w:eastAsia="en-US"/>
                </w:rPr>
                <m:t>α-1≠0</m:t>
              </m:r>
            </m:oMath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=0, α≠1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α-1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1-α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1-α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α-1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α-1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α-1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α+1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⇒α=1, 1, -2⇒ α=1, -2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Since system has no solution, </w:t>
            </w:r>
            <m:oMath>
              <m:r>
                <w:rPr>
                  <w:rFonts w:ascii="Cambria Math" w:hAnsi="Cambria Math"/>
                  <w:lang w:val="en-US" w:eastAsia="en-US"/>
                </w:rPr>
                <m:t>α≠1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∴α=-2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We have </w:t>
            </w:r>
            <m:oMath>
              <m:r>
                <w:rPr>
                  <w:rFonts w:ascii="Cambria Math" w:hAnsi="Cambria Math"/>
                  <w:lang w:val="en-US" w:eastAsia="en-US"/>
                </w:rPr>
                <m:t>D=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7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8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9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;d=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20</m:t>
                  </m:r>
                </m:den>
              </m:f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D=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6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7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9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4×7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9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2D26D1"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4×7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9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9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21</m:t>
                    </m:r>
                  </m:den>
                </m:f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(3)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x+y+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     </w:t>
            </w:r>
            <w:r w:rsidR="00724C8F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Pr="0057506C">
              <w:rPr>
                <w:rFonts w:ascii="Cambria Math" w:hAnsi="Cambria Math"/>
                <w:lang w:val="en-US" w:eastAsia="en-US"/>
              </w:rPr>
              <w:t>(1)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x+2y+4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z=</m:t>
              </m:r>
              <m:r>
                <w:rPr>
                  <w:rFonts w:ascii="Cambria Math" w:hAnsi="Cambria Math"/>
                  <w:lang w:val="en-US" w:eastAsia="en-US"/>
                </w:rPr>
                <m:t>p</m:t>
              </m:r>
            </m:oMath>
            <w:r w:rsidR="00724C8F" w:rsidRPr="0057506C">
              <w:rPr>
                <w:rFonts w:ascii="Cambria Math" w:hAnsi="Cambria Math"/>
                <w:lang w:val="en-US" w:eastAsia="en-US"/>
              </w:rPr>
              <w:t xml:space="preserve">   </w:t>
            </w:r>
            <w:r w:rsidRPr="0057506C">
              <w:rPr>
                <w:rFonts w:ascii="Cambria Math" w:hAnsi="Cambria Math"/>
                <w:lang w:val="en-US" w:eastAsia="en-US"/>
              </w:rPr>
              <w:t xml:space="preserve">  (2)    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x+4y+10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(3)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∆=0</m:t>
              </m:r>
            </m:oMath>
            <w:r w:rsidR="00724C8F" w:rsidRPr="0057506C">
              <w:rPr>
                <w:rFonts w:ascii="Cambria Math" w:hAnsi="Cambria Math"/>
                <w:lang w:val="en-US" w:eastAsia="en-US"/>
              </w:rPr>
              <w:t xml:space="preserve">, </w:t>
            </w:r>
            <w:r w:rsidRPr="0057506C">
              <w:rPr>
                <w:rFonts w:ascii="Cambria Math" w:hAnsi="Cambria Math"/>
                <w:lang w:val="en-US" w:eastAsia="en-US"/>
              </w:rPr>
              <w:t>solution is not unique solution.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The system will have infinite solutions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12-8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6p-2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⇒4-6p+2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-3p+2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-3p+2=0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 p=1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r>
                <w:rPr>
                  <w:rFonts w:ascii="Cambria Math" w:hAnsi="Cambria Math"/>
                  <w:lang w:val="en-US" w:eastAsia="en-US"/>
                </w:rPr>
                <m:t>2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Also for these values of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(3)</w:t>
            </w:r>
          </w:p>
          <w:p w:rsidR="002D26D1" w:rsidRPr="0057506C" w:rsidRDefault="002D26D1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+bx+c=0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has roots </w:t>
            </w:r>
            <m:oMath>
              <m:r>
                <w:rPr>
                  <w:rFonts w:ascii="Cambria Math" w:hAnsi="Cambria Math"/>
                  <w:lang w:val="en-US" w:eastAsia="en-US"/>
                </w:rPr>
                <m:t>α, β, γ</m:t>
              </m:r>
            </m:oMath>
          </w:p>
          <w:p w:rsidR="002D26D1" w:rsidRPr="0057506C" w:rsidRDefault="002D26D1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 α+β+γ=-a</m:t>
                </m:r>
              </m:oMath>
            </m:oMathPara>
          </w:p>
          <w:p w:rsidR="002D26D1" w:rsidRPr="0057506C" w:rsidRDefault="002D26D1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αβ+βγ+γα=b</m:t>
                </m:r>
              </m:oMath>
            </m:oMathPara>
          </w:p>
          <w:p w:rsidR="002D26D1" w:rsidRPr="0057506C" w:rsidRDefault="002D26D1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Since the given system of equations has non-trivial solutions, so</w:t>
            </w:r>
          </w:p>
          <w:p w:rsidR="002D26D1" w:rsidRPr="0057506C" w:rsidRDefault="000270B3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-3αβγ=0</m:t>
                </m:r>
              </m:oMath>
            </m:oMathPara>
          </w:p>
          <w:p w:rsidR="002D26D1" w:rsidRPr="0057506C" w:rsidRDefault="002D26D1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α+β+γ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-αβ-βγ-γα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α+β+γ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α+β+γ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αβ+βγ+γα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⇒-a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-3b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=0 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/b=3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Using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, we have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-2b(ad-bc)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b(ad-bc)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=-2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(8)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Putting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x=0,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1+ax+b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1+ax+b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(1+ax+b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1+ax+b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(1+ax+b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Clearly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coefficient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x=a+a+a+a=4a</m:t>
              </m:r>
            </m:oMath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</m:oMath>
            <w:r w:rsidR="005E3AD9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 xml:space="preserve">coefficient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=4b+6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Now </w:t>
            </w:r>
            <m:oMath>
              <m:r>
                <w:rPr>
                  <w:rFonts w:ascii="Cambria Math" w:hAnsi="Cambria Math"/>
                  <w:lang w:val="en-US" w:eastAsia="en-US"/>
                </w:rPr>
                <m:t>∆=-(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lang w:val="en-US" w:eastAsia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1=4a=6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+4b⇒ 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, 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(1)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, 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]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d</m:t>
              </m:r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is the common difference of </w:t>
            </w:r>
            <w:r w:rsidR="00EF6CE1" w:rsidRPr="0057506C">
              <w:rPr>
                <w:rFonts w:ascii="Cambria Math" w:hAnsi="Cambria Math"/>
                <w:lang w:val="en-US" w:eastAsia="en-US"/>
              </w:rPr>
              <w:t>A</w:t>
            </w:r>
            <w:r w:rsidR="005E3AD9" w:rsidRPr="0057506C">
              <w:rPr>
                <w:rFonts w:ascii="Cambria Math" w:hAnsi="Cambria Math"/>
                <w:lang w:val="en-US" w:eastAsia="en-US"/>
              </w:rPr>
              <w:t>.</w:t>
            </w:r>
            <w:r w:rsidRPr="0057506C">
              <w:rPr>
                <w:rFonts w:ascii="Cambria Math" w:hAnsi="Cambria Math"/>
                <w:lang w:val="en-US" w:eastAsia="en-US"/>
              </w:rPr>
              <w:t>P.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=d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+4d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        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Similarly,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(0)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=0.0=0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(8)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D=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β+γ-α-δ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β+γ-α-δ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γ+α-β-δ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γ+α-β-δ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α+β-γ-δ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α+β-γ-δ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β+γ-α-δ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α+β-γ-δ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γ+δ-β-δ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α+β-γ-δ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α+β-γ-δ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                                             </w:t>
            </w:r>
            <m:oMath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β+γ-α-δ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α+β-γ-δ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γ+α-β-δ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α+β-γ-δ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α+β-γ-δ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β-δ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γ-α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.4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γ-β</m:t>
                    </m:r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β+γ-α-δ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α+β-γ-δ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γ+α-β-δ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α+β-γ-δ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α+β-γ-δ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α+β-γ-δ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Apply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</w:p>
          <w:p w:rsidR="008334E3" w:rsidRPr="0057506C" w:rsidRDefault="008334E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=16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β-δ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γ-α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α-δ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.4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γ-δ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β-α</m:t>
                    </m:r>
                  </m:e>
                </m:d>
              </m:oMath>
            </m:oMathPara>
          </w:p>
          <w:p w:rsidR="008334E3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γ+α-β-δ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α+β-γ-δ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α+β-γ-δ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α+β-γ-δ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=-64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α-β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α-γ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α-δ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β-γ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β-δ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(γ-δ)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(0)</w:t>
            </w:r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724C8F" w:rsidRPr="0057506C">
              <w:rPr>
                <w:rFonts w:ascii="Cambria Math" w:hAnsi="Cambria Math"/>
                <w:lang w:val="en-US" w:eastAsia="en-US"/>
              </w:rPr>
              <w:t xml:space="preserve"> </w:t>
            </w:r>
            <w:r w:rsidR="002D26D1" w:rsidRPr="0057506C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u+v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+vu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v+w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+vw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u-w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(u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)+v(u-w)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v+w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+vw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u+w+v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v+w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+vw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+vw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v+w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v+w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+u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+vw-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v+w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v+w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⇒uv+vw+wu=0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B=2.2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 xml:space="preserve">[Taking 2 common 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5E3AD9" w:rsidRPr="0057506C" w:rsidRDefault="005E3AD9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↔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↔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=2A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57506C">
              <w:rPr>
                <w:rFonts w:ascii="Cambria Math" w:hAnsi="Cambria Math"/>
                <w:lang w:val="en-US" w:eastAsia="en-US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↔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 xml:space="preserve"> and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↔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57506C">
              <w:rPr>
                <w:rFonts w:ascii="Cambria Math" w:hAnsi="Cambria Math"/>
                <w:lang w:val="en-US" w:eastAsia="en-US"/>
              </w:rPr>
              <w:t>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∆=x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x+y+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3x+2y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4x+3y+2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6x+3y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10x+6y+3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=x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x+y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4x+3y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10x+6y</m:t>
                          </m:r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-z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D26D1" w:rsidRPr="0057506C" w:rsidRDefault="000270B3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=x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-y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]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6-8+3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=64</m:t>
                </m:r>
              </m:oMath>
            </m:oMathPara>
          </w:p>
          <w:p w:rsidR="005E3AD9" w:rsidRPr="0057506C" w:rsidRDefault="005E3AD9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6-8+3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=64</m:t>
                </m:r>
              </m:oMath>
            </m:oMathPara>
          </w:p>
          <w:p w:rsidR="002D26D1" w:rsidRPr="0057506C" w:rsidRDefault="002D26D1" w:rsidP="007A039E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=64⇒x=4</m:t>
                </m:r>
              </m:oMath>
            </m:oMathPara>
          </w:p>
        </w:tc>
      </w:tr>
    </w:tbl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FC79CD" w:rsidRPr="00453EAC" w:rsidRDefault="00FC79CD">
      <w:pPr>
        <w:rPr>
          <w:rFonts w:asciiTheme="majorHAnsi" w:hAnsiTheme="majorHAnsi"/>
        </w:rPr>
      </w:pPr>
    </w:p>
    <w:sectPr w:rsidR="00FC79CD" w:rsidRPr="00453EAC" w:rsidSect="00987F8F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C43" w:rsidRDefault="006C1C43" w:rsidP="008D7BD9">
      <w:pPr>
        <w:spacing w:after="0" w:line="240" w:lineRule="auto"/>
      </w:pPr>
      <w:r>
        <w:separator/>
      </w:r>
    </w:p>
  </w:endnote>
  <w:end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93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46F9" w:rsidRDefault="005E46F9" w:rsidP="005E46F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>
            <w:b/>
          </w:rPr>
          <w:t>|</w:t>
        </w:r>
        <w:r w:rsidRPr="005E46F9">
          <w:t xml:space="preserve"> </w:t>
        </w:r>
        <w:fldSimple w:instr=" PAGE   \* MERGEFORMAT ">
          <w:r w:rsidR="00F36010" w:rsidRPr="00F36010">
            <w:rPr>
              <w:b/>
              <w:noProof/>
            </w:rPr>
            <w:t>4</w:t>
          </w:r>
        </w:fldSimple>
        <w:r>
          <w:rPr>
            <w:b/>
          </w:rPr>
          <w:t xml:space="preserve"> </w:t>
        </w:r>
      </w:p>
    </w:sdtContent>
  </w:sdt>
  <w:p w:rsidR="00066C96" w:rsidRDefault="006C1C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C43" w:rsidRDefault="006C1C43" w:rsidP="008D7BD9">
      <w:pPr>
        <w:spacing w:after="0" w:line="240" w:lineRule="auto"/>
      </w:pPr>
      <w:r>
        <w:separator/>
      </w:r>
    </w:p>
  </w:footnote>
  <w:foot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5" o:spid="_x0000_s9246" type="#_x0000_t136" style="position:absolute;margin-left:0;margin-top:0;width:691.2pt;height:92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5E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6" o:spid="_x0000_s9247" type="#_x0000_t136" style="position:absolute;margin-left:0;margin-top:0;width:723.85pt;height:92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4" o:spid="_x0000_s9245" type="#_x0000_t136" style="position:absolute;margin-left:0;margin-top:0;width:691.2pt;height:92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CC19AB"/>
    <w:rsid w:val="00023BCA"/>
    <w:rsid w:val="000429EA"/>
    <w:rsid w:val="0004477C"/>
    <w:rsid w:val="000457C3"/>
    <w:rsid w:val="000557D7"/>
    <w:rsid w:val="00080C21"/>
    <w:rsid w:val="00084AB0"/>
    <w:rsid w:val="000A51DA"/>
    <w:rsid w:val="000F0D6F"/>
    <w:rsid w:val="000F1862"/>
    <w:rsid w:val="0012720F"/>
    <w:rsid w:val="00152B64"/>
    <w:rsid w:val="00193226"/>
    <w:rsid w:val="001C64EE"/>
    <w:rsid w:val="001D7D4A"/>
    <w:rsid w:val="00214DB4"/>
    <w:rsid w:val="00222697"/>
    <w:rsid w:val="00281A31"/>
    <w:rsid w:val="00282216"/>
    <w:rsid w:val="0029137C"/>
    <w:rsid w:val="00292DFC"/>
    <w:rsid w:val="002C6A12"/>
    <w:rsid w:val="002E38CE"/>
    <w:rsid w:val="002F0644"/>
    <w:rsid w:val="003202A8"/>
    <w:rsid w:val="00336468"/>
    <w:rsid w:val="003670F2"/>
    <w:rsid w:val="00375A62"/>
    <w:rsid w:val="003E28FD"/>
    <w:rsid w:val="00406E9E"/>
    <w:rsid w:val="00411EA2"/>
    <w:rsid w:val="00426BC8"/>
    <w:rsid w:val="00436F1A"/>
    <w:rsid w:val="00451283"/>
    <w:rsid w:val="00453EAC"/>
    <w:rsid w:val="00460110"/>
    <w:rsid w:val="00460268"/>
    <w:rsid w:val="00475BDC"/>
    <w:rsid w:val="004B485E"/>
    <w:rsid w:val="004E4599"/>
    <w:rsid w:val="00533998"/>
    <w:rsid w:val="00563A44"/>
    <w:rsid w:val="00576412"/>
    <w:rsid w:val="00594A78"/>
    <w:rsid w:val="005A0F32"/>
    <w:rsid w:val="005A3437"/>
    <w:rsid w:val="005A549E"/>
    <w:rsid w:val="005B4D34"/>
    <w:rsid w:val="005C338F"/>
    <w:rsid w:val="005D5593"/>
    <w:rsid w:val="005E46F9"/>
    <w:rsid w:val="00603D6D"/>
    <w:rsid w:val="00604489"/>
    <w:rsid w:val="0061114C"/>
    <w:rsid w:val="00635C10"/>
    <w:rsid w:val="00645E33"/>
    <w:rsid w:val="00661EC7"/>
    <w:rsid w:val="006908CD"/>
    <w:rsid w:val="006C1C43"/>
    <w:rsid w:val="006C6038"/>
    <w:rsid w:val="006C754E"/>
    <w:rsid w:val="0073368B"/>
    <w:rsid w:val="007846DB"/>
    <w:rsid w:val="00797367"/>
    <w:rsid w:val="007B2AC7"/>
    <w:rsid w:val="00800918"/>
    <w:rsid w:val="00807107"/>
    <w:rsid w:val="00832258"/>
    <w:rsid w:val="008371BE"/>
    <w:rsid w:val="00841754"/>
    <w:rsid w:val="00847CD8"/>
    <w:rsid w:val="008619A3"/>
    <w:rsid w:val="00872176"/>
    <w:rsid w:val="008771F0"/>
    <w:rsid w:val="00884137"/>
    <w:rsid w:val="008B73C6"/>
    <w:rsid w:val="008C3FC6"/>
    <w:rsid w:val="008C74CC"/>
    <w:rsid w:val="008D7BD9"/>
    <w:rsid w:val="008E28A2"/>
    <w:rsid w:val="008E542D"/>
    <w:rsid w:val="00937EC9"/>
    <w:rsid w:val="0097315D"/>
    <w:rsid w:val="00984102"/>
    <w:rsid w:val="00987F8F"/>
    <w:rsid w:val="009C6B50"/>
    <w:rsid w:val="009D682D"/>
    <w:rsid w:val="009D6C69"/>
    <w:rsid w:val="009F6410"/>
    <w:rsid w:val="009F74B8"/>
    <w:rsid w:val="00A0234C"/>
    <w:rsid w:val="00A17F00"/>
    <w:rsid w:val="00A43340"/>
    <w:rsid w:val="00A71DF6"/>
    <w:rsid w:val="00A8567B"/>
    <w:rsid w:val="00AC06FA"/>
    <w:rsid w:val="00AE0184"/>
    <w:rsid w:val="00AE52A2"/>
    <w:rsid w:val="00AF395A"/>
    <w:rsid w:val="00B0115F"/>
    <w:rsid w:val="00B10361"/>
    <w:rsid w:val="00B5206B"/>
    <w:rsid w:val="00BA374F"/>
    <w:rsid w:val="00BA712D"/>
    <w:rsid w:val="00BD47F9"/>
    <w:rsid w:val="00BE18E8"/>
    <w:rsid w:val="00C25672"/>
    <w:rsid w:val="00C72323"/>
    <w:rsid w:val="00C73293"/>
    <w:rsid w:val="00C827B9"/>
    <w:rsid w:val="00C90A56"/>
    <w:rsid w:val="00C91F70"/>
    <w:rsid w:val="00C95942"/>
    <w:rsid w:val="00CB3509"/>
    <w:rsid w:val="00CC19AB"/>
    <w:rsid w:val="00D45C69"/>
    <w:rsid w:val="00D72DAA"/>
    <w:rsid w:val="00DC420D"/>
    <w:rsid w:val="00DD2F5E"/>
    <w:rsid w:val="00DD3890"/>
    <w:rsid w:val="00DE60FC"/>
    <w:rsid w:val="00DE6C7A"/>
    <w:rsid w:val="00DF379D"/>
    <w:rsid w:val="00E13139"/>
    <w:rsid w:val="00E15395"/>
    <w:rsid w:val="00E20E69"/>
    <w:rsid w:val="00EC4019"/>
    <w:rsid w:val="00ED04F0"/>
    <w:rsid w:val="00F12F9F"/>
    <w:rsid w:val="00F20F6E"/>
    <w:rsid w:val="00F24253"/>
    <w:rsid w:val="00F36010"/>
    <w:rsid w:val="00F53E1B"/>
    <w:rsid w:val="00F65E36"/>
    <w:rsid w:val="00F7377D"/>
    <w:rsid w:val="00F9598C"/>
    <w:rsid w:val="00F97142"/>
    <w:rsid w:val="00FA5B94"/>
    <w:rsid w:val="00FB09A6"/>
    <w:rsid w:val="00FC486E"/>
    <w:rsid w:val="00FC59B0"/>
    <w:rsid w:val="00FC79C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A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D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D9"/>
    <w:rPr>
      <w:szCs w:val="22"/>
      <w:lang w:bidi="ar-SA"/>
    </w:rPr>
  </w:style>
  <w:style w:type="table" w:styleId="TableGrid">
    <w:name w:val="Table Grid"/>
    <w:basedOn w:val="TableNormal"/>
    <w:uiPriority w:val="59"/>
    <w:rsid w:val="008D7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styles" Target="styles.xml"/>
	<Relationship Id="rId7" Type="http://schemas.openxmlformats.org/officeDocument/2006/relationships/endnotes" Target="endnotes.xml"/>
	<Relationship Id="rId2" Type="http://schemas.openxmlformats.org/officeDocument/2006/relationships/customXml" Target="../customXml/item2.xml"/>
	<Relationship Id="rId1" Type="http://schemas.openxmlformats.org/officeDocument/2006/relationships/customXml" Target="../customXml/item1.xml"/>
	<Relationship Id="rId6" Type="http://schemas.openxmlformats.org/officeDocument/2006/relationships/footnotes" Target="footnotes.xml"/>
	<Relationship Id="rId5" Type="http://schemas.openxmlformats.org/officeDocument/2006/relationships/webSettings" Target="webSettings.xml"/>
	<Relationship Id="rId23" Type="http://schemas.openxmlformats.org/officeDocument/2006/relationships/theme" Target="theme/theme1.xml"/>
	<Relationship Id="rId16" Type="http://schemas.openxmlformats.org/officeDocument/2006/relationships/header" Target="header1.xml"/>
	<Relationship Id="rId17" Type="http://schemas.openxmlformats.org/officeDocument/2006/relationships/header" Target="header2.xml"/>
	<Relationship Id="rId18" Type="http://schemas.openxmlformats.org/officeDocument/2006/relationships/footer" Target="footer1.xml"/>
	<Relationship Id="rId20" Type="http://schemas.openxmlformats.org/officeDocument/2006/relationships/header" Target="header3.xml"/>
	<Relationship Id="rId4" Type="http://schemas.openxmlformats.org/officeDocument/2006/relationships/settings" Target="settings.xml"/>
	<Relationship Id="rId22" Type="http://schemas.openxmlformats.org/officeDocument/2006/relationships/fontTable" Target="fontTable.xml"/>
	<Relationship Id="rId" Type="http://schemas.openxmlformats.org/officeDocument/2006/relationships/numbering" Target="numbering.xml"/><Relationship Id="IMM4S338S0" Type="http://schemas.openxmlformats.org/officeDocument/2006/relationships/image" Target="media/IMM4S338S0.emf"/><Relationship Id="OMM4S338S0" Type="http://schemas.openxmlformats.org/officeDocument/2006/relationships/oleObject" Target="embeddings/OMM4S338S0.bin"/><Relationship Id="PrintLogoId" Type="http://schemas.openxmlformats.org/officeDocument/2006/relationships/image" Target="media/PrintLogoId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rish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3359-FB1A-4A47-A616-9FA7D3FA30B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391A13A-FB33-4F4F-AAA1-AC91726A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904</TotalTime>
  <Pages>5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Shrikrishna</cp:lastModifiedBy>
  <cp:revision>5</cp:revision>
  <dcterms:created xsi:type="dcterms:W3CDTF">2010-10-06T14:02:00Z</dcterms:created>
  <dcterms:modified xsi:type="dcterms:W3CDTF">2010-12-26T18:05:00Z</dcterms:modified>
</cp:coreProperties>
</file>