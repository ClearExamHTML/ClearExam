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601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09:51:00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582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3.MATRICES 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tr w:rsidR="006969B9" w:rsidRPr="00453EAC" w:rsidTr="00DC36C1"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6969B9" w:rsidRDefault="006969B9" w:rsidP="006969B9">
            <w:pPr>
              <w:spacing w:after="0"/>
              <w:contextualSpacing/>
              <w:rPr>
                <w:rFonts w:ascii="Cambria Math" w:hAnsi="Cambria Math" w:cs="Calibri"/>
                <w:b/>
                <w:bCs/>
              </w:rPr>
            </w:pPr>
            <w:r>
              <w:rPr>
                <w:rFonts w:ascii="Cambria Math" w:hAnsi="Cambria Math" w:cs="Calibri"/>
                <w:b/>
                <w:bCs/>
              </w:rPr>
              <w:lastRenderedPageBreak/>
              <w:t>Single Correct Answer Type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381AB5" w:rsidP="00DC6EC6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 w:rsidRPr="0079035A">
                <w:rPr>
                  <w:rFonts w:ascii="Cambria Math" w:hAnsi="Cambria Math"/>
                </w:rPr>
                <w:t xml:space="preserve"> is a 2</w:t>
              </w:r>
              <m:oMath>
                <m:r>
                  <w:rPr>
                    <w:rFonts w:ascii="Cambria Math" w:hAnsi="Cambria Math"/>
                  </w:rPr>
                  <m:t>×2</m:t>
                </m:r>
              </m:oMath>
              <w:r w:rsidRPr="0079035A">
                <w:rPr>
                  <w:rFonts w:ascii="Cambria Math" w:hAnsi="Cambria Math"/>
                </w:rPr>
                <w:t xml:space="preserve"> unit matrix, then</w:t>
              </w:r>
            </w:p>
            <w:p w:rsidR="00F62BBE" w:rsidRPr="0079035A" w:rsidRDefault="00381AB5" w:rsidP="00DC6EC6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(I-A)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81AB5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</w:rPr>
                      <m:t>-I+A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81AB5" w:rsidP="00DC6EC6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</w:rPr>
                      <m:t>I-A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81AB5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</w:rPr>
                      <m:t>-I-A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81AB5" w:rsidP="00DC6EC6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w:r w:rsidRPr="0079035A">
                  <w:rPr>
                    <w:rFonts w:ascii="Cambria Math" w:hAnsi="Cambria Math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 alw</w:t>
              </w:r>
              <w:r w:rsidR="00381511" w:rsidRPr="0079035A">
                <w:rPr>
                  <w:rFonts w:ascii="Cambria Math" w:hAnsi="Cambria Math"/>
                  <w:lang w:val="en-US" w:eastAsia="en-US"/>
                </w:rPr>
                <w:t>a</w:t>
              </w:r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ys equal to (where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th</m:t>
                    </m:r>
                  </m:sup>
                </m:sSup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-order square matrix)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If A and B are two non-zero square matrices of the same order</w:t>
              </w:r>
              <w:r w:rsidR="00DE477B" w:rsidRPr="0079035A">
                <w:rPr>
                  <w:rFonts w:ascii="Cambria Math" w:hAnsi="Cambria Math"/>
                  <w:lang w:val="en-US" w:eastAsia="en-US"/>
                </w:rPr>
                <w:t xml:space="preserve"> s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uch that the product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AB=O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DE477B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Both </w:t>
                </w:r>
                <w:r w:rsidRPr="0079035A">
                  <w:rPr>
                    <w:rFonts w:ascii="Cambria Math" w:hAnsi="Cambria Math" w:cs="Calibri"/>
                    <w:i/>
                    <w:lang w:val="en-US" w:eastAsia="en-US"/>
                  </w:rPr>
                  <w:t>A</w:t>
                </w: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and </w:t>
                </w:r>
                <w:r w:rsidRPr="0079035A">
                  <w:rPr>
                    <w:rFonts w:ascii="Cambria Math" w:hAnsi="Cambria Math" w:cs="Calibri"/>
                    <w:i/>
                    <w:lang w:val="en-US" w:eastAsia="en-US"/>
                  </w:rPr>
                  <w:t>B</w:t>
                </w:r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must be 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Exactly one of them must be 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Both of them are non-singular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non-singular and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A-2I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A-4I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 xml:space="preserve"> 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Is equal to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6I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1017FA" w:rsidRPr="00A32310" w:rsidRDefault="001017FA" w:rsidP="007C01A5">
              <w:pPr>
                <w:spacing w:after="0"/>
                <w:contextualSpacing/>
                <w:spacing w:line="276" w:lineRule="auto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The number of 3</w:t>
              </w:r>
              <m:oMath>
                <m:r>
                  <w:rPr>
                    <w:rFonts w:ascii="Cambria Math" w:hAnsi="Cambria Math"/>
                  </w:rPr>
                  <m:t xml:space="preserve">×3 </m:t>
                </m:r>
              </m:oMath>
              <w:r>
                <w:rPr>
                  <w:rFonts w:ascii="Cambria Math" w:hAnsi="Cambria Math"/>
                </w:rPr>
                <w:t xml:space="preserve">matrices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whose entries are either 0 or 1 and for which the system </w:t>
              </w: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  <w:r>
                <w:rPr>
                  <w:rFonts w:ascii="Cambria Math" w:hAnsi="Cambria Math"/>
                </w:rPr>
                <w:t>has exactly two distinct solutions,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1017FA" w:rsidRPr="00A32310" w:rsidRDefault="001017FA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1017FA" w:rsidRPr="00A32310" w:rsidRDefault="001017FA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1017FA" w:rsidRPr="00A32310" w:rsidRDefault="001017FA" w:rsidP="007C01A5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168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1017FA" w:rsidRPr="00A32310" w:rsidRDefault="001017FA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2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C75BCC" w:rsidRPr="0079035A" w:rsidRDefault="00C961F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If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 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non-diagonal involutory matrix,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C961F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A-I=O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C961F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A+I=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O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C961F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A-I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non-zero 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C961F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A+2B=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2A-B=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Then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has the value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412D3D" w:rsidP="00DC6EC6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product of matrices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>and</w:t>
              </w:r>
            </w:p>
            <w:p w:rsidR="00FB57CE" w:rsidRPr="0079035A" w:rsidRDefault="00412D3D" w:rsidP="00DC6EC6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is a null matrix if </w:t>
              </w:r>
              <m:oMath>
                <m:r>
                  <w:rPr>
                    <w:rFonts w:ascii="Cambria Math" w:hAnsi="Cambria Math"/>
                  </w:rPr>
                  <m:t>θ-ϕ=</m:t>
                </m:r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412D3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</w:rPr>
                      <m:t>2nπ, n∈Z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412D3D" w:rsidP="00DC6EC6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oMath>
                <w:r w:rsidRPr="0079035A">
                  <w:rPr>
                    <w:rFonts w:ascii="Cambria Math" w:hAnsi="Cambria Math"/>
                  </w:rPr>
                  <w:t xml:space="preserve">, </w:t>
                </w:r>
                <m:oMath>
                  <m:r>
                    <w:rPr>
                      <w:rFonts w:ascii="Cambria Math" w:hAnsi="Cambria Math"/>
                    </w:rPr>
                    <m:t>n∈Z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1566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2n+1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oMath>
                <w:r w:rsidR="00412D3D" w:rsidRPr="0079035A">
                  <w:rPr>
                    <w:rFonts w:ascii="Cambria Math" w:hAnsi="Cambria Math" w:cs="Calibri"/>
                  </w:rPr>
                  <w:t xml:space="preserve">, </w:t>
                </w:r>
                <m:oMath>
                  <m:r>
                    <w:rPr>
                      <w:rFonts w:ascii="Cambria Math" w:hAnsi="Cambria Math" w:cs="Calibri"/>
                    </w:rPr>
                    <m:t>n ∈Z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412D3D" w:rsidP="00DC6EC6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</w:rPr>
                      <m:t>nπ, n∈Z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square matrix of order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such that |adj(adjA)|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</m:t>
                    </m:r>
                  </m:sup>
                </m:sSup>
              </m:oMath>
              <w:r w:rsidR="00C33213" w:rsidRPr="0079035A">
                <w:rPr>
                  <w:rFonts w:ascii="Cambria Math" w:hAnsi="Cambria Math"/>
                  <w:lang w:val="en-US" w:eastAsia="en-US"/>
                </w:rPr>
                <w:t>t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hen the value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can be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4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Either 4 or 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B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are square matrices of the same order and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is non-</w:t>
              </w:r>
              <w:r w:rsidR="006E04FF" w:rsidRPr="0079035A">
                <w:rPr>
                  <w:rFonts w:ascii="Cambria Math" w:hAnsi="Cambria Math"/>
                  <w:lang w:val="en-US" w:eastAsia="en-US"/>
                </w:rPr>
                <w:t>s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ingular, then for a positive integer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n,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A-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BA)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If adj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 B=A,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adj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P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526B7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AP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PA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G(-y)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F(-x)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)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706068" w:rsidRPr="0079035A" w:rsidRDefault="00706068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nilpotent matrix of index 2, then for any positive integer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 n,A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06068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singular matrix, then adj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Non-singular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Symmetric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Not defined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FD4F7A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P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is an orthogonal matrix and </w:t>
              </w: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Q=</m:t>
                </m:r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1000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</w:t>
              </w:r>
            </w:p>
            <w:p w:rsidR="00FD4F7A" w:rsidRPr="0079035A" w:rsidRDefault="00FD4F7A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is, 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involutary matrix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D4F7A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D4F7A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1000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D4F7A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7A72E0" w:rsidRPr="0079035A" w:rsidRDefault="007A72E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sum of all the elements </w:t>
              </w:r>
            </w:p>
            <w:p w:rsidR="00567B76" w:rsidRPr="0079035A" w:rsidRDefault="007A72E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of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A72E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A72E0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A72E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2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A72E0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-3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symmetric matrices of the same order and 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X=AB+BA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Y=AB-BA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XY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YX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-YX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=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-2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the value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125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125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25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skew-symmetric matrix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odd positive integer,</w:t>
              </w:r>
              <w:r w:rsidR="00DE477B" w:rsidRPr="0079035A">
                <w:rPr>
                  <w:rFonts w:ascii="Cambria Math" w:hAnsi="Cambria Math"/>
                  <w:lang w:val="en-US" w:eastAsia="en-US"/>
                </w:rPr>
                <w:t xml:space="preserve"> t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 skew-symmetric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A symmetric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 diagonal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(where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bc≠0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) satisfies the equations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+k=0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</w:t>
              </w:r>
              <w:r w:rsidR="00DE477B" w:rsidRPr="0079035A">
                <w:rPr>
                  <w:rFonts w:ascii="Cambria Math" w:hAnsi="Cambria Math"/>
                  <w:lang w:val="en-US" w:eastAsia="en-US"/>
                </w:rPr>
                <w:t xml:space="preserve"> t</w:t>
              </w:r>
              <w:r w:rsidRPr="0079035A">
                <w:rPr>
                  <w:rFonts w:ascii="Cambria Math" w:hAnsi="Cambria Math"/>
                  <w:lang w:val="en-US" w:eastAsia="en-US"/>
                </w:rPr>
                <w:t>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a+d=0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k=-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k=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. Which of the following</w:t>
              </w:r>
              <w:r w:rsidR="00D66C02" w:rsidRPr="0079035A">
                <w:rPr>
                  <w:rFonts w:ascii="Cambria Math" w:hAnsi="Cambria Math"/>
                  <w:lang w:val="en-US" w:eastAsia="en-US"/>
                </w:rPr>
                <w:t xml:space="preserve"> i</w:t>
              </w:r>
              <w:r w:rsidRPr="0079035A">
                <w:rPr>
                  <w:rFonts w:ascii="Cambria Math" w:hAnsi="Cambria Math"/>
                  <w:lang w:val="en-US" w:eastAsia="en-US"/>
                </w:rPr>
                <w:t>s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AX=B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has a unique solution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AX=B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has exactly three solutions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AX=B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has infinity many solutions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AX=B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inconsistent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α, β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α,β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in terms of 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Function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A(α, -β)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A(-α, -β)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A(-α, β)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161458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an involuntary matrix given by</w:t>
              </w:r>
            </w:p>
            <w:p w:rsidR="00161458" w:rsidRPr="0079035A" w:rsidRDefault="00161458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, then the inverse of </w:t>
              </w:r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will be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61458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caps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  <m:r>
                      <w:rPr>
                        <w:rFonts w:ascii="Cambria Math" w:hAnsi="Cambria Math" w:cs="Calibri"/>
                        <w:caps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Given that matrix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=60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8x+4y+3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=20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>A)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64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88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68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34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For each </w:t>
              </w:r>
              <w:r w:rsidR="00AD36CD" w:rsidRPr="0079035A">
                <w:rPr>
                  <w:rFonts w:ascii="Cambria Math" w:hAnsi="Cambria Math"/>
                  <w:lang w:val="en-US" w:eastAsia="en-US"/>
                </w:rPr>
                <w:t>real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 x, -1 &lt;x&lt;1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A(x)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be the matrix</w:t>
              </w:r>
            </w:p>
            <w:p w:rsidR="00F62BB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1+xy</m:t>
                    </m:r>
                  </m:den>
                </m:f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. Then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A(y)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-A(y)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+A(y)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a+ib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c+id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-c+id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a-ib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  <w:r w:rsidR="00D51B0F" w:rsidRPr="0079035A">
                <w:rPr>
                  <w:rFonts w:ascii="Cambria Math" w:hAnsi="Cambria Math"/>
                  <w:lang w:val="en-US" w:eastAsia="en-US"/>
                </w:rPr>
                <w:t xml:space="preserve"> e</w:t>
              </w:r>
              <w:r w:rsidRPr="0079035A">
                <w:rPr>
                  <w:rFonts w:ascii="Cambria Math" w:hAnsi="Cambria Math"/>
                  <w:lang w:val="en-US" w:eastAsia="en-US"/>
                </w:rPr>
                <w:t>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a+ib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-c-id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-c+id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a-ib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a+ib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-c+id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-c+id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a-ib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a-ib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-c-id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-c-id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a+ib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81531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invertible,</w:t>
              </w:r>
            </w:p>
            <w:p w:rsidR="0081531D" w:rsidRPr="0079035A" w:rsidRDefault="0081531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Then which of the following is not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81531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|adj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>|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=-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>|adj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>|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81531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invertble if and only if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 xml:space="preserve">B 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>is invertible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1801E6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equals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801E6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4B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801E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128B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801E6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-128B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801E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-64B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CE2CCF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th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root of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  <w:r w:rsidR="005F2922" w:rsidRPr="0079035A">
                <w:rPr>
                  <w:rFonts w:ascii="Cambria Math" w:hAnsi="Cambria Math"/>
                  <w:lang w:val="en-US" w:eastAsia="en-US"/>
                </w:rPr>
                <w:t>,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then choose the correct statement:</w:t>
              </w:r>
            </w:p>
            <w:p w:rsidR="00CE2CCF" w:rsidRPr="0079035A" w:rsidRDefault="00CE2CCF" w:rsidP="00DC6EC6">
              <w:pPr>
                <w:spacing w:after="0"/>
                <w:contextualSpacing/>
                <w:pStyle w:val="ListParagraph"/>
                <w:numPr>
                  <w:ilvl w:val="0"/>
                  <w:numId w:val="7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odd,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a=1 , b=0</m:t>
                </m:r>
              </m:oMath>
            </w:p>
            <w:p w:rsidR="00CE2CCF" w:rsidRPr="0079035A" w:rsidRDefault="00CE2CCF" w:rsidP="00DC6EC6">
              <w:pPr>
                <w:spacing w:after="0"/>
                <w:contextualSpacing/>
                <w:pStyle w:val="ListParagraph"/>
                <w:numPr>
                  <w:ilvl w:val="0"/>
                  <w:numId w:val="7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odd,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a=-1 , b=0</m:t>
                </m:r>
              </m:oMath>
            </w:p>
            <w:p w:rsidR="00CE2CCF" w:rsidRPr="0079035A" w:rsidRDefault="00CE2CCF" w:rsidP="00DC6EC6">
              <w:pPr>
                <w:spacing w:after="0"/>
                <w:contextualSpacing/>
                <w:pStyle w:val="ListParagraph"/>
                <w:numPr>
                  <w:ilvl w:val="0"/>
                  <w:numId w:val="7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even,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a=1 , b=0</m:t>
                </m:r>
              </m:oMath>
            </w:p>
            <w:p w:rsidR="00CE2CCF" w:rsidRPr="0079035A" w:rsidRDefault="00CE2CCF" w:rsidP="00DC6EC6">
              <w:pPr>
                <w:spacing w:after="0"/>
                <w:contextualSpacing/>
                <w:pStyle w:val="ListParagraph"/>
                <w:numPr>
                  <w:ilvl w:val="0"/>
                  <w:numId w:val="7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even,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a=-1 , b=0</m:t>
                </m:r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1621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</w:t>
                </w:r>
                <w:r w:rsidR="00CE2CCF" w:rsidRPr="0079035A">
                  <w:rPr>
                    <w:rFonts w:ascii="Cambria Math" w:hAnsi="Cambria Math" w:cs="Calibri"/>
                    <w:lang w:val="en-US" w:eastAsia="en-US"/>
                  </w:rPr>
                  <w:t>, ii, iii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1621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i</w:t>
                </w:r>
                <w:r w:rsidR="00CE2CCF" w:rsidRPr="0079035A">
                  <w:rPr>
                    <w:rFonts w:ascii="Cambria Math" w:hAnsi="Cambria Math"/>
                    <w:lang w:val="en-US" w:eastAsia="en-US"/>
                  </w:rPr>
                  <w:t xml:space="preserve">i, </w:t>
                </w:r>
                <w:r w:rsidR="006F0609" w:rsidRPr="0079035A">
                  <w:rPr>
                    <w:rFonts w:ascii="Cambria Math" w:hAnsi="Cambria Math"/>
                    <w:lang w:val="en-US" w:eastAsia="en-US"/>
                  </w:rPr>
                  <w:t>i</w:t>
                </w:r>
                <w:r w:rsidR="00CE2CCF" w:rsidRPr="0079035A">
                  <w:rPr>
                    <w:rFonts w:ascii="Cambria Math" w:hAnsi="Cambria Math"/>
                    <w:lang w:val="en-US" w:eastAsia="en-US"/>
                  </w:rPr>
                  <w:t>ii, iv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1621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</w:t>
                </w:r>
                <w:r w:rsidR="00CE2CCF" w:rsidRPr="0079035A">
                  <w:rPr>
                    <w:rFonts w:ascii="Cambria Math" w:hAnsi="Cambria Math" w:cs="Calibri"/>
                    <w:lang w:val="en-US" w:eastAsia="en-US"/>
                  </w:rPr>
                  <w:t xml:space="preserve">, ii, </w:t>
                </w:r>
                <w:r w:rsidR="006F0609" w:rsidRPr="0079035A">
                  <w:rPr>
                    <w:rFonts w:ascii="Cambria Math" w:hAnsi="Cambria Math" w:cs="Calibri"/>
                    <w:lang w:val="en-US" w:eastAsia="en-US"/>
                  </w:rPr>
                  <w:t>i</w:t>
                </w:r>
                <w:r w:rsidR="00CE2CCF" w:rsidRPr="0079035A">
                  <w:rPr>
                    <w:rFonts w:ascii="Cambria Math" w:hAnsi="Cambria Math" w:cs="Calibri"/>
                    <w:lang w:val="en-US" w:eastAsia="en-US"/>
                  </w:rPr>
                  <w:t>ii, iv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1621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i</w:t>
                </w:r>
                <w:r w:rsidR="00CE2CCF" w:rsidRPr="0079035A">
                  <w:rPr>
                    <w:rFonts w:ascii="Cambria Math" w:hAnsi="Cambria Math"/>
                    <w:lang w:val="en-US" w:eastAsia="en-US"/>
                  </w:rPr>
                  <w:t>, iii, iv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73250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be two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2×2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matrices. Consider the statements</w:t>
              </w:r>
            </w:p>
            <w:p w:rsidR="00732500" w:rsidRPr="0079035A" w:rsidRDefault="00732500" w:rsidP="00DC6EC6">
              <w:pPr>
                <w:spacing w:after="0"/>
                <w:contextualSpacing/>
                <w:pStyle w:val="ListParagraph"/>
                <w:numPr>
                  <w:ilvl w:val="0"/>
                  <w:numId w:val="2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AB=O ⟹A=O 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or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 B=O</m:t>
                </m:r>
              </m:oMath>
            </w:p>
            <w:p w:rsidR="00732500" w:rsidRPr="0079035A" w:rsidRDefault="00732500" w:rsidP="00DC6EC6">
              <w:pPr>
                <w:spacing w:after="0"/>
                <w:contextualSpacing/>
                <w:pStyle w:val="ListParagraph"/>
                <w:numPr>
                  <w:ilvl w:val="0"/>
                  <w:numId w:val="2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AB=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 ⟹A=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w:p>
            <w:p w:rsidR="00732500" w:rsidRPr="0079035A" w:rsidRDefault="00D67119" w:rsidP="00DC6EC6">
              <w:pPr>
                <w:spacing w:after="0"/>
                <w:contextualSpacing/>
                <w:pStyle w:val="ListParagraph"/>
                <w:numPr>
                  <w:ilvl w:val="0"/>
                  <w:numId w:val="2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w:p>
            <w:p w:rsidR="00732500" w:rsidRPr="0079035A" w:rsidRDefault="00732500" w:rsidP="00DC6EC6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D337F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(i) a</w:t>
                </w:r>
                <w:r w:rsidR="00732500" w:rsidRPr="0079035A">
                  <w:rPr>
                    <w:rFonts w:ascii="Cambria Math" w:hAnsi="Cambria Math" w:cs="Calibri"/>
                    <w:lang w:val="en-US" w:eastAsia="en-US"/>
                  </w:rPr>
                  <w:t>nd  (ii) are false, (iii)is true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D337FC" w:rsidP="00DC6EC6">
                <w:pPr>
                  <w:spacing w:after="0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(i) </w:t>
                </w:r>
                <w:r w:rsidR="00732500" w:rsidRPr="0079035A">
                  <w:rPr>
                    <w:rFonts w:ascii="Cambria Math" w:hAnsi="Cambria Math"/>
                    <w:lang w:val="en-US" w:eastAsia="en-US"/>
                  </w:rPr>
                  <w:t>And (iii) are false, (i) is true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D337F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(i) i</w:t>
                </w:r>
                <w:r w:rsidR="00732500" w:rsidRPr="0079035A">
                  <w:rPr>
                    <w:rFonts w:ascii="Cambria Math" w:hAnsi="Cambria Math"/>
                    <w:lang w:val="en-US" w:eastAsia="en-US"/>
                  </w:rPr>
                  <w:t>s false</w:t>
                </w:r>
                <w:r w:rsidR="005F2922" w:rsidRPr="0079035A">
                  <w:rPr>
                    <w:rFonts w:ascii="Cambria Math" w:hAnsi="Cambria Math"/>
                    <w:lang w:val="en-US" w:eastAsia="en-US"/>
                  </w:rPr>
                  <w:t>,</w:t>
                </w:r>
                <w:r w:rsidR="00732500" w:rsidRPr="0079035A">
                  <w:rPr>
                    <w:rFonts w:ascii="Cambria Math" w:hAnsi="Cambria Math"/>
                    <w:lang w:val="en-US" w:eastAsia="en-US"/>
                  </w:rPr>
                  <w:t xml:space="preserve"> (ii) and (iii) are true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D337FC" w:rsidP="00DC6EC6">
                <w:pPr>
                  <w:spacing w:after="0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(i) a</w:t>
                </w:r>
                <w:r w:rsidR="00732500" w:rsidRPr="0079035A">
                  <w:rPr>
                    <w:rFonts w:ascii="Cambria Math" w:hAnsi="Cambria Math"/>
                    <w:lang w:val="en-US" w:eastAsia="en-US"/>
                  </w:rPr>
                  <w:t>nd (iii) are false, (i</w:t>
                </w:r>
                <w:r w:rsidR="005F2922" w:rsidRPr="0079035A">
                  <w:rPr>
                    <w:rFonts w:ascii="Cambria Math" w:hAnsi="Cambria Math"/>
                    <w:lang w:val="en-US" w:eastAsia="en-US"/>
                  </w:rPr>
                  <w:t>i</w:t>
                </w:r>
                <w:r w:rsidR="00732500" w:rsidRPr="0079035A">
                  <w:rPr>
                    <w:rFonts w:ascii="Cambria Math" w:hAnsi="Cambria Math"/>
                    <w:lang w:val="en-US" w:eastAsia="en-US"/>
                  </w:rPr>
                  <w:t>) is true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FB14A4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equals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A1B6B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i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i/>
                    <w:lang w:val="en-US" w:eastAsia="en-US"/>
                  </w:rPr>
                  <w:t>O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B14A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i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I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B14A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A1B6B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i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2I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E65C3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both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orthogonal matrices,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i/>
                    <w:lang w:val="en-US" w:eastAsia="en-US"/>
                  </w:rPr>
                  <w:t>A</w:t>
                </w: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orthogonal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A</w:t>
                </w: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skew-symmetric matrix of even order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be two real numbers such that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a&gt;1 , b&gt;1.</m:t>
                </m:r>
              </m:oMath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Unit matrix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Null matrix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For two unimodular complex numbers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  <w:r w:rsidR="009B25C1" w:rsidRPr="0079035A">
                <w:rPr>
                  <w:rFonts w:ascii="Cambria Math" w:hAnsi="Cambria Math"/>
                  <w:lang w:val="en-US" w:eastAsia="en-US"/>
                </w:rPr>
                <w:t>,</w:t>
              </w:r>
            </w:p>
            <w:p w:rsidR="00F62BB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 xml:space="preserve">- 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Elements of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of order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10×10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defined as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i+j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(where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w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cube coot of unity), then trace (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) of </w:t>
              </w:r>
              <w:r w:rsidR="00DE477B" w:rsidRPr="0079035A">
                <w:rPr>
                  <w:rFonts w:ascii="Cambria Math" w:hAnsi="Cambria Math"/>
                  <w:lang w:val="en-US" w:eastAsia="en-US"/>
                </w:rPr>
                <w:t>t</w:t>
              </w:r>
              <w:r w:rsidRPr="0079035A">
                <w:rPr>
                  <w:rFonts w:ascii="Cambria Math" w:hAnsi="Cambria Math"/>
                  <w:lang w:val="en-US" w:eastAsia="en-US"/>
                </w:rPr>
                <w:t>he matrix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3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-A+1=0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the inverse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I-A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A-I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3×3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skew-symmetric matrix, then trace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8B3F4F" w:rsidRPr="0079035A" w:rsidRDefault="008B3F4F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 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be an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th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-order square matrix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be its adjoint, then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AB+K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(where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K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scalar quantity)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+K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n-2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+K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8B3F4F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+K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8B3F4F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for which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10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Idempotent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Involutory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Nilpotent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inverse of a diagonal matrix is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 diagonal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a skew symmetric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A symmetric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2x</m:t>
                                  </m:r>
                                </m:e>
                              </m:func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9B7257" w:rsidRPr="0079035A" w:rsidRDefault="00456674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The inverse of a skew-symmetric matrix of odd order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5667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 symmetric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5667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A skew symmetric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5667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Diagonal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5667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Does not exist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6762F2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Z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is an idempotent matrix,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6762F2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Z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6762F2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I+(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-1)Z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6762F2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I-(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-1)Z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6762F2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A, B, A+I, A+B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idempotent matrices,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-BA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E477B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i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O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E65C3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th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-order square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="00883BD4" w:rsidRPr="0079035A">
                <w:rPr>
                  <w:rFonts w:ascii="Cambria Math" w:hAnsi="Cambria Math"/>
                  <w:lang w:val="en-US" w:eastAsia="en-US"/>
                </w:rPr>
                <w:t>is a orthogonal,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then, </w:t>
              </w:r>
            </w:p>
            <w:p w:rsidR="00E65C3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A)</m:t>
                    </m:r>
                  </m:e>
                </m:d>
              </m:oMath>
              <w:r w:rsidR="00E65C3E"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Always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-1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if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n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even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Always 1 if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odd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Always 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E65C3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AE423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equation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 x y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has</w:t>
              </w:r>
            </w:p>
            <w:p w:rsidR="00AE423D" w:rsidRPr="0079035A" w:rsidRDefault="00AE423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(i)for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y=0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(p) rational roots</w:t>
              </w:r>
            </w:p>
            <w:p w:rsidR="005F2922" w:rsidRPr="0079035A" w:rsidRDefault="00AE423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(ii) for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y=-1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(q) irrational roots </w:t>
              </w:r>
            </w:p>
            <w:p w:rsidR="00AE423D" w:rsidRPr="0079035A" w:rsidRDefault="00AE423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(r) integral roots</w:t>
              </w:r>
            </w:p>
            <w:p w:rsidR="00AE423D" w:rsidRPr="0079035A" w:rsidRDefault="00AE423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Then</w:t>
              </w:r>
            </w:p>
            <w:p w:rsidR="00AE423D" w:rsidRPr="0079035A" w:rsidRDefault="00FA73A9" w:rsidP="00DC6EC6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(i)</w:t>
              </w:r>
              <w:r w:rsidR="00AE423D" w:rsidRPr="0079035A">
                <w:rPr>
                  <w:rFonts w:ascii="Cambria Math" w:hAnsi="Cambria Math"/>
                  <w:lang w:val="en-US" w:eastAsia="en-US"/>
                </w:rPr>
                <w:t>(ii)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FA73A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(p)       (</w:t>
                </w:r>
                <w:r w:rsidR="00AE423D" w:rsidRPr="0079035A">
                  <w:rPr>
                    <w:rFonts w:ascii="Cambria Math" w:hAnsi="Cambria Math" w:cs="Calibri"/>
                    <w:lang w:val="en-US" w:eastAsia="en-US"/>
                  </w:rPr>
                  <w:t>r)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FA73A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(q)       </w:t>
                </w:r>
                <w:r w:rsidR="005F2922" w:rsidRPr="0079035A">
                  <w:rPr>
                    <w:rFonts w:ascii="Cambria Math" w:hAnsi="Cambria Math"/>
                    <w:lang w:val="en-US" w:eastAsia="en-US"/>
                  </w:rPr>
                  <w:t>(p</w:t>
                </w:r>
                <w:r w:rsidR="00AE423D" w:rsidRPr="0079035A">
                  <w:rPr>
                    <w:rFonts w:ascii="Cambria Math" w:hAnsi="Cambria Math"/>
                    <w:lang w:val="en-US" w:eastAsia="en-US"/>
                  </w:rPr>
                  <w:t>)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AE423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(p)       (</w:t>
                </w:r>
                <w:r w:rsidR="005F2922" w:rsidRPr="0079035A">
                  <w:rPr>
                    <w:rFonts w:ascii="Cambria Math" w:hAnsi="Cambria Math" w:cs="Calibri"/>
                    <w:lang w:val="en-US" w:eastAsia="en-US"/>
                  </w:rPr>
                  <w:t>q</w:t>
                </w:r>
                <w:r w:rsidRPr="0079035A">
                  <w:rPr>
                    <w:rFonts w:ascii="Cambria Math" w:hAnsi="Cambria Math" w:cs="Calibri"/>
                    <w:lang w:val="en-US" w:eastAsia="en-US"/>
                  </w:rPr>
                  <w:t>)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AE423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(r)        (p)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order 3 square matrix such that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=2, then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|adj(adj(adj A))|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512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256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64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664FDC" w:rsidRPr="0079035A" w:rsidRDefault="00664FDC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In which of th</w:t>
              </w:r>
              <w:r w:rsidR="00AF7646" w:rsidRPr="0079035A">
                <w:rPr>
                  <w:rFonts w:ascii="Cambria Math" w:hAnsi="Cambria Math"/>
                  <w:lang w:val="en-US" w:eastAsia="en-US"/>
                </w:rPr>
                <w:t>e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following type of matrix inverse does not exist</w:t>
              </w:r>
              <w:r w:rsidR="00DE6CBE" w:rsidRPr="0079035A">
                <w:rPr>
                  <w:rFonts w:ascii="Cambria Math" w:hAnsi="Cambria Math"/>
                  <w:lang w:val="en-US" w:eastAsia="en-US"/>
                </w:rPr>
                <w:t xml:space="preserve"> a</w:t>
              </w:r>
              <w:r w:rsidRPr="0079035A">
                <w:rPr>
                  <w:rFonts w:ascii="Cambria Math" w:hAnsi="Cambria Math"/>
                  <w:lang w:val="en-US" w:eastAsia="en-US"/>
                </w:rPr>
                <w:t>lways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4FD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Idempotent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4FDC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Orthogonal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4FD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Involuntary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64FDC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2n-1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skew symmetric matrices of same</w:t>
              </w:r>
              <w:r w:rsidR="00D66C02" w:rsidRPr="0079035A">
                <w:rPr>
                  <w:rFonts w:ascii="Cambria Math" w:hAnsi="Cambria Math"/>
                  <w:lang w:val="en-US" w:eastAsia="en-US"/>
                </w:rPr>
                <w:t xml:space="preserve"> o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rder,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2r-1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2r-1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2r-1</m:t>
                        </m:r>
                      </m:sup>
                    </m:sSup>
                  </m:e>
                </m:nary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will be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Symmetric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Skew-symmetric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Neither symmetric nor skew-symmetric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Data not adequate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A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FD4F7A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non-singular matrix such that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</w:p>
            <w:p w:rsidR="00FD4F7A" w:rsidRPr="0079035A" w:rsidRDefault="00FD4F7A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FD4F7A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Involuntary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FD4F7A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Orthogonal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FD4F7A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Idempotent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FD4F7A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1-x</m:t>
                    </m:r>
                  </m:den>
                </m:f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f(A)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k∈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det{adj(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)}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n(n-1)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3961F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number of diagonal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of</w:t>
              </w:r>
              <w:r w:rsidR="006F0609" w:rsidRPr="0079035A">
                <w:rPr>
                  <w:rFonts w:ascii="Cambria Math" w:hAnsi="Cambria Math"/>
                  <w:lang w:val="en-US" w:eastAsia="en-US"/>
                </w:rPr>
                <w:t xml:space="preserve"> order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for which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3961F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3961F0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7A75E8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-50A=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  <w:r w:rsidR="006B1E93" w:rsidRPr="0079035A">
                <w:rPr>
                  <w:rFonts w:ascii="Cambria Math" w:hAnsi="Cambria Math"/>
                  <w:lang w:val="en-US" w:eastAsia="en-US"/>
                </w:rPr>
                <w:t>.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Then the value</w:t>
              </w:r>
            </w:p>
            <w:p w:rsidR="007A75E8" w:rsidRPr="0079035A" w:rsidRDefault="007A75E8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a+b+c+d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7A75E8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7A75E8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7A75E8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4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7A75E8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eauals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I-A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AA4D49" w:rsidRPr="00A32310" w:rsidRDefault="00AA4D49" w:rsidP="007C01A5">
              <w:pPr>
                <w:spacing w:after="0"/>
                <w:contextualSpacing/>
                <w:spacing w:line="276" w:lineRule="auto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Given</w:t>
              </w:r>
              <m:oMath>
                <m:r>
                  <w:rPr>
                    <w:rFonts w:ascii="Cambria Math" w:hAnsi="Cambria Math"/>
                  </w:rPr>
                  <m:t xml:space="preserve">2x-y+2z=2, x-2y+2z=-4, x+y+λz=4 </m:t>
                </m:r>
              </m:oMath>
              <w:r>
                <w:rPr>
                  <w:rFonts w:ascii="Cambria Math" w:hAnsi="Cambria Math"/>
                </w:rPr>
                <w:t xml:space="preserve">then the value of </w:t>
              </w:r>
              <m:oMath>
                <m:r>
                  <w:rPr>
                    <w:rFonts w:ascii="Cambria Math" w:hAnsi="Cambria Math"/>
                  </w:rPr>
                  <m:t>λ</m:t>
                </m:r>
              </m:oMath>
              <w:r>
                <w:rPr>
                  <w:rFonts w:ascii="Cambria Math" w:hAnsi="Cambria Math"/>
                </w:rPr>
                <w:t xml:space="preserve"> such that the given system of equations has no solution,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AA4D49" w:rsidRPr="00A32310" w:rsidRDefault="00AA4D49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3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AA4D49" w:rsidRPr="00A32310" w:rsidRDefault="00AA4D49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AA4D49" w:rsidRPr="00A32310" w:rsidRDefault="00AA4D49" w:rsidP="007C01A5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0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AA4D49" w:rsidRPr="00A32310" w:rsidRDefault="00AA4D49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-3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9F2E4E" w:rsidRPr="00A32310" w:rsidRDefault="00B95A20" w:rsidP="00C46CFE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 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Q=PA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  <w:r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  <w:r>
                <w:rPr>
                  <w:rFonts w:ascii="Cambria Math" w:hAnsi="Cambria Math"/>
                </w:rPr>
                <w:t xml:space="preserve">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</m:oMath>
              <w:r>
                <w:rPr>
                  <w:rFonts w:ascii="Cambria Math" w:hAnsi="Cambria Math"/>
                </w:rPr>
                <w:t xml:space="preserve">  </w:t>
              </w:r>
              <m:oMath>
                <m:r>
                  <w:rPr>
                    <w:rFonts w:ascii="Cambria Math" w:hAnsi="Cambria Math"/>
                  </w:rPr>
                  <m:t>P</m:t>
                </m:r>
              </m:oMath>
              <w:r>
                <w:rPr>
                  <w:rFonts w:ascii="Cambria Math" w:hAnsi="Cambria Math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F2E4E" w:rsidRPr="00A32310" w:rsidRDefault="003576FC" w:rsidP="00C46CFE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1    2005</m:t>
                            </m:r>
                          </m: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0        1</m:t>
                            </m:r>
                          </m:e>
                        </m:eqAr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F2E4E" w:rsidRPr="00A32310" w:rsidRDefault="003576FC" w:rsidP="00C46CFE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1          2005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2005        1</m:t>
                            </m:r>
                          </m:e>
                        </m:eqAr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F2E4E" w:rsidRPr="00A32310" w:rsidRDefault="003576FC" w:rsidP="00C46CFE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1         0</m:t>
                            </m:r>
                          </m: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2005     1</m:t>
                            </m:r>
                          </m:e>
                        </m:eqAr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F2E4E" w:rsidRPr="00A32310" w:rsidRDefault="003576FC" w:rsidP="00C46CFE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1    0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0    1</m:t>
                            </m:r>
                          </m:e>
                        </m:eqArr>
                      </m:e>
                    </m:d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square matrices of the same order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non-</w:t>
              </w:r>
              <w:r w:rsidR="00526B76" w:rsidRPr="0079035A">
                <w:rPr>
                  <w:rFonts w:ascii="Cambria Math" w:hAnsi="Cambria Math"/>
                  <w:lang w:val="en-US" w:eastAsia="en-US"/>
                </w:rPr>
                <w:t>s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ingular, then for a positive integer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-n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BA)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8E0C38" w:rsidRPr="0079035A" w:rsidRDefault="008E0C38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squares matrices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AB=A+B,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then det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(B)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equals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381511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8E0C38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8E0C38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8E0C38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3773F1" w:rsidRPr="0079035A" w:rsidRDefault="003773F1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matrices such that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BA=A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</w:t>
              </w:r>
              <w:r w:rsidR="00883BD4" w:rsidRPr="0079035A">
                <w:rPr>
                  <w:rFonts w:ascii="Cambria Math" w:hAnsi="Cambria Math"/>
                  <w:lang w:val="en-US" w:eastAsia="en-US"/>
                </w:rPr>
                <w:t xml:space="preserve"> t</w:t>
              </w:r>
              <w:r w:rsidRPr="0079035A">
                <w:rPr>
                  <w:rFonts w:ascii="Cambria Math" w:hAnsi="Cambria Math"/>
                  <w:lang w:val="en-US" w:eastAsia="en-US"/>
                </w:rPr>
                <w:t>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=A-B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3773F1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A-B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idempotent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3773F1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A-B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</w:t>
                </w:r>
                <w:r w:rsidR="00883BD4" w:rsidRPr="0079035A">
                  <w:rPr>
                    <w:rFonts w:ascii="Cambria Math" w:hAnsi="Cambria Math"/>
                    <w:lang w:val="en-US" w:eastAsia="en-US"/>
                  </w:rPr>
                  <w:t>nilpotent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26631" w:rsidRPr="0079035A" w:rsidRDefault="00526631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Identify the incorrect statement</w:t>
              </w:r>
              <w:r w:rsidR="00AF70AE" w:rsidRPr="0079035A">
                <w:rPr>
                  <w:rFonts w:ascii="Cambria Math" w:hAnsi="Cambria Math"/>
                  <w:lang w:val="en-US" w:eastAsia="en-US"/>
                </w:rPr>
                <w:t xml:space="preserve"> in respect of two square matric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es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conformable for sum and product: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(B)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= 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, α∈R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(A)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26631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4756A4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A,B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be two matrices such that they commute, then for any positive integer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</w:t>
              </w:r>
            </w:p>
            <w:p w:rsidR="004756A4" w:rsidRPr="0079035A" w:rsidRDefault="004756A4" w:rsidP="00DC6EC6">
              <w:pPr>
                <w:spacing w:after="0"/>
                <w:contextualSpacing/>
                <w:pStyle w:val="ListParagraph"/>
                <w:numPr>
                  <w:ilvl w:val="0"/>
                  <w:numId w:val="9"/>
                </w:numPr>
                <w:autoSpaceDE w:val="0"/>
                <w:autoSpaceDN w:val="0"/>
                <w:adjustRightInd w:val="0"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 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 (ii)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756A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Only (i) is correct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6B1E93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Both</w:t>
                </w:r>
                <w:r w:rsidR="004756A4" w:rsidRPr="0079035A">
                  <w:rPr>
                    <w:rFonts w:ascii="Cambria Math" w:hAnsi="Cambria Math"/>
                    <w:lang w:val="en-US" w:eastAsia="en-US"/>
                  </w:rPr>
                  <w:t xml:space="preserve"> (i) and (ii) are correct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756A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Only (ii) is correct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67B76" w:rsidRPr="0079035A" w:rsidRDefault="004756A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(i) and (ii) is correct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Which of the following is an orthogonal matrix?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-6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7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α,β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α,β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A(-α,-β)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A(-α,β)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A(α,-β)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A(α,β)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E759BF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Matrix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=2A-I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the identity matrix,</w:t>
              </w:r>
            </w:p>
            <w:p w:rsidR="007D4E5B" w:rsidRPr="0079035A" w:rsidRDefault="007D4E5B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Then for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n≥2,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 xml:space="preserve">A-(n-1)I 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A-I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D4E5B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nA-(n-1)I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7D4E5B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nA-I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F55CC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an orthogonal matrix,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>equals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55CC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55CC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69.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D56874" w:rsidRPr="0079035A" w:rsidRDefault="00D56874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square matrices of order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A-λI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B-λI </m:t>
                </m:r>
              </m:oMath>
              <w:r w:rsidR="006B1E93" w:rsidRPr="0079035A">
                <w:rPr>
                  <w:rFonts w:ascii="Cambria Math" w:hAnsi="Cambria Math"/>
                  <w:lang w:val="en-US" w:eastAsia="en-US"/>
                </w:rPr>
                <w:t>c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ommute for every scalar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λ,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only if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5687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AB=BA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5687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AB+BA=0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56874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A=-B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5687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932155" w:rsidRPr="0079035A" w:rsidRDefault="00D671DA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4×4</m:t>
                    </m:r>
                  </m:sub>
                </m:sSub>
              </m:oMath>
              <w:r w:rsidR="00932155" w:rsidRPr="0079035A">
                <w:rPr>
                  <w:rFonts w:ascii="Cambria Math" w:hAnsi="Cambria Math"/>
                  <w:lang w:val="en-US" w:eastAsia="en-US"/>
                </w:rPr>
                <w:t xml:space="preserve"> , such that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when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when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 i ≠j</m:t>
                          </m:r>
                        </m:e>
                      </m:mr>
                    </m:m>
                  </m:e>
                </m:d>
              </m:oMath>
              <w:r w:rsidR="00FA1B6B" w:rsidRPr="0079035A">
                <w:rPr>
                  <w:rFonts w:ascii="Cambria Math" w:hAnsi="Cambria Math"/>
                  <w:lang w:val="en-US" w:eastAsia="en-US"/>
                </w:rPr>
                <w:t>,</w:t>
              </w:r>
              <w:r w:rsidR="00932155" w:rsidRPr="0079035A">
                <w:rPr>
                  <w:rFonts w:ascii="Cambria Math" w:hAnsi="Cambria Math"/>
                  <w:lang w:val="en-US" w:eastAsia="en-US"/>
                </w:rPr>
                <w:t xml:space="preserve"> then</w:t>
              </w:r>
            </w:p>
            <w:p w:rsidR="00567B76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A))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</m:oMath>
              <w:r w:rsidR="00932155" w:rsidRPr="0079035A">
                <w:rPr>
                  <w:rFonts w:ascii="Cambria Math" w:hAnsi="Cambria Math"/>
                  <w:lang w:val="en-US" w:eastAsia="en-US"/>
                </w:rPr>
                <w:t xml:space="preserve"> is (where {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∙</m:t>
                </m:r>
              </m:oMath>
              <w:r w:rsidR="00932155" w:rsidRPr="0079035A">
                <w:rPr>
                  <w:rFonts w:ascii="Cambria Math" w:hAnsi="Cambria Math"/>
                  <w:lang w:val="en-US" w:eastAsia="en-US"/>
                </w:rPr>
                <w:t>} represents fractional part function)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7</m:t>
                        </m:r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F17374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number of solutions of the matrix equation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More than 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790512" w:rsidRPr="00A32310" w:rsidRDefault="00790512" w:rsidP="007C01A5">
              <w:pPr>
                <w:spacing w:after="0"/>
                <w:contextualSpacing/>
                <w:spacing w:line="276" w:lineRule="auto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the system of equations </w:t>
              </w:r>
              <m:oMath>
                <m:r>
                  <w:rPr>
                    <w:rFonts w:ascii="Cambria Math" w:hAnsi="Cambria Math"/>
                  </w:rPr>
                  <m:t>x+ay=0,</m:t>
                </m:r>
              </m:oMath>
              <w:r>
                <w:rPr>
                  <w:rFonts w:ascii="Cambria Math" w:hAnsi="Cambria Math"/>
                </w:rPr>
                <w:t xml:space="preserve"> </w:t>
              </w:r>
              <m:oMath>
                <m:r>
                  <w:rPr>
                    <w:rFonts w:ascii="Cambria Math" w:hAnsi="Cambria Math"/>
                  </w:rPr>
                  <m:t>az+y=0</m:t>
                </m:r>
              </m:oMath>
              <w:r>
                <w:rPr>
                  <w:rFonts w:ascii="Cambria Math" w:hAnsi="Cambria Math"/>
                </w:rPr>
                <w:t xml:space="preserve"> and</w:t>
              </w:r>
              <m:oMath>
                <m:r>
                  <w:rPr>
                    <w:rFonts w:ascii="Cambria Math" w:hAnsi="Cambria Math"/>
                  </w:rPr>
                  <m:t>ax+z=0</m:t>
                </m:r>
              </m:oMath>
              <w:r>
                <w:rPr>
                  <w:rFonts w:ascii="Cambria Math" w:hAnsi="Cambria Math"/>
                </w:rPr>
                <w:t xml:space="preserve"> has infinite solutions, then the value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790512" w:rsidRPr="00A32310" w:rsidRDefault="00790512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-1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790512" w:rsidRPr="00A32310" w:rsidRDefault="00790512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790512" w:rsidRPr="00A32310" w:rsidRDefault="00790512" w:rsidP="007C01A5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0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790512" w:rsidRPr="00A32310" w:rsidRDefault="00790512" w:rsidP="007C01A5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No real values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FA4A0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-α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to be the square root of two-rowed unit matrix,</w:t>
              </w:r>
            </w:p>
            <w:p w:rsidR="00FA4A0D" w:rsidRPr="0079035A" w:rsidRDefault="00FA1B6B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t</w:t>
              </w:r>
              <w:r w:rsidR="00FA4A0D" w:rsidRPr="0079035A">
                <w:rPr>
                  <w:rFonts w:ascii="Cambria Math" w:hAnsi="Cambria Math"/>
                  <w:lang w:val="en-US" w:eastAsia="en-US"/>
                </w:rPr>
                <w:t xml:space="preserve">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α,β </m:t>
                </m:r>
              </m:oMath>
              <w:r w:rsidR="00FA4A0D" w:rsidRPr="0079035A">
                <w:rPr>
                  <w:rFonts w:ascii="Cambria Math" w:hAnsi="Cambria Math"/>
                  <w:lang w:val="en-US" w:eastAsia="en-US"/>
                </w:rPr>
                <w:t>and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 γ</m:t>
                </m:r>
              </m:oMath>
              <w:r w:rsidR="00FA4A0D" w:rsidRPr="0079035A">
                <w:rPr>
                  <w:rFonts w:ascii="Cambria Math" w:hAnsi="Cambria Math"/>
                  <w:lang w:val="en-US" w:eastAsia="en-US"/>
                </w:rPr>
                <w:t xml:space="preserve"> should satisfy the relation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D5A8F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+βγ=0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+βγ-1=0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D5A8F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+βγ=0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1D5A8F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-βγ=0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C44697" w:rsidRPr="0079035A" w:rsidRDefault="00C44697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non-singular matrices such that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AB=C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</w:t>
              </w:r>
              <w:r w:rsidR="00463C52" w:rsidRPr="0079035A">
                <w:rPr>
                  <w:rFonts w:ascii="Cambria Math" w:hAnsi="Cambria Math"/>
                  <w:lang w:val="en-US" w:eastAsia="en-US"/>
                </w:rPr>
                <w:t xml:space="preserve"> t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hen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C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C</m:t>
                            </m:r>
                          </m:e>
                        </m:d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C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C44697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5B253D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the value of det(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A-I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) is (where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has order 3)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B253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B253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B253D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B253D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Cannot say anything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C40483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-7A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C40483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6B1E93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O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C40483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C40483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2I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AF7301" w:rsidRPr="0079035A" w:rsidRDefault="00AF7301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given by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then the determinant of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2006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2005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AF7301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2005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∙7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2004</m:t>
                        </m:r>
                      </m:sup>
                    </m:sSup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8B1876" w:rsidRPr="00A32310" w:rsidRDefault="008B1876" w:rsidP="00C46CFE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a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then value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of</m:t>
                </m:r>
                <m:r>
                  <w:rPr>
                    <w:rFonts w:ascii="Cambria Math" w:hAnsi="Cambria Math"/>
                  </w:rPr>
                  <m:t xml:space="preserve"> α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which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=B </m:t>
                </m:r>
              </m:oMath>
              <w:r>
                <w:rPr>
                  <w:rFonts w:ascii="Cambria Math" w:hAnsi="Cambria Math"/>
                </w:rPr>
                <w:t>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8B1876" w:rsidRPr="00A32310" w:rsidRDefault="008B1876" w:rsidP="00C46CFE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8B1876" w:rsidRPr="00A32310" w:rsidRDefault="008B1876" w:rsidP="00C46CFE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-1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8B1876" w:rsidRPr="00A32310" w:rsidRDefault="008B1876" w:rsidP="00C46CFE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4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8B1876" w:rsidRPr="00A32310" w:rsidRDefault="008B1876" w:rsidP="00C46CFE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No real values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79.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C75BCC" w:rsidRPr="0079035A" w:rsidRDefault="009734E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the values</w:t>
              </w:r>
            </w:p>
            <w:p w:rsidR="009734E0" w:rsidRPr="0079035A" w:rsidRDefault="009734E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9734E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1,1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9734E0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1,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9734E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1, 2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9734E0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-1, 1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Consider three matrices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Then the value of the sum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 ⋯+ ∞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6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9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12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is symmetric as well as skew-symmetric matrix, then </w:t>
              </w:r>
              <w:r w:rsidRPr="0079035A">
                <w:rPr>
                  <w:rFonts w:ascii="Cambria Math" w:hAnsi="Cambria Math"/>
                  <w:i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Diagonal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Null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Triangular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C75BCC" w:rsidRPr="0079035A" w:rsidRDefault="00044E2B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non-singular matrices of the same order </w:t>
              </w:r>
            </w:p>
            <w:p w:rsidR="00044E2B" w:rsidRPr="0079035A" w:rsidRDefault="00044E2B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Such </w:t>
              </w:r>
              <w:r w:rsidR="0065061E" w:rsidRPr="0079035A">
                <w:rPr>
                  <w:rFonts w:ascii="Cambria Math" w:hAnsi="Cambria Math"/>
                  <w:lang w:val="en-US" w:eastAsia="en-US"/>
                </w:rPr>
                <w:t>that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  <w:r w:rsidR="0065061E" w:rsidRPr="0079035A">
                <w:rPr>
                  <w:rFonts w:ascii="Cambria Math" w:hAnsi="Cambria Math"/>
                  <w:lang w:val="en-US" w:eastAsia="en-US"/>
                </w:rPr>
                <w:t>, for some positive inte</w:t>
              </w:r>
              <w:r w:rsidRPr="0079035A">
                <w:rPr>
                  <w:rFonts w:ascii="Cambria Math" w:hAnsi="Cambria Math"/>
                  <w:lang w:val="en-US" w:eastAsia="en-US"/>
                </w:rPr>
                <w:t>ger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r&gt;1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r-1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A= </m:t>
                </m:r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044E2B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044E2B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2I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65061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O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C75BCC" w:rsidRPr="0079035A" w:rsidRDefault="00044E2B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-I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square matrices such that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 BA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</w:p>
            <w:p w:rsidR="00F62BB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4D312A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i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O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, where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α∈R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Then </w:t>
              </w:r>
            </w:p>
            <w:p w:rsidR="00F62BB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>is equal t</w:t>
              </w:r>
              <w:r w:rsidR="00DE477B" w:rsidRPr="0079035A">
                <w:rPr>
                  <w:rFonts w:ascii="Cambria Math" w:hAnsi="Cambria Math"/>
                  <w:lang w:val="en-US" w:eastAsia="en-US"/>
                </w:rPr>
                <w:t>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F(-α)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F(2α)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non-singular matrix, then value of adj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  <w:r w:rsidR="00526B76" w:rsidRPr="0079035A">
                <w:rPr>
                  <w:rFonts w:ascii="Cambria Math" w:hAnsi="Cambria Math"/>
                  <w:lang w:val="en-US" w:eastAsia="en-US"/>
                </w:rPr>
                <w:t xml:space="preserve"> in terms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>
                      <m:fPr>
                        <m:type m:val="lin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P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P</m:t>
                            </m:r>
                          </m:e>
                        </m:d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P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67B76" w:rsidRPr="0079035A" w:rsidRDefault="00877C8C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2×2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matrix such that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w:p>
            <w:p w:rsidR="00877C8C" w:rsidRPr="0079035A" w:rsidRDefault="00877C8C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sum of the elements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5F2922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877C8C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877C8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2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67B76" w:rsidRPr="0079035A" w:rsidRDefault="00877C8C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5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1-x</m:t>
                    </m:r>
                  </m:den>
                </m:f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. 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matrix for which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f(A)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 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I+2A+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I-A-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p w:rsidR="00CC19AB" w:rsidRPr="00453EAC" w:rsidRDefault="00CC19AB" w:rsidP="0029137C">
        <w:pPr>
          <w:spacing w:after="0"/>
          <w:contextualSpacing/>
          <w:rPr>
            <w:rFonts w:asciiTheme="majorHAnsi" w:hAnsiTheme="majorHAnsi"/>
          </w:rPr>
        </w:pPr>
      </w:p>
      <w:tr w:rsidR="006969B9" w:rsidRPr="00453EAC" w:rsidTr="00DC36C1"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6969B9" w:rsidRDefault="006969B9" w:rsidP="006969B9">
            <w:pPr>
              <w:spacing w:after="0"/>
              <w:contextualSpacing/>
              <w:rPr>
                <w:rFonts w:ascii="Cambria Math" w:hAnsi="Cambria Math" w:cs="Calibri"/>
                <w:b/>
                <w:bCs/>
              </w:rPr>
            </w:pPr>
            <w:r>
              <w:rPr>
                <w:rFonts w:ascii="Cambria Math" w:hAnsi="Cambria Math" w:cs="Calibri"/>
                <w:b/>
                <w:bCs/>
              </w:rPr>
              <w:lastRenderedPageBreak/>
              <w:t>Multiple Correct Answers Type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A, 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three square matrices of the same order, then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AB=AC⟹B=C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Then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≠0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invertible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may be orthogonal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symmetric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89.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a,b,c≠0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SA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Symmetric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Diagonal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Invertible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Singular matrix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If A is unimodular, then which of the following is unimodular?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7E2CF6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</w:t>
                </w:r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dj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ωA,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where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ω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cube root of unity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51F04" w:rsidRDefault="00551F04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Which of the following is correct?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51F04" w:rsidRDefault="00551F04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AB</m:t>
                  </m:r>
                </m:oMath>
                <w:r>
                  <w:rPr>
                    <w:rFonts w:ascii="Cambria Math" w:hAnsi="Cambria Math" w:cs="Calibri"/>
                  </w:rPr>
                  <w:t xml:space="preserve"> is symmetric if </w:t>
                </w:r>
                <m:oMath>
                  <m:r>
                    <w:rPr>
                      <w:rFonts w:ascii="Cambria Math" w:hAnsi="Cambria Math" w:cs="Calibri"/>
                    </w:rPr>
                    <m:t>A</m:t>
                  </m:r>
                </m:oMath>
                <w:r>
                  <w:rPr>
                    <w:rFonts w:ascii="Cambria Math" w:hAnsi="Cambria Math" w:cs="Calibri"/>
                  </w:rPr>
                  <w:t xml:space="preserve"> is symmetric 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51F04" w:rsidRDefault="00551F04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AB</m:t>
                  </m:r>
                </m:oMath>
                <w:r>
                  <w:rPr>
                    <w:rFonts w:ascii="Cambria Math" w:hAnsi="Cambria Math"/>
                  </w:rPr>
                  <w:t xml:space="preserve"> is skew-symmetric if </w:t>
                </w:r>
                <m:oMath>
                  <m:r>
                    <w:rPr>
                      <w:rFonts w:ascii="Cambria Math" w:hAnsi="Cambria Math"/>
                    </w:rPr>
                    <m:t>A</m:t>
                  </m:r>
                </m:oMath>
                <w:r>
                  <w:rPr>
                    <w:rFonts w:ascii="Cambria Math" w:hAnsi="Cambria Math"/>
                  </w:rPr>
                  <w:t xml:space="preserve"> is 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51F04" w:rsidRDefault="00551F04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AB</m:t>
                  </m:r>
                </m:oMath>
                <w:r>
                  <w:rPr>
                    <w:rFonts w:ascii="Cambria Math" w:hAnsi="Cambria Math" w:cs="Calibri"/>
                  </w:rPr>
                  <w:t xml:space="preserve"> is symmetric if </w:t>
                </w:r>
                <m:oMath>
                  <m:r>
                    <w:rPr>
                      <w:rFonts w:ascii="Cambria Math" w:hAnsi="Cambria Math" w:cs="Calibri"/>
                    </w:rPr>
                    <m:t>A</m:t>
                  </m:r>
                </m:oMath>
                <w:r>
                  <w:rPr>
                    <w:rFonts w:ascii="Cambria Math" w:hAnsi="Cambria Math" w:cs="Calibri"/>
                  </w:rPr>
                  <w:t xml:space="preserve"> is skew-symmetric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551F04" w:rsidRDefault="00551F04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AB</m:t>
                  </m:r>
                </m:oMath>
                <w:r>
                  <w:rPr>
                    <w:rFonts w:ascii="Cambria Math" w:hAnsi="Cambria Math"/>
                  </w:rPr>
                  <w:t xml:space="preserve"> is skew-symmetric if </w:t>
                </w:r>
                <m:oMath>
                  <m:r>
                    <w:rPr>
                      <w:rFonts w:ascii="Cambria Math" w:hAnsi="Cambria Math"/>
                    </w:rPr>
                    <m:t>A</m:t>
                  </m:r>
                </m:oMath>
                <w:r>
                  <w:rPr>
                    <w:rFonts w:ascii="Cambria Math" w:hAnsi="Cambria Math"/>
                  </w:rPr>
                  <w:t xml:space="preserve"> is skew-symmetric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n×n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function, we define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n×n</m:t>
                    </m:r>
                  </m:sub>
                </m:sSub>
              </m:oMath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2-θ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-θ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2-θ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Then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71976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en-US" w:eastAsia="en-US"/>
                    </w:rPr>
                    <m:t>sin</m:t>
                  </m:r>
                  <m:r>
                    <w:rPr>
                      <w:rFonts w:ascii="Cambria Math" w:hAnsi="Cambria Math" w:cs="Calibri"/>
                      <w:lang w:val="en-US" w:eastAsia="en-US"/>
                    </w:rPr>
                    <m:t xml:space="preserve"> A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invertible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7197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71976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en-US" w:eastAsia="en-US"/>
                    </w:rPr>
                    <m:t>sin</m:t>
                  </m:r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orthogonal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7197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(2A)=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BF7466" w:rsidRDefault="00BF7466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F7466" w:rsidRDefault="00BF7466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-4A-5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=O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F7466" w:rsidRDefault="00BF7466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(A-4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F7466" w:rsidRDefault="00BF7466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3</m:t>
                      </m:r>
                    </m:sup>
                  </m:sSup>
                </m:oMath>
                <w:r>
                  <w:rPr>
                    <w:rFonts w:ascii="Cambria Math" w:hAnsi="Cambria Math" w:cs="Calibri"/>
                  </w:rPr>
                  <w:t xml:space="preserve"> is not invertible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F7466" w:rsidRDefault="00BF7466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oMath>
                <w:r>
                  <w:rPr>
                    <w:rFonts w:ascii="Cambria Math" w:hAnsi="Cambria Math"/>
                  </w:rPr>
                  <w:t xml:space="preserve"> is invertible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an idempotent matrix,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A=1-B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AB=O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BA=O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0  0  1  0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0  1  0  0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1  0  0  0  </m:t>
                        </m:r>
                      </m:e>
                    </m:eqArr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0  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i   0 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 0   0  0  </m:t>
                        </m:r>
                      </m:e>
                    </m:eqArr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Then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2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I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if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i=k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7197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O</w:t>
                </w:r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 xml:space="preserve"> if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i≠k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2I if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i≠k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7197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 xml:space="preserve">O </w:t>
                </w:r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>always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7A7F0A" w:rsidRDefault="007A7F0A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A7F0A" w:rsidRDefault="007A7F0A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(-α)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=I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A7F0A" w:rsidRPr="00FC51A5" w:rsidRDefault="007A7F0A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(-α)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A7F0A" w:rsidRPr="00FC51A5" w:rsidRDefault="007A7F0A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α+β</m:t>
                        </m:r>
                      </m:sub>
                    </m:sSub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A7F0A" w:rsidRPr="00FC51A5" w:rsidRDefault="007A7F0A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α-β</m:t>
                        </m:r>
                      </m:sub>
                    </m:sSub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Suppose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 ⋯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are real number, with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. 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,⋯</m:t>
                </m:r>
              </m:oMath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re in </w:t>
              </w:r>
              <w:r w:rsidR="00A92824" w:rsidRPr="0079035A">
                <w:rPr>
                  <w:rFonts w:ascii="Cambria Math" w:hAnsi="Cambria Math"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>P.,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libri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5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6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5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6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7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singular (where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i=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-1</m:t>
                      </m:r>
                    </m:e>
                  </m:rad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>)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The system of equations </w:t>
                </w: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6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=0,</m:t>
                  </m:r>
                </m:oMath>
                <w:r w:rsidR="00A076F0" w:rsidRPr="0079035A">
                  <w:rPr>
                    <w:rFonts w:ascii="Cambria Math" w:hAnsi="Cambria Math"/>
                    <w:lang w:val="en-US" w:eastAsia="en-US"/>
                  </w:rPr>
                  <w:t xml:space="preserve"> had infinite number of solutions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B=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Calibri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lang w:val="en-US" w:eastAsia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non-singular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which of the following is not</w:t>
              </w:r>
              <w:r w:rsidR="001F1D33" w:rsidRPr="0079035A">
                <w:rPr>
                  <w:rFonts w:ascii="Cambria Math" w:hAnsi="Cambria Math"/>
                  <w:lang w:val="en-US" w:eastAsia="en-US"/>
                </w:rPr>
                <w:t xml:space="preserve"> t</w:t>
              </w:r>
              <w:r w:rsidRPr="0079035A">
                <w:rPr>
                  <w:rFonts w:ascii="Cambria Math" w:hAnsi="Cambria Math"/>
                  <w:lang w:val="en-US" w:eastAsia="en-US"/>
                </w:rPr>
                <w:t>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=A(π-θ)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Calibri"/>
                      <w:lang w:val="en-US" w:eastAsia="en-US"/>
                    </w:rPr>
                    <m:t>+=A(π+θ)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a null matrix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A(θ)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invertible for all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θ∈R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=A(-θ)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99.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symmetric and commute, then which of the fol</w:t>
              </w:r>
              <w:r w:rsidR="00A076F0" w:rsidRPr="0079035A">
                <w:rPr>
                  <w:rFonts w:ascii="Cambria Math" w:hAnsi="Cambria Math"/>
                  <w:lang w:val="en-US" w:eastAsia="en-US"/>
                </w:rPr>
                <w:t>l</w:t>
              </w:r>
              <w:r w:rsidRPr="0079035A">
                <w:rPr>
                  <w:rFonts w:ascii="Cambria Math" w:hAnsi="Cambria Math"/>
                  <w:lang w:val="en-US" w:eastAsia="en-US"/>
                </w:rPr>
                <w:t>owing is/are symmetric?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940268" w:rsidRDefault="00940268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rank of the matrix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a+1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40268" w:rsidRDefault="00940268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 xml:space="preserve">1 if </w:t>
                </w:r>
                <m:oMath>
                  <m:r>
                    <w:rPr>
                      <w:rFonts w:ascii="Cambria Math" w:hAnsi="Cambria Math" w:cs="Calibri"/>
                    </w:rPr>
                    <m:t>a=6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40268" w:rsidRDefault="00940268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 xml:space="preserve">2 is </w:t>
                </w:r>
                <m:oMath>
                  <m:r>
                    <w:rPr>
                      <w:rFonts w:ascii="Cambria Math" w:hAnsi="Cambria Math"/>
                    </w:rPr>
                    <m:t>a=1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40268" w:rsidRDefault="00940268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 xml:space="preserve">3 if </w:t>
                </w:r>
                <m:oMath>
                  <m:r>
                    <w:rPr>
                      <w:rFonts w:ascii="Cambria Math" w:hAnsi="Cambria Math" w:cs="Calibri"/>
                    </w:rPr>
                    <m:t>a=2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940268" w:rsidRDefault="00940268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 xml:space="preserve">1 if </w:t>
                </w:r>
                <m:oMath>
                  <m:r>
                    <w:rPr>
                      <w:rFonts w:ascii="Cambria Math" w:hAnsi="Cambria Math"/>
                    </w:rPr>
                    <m:t>a=-6</m:t>
                  </m:r>
                </m:oMath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. Then which of following is not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</m:e>
                    </m:fun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</m:e>
                    </m:fun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-n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Calibri"/>
                        <w:lang w:val="en-US" w:eastAsia="en-US"/>
                      </w:rPr>
                      <m:t xml:space="preserve"> ∀n≠N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Which of the following statements is/are true about square</w:t>
              </w:r>
              <w:r w:rsidR="00371976" w:rsidRPr="0079035A">
                <w:rPr>
                  <w:rFonts w:ascii="Cambria Math" w:hAnsi="Cambria Math"/>
                  <w:lang w:val="en-US" w:eastAsia="en-US"/>
                </w:rPr>
                <w:t xml:space="preserve"> m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of order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-1</m:t>
                      </m:r>
                    </m:sup>
                  </m:sSup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equal to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–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-1</m:t>
                      </m:r>
                    </m:sup>
                  </m:sSup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when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n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odd only.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If </w:t>
                </w: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=O, then I+A+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+⋯+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.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</w:t>
                </w:r>
                <w:r w:rsidR="00371976" w:rsidRPr="0079035A">
                  <w:rPr>
                    <w:rFonts w:ascii="Cambria Math" w:hAnsi="Cambria Math" w:cs="Calibri"/>
                    <w:lang w:val="en-US" w:eastAsia="en-US"/>
                  </w:rPr>
                  <w:t>f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skew-symmetric matrix of odd order, then its inverse</w:t>
                </w:r>
                <w:r w:rsidR="00371976" w:rsidRPr="0079035A">
                  <w:rPr>
                    <w:rFonts w:ascii="Cambria Math" w:hAnsi="Cambria Math" w:cs="Calibri"/>
                    <w:lang w:val="en-US" w:eastAsia="en-US"/>
                  </w:rPr>
                  <w:t xml:space="preserve"> d</w:t>
                </w:r>
                <w:r w:rsidRPr="0079035A">
                  <w:rPr>
                    <w:rFonts w:ascii="Cambria Math" w:hAnsi="Cambria Math" w:cs="Calibri"/>
                    <w:lang w:val="en-US" w:eastAsia="en-US"/>
                  </w:rPr>
                  <w:t>oes not exist.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oMath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 xml:space="preserve"> holds always.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+2AB,</m:t>
                </m:r>
              </m:oMath>
              <w:r w:rsidR="001F1D33" w:rsidRPr="0079035A">
                <w:rPr>
                  <w:rFonts w:ascii="Cambria Math" w:hAnsi="Cambria Math"/>
                  <w:lang w:val="en-US" w:eastAsia="en-US"/>
                </w:rPr>
                <w:t xml:space="preserve"> t</w:t>
              </w:r>
              <w:r w:rsidRPr="0079035A">
                <w:rPr>
                  <w:rFonts w:ascii="Cambria Math" w:hAnsi="Cambria Math"/>
                  <w:lang w:val="en-US" w:eastAsia="en-US"/>
                </w:rPr>
                <w:t>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a=-1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b=2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b=-2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an orthogonal matrix,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a=-2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a=2,b=1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b=-1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b=1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C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skew-symmetric matrix of order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X is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n×1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column</w:t>
              </w:r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m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atrix,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CX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Non-singular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Invertible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Non-invertible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BA=B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B=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ABA=A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BAB=B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=-1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C2D4B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a</w:t>
                </w:r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 xml:space="preserve">dj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.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-4A-5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(A-4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3</m:t>
                      </m:r>
                    </m:sup>
                  </m:sSup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>is not invertible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oMath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 xml:space="preserve"> is invertible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109.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invertible matrices of the same order, then</w:t>
              </w:r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a</w:t>
              </w:r>
              <w:r w:rsidRPr="0079035A">
                <w:rPr>
                  <w:rFonts w:ascii="Cambria Math" w:hAnsi="Cambria Math"/>
                  <w:lang w:val="en-US" w:eastAsia="en-US"/>
                </w:rPr>
                <w:t>dj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(AB)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A076F0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</w:t>
                </w:r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>dj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(B)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adj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(A)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 a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+2A+2I=0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, then which of the </w:t>
              </w:r>
              <w:r w:rsidR="001F1D33" w:rsidRPr="0079035A">
                <w:rPr>
                  <w:rFonts w:ascii="Cambria Math" w:hAnsi="Cambria Math"/>
                  <w:lang w:val="en-US" w:eastAsia="en-US"/>
                </w:rPr>
                <w:t>f</w:t>
              </w:r>
              <w:r w:rsidRPr="0079035A">
                <w:rPr>
                  <w:rFonts w:ascii="Cambria Math" w:hAnsi="Cambria Math"/>
                  <w:lang w:val="en-US" w:eastAsia="en-US"/>
                </w:rPr>
                <w:t>ollowing is/are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non-singular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cannot be skew-symmetric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(A+I)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3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×3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diagonal matrices, then which of the</w:t>
              </w:r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f</w:t>
              </w:r>
              <w:r w:rsidRPr="0079035A">
                <w:rPr>
                  <w:rFonts w:ascii="Cambria Math" w:hAnsi="Cambria Math"/>
                  <w:lang w:val="en-US" w:eastAsia="en-US"/>
                </w:rPr>
                <w:t>ollowing is/are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sub>
                  </m:sSub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diagonal matrix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sub>
                  </m:sSub>
                </m:oMath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 xml:space="preserve"> =</w:t>
                </w:r>
                <m:oMath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1</m:t>
                      </m:r>
                    </m:sub>
                  </m:sSub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lang w:val="en-US"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2</m:t>
                      </m:r>
                    </m:sup>
                  </m:sSubSup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>is a diagonal matrix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1F1D33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a</w:t>
                </w:r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>dj(adj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>)=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|adj(adj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 xml:space="preserve"> 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>)=1|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|adj </w:t>
                </w: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A</w:t>
                </w:r>
                <w:r w:rsidRPr="0079035A">
                  <w:rPr>
                    <w:rFonts w:ascii="Cambria Math" w:hAnsi="Cambria Math"/>
                    <w:lang w:val="en-US" w:eastAsia="en-US"/>
                  </w:rPr>
                  <w:t>|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=1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a=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func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b=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func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b=-1</m:t>
                    </m:r>
                  </m:oMath>
                </m:oMathPara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is orthogonal,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a=±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e>
                        </m:rad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b=±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12</m:t>
                            </m:r>
                          </m:e>
                        </m:rad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c=±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3</m:t>
                            </m:r>
                          </m:e>
                        </m:rad>
                      </m:den>
                    </m:f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AB=A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BA=B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which of the following is/are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idempotent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idempotent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T</m:t>
                      </m:r>
                    </m:sup>
                  </m:sSup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idempotent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Let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two non-singular square matrices,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  <w:r w:rsidR="001F1D33" w:rsidRPr="0079035A">
                <w:rPr>
                  <w:rFonts w:ascii="Cambria Math" w:hAnsi="Cambria Math"/>
                  <w:lang w:val="en-US" w:eastAsia="en-US"/>
                </w:rPr>
                <w:t>a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re the transpose matrices of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and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>, respectively, then which</w:t>
              </w:r>
              <w:r w:rsidR="001F1D33" w:rsidRPr="0079035A">
                <w:rPr>
                  <w:rFonts w:ascii="Cambria Math" w:hAnsi="Cambria Math"/>
                  <w:lang w:val="en-US" w:eastAsia="en-US"/>
                </w:rPr>
                <w:t xml:space="preserve"> o</w:t>
              </w:r>
              <w:r w:rsidRPr="0079035A">
                <w:rPr>
                  <w:rFonts w:ascii="Cambria Math" w:hAnsi="Cambria Math"/>
                  <w:lang w:val="en-US" w:eastAsia="en-US"/>
                </w:rPr>
                <w:t>f the following are correct?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lang w:val="en-US" w:eastAsia="en-US"/>
                    </w:rPr>
                    <m:t>AB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symmetric matrix if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lang w:val="en-US" w:eastAsia="en-US"/>
                    </w:rPr>
                    <m:t>AB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is symmetric matrix if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lang w:val="en-US" w:eastAsia="en-US"/>
                    </w:rPr>
                    <m:t>AB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skew-symmetric matrix for every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lang w:val="en-US" w:eastAsia="en-US"/>
                    </w:rPr>
                    <m:t>AB</m:t>
                  </m:r>
                </m:oMath>
                <w:r w:rsidR="00F62BBE" w:rsidRPr="0079035A">
                  <w:rPr>
                    <w:rFonts w:ascii="Cambria Math" w:hAnsi="Cambria Math"/>
                    <w:lang w:val="en-US" w:eastAsia="en-US"/>
                  </w:rPr>
                  <w:t xml:space="preserve"> is </w:t>
                </w:r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skew-symmetric matrix if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="00F62BBE"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skew-symmetric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A076F0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A</w:t>
              </w:r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skew-symmetric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satisfies the relation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+I=0</m:t>
                </m:r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>,</w:t>
              </w:r>
              <w:r w:rsidRPr="0079035A">
                <w:rPr>
                  <w:rFonts w:ascii="Cambria Math" w:hAnsi="Cambria Math"/>
                  <w:lang w:val="en-US" w:eastAsia="en-US"/>
                </w:rPr>
                <w:t xml:space="preserve"> w</w:t>
              </w:r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here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 a unit matrix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Idempotent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Orthogonal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Of even order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Odd order</w:t>
                </w:r>
              </w:p>
            </w:tc>
          </w:tr>
        </w:tbl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α,β,γ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 three real numbers and</w:t>
              </w:r>
            </w:p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(α-β)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(α-γ)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(β-α)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(β-γ)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(γ-α)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(γ-β)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>, then which of</w:t>
              </w:r>
              <w:r w:rsidR="00A076F0" w:rsidRPr="0079035A">
                <w:rPr>
                  <w:rFonts w:ascii="Cambria Math" w:hAnsi="Cambria Math"/>
                  <w:lang w:val="en-US" w:eastAsia="en-US"/>
                </w:rPr>
                <w:t xml:space="preserve"> f</w:t>
              </w:r>
              <w:r w:rsidRPr="0079035A">
                <w:rPr>
                  <w:rFonts w:ascii="Cambria Math" w:hAnsi="Cambria Math"/>
                  <w:lang w:val="en-US" w:eastAsia="en-US"/>
                </w:rPr>
                <w:t>ollowing is/are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symmetric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orthogonal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 is not invertible</w:t>
                </w:r>
              </w:p>
            </w:tc>
          </w:tr>
        </w:tbl>
      </w:tbl>
      <w:p w:rsidR="00CC19AB" w:rsidRPr="00453EAC" w:rsidRDefault="00CC19AB" w:rsidP="0029137C">
        <w:pPr>
          <w:spacing w:after="0"/>
          <w:contextualSpacing/>
          <w:rPr>
            <w:rFonts w:asciiTheme="majorHAnsi" w:hAnsiTheme="majorHAnsi"/>
          </w:rPr>
        </w:pPr>
      </w:p>
      <w:tbl>
        <w:tblPr>
          <w:tblW w:w="5000" w:type="pct"/>
          <w:tblLayout w:type="fixed"/>
          <w:tblLook w:val="04A0"/>
        </w:tblPr>
        <w:tblGrid>
          <w:gridCol w:w="263"/>
          <w:gridCol w:w="194"/>
          <w:gridCol w:w="1257"/>
          <w:gridCol w:w="3463"/>
        </w:tblGrid>
        <w:tr w:rsidR="00CE0798" w:rsidRPr="00BB0B74" w:rsidTr="00DC36C1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CE0798" w:rsidRPr="00BB0B74" w:rsidRDefault="00CE0798" w:rsidP="00CE0798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CE0798" w:rsidRPr="00BB0B74" w:rsidTr="00DC36C1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CE0798" w:rsidRPr="00BB0B74" w:rsidRDefault="00CE0798" w:rsidP="007A76CE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This section contain(s) 0 question(s) numbered 119 to 118.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BB0B74" w:rsidRPr="00BB0B74" w:rsidTr="00DC36C1">
          <w:tc>
            <w:tcPr>
              <w:tcW w:w="254" w:type="pct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a)</w:t>
              </w:r>
            </w:p>
          </w:tc>
          <w:tc>
            <w:tcPr>
              <w:tcW w:w="4746" w:type="pct"/>
              <w:gridSpan w:val="3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BB0B74" w:rsidRPr="00BB0B74" w:rsidTr="00DC36C1">
          <w:tc>
            <w:tcPr>
              <w:tcW w:w="254" w:type="pct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b)</w:t>
              </w:r>
            </w:p>
          </w:tc>
          <w:tc>
            <w:tcPr>
              <w:tcW w:w="4746" w:type="pct"/>
              <w:gridSpan w:val="3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BB0B74" w:rsidRPr="00BB0B74" w:rsidTr="00DC36C1">
          <w:tc>
            <w:tcPr>
              <w:tcW w:w="254" w:type="pct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c)</w:t>
              </w:r>
            </w:p>
          </w:tc>
          <w:tc>
            <w:tcPr>
              <w:tcW w:w="4746" w:type="pct"/>
              <w:gridSpan w:val="3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BB0B74" w:rsidRPr="00BB0B74" w:rsidTr="00DC36C1">
          <w:tc>
            <w:tcPr>
              <w:tcW w:w="254" w:type="pct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d)</w:t>
              </w:r>
            </w:p>
          </w:tc>
          <w:tc>
            <w:tcPr>
              <w:tcW w:w="4746" w:type="pct"/>
              <w:gridSpan w:val="3"/>
              <w:tcMar>
                <w:left w:w="0" w:type="dxa"/>
                <w:right w:w="0" w:type="dxa"/>
              </w:tcMar>
            </w:tcPr>
            <w:p w:rsidR="00BB0B74" w:rsidRPr="00BB0B74" w:rsidRDefault="00257302" w:rsidP="00BB0B74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119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240326" w:rsidRPr="008F56E2" w:rsidRDefault="00F43E9C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be a 2</w:t>
              </w:r>
              <m:oMath>
                <m:r>
                  <w:rPr>
                    <w:rFonts w:ascii="Cambria Math" w:hAnsi="Cambria Math"/>
                  </w:rPr>
                  <m:t>×</m:t>
                </m:r>
              </m:oMath>
              <w:r>
                <w:rPr>
                  <w:rFonts w:ascii="Cambria Math" w:hAnsi="Cambria Math"/>
                </w:rPr>
                <w:t xml:space="preserve">2 matrix with real entries. Let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>
                <w:rPr>
                  <w:rFonts w:ascii="Cambria Math" w:hAnsi="Cambria Math"/>
                </w:rPr>
                <w:t xml:space="preserve"> be the 2</w:t>
              </w:r>
              <m:oMath>
                <m:r>
                  <w:rPr>
                    <w:rFonts w:ascii="Cambria Math" w:hAnsi="Cambria Math"/>
                  </w:rPr>
                  <m:t>×</m:t>
                </m:r>
              </m:oMath>
              <w:r>
                <w:rPr>
                  <w:rFonts w:ascii="Cambria Math" w:hAnsi="Cambria Math"/>
                </w:rPr>
                <w:t xml:space="preserve"> 2 identity matrix. Denote by </w:t>
              </w: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(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), the sum of diagonal entries </w:t>
              </w:r>
              <w:proofErr w:type="gramStart"/>
              <w:r>
                <w:rPr>
                  <w:rFonts w:ascii="Cambria Math" w:hAnsi="Cambria Math"/>
                </w:rPr>
                <w:t xml:space="preserve">of </w:t>
              </w:r>
              <m:oMath>
                <w:proofErr w:type="gramEnd"/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. Assume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43E9C" w:rsidRPr="000D6799" w:rsidRDefault="00F43E9C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A≠I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A≠-I,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then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=-1.</m:t>
                    </m:r>
                  </m:e>
                </m:func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43E9C" w:rsidRPr="000D6799" w:rsidRDefault="00F43E9C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A≠I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A≠-I,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then</m:t>
                </m:r>
              </m:oMath>
              <w:r>
                <w:rPr>
                  <w:rFonts w:ascii="Cambria Math" w:hAnsi="Cambria Math"/>
                </w:rPr>
                <w:t xml:space="preserve"> </w:t>
              </w: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A</w:t>
              </w:r>
              <m:oMath>
                <m:r>
                  <w:rPr>
                    <w:rFonts w:ascii="Cambria Math" w:hAnsi="Cambria Math"/>
                  </w:rPr>
                  <m:t>≠0.</m:t>
                </m:r>
              </m:oMath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120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b, c, d</m:t>
                </m:r>
              </m:oMath>
              <w:r w:rsidRPr="0079035A">
                <w:rPr>
                  <w:rFonts w:ascii="Cambria Math" w:hAnsi="Cambria Math"/>
                </w:rPr>
                <w:t xml:space="preserve"> are real numbers and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  <w:r w:rsidR="00144C22" w:rsidRPr="0079035A">
                <w:rPr>
                  <w:rFonts w:ascii="Cambria Math" w:hAnsi="Cambria Math"/>
                </w:rPr>
                <w:t xml:space="preserve">  a</w:t>
              </w:r>
              <w:r w:rsidRPr="0079035A">
                <w:rPr>
                  <w:rFonts w:ascii="Cambria Math" w:hAnsi="Cambria Math"/>
                </w:rPr>
                <w:t xml:space="preserve">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=O,</m:t>
                </m:r>
              </m:oMath>
              <w:r w:rsidRPr="0079035A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we have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ad-bc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I=O</m:t>
                </m:r>
              </m:oMath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121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9E6F5A" w:rsidRPr="000D6799" w:rsidRDefault="009E6F5A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a skew-symmetric matrix of order </w:t>
              </w:r>
              <m:oMath>
                <m:r>
                  <w:rPr>
                    <w:rFonts w:ascii="Cambria Math" w:hAnsi="Cambria Math"/>
                  </w:rPr>
                  <m:t>3×3</m:t>
                </m:r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9E6F5A" w:rsidRPr="000D6799" w:rsidRDefault="009E6F5A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square matrix, then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122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determinant of a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5×5</m:t>
                    </m:r>
                  </m:sub>
                </m:sSub>
              </m:oMath>
              <w:r w:rsidRPr="0079035A">
                <w:rPr>
                  <w:rFonts w:ascii="Cambria Math" w:hAnsi="Cambria Math"/>
                </w:rPr>
                <w:t xml:space="preserve"> where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  <w:r w:rsidRPr="0079035A">
                <w:rPr>
                  <w:rFonts w:ascii="Cambria Math" w:hAnsi="Cambria Math"/>
                </w:rPr>
                <w:t xml:space="preserve"> for all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 w:rsidRPr="0079035A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j</m:t>
                </m:r>
              </m:oMath>
              <w:r w:rsidRPr="0079035A"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The determinant of a skew-symmetric matrix of</w:t>
              </w:r>
              <w:r w:rsidR="00144C22" w:rsidRPr="0079035A">
                <w:rPr>
                  <w:rFonts w:ascii="Cambria Math" w:hAnsi="Cambria Math"/>
                </w:rPr>
                <w:t xml:space="preserve"> o</w:t>
              </w:r>
              <w:r w:rsidRPr="0079035A">
                <w:rPr>
                  <w:rFonts w:ascii="Cambria Math" w:hAnsi="Cambria Math"/>
                </w:rPr>
                <w:t>dd order is zero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123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If A is orthogonal matrix of order 2, then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=±1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Every two-rowed real orthogonal matrix is of</w:t>
              </w:r>
              <w:r w:rsidR="008261F0" w:rsidRPr="0079035A">
                <w:rPr>
                  <w:rFonts w:ascii="Cambria Math" w:hAnsi="Cambria Math"/>
                </w:rPr>
                <w:t xml:space="preserve"> a</w:t>
              </w:r>
              <w:r w:rsidRPr="0079035A">
                <w:rPr>
                  <w:rFonts w:ascii="Cambria Math" w:hAnsi="Cambria Math"/>
                </w:rPr>
                <w:t xml:space="preserve">ny one of the forms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or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124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904DC9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be a 2</w:t>
              </w:r>
              <m:oMath>
                <m:r>
                  <w:rPr>
                    <w:rFonts w:ascii="Cambria Math" w:hAnsi="Cambria Math"/>
                  </w:rPr>
                  <m:t>×2</m:t>
                </m:r>
              </m:oMath>
              <w:r>
                <w:rPr>
                  <w:rFonts w:ascii="Cambria Math" w:hAnsi="Cambria Math"/>
                </w:rPr>
                <w:t xml:space="preserve"> matrix with non-zero entries and let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=I,</m:t>
                </m:r>
              </m:oMath>
              <w:r>
                <w:rPr>
                  <w:rFonts w:ascii="Cambria Math" w:hAnsi="Cambria Math"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I</m:t>
                </m:r>
                <w:proofErr w:type="gramStart"/>
              </m:oMath>
              <w:r>
                <w:rPr>
                  <w:rFonts w:ascii="Cambria Math" w:hAnsi="Cambria Math"/>
                </w:rPr>
                <w:t xml:space="preserve"> is              </w:t>
              </w:r>
              <m:oMath>
                <m:r>
                  <w:rPr>
                    <w:rFonts w:ascii="Cambria Math" w:hAnsi="Cambria Math"/>
                  </w:rPr>
                  <m:t xml:space="preserve">2×2 </m:t>
                </m:r>
              </m:oMath>
              <w:r>
                <w:rPr>
                  <w:rFonts w:ascii="Cambria Math" w:hAnsi="Cambria Math"/>
                </w:rPr>
                <w:t>identity matrix</w:t>
              </w:r>
              <w:proofErr w:type="gramEnd"/>
              <w:r>
                <w:rPr>
                  <w:rFonts w:ascii="Cambria Math" w:hAnsi="Cambria Math"/>
                </w:rPr>
                <w:t>.</w:t>
              </w:r>
            </w:p>
            <w:p w:rsidR="00904DC9" w:rsidRPr="00AF52C3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Define </w:t>
              </w: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(</w:t>
              </w:r>
              <m:oMath>
                <m:r>
                  <w:rPr>
                    <w:rFonts w:ascii="Cambria Math" w:hAnsi="Cambria Math"/>
                  </w:rPr>
                  <m:t>A</m:t>
                </m:r>
                <w:proofErr w:type="gramStart"/>
              </m:oMath>
              <w:r>
                <w:rPr>
                  <w:rFonts w:ascii="Cambria Math" w:hAnsi="Cambria Math"/>
                </w:rPr>
                <w:t>)=</w:t>
              </w:r>
              <w:proofErr w:type="gramEnd"/>
              <w:r>
                <w:rPr>
                  <w:rFonts w:ascii="Cambria Math" w:hAnsi="Cambria Math"/>
                </w:rPr>
                <w:t xml:space="preserve">sum of diagonal elements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w:r w:rsidRPr="00AF52C3">
                <w:rPr>
                  <w:rFonts w:ascii="Cambria Math" w:hAnsi="Cambria Math"/>
                  <w:i/>
                </w:rPr>
                <w:t>\</w:t>
              </w:r>
              <w:r>
                <w:rPr>
                  <w:rFonts w:ascii="Cambria Math" w:hAnsi="Cambria Math"/>
                  <w:i/>
                </w:rPr>
                <w:t xml:space="preserve">A\ </w:t>
              </w:r>
              <w:r>
                <w:rPr>
                  <w:rFonts w:ascii="Cambria Math" w:hAnsi="Cambria Math"/>
                </w:rPr>
                <w:t xml:space="preserve">= determinant of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.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904DC9" w:rsidRPr="000D6799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(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)=0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904DC9" w:rsidRPr="000D6799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AF52C3">
                <w:rPr>
                  <w:rFonts w:ascii="Cambria Math" w:hAnsi="Cambria Math"/>
                  <w:i/>
                </w:rPr>
                <w:t>\</w:t>
              </w:r>
              <w:r>
                <w:rPr>
                  <w:rFonts w:ascii="Cambria Math" w:hAnsi="Cambria Math"/>
                  <w:i/>
                </w:rPr>
                <w:t>A\=1.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125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0E6846" w:rsidRPr="000D6799" w:rsidRDefault="000E6846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Let A be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 matrix.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0E6846" w:rsidRPr="000D6799" w:rsidRDefault="000E6846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proofErr w:type="spellStart"/>
              <w:r>
                <w:rPr>
                  <w:rFonts w:ascii="Cambria Math" w:hAnsi="Cambria Math"/>
                </w:rPr>
                <w:t>Adj</w:t>
              </w:r>
              <w:proofErr w:type="spellEnd"/>
              <w:r>
                <w:rPr>
                  <w:rFonts w:ascii="Cambria Math" w:hAnsi="Cambria Math"/>
                </w:rPr>
                <w:t>(</w:t>
              </w:r>
              <w:proofErr w:type="spellStart"/>
              <w:r>
                <w:rPr>
                  <w:rFonts w:ascii="Cambria Math" w:hAnsi="Cambria Math"/>
                </w:rPr>
                <w:t>adj</w:t>
              </w:r>
              <w:proofErr w:type="spellEnd"/>
              <w:r>
                <w:rPr>
                  <w:rFonts w:ascii="Cambria Math" w:hAnsi="Cambria Math"/>
                </w:rPr>
                <w:t xml:space="preserve">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)</w:t>
              </w:r>
              <m:oMath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0E6846" w:rsidRPr="000D6799" w:rsidRDefault="000E6846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 xml:space="preserve"> A</m:t>
                      </m:r>
                    </m:e>
                  </m:d>
                  <m:r>
                    <w:rPr>
                      <w:rFonts w:ascii="Cambria Math" w:hAnsi="Cambria Math"/>
                    </w:rPr>
                    <m:t>=A</m:t>
                  </m:r>
                </m:oMath>
              </m:oMathPara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126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inverse of the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  <w:r w:rsidRPr="0079035A">
                <w:rPr>
                  <w:rFonts w:ascii="Cambria Math" w:hAnsi="Cambria Math"/>
                </w:rPr>
                <w:t xml:space="preserve"> where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 i≥j</m:t>
                </m:r>
              </m:oMath>
              <w:r w:rsidRPr="0079035A">
                <w:rPr>
                  <w:rFonts w:ascii="Cambria Math" w:hAnsi="Cambria Math"/>
                </w:rPr>
                <w:t xml:space="preserve"> is </w:t>
              </w:r>
              <m:oMath>
                <m:r>
                  <w:rPr>
                    <w:rFonts w:ascii="Cambria Math" w:hAnsi="Cambria Math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The inverse of singular matrix does not exist.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127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,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.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="00144C22" w:rsidRPr="0079035A">
                <w:rPr>
                  <w:rFonts w:ascii="Cambria Math" w:hAnsi="Cambria Math"/>
                </w:rPr>
                <w:t xml:space="preserve"> d</w:t>
              </w:r>
              <w:r w:rsidRPr="0079035A">
                <w:rPr>
                  <w:rFonts w:ascii="Cambria Math" w:hAnsi="Cambria Math"/>
                </w:rPr>
                <w:t>oes not exist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Since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 xml:space="preserve"> is meaningless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128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A672E4" w:rsidRPr="000D6799" w:rsidRDefault="00A672E4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 a diagonal matrix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A672E4" w:rsidRPr="00A37135" w:rsidRDefault="00A672E4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oMath>
              <w:r>
                <w:rPr>
                  <w:rFonts w:ascii="Cambria Math" w:hAnsi="Cambria Math"/>
                </w:rPr>
                <w:t xml:space="preserve"> is square matrix such that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 ∀ i≠j</m:t>
                </m:r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called diagonal matrix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129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>, then</w:t>
              </w:r>
            </w:p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=F(-α)</m:t>
                  </m:r>
                </m:oMath>
              </m:oMathPara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matrix </w:t>
              </w: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>,</w:t>
              </w:r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We have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=G(-β)</m:t>
                </m:r>
              </m:oMath>
              <w:r w:rsidRPr="0079035A">
                <w:rPr>
                  <w:rFonts w:ascii="Cambria Math" w:hAnsi="Cambria Math"/>
                </w:rPr>
                <w:t>.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130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  <w:r w:rsidRPr="0079035A">
                <w:rPr>
                  <w:rFonts w:ascii="Cambria Math" w:hAnsi="Cambria Math"/>
                </w:rPr>
                <w:t xml:space="preserve"> is such that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∀ i, j </m:t>
                </m:r>
              </m:oMath>
              <w:r w:rsidRPr="0079035A">
                <w:rPr>
                  <w:rFonts w:ascii="Cambria Math" w:hAnsi="Cambria Math"/>
                </w:rPr>
                <w:t>and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=O,</m:t>
                </m:r>
              </m:oMath>
              <w:r w:rsidRPr="0079035A">
                <w:rPr>
                  <w:rFonts w:ascii="Cambria Math" w:hAnsi="Cambria Math"/>
                </w:rPr>
                <w:t xml:space="preserve"> then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null matrix.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oMath>
              </m:oMathPara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131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a singular square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>,</w:t>
              </w:r>
              <m:oMath>
                <m:r>
                  <w:rPr>
                    <w:rFonts w:ascii="Cambria Math" w:hAnsi="Cambria Math"/>
                  </w:rPr>
                  <m:t>AB=AC⇒B=C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</m:oMath>
              <w:r w:rsidRPr="0079035A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>does not exist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132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5E6203" w:rsidRPr="000D6799" w:rsidRDefault="005E6203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inverse of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does not exist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5E6203" w:rsidRPr="000D6799" w:rsidRDefault="005E6203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non-singular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133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the matrices </w:t>
              </w:r>
              <m:oMath>
                <m:r>
                  <w:rPr>
                    <w:rFonts w:ascii="Cambria Math" w:hAnsi="Cambria Math"/>
                  </w:rPr>
                  <m:t>A, B, (A+B)</m:t>
                </m:r>
              </m:oMath>
              <w:r w:rsidRPr="0079035A">
                <w:rPr>
                  <w:rFonts w:ascii="Cambria Math" w:hAnsi="Cambria Math"/>
                </w:rPr>
                <w:t xml:space="preserve"> are non-singular,</w:t>
              </w:r>
              <w:r w:rsidR="00084A2C" w:rsidRPr="0079035A">
                <w:rPr>
                  <w:rFonts w:ascii="Cambria Math" w:hAnsi="Cambria Math"/>
                </w:rPr>
                <w:t xml:space="preserve"> t</w:t>
              </w:r>
              <w:r w:rsidRPr="0079035A">
                <w:rPr>
                  <w:rFonts w:ascii="Cambria Math" w:hAnsi="Cambria Math"/>
                </w:rPr>
                <w:t xml:space="preserve">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B+AI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084A2C" w:rsidRPr="0079035A" w:rsidRDefault="00084A2C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B+A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134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Matrix 3</w:t>
              </w:r>
              <m:oMath>
                <m:r>
                  <w:rPr>
                    <w:rFonts w:ascii="Cambria Math" w:hAnsi="Cambria Math"/>
                  </w:rPr>
                  <m:t>×3</m:t>
                </m:r>
              </m:oMath>
              <w:r w:rsidRPr="0079035A">
                <w:rPr>
                  <w:rFonts w:ascii="Cambria Math" w:hAnsi="Cambria Math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i+2j</m:t>
                    </m:r>
                  </m:den>
                </m:f>
              </m:oMath>
              <w:r w:rsidRPr="0079035A">
                <w:rPr>
                  <w:rFonts w:ascii="Cambria Math" w:hAnsi="Cambria Math"/>
                </w:rPr>
                <w:t xml:space="preserve"> cannot be expressed</w:t>
              </w:r>
              <w:r w:rsidR="00144C22" w:rsidRPr="0079035A">
                <w:rPr>
                  <w:rFonts w:ascii="Cambria Math" w:hAnsi="Cambria Math"/>
                </w:rPr>
                <w:t xml:space="preserve"> a</w:t>
              </w:r>
              <w:r w:rsidRPr="0079035A">
                <w:rPr>
                  <w:rFonts w:ascii="Cambria Math" w:hAnsi="Cambria Math"/>
                </w:rPr>
                <w:t>s a sum symmetric and skew-symmetric matrix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Matrix 3</w:t>
              </w:r>
              <m:oMath>
                <m:r>
                  <w:rPr>
                    <w:rFonts w:ascii="Cambria Math" w:hAnsi="Cambria Math"/>
                  </w:rPr>
                  <m:t>×3</m:t>
                </m:r>
              </m:oMath>
              <w:r w:rsidRPr="0079035A">
                <w:rPr>
                  <w:rFonts w:ascii="Cambria Math" w:hAnsi="Cambria Math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i+2j</m:t>
                    </m:r>
                  </m:den>
                </m:f>
              </m:oMath>
              <w:r w:rsidRPr="0079035A">
                <w:rPr>
                  <w:rFonts w:ascii="Cambria Math" w:hAnsi="Cambria Math"/>
                </w:rPr>
                <w:t xml:space="preserve"> is neither symmetric </w:t>
              </w:r>
              <w:r w:rsidR="00144C22" w:rsidRPr="0079035A">
                <w:rPr>
                  <w:rFonts w:ascii="Cambria Math" w:hAnsi="Cambria Math"/>
                </w:rPr>
                <w:t>n</w:t>
              </w:r>
              <w:r w:rsidRPr="0079035A">
                <w:rPr>
                  <w:rFonts w:ascii="Cambria Math" w:hAnsi="Cambria Math"/>
                </w:rPr>
                <w:t>or skew-symmetri</w:t>
              </w:r>
              <w:r w:rsidR="00A92824" w:rsidRPr="0079035A">
                <w:rPr>
                  <w:rFonts w:ascii="Cambria Math" w:hAnsi="Cambria Math"/>
                </w:rPr>
                <w:t>c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135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B, C</m:t>
                </m:r>
              </m:oMath>
              <w:r w:rsidRPr="0079035A">
                <w:rPr>
                  <w:rFonts w:ascii="Cambria Math" w:hAnsi="Cambria Math"/>
                </w:rPr>
                <w:t xml:space="preserve"> are matrices such that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=3,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=-1</m:t>
                </m:r>
              </m:oMath>
              <w:r w:rsidRPr="0079035A">
                <w:rPr>
                  <w:rFonts w:ascii="Cambria Math" w:hAnsi="Cambria Math"/>
                </w:rPr>
                <w:t xml:space="preserve"> and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=+2</m:t>
                </m:r>
              </m:oMath>
              <w:r w:rsidRPr="0079035A">
                <w:rPr>
                  <w:rFonts w:ascii="Cambria Math" w:hAnsi="Cambria Math"/>
                </w:rPr>
                <w:t xml:space="preserve">, then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2ABC</m:t>
                    </m:r>
                  </m:e>
                </m:d>
                <m:r>
                  <w:rPr>
                    <w:rFonts w:ascii="Cambria Math" w:hAnsi="Cambria Math"/>
                  </w:rPr>
                  <m:t>=-12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matrices </w:t>
              </w:r>
              <m:oMath>
                <m:r>
                  <w:rPr>
                    <w:rFonts w:ascii="Cambria Math" w:hAnsi="Cambria Math"/>
                  </w:rPr>
                  <m:t>A, B, C</m:t>
                </m:r>
              </m:oMath>
              <w:r w:rsidRPr="0079035A">
                <w:rPr>
                  <w:rFonts w:ascii="Cambria Math" w:hAnsi="Cambria Math"/>
                </w:rPr>
                <w:t xml:space="preserve"> of the same order,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136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DC22C0" w:rsidRPr="000D6799" w:rsidRDefault="00DC22C0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 an orthogonal matrix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DC22C0" w:rsidRPr="000D6799" w:rsidRDefault="00DC22C0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>
                <w:rPr>
                  <w:rFonts w:ascii="Cambria Math" w:hAnsi="Cambria Math"/>
                </w:rPr>
                <w:t xml:space="preserve"> are orthogonal, then </w:t>
              </w:r>
              <m:oMath>
                <m:r>
                  <w:rPr>
                    <w:rFonts w:ascii="Cambria Math" w:hAnsi="Cambria Math"/>
                  </w:rPr>
                  <m:t>AB</m:t>
                </m:r>
              </m:oMath>
              <w:r>
                <w:rPr>
                  <w:rFonts w:ascii="Cambria Math" w:hAnsi="Cambria Math"/>
                </w:rPr>
                <w:t xml:space="preserve"> is also orthogonal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137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D=</m:t>
                </m:r>
              </m:oMath>
              <w:r w:rsidRPr="0079035A">
                <w:rPr>
                  <w:rFonts w:ascii="Cambria Math" w:hAnsi="Cambria Math"/>
                </w:rPr>
                <w:t>diag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79035A">
                <w:rPr>
                  <w:rFonts w:ascii="Cambria Math" w:hAnsi="Cambria Math"/>
                </w:rPr>
                <w:t>then</w:t>
              </w:r>
            </w:p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diag</m:t>
                  </m:r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…,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]</m:t>
                  </m:r>
                </m:oMath>
              </m:oMathPara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D=</m:t>
                </m:r>
              </m:oMath>
              <w:r w:rsidRPr="0079035A">
                <w:rPr>
                  <w:rFonts w:ascii="Cambria Math" w:hAnsi="Cambria Math"/>
                </w:rPr>
                <w:t>diag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79035A">
                <w:rPr>
                  <w:rFonts w:ascii="Cambria Math" w:hAnsi="Cambria Math"/>
                </w:rPr>
                <w:t>then</w:t>
              </w:r>
            </w:p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  <w:r w:rsidR="00F62BBE" w:rsidRPr="0079035A">
                <w:rPr>
                  <w:rFonts w:ascii="Cambria Math" w:hAnsi="Cambria Math"/>
                </w:rPr>
                <w:t>diag</w:t>
              </w:r>
              <m:oMath>
                <m:r>
                  <w:rPr>
                    <w:rFonts w:ascii="Cambria Math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…,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]</m:t>
                </m:r>
              </m:oMath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138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5B3ECC" w:rsidRPr="000D6799" w:rsidRDefault="005B3ECC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a matrix of order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, commutes with every matrix of order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>, then it is scalar matrix</w:t>
              </w: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5B3ECC" w:rsidRPr="000D6799" w:rsidRDefault="005B3ECC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A scalar matrix of order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 commutes with every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 matrix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139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A, B</m:t>
                </m:r>
              </m:oMath>
              <w:r w:rsidRPr="0079035A">
                <w:rPr>
                  <w:rFonts w:ascii="Cambria Math" w:hAnsi="Cambria Math"/>
                </w:rPr>
                <w:t xml:space="preserve"> be two square matrices of the same </w:t>
              </w:r>
              <w:r w:rsidR="00084A2C" w:rsidRPr="0079035A">
                <w:rPr>
                  <w:rFonts w:ascii="Cambria Math" w:hAnsi="Cambria Math"/>
                </w:rPr>
                <w:t>o</w:t>
              </w:r>
              <w:r w:rsidRPr="0079035A">
                <w:rPr>
                  <w:rFonts w:ascii="Cambria Math" w:hAnsi="Cambria Math"/>
                </w:rPr>
                <w:t xml:space="preserve">rder such that </w:t>
              </w:r>
              <m:oMath>
                <m:r>
                  <w:rPr>
                    <w:rFonts w:ascii="Cambria Math" w:hAnsi="Cambria Math"/>
                  </w:rPr>
                  <m:t xml:space="preserve">AB=BA,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  <w:r w:rsidRPr="0079035A">
                <w:rPr>
                  <w:rFonts w:ascii="Cambria Math" w:hAnsi="Cambria Math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  <w:r w:rsidRPr="0079035A">
                <w:rPr>
                  <w:rFonts w:ascii="Cambria Math" w:hAnsi="Cambria Math"/>
                </w:rPr>
                <w:t xml:space="preserve"> for same positive</w:t>
              </w:r>
              <w:r w:rsidR="00084A2C" w:rsidRPr="0079035A">
                <w:rPr>
                  <w:rFonts w:ascii="Cambria Math" w:hAnsi="Cambria Math"/>
                </w:rPr>
                <w:t xml:space="preserve"> i</w:t>
              </w:r>
              <w:r w:rsidRPr="0079035A">
                <w:rPr>
                  <w:rFonts w:ascii="Cambria Math" w:hAnsi="Cambria Math"/>
                </w:rPr>
                <w:t>ntegers m, n, then there exists a positive integer r such that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AB=BA</m:t>
                </m:r>
              </m:oMath>
              <w:r w:rsidRPr="0079035A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 xml:space="preserve"> can be expanded as</w:t>
              </w:r>
              <w:r w:rsidR="00084A2C" w:rsidRPr="0079035A">
                <w:rPr>
                  <w:rFonts w:ascii="Cambria Math" w:hAnsi="Cambria Math"/>
                </w:rPr>
                <w:t xml:space="preserve"> b</w:t>
              </w:r>
              <w:r w:rsidRPr="0079035A">
                <w:rPr>
                  <w:rFonts w:ascii="Cambria Math" w:hAnsi="Cambria Math"/>
                </w:rPr>
                <w:t>inomial expansion</w:t>
              </w:r>
            </w:p>
          </w:tc>
        </w:tr>
      </w:tbl>
      <w:tbl>
        <w:tblPr>
          <w:tblW w:w="4944" w:type="pct"/>
          <w:tblLayout w:type="fixed"/>
          <w:tblLook w:val="04A0"/>
        </w:tblPr>
        <w:tblGrid>
          <w:gridCol w:w="450"/>
          <w:gridCol w:w="1350"/>
          <w:gridCol w:w="3018"/>
        </w:tblGrid>
        <w:tr w:rsidR="00F11D93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140</w:t>
              </w:r>
            </w:p>
          </w:tc>
          <w:tc>
            <w:tcPr>
              <w:tcW w:w="4533" w:type="pct"/>
              <w:gridSpan w:val="2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3132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 xml:space="preserve"> A))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(n-1)3</m:t>
                      </m:r>
                    </m:sup>
                  </m:sSup>
                </m:oMath>
              </m:oMathPara>
            </w:p>
          </w:tc>
        </w:tr>
        <w:tr w:rsidR="00FF28E2" w:rsidRPr="00453EAC" w:rsidTr="00FF28E2">
          <w:tc>
            <w:tcPr>
              <w:tcW w:w="467" w:type="pct"/>
              <w:tcMar>
                <w:left w:w="0" w:type="dxa"/>
                <w:right w:w="0" w:type="dxa"/>
              </w:tcMar>
            </w:tcPr>
            <w:p w:rsidR="00F11D93" w:rsidRPr="00453EAC" w:rsidRDefault="00FE039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401" w:type="pct"/>
              <w:tcMar>
                <w:left w:w="0" w:type="dxa"/>
                <w:right w:w="0" w:type="dxa"/>
              </w:tcMar>
            </w:tcPr>
            <w:p w:rsidR="00F11D93" w:rsidRPr="00F11D93" w:rsidRDefault="00FE039D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3132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oMath>
              </m:oMathPara>
            </w:p>
          </w:tc>
        </w:tr>
      </w:tbl>
      <w:p w:rsidR="00CC19AB" w:rsidRPr="00453EAC" w:rsidRDefault="00CC19AB" w:rsidP="0029137C">
        <w:pPr>
          <w:spacing w:after="0"/>
          <w:contextualSpacing/>
          <w:rPr>
            <w:rFonts w:asciiTheme="majorHAnsi" w:hAnsiTheme="majorHAnsi"/>
          </w:rPr>
        </w:pPr>
      </w:p>
      <w:tbl>
        <w:tblPr>
          <w:tblW w:w="5000" w:type="pct"/>
          <w:tblLayout w:type="fixed"/>
          <w:tblLook w:val="04A0"/>
        </w:tblPr>
        <w:tblGrid>
          <w:gridCol w:w="458"/>
          <w:gridCol w:w="361"/>
          <w:gridCol w:w="1089"/>
          <w:gridCol w:w="910"/>
          <w:gridCol w:w="182"/>
          <w:gridCol w:w="154"/>
          <w:gridCol w:w="938"/>
          <w:gridCol w:w="1085"/>
        </w:tblGrid>
        <w:tr w:rsidR="00DC36C1" w:rsidRPr="00611E2C" w:rsidTr="00595290">
          <w:tc>
            <w:tcPr>
              <w:tcW w:w="5000" w:type="pct"/>
              <w:gridSpan w:val="8"/>
              <w:tcMar>
                <w:left w:w="0" w:type="dxa"/>
                <w:right w:w="0" w:type="dxa"/>
              </w:tcMar>
            </w:tcPr>
            <w:p w:rsidR="00DC36C1" w:rsidRPr="00611E2C" w:rsidRDefault="00DC36C1" w:rsidP="00DC36C1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DC36C1" w:rsidRPr="00611E2C" w:rsidTr="00595290">
          <w:tc>
            <w:tcPr>
              <w:tcW w:w="5000" w:type="pct"/>
              <w:gridSpan w:val="8"/>
              <w:tcMar>
                <w:left w:w="0" w:type="dxa"/>
                <w:right w:w="0" w:type="dxa"/>
              </w:tcMar>
            </w:tcPr>
            <w:p w:rsidR="00DC36C1" w:rsidRPr="00DC36C1" w:rsidRDefault="00DC36C1" w:rsidP="00DC36C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questions. Each question contains Statements given in 2 columns which have to be matched. Statements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46"/>
          <w:gridCol w:w="350"/>
          <w:gridCol w:w="826"/>
          <w:gridCol w:w="983"/>
          <w:gridCol w:w="207"/>
          <w:gridCol w:w="381"/>
          <w:gridCol w:w="311"/>
          <w:gridCol w:w="983"/>
          <w:gridCol w:w="890"/>
          <w:gridCol w:w="8"/>
        </w:tblGrid>
        <w:tr w:rsidR="00DC36C1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DC36C1" w:rsidRPr="00453EAC" w:rsidRDefault="00C845BB" w:rsidP="00680CB5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141.</w:t>
              </w: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064B1E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064B1E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197" w:type="pct"/>
              <w:gridSpan w:val="4"/>
              <w:tcMar>
                <w:left w:w="0" w:type="dxa"/>
                <w:right w:w="0" w:type="dxa"/>
              </w:tcMar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82" w:type="pct"/>
              <w:gridSpan w:val="4"/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(A)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  <w:r w:rsidRPr="0079035A">
                <w:rPr>
                  <w:rFonts w:ascii="Cambria Math" w:hAnsi="Cambria Math"/>
                </w:rPr>
                <w:t xml:space="preserve">, then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=(where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of 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Order 3)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79035A">
                <w:rPr>
                  <w:rFonts w:ascii="Cambria Math" w:hAnsi="Cambria Math"/>
                </w:rPr>
                <w:t>1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(B)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  <w:r w:rsidRPr="0079035A">
                <w:rPr>
                  <w:rFonts w:ascii="Cambria Math" w:hAnsi="Cambria Math"/>
                </w:rPr>
                <w:t>, then |adj(adj(2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>))|</w:t>
              </w:r>
              <m:oMath>
                <m:r>
                  <w:rPr>
                    <w:rFonts w:ascii="Cambria Math" w:hAnsi="Cambria Math"/>
                  </w:rPr>
                  <m:t>=</m:t>
                </m:r>
              </m:oMath>
              <w:r w:rsidRPr="0079035A">
                <w:rPr>
                  <w:rFonts w:ascii="Cambria Math" w:hAnsi="Cambria Math"/>
                </w:rPr>
                <w:t xml:space="preserve"> (where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of 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Order 3)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4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(C)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79035A">
                <w:rPr>
                  <w:rFonts w:ascii="Cambria Math" w:hAnsi="Cambria Math"/>
                </w:rPr>
                <w:t>and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  <w:r w:rsidRPr="0079035A">
                <w:rPr>
                  <w:rFonts w:ascii="Cambria Math" w:hAnsi="Cambria Math"/>
                </w:rPr>
                <w:t xml:space="preserve">, then 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(where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are of odd order)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24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(D)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=2,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=3 </m:t>
                </m:r>
              </m:oMath>
              <w:r w:rsidR="00681B68" w:rsidRPr="0079035A">
                <w:rPr>
                  <w:rFonts w:ascii="Cambria Math" w:hAnsi="Cambria Math"/>
                </w:rPr>
                <w:t>and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4×4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=4,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then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ABC</m:t>
                    </m:r>
                  </m:e>
                </m:d>
              </m:oMath>
              <w:r w:rsidR="00681B68" w:rsidRPr="0079035A">
                <w:rPr>
                  <w:rFonts w:ascii="Cambria Math" w:hAnsi="Cambria Math"/>
                </w:rPr>
                <w:t xml:space="preserve"> is equal to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0</w:t>
              </w:r>
            </w:p>
          </w:tc>
        </w:tr>
        <w:tr w:rsidR="00284B0A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284B0A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Codes :</w:t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76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A</w:t>
              </w:r>
            </w:p>
          </w:tc>
          <w:tc>
            <w:tcPr>
              <w:tcW w:w="915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B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</w:p>
          </w:tc>
          <w:tc>
            <w:tcPr>
              <w:tcW w:w="91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D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a)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b)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c)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d)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46"/>
          <w:gridCol w:w="350"/>
          <w:gridCol w:w="826"/>
          <w:gridCol w:w="983"/>
          <w:gridCol w:w="207"/>
          <w:gridCol w:w="381"/>
          <w:gridCol w:w="311"/>
          <w:gridCol w:w="983"/>
          <w:gridCol w:w="890"/>
          <w:gridCol w:w="8"/>
        </w:tblGrid>
        <w:tr w:rsidR="00DC36C1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DC36C1" w:rsidRPr="00453EAC" w:rsidRDefault="00C845BB" w:rsidP="00680CB5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142.</w:t>
              </w: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Match List I </w:t>
              </w:r>
              <w:proofErr w:type="spellStart"/>
              <w:r>
                <w:rPr>
                  <w:rFonts w:ascii="Cambria Math" w:hAnsi="Cambria Math"/>
                </w:rPr>
                <w:t>with</w:t>
              </w:r>
              <w:proofErr w:type="spellEnd"/>
              <w:r>
                <w:rPr>
                  <w:rFonts w:ascii="Cambria Math" w:hAnsi="Cambria Math"/>
                </w:rPr>
                <w:t xml:space="preserve"> List II and select the correct answer using the codes given below the lists</w:t>
              </w:r>
            </w:p>
          </w:tc>
        </w:tr>
        <w:tr w:rsidR="00064B1E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064B1E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197" w:type="pct"/>
              <w:gridSpan w:val="4"/>
              <w:tcMar>
                <w:left w:w="0" w:type="dxa"/>
                <w:right w:w="0" w:type="dxa"/>
              </w:tcMar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82" w:type="pct"/>
              <w:gridSpan w:val="4"/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(A)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a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9E492E" w:rsidRPr="00223E0B" w:rsidRDefault="009E492E" w:rsidP="00CF106A">
              <w:pPr>
                <w:spacing w:after="0"/>
                <w:contextualSpacing/>
                <w:jc w:val="both"/>
                <w:rPr>
                  <w:oMath/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Nilpotent matrix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(B)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a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proofErr w:type="spellStart"/>
              <w:r>
                <w:rPr>
                  <w:rFonts w:ascii="Cambria Math" w:hAnsi="Cambria Math"/>
                </w:rPr>
                <w:t>Involutory</w:t>
              </w:r>
              <w:proofErr w:type="spellEnd"/>
              <w:r>
                <w:rPr>
                  <w:rFonts w:ascii="Cambria Math" w:hAnsi="Cambria Math"/>
                </w:rPr>
                <w:t xml:space="preserve"> matrix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(C)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Symmetric matrix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(D)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9E492E" w:rsidRPr="002A47D4" w:rsidRDefault="009E492E" w:rsidP="00CF106A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Idempotent matrix</w:t>
              </w:r>
            </w:p>
          </w:tc>
        </w:tr>
        <w:tr w:rsidR="00284B0A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284B0A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Codes :</w:t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76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A</w:t>
              </w:r>
            </w:p>
          </w:tc>
          <w:tc>
            <w:tcPr>
              <w:tcW w:w="915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B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</w:p>
          </w:tc>
          <w:tc>
            <w:tcPr>
              <w:tcW w:w="91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D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a)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b)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c)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d)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46"/>
          <w:gridCol w:w="350"/>
          <w:gridCol w:w="826"/>
          <w:gridCol w:w="983"/>
          <w:gridCol w:w="207"/>
          <w:gridCol w:w="381"/>
          <w:gridCol w:w="311"/>
          <w:gridCol w:w="983"/>
          <w:gridCol w:w="890"/>
          <w:gridCol w:w="8"/>
        </w:tblGrid>
        <w:tr w:rsidR="00DC36C1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DC36C1" w:rsidRPr="00453EAC" w:rsidRDefault="00C845BB" w:rsidP="00680CB5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143.</w:t>
              </w: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064B1E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064B1E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197" w:type="pct"/>
              <w:gridSpan w:val="4"/>
              <w:tcMar>
                <w:left w:w="0" w:type="dxa"/>
                <w:right w:w="0" w:type="dxa"/>
              </w:tcMar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82" w:type="pct"/>
              <w:gridSpan w:val="4"/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(A)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an idempotent matrix and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 w:rsidRPr="0079035A">
                <w:rPr>
                  <w:rFonts w:ascii="Cambria Math" w:hAnsi="Cambria Math"/>
                </w:rPr>
                <w:t xml:space="preserve"> is an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Identity matrix of the same order, then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value of </w:t>
              </w:r>
              <m:oMath>
                <m:r>
                  <w:rPr>
                    <w:rFonts w:ascii="Cambria Math" w:hAnsi="Cambria Math"/>
                  </w:rPr>
                  <m:t>n</m:t>
                </m:r>
              </m:oMath>
              <w:r w:rsidRPr="0079035A">
                <w:rPr>
                  <w:rFonts w:ascii="Cambria Math" w:hAnsi="Cambria Math"/>
                </w:rPr>
                <w:t>, such that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=I+127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79035A">
                <w:rPr>
                  <w:rFonts w:ascii="Cambria Math" w:hAnsi="Cambria Math"/>
                </w:rPr>
                <w:t>9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(B)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 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  <w:r w:rsidRPr="0079035A">
                <w:rPr>
                  <w:rFonts w:ascii="Cambria Math" w:hAnsi="Cambria Math"/>
                </w:rPr>
                <w:t xml:space="preserve"> the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n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10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(C)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If A is matrix such that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i+j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i-j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is singular if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Order of matrix is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7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(D)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a non-singular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symmetric,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Show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 xml:space="preserve"> is also symmetric, then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Order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can be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8</w:t>
              </w:r>
            </w:p>
          </w:tc>
        </w:tr>
        <w:tr w:rsidR="00284B0A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284B0A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Codes :</w:t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76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A</w:t>
              </w:r>
            </w:p>
          </w:tc>
          <w:tc>
            <w:tcPr>
              <w:tcW w:w="915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B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</w:p>
          </w:tc>
          <w:tc>
            <w:tcPr>
              <w:tcW w:w="91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D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a)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r,s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r,s,q,p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b)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p,r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p,q,r,s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c)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q,s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s,p,q,r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d)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s,r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q,p,r,s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46"/>
          <w:gridCol w:w="350"/>
          <w:gridCol w:w="826"/>
          <w:gridCol w:w="983"/>
          <w:gridCol w:w="207"/>
          <w:gridCol w:w="381"/>
          <w:gridCol w:w="311"/>
          <w:gridCol w:w="983"/>
          <w:gridCol w:w="890"/>
          <w:gridCol w:w="8"/>
        </w:tblGrid>
        <w:tr w:rsidR="00DC36C1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DC36C1" w:rsidRPr="00453EAC" w:rsidRDefault="00C845BB" w:rsidP="00680CB5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144.</w:t>
              </w: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Match List I </w:t>
              </w:r>
              <w:proofErr w:type="spellStart"/>
              <w:r>
                <w:rPr>
                  <w:rFonts w:ascii="Cambria Math" w:hAnsi="Cambria Math"/>
                </w:rPr>
                <w:t>with</w:t>
              </w:r>
              <w:proofErr w:type="spellEnd"/>
              <w:r>
                <w:rPr>
                  <w:rFonts w:ascii="Cambria Math" w:hAnsi="Cambria Math"/>
                </w:rPr>
                <w:t xml:space="preserve"> List II and select the correct answer using the codes given below the lists</w:t>
              </w:r>
            </w:p>
          </w:tc>
        </w:tr>
        <w:tr w:rsidR="00064B1E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064B1E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197" w:type="pct"/>
              <w:gridSpan w:val="4"/>
              <w:tcMar>
                <w:left w:w="0" w:type="dxa"/>
                <w:right w:w="0" w:type="dxa"/>
              </w:tcMar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82" w:type="pct"/>
              <w:gridSpan w:val="4"/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(A)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adj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A73A6" w:rsidRPr="00223E0B" w:rsidRDefault="003A73A6" w:rsidP="00CF106A">
              <w:pPr>
                <w:spacing w:after="0"/>
                <w:contextualSpacing/>
                <w:rPr>
                  <w:oMath/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(adj</m:t>
                  </m:r>
                  <m:r>
                    <w:rPr>
                      <w:rFonts w:ascii="Cambria Math" w:hAnsi="Cambria Math"/>
                    </w:rPr>
                    <m:t xml:space="preserve">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oMath>
              </m:oMathPara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(B)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oMath>
              </m:oMathPara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oMath>
              </m:oMathPara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(C)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 xml:space="preserve"> (kA)</m:t>
                  </m:r>
                </m:oMath>
              </m:oMathPara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oMath>
              </m:oMathPara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(D)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 xml:space="preserve"> A)</m:t>
                  </m:r>
                </m:oMath>
              </m:oMathPara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adj(adj </m:t>
                      </m:r>
                      <m:r>
                        <w:rPr>
                          <w:rFonts w:ascii="Cambria Math" w:hAnsi="Cambria Math"/>
                        </w:rPr>
                        <m:t>A)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oMath>
              </m:oMathPara>
            </w:p>
          </w:tc>
        </w:tr>
        <w:tr w:rsidR="00284B0A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284B0A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Codes :</w:t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76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A</w:t>
              </w:r>
            </w:p>
          </w:tc>
          <w:tc>
            <w:tcPr>
              <w:tcW w:w="915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B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</w:p>
          </w:tc>
          <w:tc>
            <w:tcPr>
              <w:tcW w:w="91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D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a)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b)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c)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d)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2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4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1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3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46"/>
          <w:gridCol w:w="350"/>
          <w:gridCol w:w="826"/>
          <w:gridCol w:w="983"/>
          <w:gridCol w:w="207"/>
          <w:gridCol w:w="381"/>
          <w:gridCol w:w="311"/>
          <w:gridCol w:w="983"/>
          <w:gridCol w:w="890"/>
          <w:gridCol w:w="8"/>
        </w:tblGrid>
        <w:tr w:rsidR="00DC36C1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DC36C1" w:rsidRPr="00453EAC" w:rsidRDefault="00C845BB" w:rsidP="00680CB5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145.</w:t>
              </w: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300E3C" w:rsidRPr="0079035A" w:rsidRDefault="00300E3C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064B1E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064B1E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197" w:type="pct"/>
              <w:gridSpan w:val="4"/>
              <w:tcMar>
                <w:left w:w="0" w:type="dxa"/>
                <w:right w:w="0" w:type="dxa"/>
              </w:tcMar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82" w:type="pct"/>
              <w:gridSpan w:val="4"/>
            </w:tcPr>
            <w:p w:rsidR="00064B1E" w:rsidRPr="00611E2C" w:rsidRDefault="00C845BB" w:rsidP="00064B1E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(A)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 w:rsidR="00300E3C" w:rsidRPr="0079035A">
                <w:rPr>
                  <w:rFonts w:ascii="Cambria Math" w:hAnsi="Cambria Math"/>
                </w:rPr>
                <w:t xml:space="preserve"> is 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300E3C" w:rsidRPr="0079035A">
                <w:rPr>
                  <w:rFonts w:ascii="Cambria Math" w:hAnsi="Cambria Math"/>
                </w:rPr>
                <w:t xml:space="preserve"> is idempotent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(I-A)</m:t>
                  </m:r>
                </m:oMath>
              </m:oMathPara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(B)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 w:rsidR="00300E3C" w:rsidRPr="0079035A">
                <w:rPr>
                  <w:rFonts w:ascii="Cambria Math" w:hAnsi="Cambria Math"/>
                </w:rPr>
                <w:t xml:space="preserve"> is 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300E3C" w:rsidRPr="0079035A">
                <w:rPr>
                  <w:rFonts w:ascii="Cambria Math" w:hAnsi="Cambria Math"/>
                </w:rPr>
                <w:t xml:space="preserve"> is involuntary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C4244A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I-nA</m:t>
                  </m:r>
                </m:oMath>
              </m:oMathPara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(C)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 w:rsidR="00300E3C" w:rsidRPr="0079035A">
                <w:rPr>
                  <w:rFonts w:ascii="Cambria Math" w:hAnsi="Cambria Math"/>
                </w:rPr>
                <w:t xml:space="preserve"> is 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300E3C" w:rsidRPr="0079035A">
                <w:rPr>
                  <w:rFonts w:ascii="Cambria Math" w:hAnsi="Cambria Math"/>
                </w:rPr>
                <w:t xml:space="preserve"> is nilpotent of index 2</w:t>
              </w:r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C4244A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A</m:t>
                  </m:r>
                </m:oMath>
              </m:oMathPara>
            </w:p>
          </w:tc>
        </w:tr>
        <w:tr w:rsidR="00CF2968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CF2968" w:rsidRPr="00453EAC" w:rsidRDefault="002C1ACD" w:rsidP="00680CB5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368" w:type="pct"/>
              <w:tcMar>
                <w:left w:w="0" w:type="dxa"/>
                <w:right w:w="0" w:type="dxa"/>
              </w:tcMar>
            </w:tcPr>
            <w:p w:rsidR="00CF2968" w:rsidRPr="00CF2968" w:rsidRDefault="00C845BB" w:rsidP="00680CB5">
              <w:pPr>
                <w:rPr>
                  <w:rFonts w:ascii="Cambria Math" w:hAnsi="Cambria Math"/>
                </w:rPr>
              </w:pPr>
              <w:r w:rsidRPr="00CF2968">
                <w:rPr>
                  <w:rFonts w:ascii="Cambria Math" w:hAnsi="Cambria Math"/>
                </w:rPr>
                <w:t>(D)</w:t>
              </w:r>
            </w:p>
          </w:tc>
          <w:tc>
            <w:tcPr>
              <w:tcW w:w="1873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300E3C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a is orthogonal,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w:p>
          </w:tc>
          <w:tc>
            <w:tcPr>
              <w:tcW w:w="353" w:type="pct"/>
              <w:tcMar>
                <w:left w:w="0" w:type="dxa"/>
                <w:right w:w="0" w:type="dxa"/>
              </w:tcMar>
            </w:tcPr>
            <w:p w:rsidR="00CF2968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029" w:type="pct"/>
              <w:gridSpan w:val="3"/>
              <w:tcMar>
                <w:left w:w="0" w:type="dxa"/>
                <w:right w:w="0" w:type="dxa"/>
              </w:tcMar>
            </w:tcPr>
            <w:p w:rsidR="00300E3C" w:rsidRPr="0079035A" w:rsidRDefault="00C4244A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I-A</m:t>
                  </m:r>
                </m:oMath>
              </m:oMathPara>
            </w:p>
          </w:tc>
        </w:tr>
        <w:tr w:rsidR="00284B0A" w:rsidRPr="00611E2C" w:rsidTr="00101B20">
          <w:trPr>
            <w:gridAfter w:val="1"/>
            <w:wAfter w:w="7" w:type="pct"/>
          </w:trPr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4579" w:type="pct"/>
              <w:gridSpan w:val="8"/>
              <w:tcMar>
                <w:left w:w="0" w:type="dxa"/>
                <w:right w:w="0" w:type="dxa"/>
              </w:tcMar>
            </w:tcPr>
            <w:p w:rsidR="00284B0A" w:rsidRPr="00611E2C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Codes :</w:t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/>
                  <w:bCs/>
                </w:rPr>
              </w:pPr>
            </w:p>
          </w:tc>
          <w:tc>
            <w:tcPr>
              <w:tcW w:w="76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A</w:t>
              </w:r>
            </w:p>
          </w:tc>
          <w:tc>
            <w:tcPr>
              <w:tcW w:w="915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B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</w:p>
          </w:tc>
          <w:tc>
            <w:tcPr>
              <w:tcW w:w="916" w:type="pct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>D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284B0A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>
                <w:rPr>
                  <w:rFonts w:ascii="Cambria Math" w:hAnsi="Cambria Math"/>
                  <w:b/>
                  <w:bCs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a)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b)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c)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  <w:tr w:rsidR="001B7ECA" w:rsidRPr="00611E2C" w:rsidTr="00101B20">
          <w:tc>
            <w:tcPr>
              <w:tcW w:w="414" w:type="pct"/>
              <w:tcMar>
                <w:left w:w="0" w:type="dxa"/>
                <w:right w:w="0" w:type="dxa"/>
              </w:tcMar>
            </w:tcPr>
            <w:p w:rsidR="00284B0A" w:rsidRPr="00CF2968" w:rsidRDefault="002C1ACD" w:rsidP="00680CB5">
              <w:pPr>
                <w:rPr>
                  <w:rFonts w:ascii="Cambria Math" w:hAnsi="Cambria Math"/>
                  <w:bCs/>
                </w:rPr>
              </w:pPr>
            </w:p>
          </w:tc>
          <w:tc>
            <w:tcPr>
              <w:tcW w:w="324" w:type="pct"/>
              <w:tcMar>
                <w:left w:w="0" w:type="dxa"/>
                <w:right w:w="0" w:type="dxa"/>
              </w:tcMar>
            </w:tcPr>
            <w:p w:rsidR="00284B0A" w:rsidRPr="00284B0A" w:rsidRDefault="00C845BB" w:rsidP="00680CB5">
              <w:pPr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(</w:t>
              </w:r>
              <w:r w:rsidRPr="00284B0A">
                <w:rPr>
                  <w:rFonts w:ascii="Cambria Math" w:hAnsi="Cambria Math"/>
                </w:rPr>
                <w:t> d)</w:t>
              </w:r>
            </w:p>
          </w:tc>
          <w:tc>
            <w:tcPr>
              <w:tcW w:w="76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r</w:t>
              </w:r>
            </w:p>
          </w:tc>
          <w:tc>
            <w:tcPr>
              <w:tcW w:w="915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</w:t>
              </w:r>
            </w:p>
          </w:tc>
          <w:tc>
            <w:tcPr>
              <w:tcW w:w="833" w:type="pct"/>
              <w:gridSpan w:val="3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p</w:t>
              </w:r>
            </w:p>
          </w:tc>
          <w:tc>
            <w:tcPr>
              <w:tcW w:w="916" w:type="pct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q</w:t>
              </w:r>
            </w:p>
          </w:tc>
          <w:tc>
            <w:tcPr>
              <w:tcW w:w="833" w:type="pct"/>
              <w:gridSpan w:val="2"/>
            </w:tcPr>
            <w:p w:rsidR="00284B0A" w:rsidRPr="00284B0A" w:rsidRDefault="00C845BB" w:rsidP="00EC7026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/>
              </w:r>
            </w:p>
          </w:tc>
        </w:tr>
      </w:tbl>
      <w:p w:rsidR="00CC19AB" w:rsidRPr="00453EAC" w:rsidRDefault="00CC19AB" w:rsidP="0029137C">
        <w:pPr>
          <w:spacing w:after="0"/>
          <w:contextualSpacing/>
          <w:rPr>
            <w:rFonts w:asciiTheme="majorHAnsi" w:hAnsiTheme="majorHAnsi"/>
          </w:rPr>
        </w:pPr>
      </w:p>
      <w:tbl>
        <w:tblPr>
          <w:tblW w:w="5000" w:type="pct"/>
          <w:tblLayout w:type="fixed"/>
          <w:tblLook w:val="04A0"/>
        </w:tblPr>
        <w:tblGrid>
          <w:gridCol w:w="456"/>
          <w:gridCol w:w="238"/>
          <w:gridCol w:w="2107"/>
          <w:gridCol w:w="238"/>
          <w:gridCol w:w="2138"/>
        </w:tblGrid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611E2C" w:rsidRDefault="00CE0798" w:rsidP="00CE0798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Linked Comprehension Type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CE0798" w:rsidRDefault="00CE0798" w:rsidP="00CE0798">
              <w:pPr>
                <w:jc w:val="both"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contain(s)0 paragraphs.</w:t>
              </w:r>
              <w:r w:rsidRPr="00742BFD">
                <w:rPr>
                  <w:rFonts w:ascii="Cambria Math" w:hAnsi="Cambria Math"/>
                </w:rPr>
                <w:t xml:space="preserve"> Based upon each paragraph, multiple choice questions have to be answered. Each question has at 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</w:t>
              </w:r>
              <w:r w:rsidR="00DC36C1">
                <w:rPr>
                  <w:rFonts w:ascii="Cambria Math" w:hAnsi="Cambria Math"/>
                </w:rPr>
                <w:t/>
              </w:r>
              <w:r w:rsidRPr="00742BFD">
                <w:rPr>
                  <w:rFonts w:ascii="Cambria Math" w:hAnsi="Cambria Math"/>
                </w:rPr>
                <w:t>t.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CE0798" w:rsidRDefault="00CE0798" w:rsidP="00DC36C1">
              <w:pPr>
                <w:jc w:val="center"/>
                <w:rPr>
                  <w:rFonts w:ascii="Cambria Math" w:hAnsi="Cambria Math"/>
                  <w:b/>
                  <w:bCs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>Paragraph for Question Nos. 146 -  145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B708C2" w:rsidRDefault="00B708C2" w:rsidP="00B708C2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are two matrices of same order </w:t>
                    </w:r>
                    <m:oMath>
                      <m:r>
                        <w:rPr>
                          <w:rFonts w:ascii="Cambria Math" w:hAnsi="Cambria Math"/>
                        </w:rPr>
                        <m:t>3×3</m:t>
                      </m:r>
                    </m:oMath>
                    <w:r>
                      <w:rPr>
                        <w:rFonts w:ascii="Cambria Math" w:hAnsi="Cambria Math"/>
                      </w:rPr>
                      <w:t>, where</w:t>
                    </w:r>
                  </w:p>
                  <w:p w:rsidR="00FE08F1" w:rsidRPr="00611E2C" w:rsidRDefault="00B708C2" w:rsidP="00B708C2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d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B=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146.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B708C2" w:rsidRDefault="00B708C2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</w:rPr>
                <w:t xml:space="preserve">The value of </w:t>
              </w: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adj (adj</m:t>
                </m:r>
                <m:r>
                  <w:rPr>
                    <w:rFonts w:ascii="Cambria Math" w:hAnsi="Cambria Math" w:cs="Calibri"/>
                  </w:rPr>
                  <m:t xml:space="preserve"> A)</m:t>
                </m:r>
              </m:oMath>
              <w:r>
                <w:rPr>
                  <w:rFonts w:ascii="Cambria Math" w:hAnsi="Cambria Math" w:cs="Calibri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708C2" w:rsidRDefault="00B708C2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r>
                      <w:rPr>
                        <w:rFonts w:ascii="Cambria Math" w:hAnsi="Cambria Math"/>
                      </w:rPr>
                      <m:t>-A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708C2" w:rsidRDefault="00B708C2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r>
                      <w:rPr>
                        <w:rFonts w:ascii="Cambria Math" w:hAnsi="Cambria Math" w:cs="Calibri"/>
                      </w:rPr>
                      <m:t>4A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708C2" w:rsidRDefault="00B708C2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r>
                      <w:rPr>
                        <w:rFonts w:ascii="Cambria Math" w:hAnsi="Cambria Math"/>
                      </w:rPr>
                      <m:t>8A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B708C2" w:rsidRDefault="00B708C2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r>
                      <w:rPr>
                        <w:rFonts w:ascii="Cambria Math" w:hAnsi="Cambria Math"/>
                      </w:rPr>
                      <m:t>16 A</m:t>
                    </m:r>
                  </m:oMath>
                </m:oMathPara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147 - 147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FE08F1" w:rsidRPr="00611E2C" w:rsidRDefault="0074129A" w:rsidP="000954C5">
                  <w:pPr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Two </w:t>
                  </w:r>
                  <m:oMath>
                    <m:r>
                      <w:rPr>
                        <w:rFonts w:ascii="Cambria Math" w:hAnsi="Cambria Math"/>
                      </w:rPr>
                      <m:t>n×n</m:t>
                    </m:r>
                  </m:oMath>
                  <w:r>
                    <w:rPr>
                      <w:rFonts w:ascii="Cambria Math" w:hAnsi="Cambria Math"/>
                    </w:rPr>
                    <w:t xml:space="preserve"> square matrices </w:t>
                  </w: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ascii="Cambria Math" w:hAnsi="Cambria Math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B</m:t>
                    </m:r>
                  </m:oMath>
                  <w:r>
                    <w:rPr>
                      <w:rFonts w:ascii="Cambria Math" w:hAnsi="Cambria Math"/>
                    </w:rPr>
                    <w:t xml:space="preserve"> are said to be similar, if there exists a non-singular matrix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rPr>
                      <w:rFonts w:ascii="Cambria Math" w:hAnsi="Cambria Math"/>
                    </w:rPr>
                    <w:t xml:space="preserve"> such that </w:t>
                  </w:r>
                  <m:oMath>
                    <m:r>
                      <w:rPr>
                        <w:rFonts w:ascii="Cambria Math" w:hAnsi="Cambria Math"/>
                      </w:rPr>
                      <m:t>PA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=B</m:t>
                    </m:r>
                  </m:oMath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147.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74129A" w:rsidRDefault="0074129A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>
                <w:rPr>
                  <w:rFonts w:ascii="Cambria Math" w:hAnsi="Cambria Math"/>
                </w:rPr>
                <w:t xml:space="preserve"> are two singular matrices, then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4129A" w:rsidRDefault="0074129A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libri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(B)</m:t>
                        </m:r>
                      </m:e>
                    </m:func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4129A" w:rsidRDefault="0074129A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m:oMathPara>
                  <m:oMathParaPr>
                    <m:jc m:val="left"/>
                  </m:oMathParaP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(B)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4129A" w:rsidRDefault="0074129A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m:oMathPara>
                  <m:oMathParaPr>
                    <m:jc m:val="left"/>
                  </m:oMathParaPr>
                  <m:oMath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(AB)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≠0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74129A" w:rsidRDefault="0074129A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None of these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148 - 148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FE08F1" w:rsidRPr="00611E2C" w:rsidRDefault="005D0517" w:rsidP="000954C5">
                  <w:pPr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Let </w:t>
                  </w: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ascii="Cambria Math" w:hAnsi="Cambria Math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B</m:t>
                    </m:r>
                  </m:oMath>
                  <w:r>
                    <w:rPr>
                      <w:rFonts w:ascii="Cambria Math" w:hAnsi="Cambria Math"/>
                    </w:rPr>
                    <w:t xml:space="preserve"> are two matrices of same order </w:t>
                  </w:r>
                  <m:oMath>
                    <m:r>
                      <w:rPr>
                        <w:rFonts w:ascii="Cambria Math" w:hAnsi="Cambria Math"/>
                      </w:rPr>
                      <m:t>3×3</m:t>
                    </m:r>
                  </m:oMath>
                  <w:r>
                    <w:rPr>
                      <w:rFonts w:ascii="Cambria Math" w:hAnsi="Cambria Math"/>
                    </w:rPr>
                    <w:t xml:space="preserve">, where </w:t>
                  </w:r>
                  <m:oMath>
                    <m:r>
                      <w:rPr>
                        <w:rFonts w:ascii="Cambria Math" w:hAnsi="Cambria Math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λ+2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 B=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oMath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148.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5D0517" w:rsidRDefault="005D0517" w:rsidP="00CF106A">
              <w:pPr>
                <w:spacing w:after="0"/>
                <w:contextualSpacing/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singular matrix, then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tr </m:t>
                </m:r>
                <m:r>
                  <w:rPr>
                    <w:rFonts w:ascii="Cambria Math" w:hAnsi="Cambria Math"/>
                  </w:rPr>
                  <m:t>(A+B)</m:t>
                </m:r>
              </m:oMath>
              <w:r>
                <w:rPr>
                  <w:rFonts w:ascii="Cambria Math" w:hAnsi="Cambria Math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D0517" w:rsidRDefault="005D0517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6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D0517" w:rsidRDefault="005D0517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12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D0517" w:rsidRDefault="005D0517" w:rsidP="00CF106A">
                <w:pPr>
                  <w:spacing w:after="0"/>
                  <w:contextualSpacing/>
                  <w:autoSpaceDE w:val="0"/>
                  <w:autoSpaceDN w:val="0"/>
                  <w:adjustRightInd w:val="0"/>
                  <w:contextualSpacing/>
                  <w:rPr>
                    <w:rFonts w:ascii="Cambria Math" w:hAnsi="Cambria Math" w:cs="Calibri"/>
                  </w:rPr>
                </w:pPr>
                <w:r>
                  <w:rPr>
                    <w:rFonts w:ascii="Cambria Math" w:hAnsi="Cambria Math" w:cs="Calibri"/>
                  </w:rPr>
                  <w:t>24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5D0517" w:rsidRDefault="005D0517" w:rsidP="00CF106A">
                <w:pPr>
                  <w:spacing w:after="0"/>
                  <w:contextualSpacing/>
                  <w:contextualSpacing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17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149 - 149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F62BBE" w:rsidRPr="0079035A" w:rsidRDefault="00F62BBE" w:rsidP="00DC6EC6">
                  <w:pPr>
                    <w:autoSpaceDE w:val="0"/>
                    <w:autoSpaceDN w:val="0"/>
                    <w:adjustRightInd w:val="0"/>
                    <w:contextualSpacing/>
                    <w:rPr>
                      <w:rFonts w:ascii="Cambria Math" w:eastAsia="Times New Roman" w:hAnsi="Cambria Math" w:cs="Times New Roman"/>
                      <w:lang w:val="en-US" w:eastAsia="en-US"/>
                    </w:rPr>
                  </w:pPr>
                  <w:r w:rsidRPr="0079035A">
                    <w:rPr>
                      <w:rFonts w:ascii="Cambria Math" w:eastAsia="Times New Roman" w:hAnsi="Cambria Math" w:cs="Times New Roman"/>
                      <w:lang w:val="en-US" w:eastAsia="en-US"/>
                    </w:rPr>
                    <w:t xml:space="preserve">Let </w:t>
                  </w:r>
                  <w:r w:rsidRPr="0079035A">
                    <w:rPr>
                      <w:rFonts w:ascii="Cambria Math" w:eastAsia="Times New Roman" w:hAnsi="Cambria Math" w:cs="Times New Roman"/>
                      <w:i/>
                      <w:lang w:val="en-US" w:eastAsia="en-US"/>
                    </w:rPr>
                    <w:t>A</w:t>
                  </w:r>
                  <w:r w:rsidRPr="0079035A">
                    <w:rPr>
                      <w:rFonts w:ascii="Cambria Math" w:eastAsia="Times New Roman" w:hAnsi="Cambria Math" w:cs="Times New Roman"/>
                      <w:lang w:val="en-US" w:eastAsia="en-US"/>
                    </w:rPr>
                    <w:t xml:space="preserve"> is matrix of order </w:t>
                  </w:r>
                  <m:oMath>
                    <m:r>
                      <w:rPr>
                        <w:rFonts w:ascii="Cambria Math" w:eastAsia="Times New Roman" w:hAnsi="Cambria Math" w:cs="Times New Roman"/>
                        <w:lang w:val="en-US" w:eastAsia="en-US"/>
                      </w:rPr>
                      <m:t>2×2</m:t>
                    </m:r>
                  </m:oMath>
                  <w:r w:rsidRPr="0079035A">
                    <w:rPr>
                      <w:rFonts w:ascii="Cambria Math" w:eastAsia="Times New Roman" w:hAnsi="Cambria Math" w:cs="Times New Roman"/>
                      <w:lang w:val="en-US" w:eastAsia="en-US"/>
                    </w:rPr>
                    <w:t xml:space="preserve"> such that </w:t>
                  </w:r>
                  <m:oMath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 w:eastAsia="en-US"/>
                      </w:rPr>
                      <m:t>=0</m:t>
                    </m:r>
                  </m:oMath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149.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D67119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-(a+d)A+(ad-bc)I</m:t>
                </m:r>
              </m:oMath>
              <w:r w:rsidR="00F62BBE" w:rsidRPr="0079035A">
                <w:rPr>
                  <w:rFonts w:ascii="Cambria Math" w:hAnsi="Cambria Math"/>
                  <w:lang w:val="en-US" w:eastAsia="en-US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3F7806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i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i/>
                    <w:lang w:val="en-US" w:eastAsia="en-US"/>
                  </w:rPr>
                  <w:t>O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-I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150 - 150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F62BBE" w:rsidRPr="0079035A" w:rsidRDefault="00F62BBE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If </w:t>
                  </w:r>
                  <w:r w:rsidRPr="0079035A">
                    <w:rPr>
                      <w:rFonts w:ascii="Cambria Math" w:hAnsi="Cambria Math"/>
                      <w:i/>
                      <w:lang w:val="en-US" w:eastAsia="en-US"/>
                    </w:rPr>
                    <w:t>A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and </w:t>
                  </w:r>
                  <w:r w:rsidRPr="0079035A">
                    <w:rPr>
                      <w:rFonts w:ascii="Cambria Math" w:hAnsi="Cambria Math"/>
                      <w:i/>
                      <w:lang w:val="en-US" w:eastAsia="en-US"/>
                    </w:rPr>
                    <w:t>B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are two square matrices of order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3×3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which satisfy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AB=A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BA=B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>, then</w:t>
                  </w:r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150.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>Which of the following is true?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If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singular then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non-singular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If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non-singular then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If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singular then matrix </w:t>
                </w: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 xml:space="preserve"> is also singular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Cannot say anything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151 - 151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F62BBE" w:rsidRPr="0079035A" w:rsidRDefault="00F62BBE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Consider an arbitrary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3×3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matrix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a matrix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B=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formed</w:t>
                  </w:r>
                </w:p>
                <w:p w:rsidR="00F62BBE" w:rsidRPr="0079035A" w:rsidRDefault="00F62BBE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Such that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ij</m:t>
                        </m:r>
                      </m:sub>
                    </m:sSub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the sum of all the elements except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ij</m:t>
                        </m:r>
                      </m:sub>
                    </m:sSub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in the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th</m:t>
                        </m:r>
                      </m:sup>
                    </m:sSup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row of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w:p>
                <w:p w:rsidR="00F62BBE" w:rsidRPr="0079035A" w:rsidRDefault="00F62BBE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>Answer the following question.</w:t>
                  </w:r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151.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If there exists a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with constant elements such that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AX=B,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then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is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466"/>
            <w:gridCol w:w="270"/>
            <w:gridCol w:w="863"/>
            <w:gridCol w:w="270"/>
            <w:gridCol w:w="863"/>
            <w:gridCol w:w="270"/>
            <w:gridCol w:w="863"/>
            <w:gridCol w:w="270"/>
            <w:gridCol w:w="863"/>
          </w:tblGrid>
          <w:tr w:rsidR="00D411EC" w:rsidRPr="00453EAC" w:rsidTr="003A2C9C">
            <w:tc>
              <w:tcPr>
                <w:tcW w:w="466" w:type="pct"/>
                <w:tcMar>
                  <w:left w:w="0" w:type="dxa"/>
                  <w:right w:w="0" w:type="dxa"/>
                </w:tcMar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Skew-symmetric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Null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Diagonal matrix</w:t>
                </w:r>
              </w:p>
            </w:tc>
            <w:tc>
              <w:tcPr>
                <w:tcW w:w="270" w:type="pct"/>
                <w:tcMar>
                  <w:left w:w="0" w:type="dxa"/>
                  <w:right w:w="0" w:type="dxa"/>
                </w:tcMar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63" w:type="pct"/>
                <w:tcMar>
                  <w:left w:w="0" w:type="dxa"/>
                  <w:right w:w="0" w:type="dxa"/>
                </w:tcMar>
              </w:tcPr>
              <w:p w:rsidR="00F62BBE" w:rsidRPr="0079035A" w:rsidRDefault="00F62BBE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152 - 152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9D5717" w:rsidRPr="0079035A" w:rsidRDefault="00AD7FB5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Let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satisfies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-I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for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n≥3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. And trace 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 xml:space="preserve">of a square 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matrix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equal to the sum of elements in its principal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 xml:space="preserve"> d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>iagonal.</w:t>
                  </w:r>
                </w:p>
                <w:p w:rsidR="00AD7FB5" w:rsidRPr="0079035A" w:rsidRDefault="00AD7FB5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Further consider a matrix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3×3</m:t>
                        </m:r>
                      </m:sub>
                    </m:sSub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with its column as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such that</w:t>
                  </w:r>
                </w:p>
                <w:p w:rsidR="00AD7FB5" w:rsidRPr="0079035A" w:rsidRDefault="00D67119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50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e>
                          </m:mr>
                        </m:m>
                      </m:e>
                    </m:d>
                  </m:oMath>
                  <w:r w:rsidR="00AD7FB5" w:rsidRPr="0079035A">
                    <w:rPr>
                      <w:rFonts w:ascii="Cambria Math" w:hAnsi="Cambria Math"/>
                      <w:lang w:val="en-US" w:eastAsia="en-US"/>
                    </w:rPr>
                    <w:t xml:space="preserve">,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50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  <w:r w:rsidR="00AD7FB5" w:rsidRPr="0079035A">
                    <w:rPr>
                      <w:rFonts w:ascii="Cambria Math" w:hAnsi="Cambria Math"/>
                      <w:lang w:val="en-US" w:eastAsia="en-US"/>
                    </w:rPr>
                    <w:t>,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50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∪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w:p>
                <w:p w:rsidR="00AD7FB5" w:rsidRPr="0079035A" w:rsidRDefault="00AD7FB5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>Then answer the following questions</w:t>
                  </w:r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152.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AD7FB5" w:rsidRPr="0079035A" w:rsidRDefault="00AD7FB5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value of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50</m:t>
                        </m:r>
                      </m:sup>
                    </m:sSup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equals 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AD7FB5" w:rsidRPr="0079035A" w:rsidRDefault="00AD7FB5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0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AD7FB5" w:rsidRPr="0079035A" w:rsidRDefault="00AD7FB5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AD7FB5" w:rsidRPr="0079035A" w:rsidRDefault="00AD7FB5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AD7FB5" w:rsidRPr="0079035A" w:rsidRDefault="00AD7FB5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25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153 - 153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Let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be a square matrix of order 2 or 3 and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be the identity matrix of 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>t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he same order. Then the matrix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A-λI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called characteristic matrix of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 xml:space="preserve"> t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>he matrix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, where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some complex number. The determinant of the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 xml:space="preserve"> c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>haracteristic matrix is called characteristic determinant of the matrix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which will of course be a polynomial of degree 3 in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. The equation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A-λI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lang w:val="en-US" w:eastAsia="en-US"/>
                      </w:rPr>
                      <m:t>=0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called characteristic equation of the matrix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and its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 xml:space="preserve"> r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oots (the values of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>) are called characteristic roots or eigenvalues. It is</w:t>
                  </w:r>
                  <w:r w:rsidR="003F7806" w:rsidRPr="0079035A">
                    <w:rPr>
                      <w:rFonts w:ascii="Cambria Math" w:hAnsi="Cambria Math"/>
                      <w:lang w:val="en-US" w:eastAsia="en-US"/>
                    </w:rPr>
                    <w:t xml:space="preserve"> a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>lso known that every square matrix has its characteristic equation</w:t>
                  </w:r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153.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6B5AB2" w:rsidRPr="0079035A" w:rsidRDefault="006B5AB2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The eigenvalues of the matrix </w:t>
              </w:r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  <w:lang w:val="en-US" w:eastAsia="en-US"/>
                </w:rPr>
                <w:t xml:space="preserve"> are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6B5AB2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w:r w:rsidRPr="0079035A">
                  <w:rPr>
                    <w:rFonts w:ascii="Cambria Math" w:hAnsi="Cambria Math" w:cs="Calibri"/>
                    <w:lang w:val="en-US" w:eastAsia="en-US"/>
                  </w:rPr>
                  <w:t>2, 1, 1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6B5AB2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 xml:space="preserve">2, 3, </w:t>
                </w:r>
                <m:oMath>
                  <m:r>
                    <w:rPr>
                      <w:rFonts w:ascii="Cambria Math" w:hAnsi="Cambria Math"/>
                      <w:lang w:val="en-US" w:eastAsia="en-US"/>
                    </w:rPr>
                    <m:t>-2</m:t>
                  </m:r>
                </m:oMath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6B5AB2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>
                  <m:r>
                    <w:rPr>
                      <w:rFonts w:ascii="Cambria Math" w:hAnsi="Cambria Math" w:cs="Calibri"/>
                      <w:lang w:val="en-US" w:eastAsia="en-US"/>
                    </w:rPr>
                    <m:t>-1</m:t>
                  </m:r>
                </m:oMath>
                <w:r w:rsidRPr="0079035A">
                  <w:rPr>
                    <w:rFonts w:ascii="Cambria Math" w:hAnsi="Cambria Math" w:cs="Calibri"/>
                    <w:lang w:val="en-US" w:eastAsia="en-US"/>
                  </w:rPr>
                  <w:t>, 1, 3</w:t>
                </w: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6B5AB2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w:r w:rsidRPr="0079035A">
                  <w:rPr>
                    <w:rFonts w:ascii="Cambria Math" w:hAnsi="Cambria Math"/>
                    <w:lang w:val="en-US" w:eastAsia="en-US"/>
                  </w:rPr>
                  <w:t>None of these</w:t>
                </w:r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154 - 154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Let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be a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m×n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matrix. If there exists a matrix L of type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n×m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such that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,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then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L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called left inverse of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  <w:r w:rsidR="00152FC3" w:rsidRPr="0079035A">
                    <w:rPr>
                      <w:rFonts w:ascii="Cambria Math" w:hAnsi="Cambria Math"/>
                      <w:lang w:val="en-US" w:eastAsia="en-US"/>
                    </w:rPr>
                    <w:t>. S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>imilarly, if there exists a matrix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of type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n×m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such that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AR=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</m:t>
                        </m:r>
                      </m:sub>
                    </m:sSub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, then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is called right inverse of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For example, </w:t>
                  </w:r>
                  <w:r w:rsidR="009D5717" w:rsidRPr="0079035A">
                    <w:rPr>
                      <w:rFonts w:ascii="Cambria Math" w:hAnsi="Cambria Math"/>
                      <w:lang w:val="en-US" w:eastAsia="en-US"/>
                    </w:rPr>
                    <w:t>to find right inverse of matrix</w:t>
                  </w:r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,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 we take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R=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y</m:t>
                              </m:r>
                            </m:e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u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v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w</m:t>
                              </m:r>
                            </m:e>
                          </m:mr>
                        </m:m>
                      </m:e>
                    </m:d>
                  </m:oMath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And solve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AR=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, </m:t>
                    </m:r>
                  </m:oMath>
                  <w:r w:rsidRPr="0079035A">
                    <w:rPr>
                      <w:rFonts w:ascii="Cambria Math" w:hAnsi="Cambria Math"/>
                      <w:lang w:val="en-US" w:eastAsia="en-US"/>
                    </w:rPr>
                    <w:t>i.e.,</w:t>
                  </w:r>
                </w:p>
                <w:p w:rsidR="006B5AB2" w:rsidRPr="0079035A" w:rsidRDefault="00D67119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m:oMathPara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y</m:t>
                                </m:r>
                              </m:e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u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v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⇒x-u=1                         y-v=0                  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z-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w=0</m:t>
                      </m:r>
                    </m:oMath>
                  </m:oMathPara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  x+u=0                          y+v=1                   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z+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w=0</m:t>
                      </m:r>
                    </m:oMath>
                  </m:oMathPara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2x+3u=0                      2y+3v=0              2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+3w=1                  </m:t>
                      </m:r>
                    </m:oMath>
                  </m:oMathPara>
                </w:p>
                <w:p w:rsidR="006B5AB2" w:rsidRPr="0079035A" w:rsidRDefault="006B5AB2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  <w:lang w:val="en-US" w:eastAsia="en-US"/>
                    </w:rPr>
                  </w:pPr>
                  <w:r w:rsidRPr="0079035A">
                    <w:rPr>
                      <w:rFonts w:ascii="Cambria Math" w:hAnsi="Cambria Math"/>
                      <w:lang w:val="en-US" w:eastAsia="en-US"/>
                    </w:rPr>
                    <w:t>As this system of equations is inconsistent, we say there is no</w:t>
                  </w:r>
                  <w:r w:rsidR="00152FC3" w:rsidRPr="0079035A">
                    <w:rPr>
                      <w:rFonts w:ascii="Cambria Math" w:hAnsi="Cambria Math"/>
                      <w:lang w:val="en-US" w:eastAsia="en-US"/>
                    </w:rPr>
                    <w:t xml:space="preserve"> r</w:t>
                  </w:r>
                  <w:r w:rsidRPr="0079035A">
                    <w:rPr>
                      <w:rFonts w:ascii="Cambria Math" w:hAnsi="Cambria Math"/>
                      <w:lang w:val="en-US" w:eastAsia="en-US"/>
                    </w:rPr>
                    <w:t xml:space="preserve">ight inverse for matrix </w:t>
                  </w:r>
                  <m:oMath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oMath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154.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6B5AB2" w:rsidRPr="0079035A" w:rsidRDefault="006B5AB2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Which of the following matrices is NOT left inverse of </w:t>
              </w:r>
            </w:p>
            <w:p w:rsidR="006B5AB2" w:rsidRPr="0079035A" w:rsidRDefault="006B5AB2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  <w:lang w:val="en-US" w:eastAsia="en-US"/>
                </w:rPr>
              </w:pPr>
              <w:r w:rsidRPr="0079035A">
                <w:rPr>
                  <w:rFonts w:ascii="Cambria Math" w:hAnsi="Cambria Math"/>
                  <w:lang w:val="en-US" w:eastAsia="en-US"/>
                </w:rPr>
                <w:t xml:space="preserve">Matrix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?</m:t>
                </m:r>
              </m:oMath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D67119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D67119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  <w:lang w:val="en-US" w:eastAsia="en-US"/>
                  </w:rPr>
                </w:pPr>
                <m:oMathPara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en-US" w:eastAsia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oMath>
                </m:oMathPara>
              </w:p>
            </w:tc>
          </w:tr>
        </w:tbl>
      </w:tbl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CE0798" w:rsidRDefault="00CE0798" w:rsidP="00DC36C1">
            <w:pPr>
              <w:spacing w:after="0"/>
              <w:contextualSpacing/>
              <w:rPr>
                <w:rFonts w:ascii="Cambria Math" w:hAnsi="Cambria Math"/>
                <w:b/>
                <w:bCs/>
              </w:rPr>
            </w:pPr>
            <w:r w:rsidRPr="00742BFD">
              <w:rPr>
                <w:rFonts w:ascii="Cambria Math" w:hAnsi="Cambria Math"/>
                <w:b/>
                <w:bCs/>
              </w:rPr>
              <w:t>Paragraph for Question Nos. 155 - 155</w:t>
            </w:r>
          </w:p>
        </w:tc>
      </w:tr>
      <w:tr w:rsidR="00CE0798" w:rsidRPr="00453EAC" w:rsidTr="00EC723F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CE0798" w:rsidRPr="0032338A" w:rsidRDefault="0032338A" w:rsidP="00611E2C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
                <w:p w:rsidR="006B5AB2" w:rsidRPr="0079035A" w:rsidRDefault="00D84EAD" w:rsidP="00DC6EC6">
                  <w:pPr>
                    <w:contextualSpacing/>
                    <w:rPr>
                      <w:rFonts w:ascii="Cambria Math" w:hAnsi="Cambria Math"/>
                    </w:rPr>
                  </w:pPr>
                  <w:r w:rsidRPr="0079035A">
                    <w:rPr>
                      <w:rFonts w:ascii="Cambria Math" w:hAnsi="Cambria Math"/>
                    </w:rPr>
                    <w:t xml:space="preserve">If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oMath>
                  <w:r w:rsidRPr="0079035A">
                    <w:rPr>
                      <w:rFonts w:ascii="Cambria Math" w:hAnsi="Cambria Math"/>
                    </w:rPr>
                    <w:t xml:space="preserve"> is defined as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=I+A+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</m:oMath>
                  <w:r w:rsidRPr="0079035A">
                    <w:rPr>
                      <w:rFonts w:ascii="Cambria Math" w:hAnsi="Cambria Math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3!</m:t>
                        </m:r>
                      </m:den>
                    </m:f>
                  </m:oMath>
                  <w:r w:rsidRPr="0079035A">
                    <w:rPr>
                      <w:rFonts w:ascii="Cambria Math" w:hAnsi="Cambria Math"/>
                    </w:rPr>
                    <w:t xml:space="preserve">+ </w:t>
                  </w:r>
                  <m:oMath>
                    <m:r>
                      <w:rPr>
                        <w:rFonts w:ascii="Cambria Math" w:hAnsi="Cambria Math"/>
                      </w:rPr>
                      <m:t>⋯=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oMath>
                </w:p>
                <w:p w:rsidR="006B5AB2" w:rsidRPr="0079035A" w:rsidRDefault="00D84EAD" w:rsidP="00DC6EC6">
                  <w:pPr>
                    <w:spacing w:line="276" w:lineRule="auto"/>
                    <w:contextualSpacing/>
                    <w:rPr>
                      <w:rFonts w:ascii="Cambria Math" w:hAnsi="Cambria Math"/>
                    </w:rPr>
                  </w:pPr>
                  <w:r w:rsidRPr="0079035A">
                    <w:rPr>
                      <w:rFonts w:ascii="Cambria Math" w:hAnsi="Cambria Math"/>
                    </w:rPr>
                    <w:t xml:space="preserve">Where </w:t>
                  </w:r>
                  <m:oMath>
                    <m:r>
                      <w:rPr>
                        <w:rFonts w:ascii="Cambria Math" w:hAnsi="Cambria Math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d>
                  </m:oMath>
                  <w:r w:rsidRPr="0079035A">
                    <w:rPr>
                      <w:rFonts w:ascii="Cambria Math" w:hAnsi="Cambria Math"/>
                    </w:rP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0&lt;x&lt;1,</m:t>
                    </m:r>
                  </m:oMath>
                  <w:r w:rsidRPr="0079035A">
                    <w:rPr>
                      <w:rFonts w:ascii="Cambria Math" w:hAnsi="Cambria Math"/>
                    </w:rPr>
                    <w:t xml:space="preserve"> then </w:t>
                  </w:r>
                  <m:oMath>
                    <m:r>
                      <w:rPr>
                        <w:rFonts w:ascii="Cambria Math" w:hAnsi="Cambria Math"/>
                      </w:rPr>
                      <m:t>I</m:t>
                    </m:r>
                  </m:oMath>
                  <w:r w:rsidRPr="0079035A">
                    <w:rPr>
                      <w:rFonts w:ascii="Cambria Math" w:hAnsi="Cambria Math"/>
                    </w:rPr>
                    <w:t>is an identity matrix</w:t>
                  </w:r>
                </w:p>
              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6"/>
          <w:gridCol w:w="270"/>
          <w:gridCol w:w="863"/>
          <w:gridCol w:w="270"/>
          <w:gridCol w:w="863"/>
          <w:gridCol w:w="270"/>
          <w:gridCol w:w="863"/>
          <w:gridCol w:w="270"/>
          <w:gridCol w:w="863"/>
        </w:tblGrid>
        <w:tr w:rsidR="0004477C" w:rsidRPr="00453EAC" w:rsidTr="00D411EC">
          <w:tc>
            <w:tcPr>
              <w:tcW w:w="466" w:type="pct"/>
              <w:tcMar>
                <w:left w:w="0" w:type="dxa"/>
                <w:right w:w="0" w:type="dxa"/>
              </w:tcMar>
            </w:tcPr>
            <w:p w:rsidR="00CC19AB" w:rsidRPr="00453EAC" w:rsidRDefault="00604489" w:rsidP="0029137C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155.</w:t>
              </w:r>
            </w:p>
          </w:tc>
          <w:tc>
            <w:tcPr>
              <w:tcW w:w="4534" w:type="pct"/>
              <w:gridSpan w:val="8"/>
              <w:tcMar>
                <w:left w:w="0" w:type="dxa"/>
                <w:right w:w="0" w:type="dxa"/>
              </w:tcMar>
            </w:tcPr>
            <w:p w:rsidR="006B5AB2" w:rsidRPr="0079035A" w:rsidRDefault="005267EC" w:rsidP="00DC6EC6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="0098072C" w:rsidRPr="0079035A">
                <w:rPr>
                  <w:rFonts w:ascii="Cambria Math" w:hAnsi="Cambria Math"/>
                </w:rPr>
                <w:t xml:space="preserve"> is equal to</w:t>
              </w:r>
            </w:p>
          </w:tc>
        </w:tr>
        <w:tbl>
          <w:tblPr>
            <w:tblW w:w="5000" w:type="pct"/>
            <w:tblInd w:w="5" w:type="dxa"/>
            <w:tblLayout w:type="fixed"/>
            <w:tblLook w:val="04A0"/>
          </w:tblPr>
          <w:tblGrid>
            <w:gridCol w:w="550"/>
            <w:gridCol w:w="228"/>
            <w:gridCol w:w="884"/>
            <w:gridCol w:w="228"/>
            <w:gridCol w:w="884"/>
            <w:gridCol w:w="228"/>
            <w:gridCol w:w="884"/>
            <w:gridCol w:w="228"/>
            <w:gridCol w:w="884"/>
          </w:tblGrid>
          <w:tr w:rsidR="00D411EC" w:rsidRPr="00453EAC" w:rsidTr="003A2C9C">
            <w:tc>
              <w:tcPr>
                <w:tcW w:w="550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CB1FB8" w:rsidP="0029137C">
                <w:pPr>
                  <w:spacing w:after="0"/>
                  <w:rPr>
                    <w:rFonts w:asciiTheme="majorHAnsi" w:hAnsiTheme="majorHAnsi"/>
                  </w:rPr>
                </w:pPr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453EAC" w:rsidRDefault="007952DA" w:rsidP="00DD7516">
                <w:pPr>
                  <w:spacing w:after="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5267E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m:oMathPara>
                  <m:oMath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)+c</m:t>
                        </m:r>
                      </m:e>
                    </m:func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F36D03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b)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5267EC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m:oMathPara>
                  <m:oMath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)+c</m:t>
                        </m:r>
                      </m:e>
                    </m:func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c)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5267EC" w:rsidP="00DC6EC6">
                <w:pPr>
                  <w:spacing w:after="0"/>
                  <w:contextualSpacing/>
                  <w:autoSpaceDE w:val="0"/>
                  <w:autoSpaceDN w:val="0"/>
                  <w:adjustRightInd w:val="0"/>
                  <w:spacing w:line="276" w:lineRule="auto"/>
                  <w:contextualSpacing/>
                  <w:rPr>
                    <w:rFonts w:ascii="Cambria Math" w:hAnsi="Cambria Math" w:cs="Calibri"/>
                  </w:rPr>
                </w:pPr>
                <m:oMathPara>
                  <m:oMath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-1)+c</m:t>
                        </m:r>
                      </m:e>
                    </m:func>
                  </m:oMath>
                </m:oMathPara>
              </w:p>
            </w:tc>
            <w:tc>
              <w:tcPr>
                <w:tcW w:w="228" w:type="pct"/>
                <w:tcMar>
                  <w:left w:w="0" w:type="dxa"/>
                  <w:right w:w="0" w:type="dxa"/>
                </w:tcMar>
                <w:vAlign w:val="center"/>
              </w:tcPr>
              <w:p w:rsidR="001A78F2" w:rsidRPr="00092BFF" w:rsidRDefault="007952DA" w:rsidP="003B0580">
                <w:pPr>
                  <w:spacing w:after="0"/>
                  <w:rPr>
                    <w:rFonts w:ascii="Cambria Math" w:hAnsi="Cambria Math"/>
                  </w:rPr>
                </w:pPr>
                <w:r>
                  <w:rPr>
                    <w:rFonts w:ascii="Cambria Math" w:hAnsi="Cambria Math"/>
                  </w:rPr>
                  <w:t>d)</w:t>
                </w:r>
              </w:p>
            </w:tc>
            <w:tc>
              <w:tcPr>
                <w:tcW w:w="884" w:type="pct"/>
                <w:tcMar>
                  <w:left w:w="0" w:type="dxa"/>
                  <w:right w:w="0" w:type="dxa"/>
                </w:tcMar>
                <w:vAlign w:val="center"/>
              </w:tcPr>
              <w:p w:rsidR="006B5AB2" w:rsidRPr="0079035A" w:rsidRDefault="0098072C" w:rsidP="00DC6EC6">
                <w:pPr>
                  <w:spacing w:after="0"/>
                  <w:contextualSpacing/>
                  <w:spacing w:line="276" w:lineRule="auto"/>
                  <w:contextualSpacing/>
                  <w:rPr>
                    <w:rFonts w:ascii="Cambria Math" w:hAnsi="Cambria Math"/>
                  </w:rPr>
                </w:pPr>
                <w:r w:rsidRPr="0079035A">
                  <w:rPr>
                    <w:rFonts w:ascii="Cambria Math" w:hAnsi="Cambria Math"/>
                  </w:rPr>
                  <w:t>None of these</w:t>
                </w:r>
              </w:p>
            </w:tc>
          </w:tr>
        </w:tbl>
      </w:tbl>
      <w:p w:rsidR="00CC19AB" w:rsidRPr="00453EAC" w:rsidRDefault="00CC19AB" w:rsidP="0029137C">
        <w:pPr>
          <w:spacing w:after="0"/>
          <w:contextualSpacing/>
          <w:rPr>
            <w:rFonts w:asciiTheme="majorHAnsi" w:hAnsiTheme="majorHAnsi"/>
          </w:rPr>
        </w:pPr>
      </w:p>
      <w:tr w:rsidR="006969B9" w:rsidRPr="00453EAC" w:rsidTr="00DC36C1"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6969B9" w:rsidRDefault="006969B9" w:rsidP="006969B9">
            <w:pPr>
              <w:spacing w:after="0"/>
              <w:contextualSpacing/>
              <w:rPr>
                <w:rFonts w:ascii="Cambria Math" w:hAnsi="Cambria Math" w:cs="Calibri"/>
                <w:b/>
                <w:bCs/>
              </w:rPr>
            </w:pPr>
            <w:r>
              <w:rPr>
                <w:rFonts w:ascii="Cambria Math" w:hAnsi="Cambria Math" w:cs="Calibri"/>
                <w:b/>
                <w:bCs/>
              </w:rPr>
              <w:lastRenderedPageBreak/>
              <w:t>Integer Answer Type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601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09:51:00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582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3.MATRICES 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c, 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c, 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601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09:51:00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582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3.MATRICES 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spacing w:after="0"/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spacing w:after="0"/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531B82" w:rsidRDefault="00531B82" w:rsidP="00531B82">
            <w:pPr>
              <w:spacing w:after="0"/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Single Correct Answer Type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381AB5" w:rsidP="00DC6EC6">
            <w:pPr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I=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79035A">
              <w:rPr>
                <w:rFonts w:ascii="Cambria Math" w:hAnsi="Cambria Math"/>
              </w:rPr>
              <w:t>and given</w:t>
            </w:r>
            <m:oMath>
              <m:r>
                <w:rPr>
                  <w:rFonts w:ascii="Cambria Math" w:hAnsi="Cambria Math"/>
                </w:rPr>
                <m:t xml:space="preserve">  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272A8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∴I-A=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>(1)</w:t>
            </w:r>
          </w:p>
          <w:p w:rsidR="00272A8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Now,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272A8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3C233D" w:rsidRPr="003C233D" w:rsidRDefault="00381AB5" w:rsidP="00DC6EC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72A84" w:rsidRPr="0079035A" w:rsidRDefault="00244A7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89480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2(1-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tan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061771" w:rsidRPr="0079035A" w:rsidRDefault="00244A7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2(1-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tan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89480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(1+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(1+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061771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61771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=I-A      </m:t>
              </m:r>
            </m:oMath>
            <w:r w:rsidRPr="0079035A">
              <w:rPr>
                <w:rFonts w:ascii="Cambria Math" w:hAnsi="Cambria Math"/>
              </w:rPr>
              <w:t>[using (1)]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(-A)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F27A4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possible assume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non-singular,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exists.</w:t>
            </w:r>
          </w:p>
          <w:p w:rsidR="00513E7A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</w:p>
          <w:p w:rsidR="00F62BBE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AB=0⇒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B=0</m:t>
                </m:r>
              </m:oMath>
            </m:oMathPara>
          </w:p>
          <w:p w:rsidR="00513E7A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⇒IB=0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B=0×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(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contradiction)</w:t>
            </w:r>
          </w:p>
          <w:p w:rsidR="00513E7A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both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must be singular.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E19A3" w:rsidRPr="0079035A" w:rsidRDefault="0039599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395992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  <w:oMath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A-2I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A-4I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-2A-4A+8I=0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-6A+8I=0</m:t>
                </m:r>
              </m:oMath>
            </m:oMathPara>
          </w:p>
          <w:p w:rsidR="000E19A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⇒A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-6A+8I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0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⇒A-6I+8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=6I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017FA" w:rsidRDefault="001017FA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rFonts w:ascii="Cambria Math" w:hAnsi="Cambria Math"/>
              </w:rPr>
              <w:t xml:space="preserve"> is linear equation in three variables and that could have only unique, no solution or infinitely many solution.</w:t>
            </w:r>
          </w:p>
          <w:p w:rsidR="001017FA" w:rsidRDefault="001017FA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It is not possible to have two solutions.</w:t>
            </w:r>
          </w:p>
          <w:p w:rsidR="001017FA" w:rsidRPr="009D388F" w:rsidRDefault="001017FA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number of matrices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zero.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BD30E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-I=O</m:t>
                </m:r>
              </m:oMath>
            </m:oMathPara>
          </w:p>
          <w:p w:rsidR="00C75BCC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965BB7" w:rsidRPr="0079035A" w:rsidRDefault="00965B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either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(A+I)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=0⇒A-I=0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which is not so.</w:t>
            </w:r>
          </w:p>
          <w:p w:rsidR="00965BB7" w:rsidRPr="0079035A" w:rsidRDefault="00965B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∴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   </w:t>
            </w:r>
            <m:oMath>
              <m:r>
                <w:rPr>
                  <w:rFonts w:ascii="Cambria Math" w:hAnsi="Cambria Math"/>
                  <w:lang w:val="en-US" w:eastAsia="en-US"/>
                </w:rPr>
                <m:t>A-I≠0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A+2B=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2A-B=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  <w:p w:rsidR="00F7246A" w:rsidRPr="0079035A" w:rsidRDefault="0025370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F7246A" w:rsidRPr="0079035A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r>
                <w:rPr>
                  <w:rFonts w:ascii="Cambria Math" w:hAnsi="Cambria Math"/>
                  <w:lang w:val="en-US" w:eastAsia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=3</m:t>
              </m:r>
            </m:oMath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=y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Then,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x+2y=-1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2x-y=3</m:t>
              </m:r>
            </m:oMath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Solving,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x=1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y=-1.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Hence, </w:t>
            </w:r>
          </w:p>
          <w:p w:rsidR="00F7246A" w:rsidRPr="0079035A" w:rsidRDefault="0025370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=x-y=2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E2DAB" w:rsidRPr="009E2DAB" w:rsidRDefault="00412D3D" w:rsidP="00DC6EC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567B76" w:rsidRPr="0079035A" w:rsidRDefault="00515660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583C9C" w:rsidRPr="0079035A" w:rsidRDefault="00412D3D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∅</m:t>
                                      </m:r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∅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∅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4F21D3" w:rsidRPr="0079035A" w:rsidRDefault="00412D3D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(θ-∅)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θ-∅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(θ-∅)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(θ-∅)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:rsidR="00231A56" w:rsidRPr="0079035A" w:rsidRDefault="00412D3D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(θ-∅)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4A0011" w:rsidRPr="0079035A" w:rsidRDefault="00412D3D" w:rsidP="00DC6EC6">
            <w:pPr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AB=O⇒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(θ-∅)</m:t>
                  </m:r>
                </m:e>
              </m:func>
              <m:r>
                <w:rPr>
                  <w:rFonts w:ascii="Cambria Math" w:hAnsi="Cambria Math"/>
                </w:rPr>
                <m:t>=0⇒θ-∅=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2, n∈Z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know that in a square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35194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  <w:p w:rsidR="00351945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351945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-2n-8=0</m:t>
                </m:r>
              </m:oMath>
            </m:oMathPara>
          </w:p>
          <w:p w:rsidR="00351945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⇒n=4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as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n=-2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not possible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2794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BIBA=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  <w:p w:rsidR="00501D0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so on</w:t>
            </w:r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4E08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 xml:space="preserve"> 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</m:d>
                  </m:den>
                </m:f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=PA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88635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CA349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-y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F(-x)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=O,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=⋯=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I+nA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=A+n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</w:p>
          <w:p w:rsidR="00F62BBE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  [If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n×n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]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singular,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adj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singular.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P=I</m:t>
                </m:r>
              </m:oMath>
            </m:oMathPara>
          </w:p>
          <w:p w:rsidR="00D45505" w:rsidRPr="0079035A" w:rsidRDefault="00F31B1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Q=</m:t>
                </m:r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31B18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1000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1000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999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∙PA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P 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997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997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997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1000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=I    (∵A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is involuntary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the product matrix is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 and the pre-multi-</w:t>
            </w:r>
            <w:r w:rsidR="00F31B18" w:rsidRPr="0079035A">
              <w:rPr>
                <w:rFonts w:ascii="Cambria Math" w:hAnsi="Cambria Math"/>
                <w:lang w:val="en-US" w:eastAsia="en-US"/>
              </w:rPr>
              <w:t>p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lier of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3×2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matrix, therefore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r>
                <w:rPr>
                  <w:rFonts w:ascii="Cambria Math" w:hAnsi="Cambria Math"/>
                  <w:lang w:val="en-US" w:eastAsia="en-US"/>
                </w:rPr>
                <m:t>2×3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matrix. Let,</w:t>
            </w:r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Then the given equation becomes</w:t>
            </w:r>
          </w:p>
          <w:p w:rsidR="00A24778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</m:oMathPara>
          </w:p>
          <w:p w:rsidR="00567B76" w:rsidRPr="0079035A" w:rsidRDefault="007D688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2l-x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2m-y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2n-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-3l+4x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-3m+4y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-3n+4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</m:oMathPara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⇒2l-x=-1, 2m-y=-8, 2n-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=-10, l=1, m=-2, n=-5</m:t>
                </m:r>
              </m:oMath>
            </m:oMathPara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⇒x=3, y=4, 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=0, l=1, m=-2, n=-5</m:t>
                </m:r>
              </m:oMath>
            </m:oMathPara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 that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X=AB+BA⇒X=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And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Y=AB-BA</m:t>
                </m:r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=-YX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:rsidR="00F62BBE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="00DC66B0" w:rsidRPr="0079035A">
              <w:rPr>
                <w:rFonts w:ascii="Cambria Math" w:hAnsi="Cambria Math"/>
                <w:lang w:val="en-US" w:eastAsia="en-US"/>
              </w:rPr>
              <w:t>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625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</m:m>
                  </m:e>
                </m:d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501B7C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125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A3498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 A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Hence,</w:t>
            </w:r>
          </w:p>
          <w:p w:rsidR="00572EB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="00572EB4" w:rsidRPr="0079035A">
              <w:rPr>
                <w:rFonts w:ascii="Cambria Math" w:hAnsi="Cambria Math"/>
                <w:lang w:val="en-US" w:eastAsia="en-US"/>
              </w:rPr>
              <w:t xml:space="preserve">       (given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="00572EB4" w:rsidRPr="0079035A">
              <w:rPr>
                <w:rFonts w:ascii="Cambria Math" w:hAnsi="Cambria Math"/>
                <w:lang w:val="en-US" w:eastAsia="en-US"/>
              </w:rPr>
              <w:t xml:space="preserve"> is odd)</w:t>
            </w:r>
          </w:p>
          <w:p w:rsidR="00CA3498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572EB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ab+db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satisfies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+k=0,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therefore</w:t>
            </w:r>
          </w:p>
          <w:p w:rsidR="00572EB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+kI=O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+b+k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(a+d)b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(a+d)c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+bc+k=0, 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+k=0</m:t>
                </m:r>
              </m:oMath>
            </m:oMathPara>
          </w:p>
          <w:p w:rsidR="00572EB4" w:rsidRPr="0079035A" w:rsidRDefault="00A93EA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572EB4" w:rsidRPr="0079035A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a+d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a+d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c=0</m:t>
              </m:r>
            </m:oMath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r>
                <w:rPr>
                  <w:rFonts w:ascii="Cambria Math" w:hAnsi="Cambria Math"/>
                  <w:lang w:val="en-US" w:eastAsia="en-US"/>
                </w:rPr>
                <m:t>bc≠0, b≠0, c≠0,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so </w:t>
            </w:r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a+d=0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⇒a=-d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-ad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85C7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0-10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2-6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4-0</m:t>
                    </m:r>
                  </m:e>
                </m:d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=-10+8+12=10</m:t>
                </m:r>
              </m:oMath>
            </m:oMathPara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Unique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A(α,β)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α,β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(A(α,β))</m:t>
                </m:r>
              </m:oMath>
            </m:oMathPara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-β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E0BB2" w:rsidRPr="0079035A" w:rsidRDefault="005E0BB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=A(-α,- β)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involuntary. Hence,</w:t>
            </w:r>
          </w:p>
          <w:p w:rsidR="00322CA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322CA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567B76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⇒2A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</w:p>
          <w:p w:rsidR="00F724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r>
                  <w:rPr>
                    <w:rFonts w:ascii="Cambria Math" w:hAnsi="Cambria Math"/>
                    <w:lang w:val="en-US" w:eastAsia="en-US"/>
                  </w:rPr>
                  <m:t>8x-3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2-2y</m:t>
                    </m:r>
                  </m:e>
                </m:d>
              </m:oMath>
            </m:oMathPara>
          </w:p>
          <w:p w:rsidR="00F724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8x+3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+4y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+28</m:t>
                </m:r>
              </m:oMath>
            </m:oMathPara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=60-20+28</m:t>
                </m:r>
              </m:oMath>
            </m:oMathPara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=68</m:t>
                </m:r>
              </m:oMath>
            </m:oMathPara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44A34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A5013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1+xy-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1+xy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-(x+y)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-(x+y)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1+xy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1+xy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1+xy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1+xy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=A(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AB014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a-ib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—c+id(c+id)</m:t>
                </m:r>
              </m:oMath>
            </m:oMathPara>
          </w:p>
          <w:p w:rsidR="00AB014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AB0147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And 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-c-id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-c-id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a+ib</m:t>
                        </m:r>
                      </m:e>
                    </m:mr>
                  </m:m>
                </m:e>
              </m:d>
            </m:oMath>
          </w:p>
          <w:p w:rsidR="00F36692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-c-id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-c+id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A854B0" w:rsidRPr="0079035A">
              <w:rPr>
                <w:rFonts w:ascii="Cambria Math" w:hAnsi="Cambria Math"/>
                <w:lang w:val="en-US" w:eastAsia="en-US"/>
              </w:rPr>
              <w:t xml:space="preserve">(Multiplying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A854B0" w:rsidRPr="0079035A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="00A854B0"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(Multiplying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(Changing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obviously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≠0,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Also,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A=iB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=-2B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=8B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=128B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9909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root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="006404FA" w:rsidRPr="0079035A">
              <w:rPr>
                <w:rFonts w:ascii="Cambria Math" w:hAnsi="Cambria Math"/>
                <w:lang w:val="en-US" w:eastAsia="en-US"/>
              </w:rPr>
              <w:t xml:space="preserve"> 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6404FA" w:rsidRPr="0079035A">
              <w:rPr>
                <w:rFonts w:ascii="Cambria Math" w:hAnsi="Cambria Math"/>
                <w:lang w:val="en-US" w:eastAsia="en-US"/>
              </w:rPr>
              <w:t>. Now,</w:t>
            </w:r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6404F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6404F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6404F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=1, b=0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D337FC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(i) is false</w:t>
            </w:r>
          </w:p>
          <w:p w:rsidR="007856C0" w:rsidRPr="0079035A" w:rsidRDefault="007856C0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7856C0" w:rsidRPr="0079035A" w:rsidRDefault="00D337FC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(ii) i</w:t>
            </w:r>
            <w:r w:rsidR="007856C0" w:rsidRPr="0079035A">
              <w:rPr>
                <w:rFonts w:ascii="Cambria Math" w:hAnsi="Cambria Math"/>
                <w:lang w:val="en-US" w:eastAsia="en-US"/>
              </w:rPr>
              <w:t xml:space="preserve">s true as the product </w:t>
            </w:r>
            <m:oMath>
              <m:r>
                <w:rPr>
                  <w:rFonts w:ascii="Cambria Math" w:hAnsi="Cambria Math"/>
                  <w:lang w:val="en-US" w:eastAsia="en-US"/>
                </w:rPr>
                <m:t>AB</m:t>
              </m:r>
            </m:oMath>
            <w:r w:rsidR="007856C0" w:rsidRPr="0079035A">
              <w:rPr>
                <w:rFonts w:ascii="Cambria Math" w:hAnsi="Cambria Math"/>
                <w:lang w:val="en-US" w:eastAsia="en-US"/>
              </w:rPr>
              <w:t xml:space="preserve"> is an identity matrix, if and only if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="00A467A5" w:rsidRPr="0079035A">
              <w:rPr>
                <w:rFonts w:ascii="Cambria Math" w:hAnsi="Cambria Math"/>
                <w:lang w:val="en-US" w:eastAsia="en-US"/>
              </w:rPr>
              <w:t xml:space="preserve"> is inverse of the matrix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</w:p>
          <w:p w:rsidR="00A467A5" w:rsidRPr="0079035A" w:rsidRDefault="00D337FC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(iii) i</w:t>
            </w:r>
            <w:r w:rsidR="00A467A5" w:rsidRPr="0079035A">
              <w:rPr>
                <w:rFonts w:ascii="Cambria Math" w:hAnsi="Cambria Math"/>
                <w:lang w:val="en-US" w:eastAsia="en-US"/>
              </w:rPr>
              <w:t>s false since matrix multiplication in not commutative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07006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3A28C2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567B76" w:rsidRPr="0079035A" w:rsidRDefault="00E0700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E07006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3A28C2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F764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</m:oMath>
            <w:r w:rsidR="00AF7646" w:rsidRPr="0079035A">
              <w:rPr>
                <w:rFonts w:ascii="Cambria Math" w:hAnsi="Cambria Math"/>
                <w:lang w:val="en-US" w:eastAsia="en-US"/>
              </w:rPr>
              <w:t xml:space="preserve">=I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</m:oMath>
            <w:r w:rsidR="00AF7646" w:rsidRPr="0079035A">
              <w:rPr>
                <w:rFonts w:ascii="Cambria Math" w:hAnsi="Cambria Math"/>
                <w:lang w:val="en-US" w:eastAsia="en-US"/>
              </w:rPr>
              <w:t>=I</w:t>
            </w:r>
          </w:p>
          <w:p w:rsidR="00567B7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=0     (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subracting the two results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</m:oMathPara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even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-n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as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a&gt;1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b&gt;1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552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D35520" w:rsidRPr="0079035A" w:rsidRDefault="00D3552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6B2D1D" w:rsidRPr="0079035A" w:rsidRDefault="006B2D1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D3552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+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+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D35520" w:rsidRPr="0079035A" w:rsidRDefault="00D3552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i=j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ij</m:t>
                      </m:r>
                    </m:sub>
                  </m:sSub>
                </m:e>
              </m:nary>
            </m:oMath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10∞10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1+w+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1+w+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+1]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×1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="0088635E" w:rsidRPr="0079035A">
              <w:rPr>
                <w:rFonts w:ascii="Cambria Math" w:hAnsi="Cambria Math"/>
                <w:lang w:val="en-US" w:eastAsia="en-US"/>
              </w:rPr>
              <w:t>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1183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-A+I=0</m:t>
                </m:r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⇒I=A-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B9650F" w:rsidRPr="0079035A" w:rsidRDefault="00B9650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11183D" w:rsidRPr="0079035A" w:rsidRDefault="001118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=I-A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 skew-symmetric matrix,</w:t>
            </w:r>
          </w:p>
          <w:p w:rsidR="006D799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=0, ∀  i</m:t>
                </m:r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tr(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  <m:oMath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6D799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∴AB+K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567B76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AB+K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)I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AB+K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+k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∵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C609E9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the matrix equation is </w:t>
            </w:r>
            <m:oMath>
              <m:r>
                <w:rPr>
                  <w:rFonts w:ascii="Cambria Math" w:hAnsi="Cambria Math"/>
                  <w:lang w:val="en-US" w:eastAsia="en-US"/>
                </w:rPr>
                <m:t>AX=B.</m:t>
              </m:r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=-2+12≠0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 xml:space="preserve">So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and invertible matrix. Also,</w:t>
            </w:r>
          </w:p>
          <w:p w:rsidR="00756E55" w:rsidRPr="0079035A" w:rsidRDefault="004E08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756E55" w:rsidRPr="0079035A">
              <w:rPr>
                <w:rFonts w:ascii="Cambria Math" w:hAnsi="Cambria Math"/>
                <w:lang w:val="en-US" w:eastAsia="en-US"/>
              </w:rPr>
              <w:t xml:space="preserve">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So,</w:t>
            </w:r>
          </w:p>
          <w:p w:rsidR="00756E5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</m:oMath>
            <w:r w:rsidR="00756E55" w:rsidRPr="0079035A">
              <w:rPr>
                <w:rFonts w:ascii="Cambria Math" w:hAnsi="Cambria Math"/>
                <w:lang w:val="en-US" w:eastAsia="en-US"/>
              </w:rPr>
              <w:t xml:space="preserve">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AX=B</m:t>
                </m:r>
              </m:oMath>
            </m:oMathPara>
          </w:p>
          <w:p w:rsidR="00F62BBE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⇒IX=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27A2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25-24+0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-40-40+0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0+0+0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-15+15+0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-24+25+0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0+0+0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-5+6+0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-8+10-2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0+0+1</m:t>
                          </m:r>
                        </m:e>
                      </m:mr>
                    </m:m>
                  </m:e>
                </m:d>
              </m:oMath>
            </m:oMathPara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the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involutory.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diag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⋯,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×⋯×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is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b>
              </m:sSub>
            </m:oMath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diag</m:t>
                </m:r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,⋯,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also a diagonal matrix.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5194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invertible. Also, </w:t>
            </w:r>
          </w:p>
          <w:p w:rsidR="00757641" w:rsidRPr="0079035A" w:rsidRDefault="00F34C1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757641" w:rsidRPr="0079035A">
              <w:rPr>
                <w:rFonts w:ascii="Cambria Math" w:hAnsi="Cambria Math"/>
                <w:lang w:val="en-US" w:eastAsia="en-US"/>
              </w:rPr>
              <w:t xml:space="preserve">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F34C1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A</m:t>
                </m:r>
              </m:oMath>
            </m:oMathPara>
          </w:p>
          <w:p w:rsidR="00F62BBE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-2tan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243B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be a skew-symmetric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By definition,</w:t>
            </w:r>
          </w:p>
          <w:p w:rsidR="00243BC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A'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∵n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is odd</m:t>
                    </m:r>
                  </m:e>
                </m:d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43BC0" w:rsidRPr="0079035A" w:rsidRDefault="00243B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does not exist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idempotent, then</w:t>
            </w:r>
          </w:p>
          <w:p w:rsidR="005F557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=Z⇒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=Z</m:t>
                </m:r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  <w:p w:rsidR="00F56F05" w:rsidRPr="0079035A" w:rsidRDefault="00F56F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/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/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Z </m:t>
                </m:r>
              </m:oMath>
            </m:oMathPara>
          </w:p>
          <w:p w:rsidR="005F5575" w:rsidRPr="0079035A" w:rsidRDefault="00F56F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)Z</m:t>
                </m:r>
              </m:oMath>
            </m:oMathPara>
          </w:p>
          <w:p w:rsidR="005F5575" w:rsidRPr="0079035A" w:rsidRDefault="00F56F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-1)Z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72EB4" w:rsidRPr="0079035A" w:rsidRDefault="00E27A2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A+I, A+B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idempotent. Hence,</w:t>
            </w:r>
          </w:p>
          <w:p w:rsidR="00E27A2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=A,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=A+I </m:t>
              </m:r>
            </m:oMath>
            <w:r w:rsidR="00E27A2D"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=A+B</m:t>
              </m:r>
            </m:oMath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+AB+BA=A+B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⇒A+B+AB+BA=A+B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⇒AB+BA=O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45505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orthogonal, hence</w:t>
            </w:r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567B76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==±1</m:t>
                </m:r>
              </m:oMath>
            </m:oMathPara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A)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=10</m:t>
                </m:r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   3+2x   1-x+y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1+3x+2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+y-xy+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+y+3x-xy+1=0</m:t>
                </m:r>
              </m:oMath>
            </m:oMathPara>
          </w:p>
          <w:p w:rsidR="00F84639" w:rsidRPr="0079035A" w:rsidRDefault="00F8463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y=0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  <m:oMath>
              <m:r>
                <w:rPr>
                  <w:rFonts w:ascii="Cambria Math" w:hAnsi="Cambria Math"/>
                  <w:lang w:val="en-US" w:eastAsia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+3x+1=0</m:t>
              </m:r>
            </m:oMath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⇒x=-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, -1</m:t>
              </m:r>
            </m:oMath>
            <w:r w:rsidR="00F84639" w:rsidRPr="0079035A">
              <w:rPr>
                <w:rFonts w:ascii="Cambria Math" w:hAnsi="Cambria Math"/>
                <w:lang w:val="en-US" w:eastAsia="en-US"/>
              </w:rPr>
              <w:t>(rational roots)</w:t>
            </w:r>
          </w:p>
          <w:p w:rsidR="00F84639" w:rsidRPr="0079035A" w:rsidRDefault="00F8463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  </w:t>
            </w:r>
            <m:oMath>
              <m:r>
                <w:rPr>
                  <w:rFonts w:ascii="Cambria Math" w:hAnsi="Cambria Math"/>
                  <w:lang w:val="en-US" w:eastAsia="en-US"/>
                </w:rPr>
                <m:t>y=-1,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+4x+1=0</m:t>
              </m:r>
            </m:oMath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-4±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-2±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="00540193" w:rsidRPr="0079035A">
              <w:rPr>
                <w:rFonts w:ascii="Cambria Math" w:hAnsi="Cambria Math"/>
                <w:lang w:val="en-US" w:eastAsia="en-US"/>
              </w:rPr>
              <w:t xml:space="preserve">    (irrational roots)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44A34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know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sup>
              </m:sSup>
            </m:oMath>
          </w:p>
          <w:p w:rsidR="00F62BBE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F44A34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  <w:p w:rsidR="00F44A34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=256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involuntary matrix,</w:t>
            </w:r>
          </w:p>
          <w:p w:rsidR="00DF58F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=±1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idempotent matrix,</w:t>
            </w:r>
          </w:p>
          <w:p w:rsidR="00DF58F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1</m:t>
              </m:r>
            </m:oMath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orthogonal matrix,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=1⇒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=±1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 if matrix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idempotent it may not be invertible.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2n-1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2n-1</m:t>
                    </m:r>
                  </m:sup>
                </m:sSup>
              </m:oMath>
            </m:oMathPara>
          </w:p>
          <w:p w:rsidR="00F724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>+⋯+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2n-1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2n-1</m:t>
                        </m:r>
                      </m:sup>
                    </m:sSup>
                  </m:e>
                </m:d>
              </m:oMath>
            </m:oMathPara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=-B</m:t>
                </m:r>
              </m:oMath>
            </m:oMathPara>
          </w:p>
          <w:p w:rsidR="00F62BBE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B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3E7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402F8" w:rsidRPr="0079035A" w:rsidRDefault="00F402F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5B0896" w:rsidRPr="0079035A" w:rsidRDefault="005B089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4593B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Given,</w:t>
            </w:r>
          </w:p>
          <w:p w:rsidR="0074593B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567B76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74593B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×A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31B18" w:rsidRPr="0079035A" w:rsidRDefault="00F31B1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74593B" w:rsidRPr="0079035A" w:rsidRDefault="00F31B1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/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01B7C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1-x</m:t>
                    </m:r>
                  </m:den>
                </m:f>
              </m:oMath>
            </m:oMathPara>
          </w:p>
          <w:p w:rsidR="00F62BBE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=1+x</m:t>
                </m:r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=(I+A)</m:t>
                </m:r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(I+A)</m:t>
                </m:r>
              </m:oMath>
            </m:oMathPara>
          </w:p>
          <w:p w:rsidR="00262981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262981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-4</m:t>
                    </m:r>
                  </m:den>
                </m:f>
              </m:oMath>
            </m:oMathPara>
          </w:p>
          <w:p w:rsidR="00262981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-4</m:t>
                    </m:r>
                  </m:den>
                </m:f>
              </m:oMath>
            </m:oMathPara>
          </w:p>
          <w:p w:rsidR="00501B7C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</m:oMath>
            <w:r w:rsidR="00855C6A" w:rsidRPr="0079035A">
              <w:rPr>
                <w:rFonts w:ascii="Cambria Math" w:hAnsi="Cambria Math"/>
                <w:lang w:val="en-US" w:eastAsia="en-US"/>
              </w:rPr>
              <w:t>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using</m:t>
              </m:r>
              <m:r>
                <w:rPr>
                  <w:rFonts w:ascii="Cambria Math" w:hAnsi="Cambria Math"/>
                  <w:lang w:val="en-US" w:eastAsia="en-US"/>
                </w:rPr>
                <m:t xml:space="preserve"> 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I]</m:t>
              </m:r>
            </m:oMath>
          </w:p>
          <w:p w:rsidR="00855C6A" w:rsidRPr="0079035A" w:rsidRDefault="00855C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855C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n(n-1)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diag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…….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diag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diag</m:t>
              </m:r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all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have three possible values</w:t>
            </w:r>
            <m:oMath>
              <m:r>
                <w:rPr>
                  <w:rFonts w:ascii="Cambria Math" w:hAnsi="Cambria Math"/>
                  <w:lang w:val="en-US" w:eastAsia="en-US"/>
                </w:rPr>
                <m:t>±1, 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Each</w:t>
            </w:r>
            <w:r w:rsidR="00167591" w:rsidRPr="0079035A">
              <w:rPr>
                <w:rFonts w:ascii="Cambria Math" w:hAnsi="Cambria Math"/>
                <w:lang w:val="en-US" w:eastAsia="en-US"/>
              </w:rPr>
              <w:t xml:space="preserve"> d</w:t>
            </w:r>
            <w:r w:rsidRPr="0079035A">
              <w:rPr>
                <w:rFonts w:ascii="Cambria Math" w:hAnsi="Cambria Math"/>
                <w:lang w:val="en-US" w:eastAsia="en-US"/>
              </w:rPr>
              <w:t>iagonal element can be selected in three ways. Hence, the number</w:t>
            </w:r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Of different matrices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=0,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=0, ∀k≥2</m:t>
              </m:r>
            </m:oMath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Thus,</w:t>
            </w:r>
          </w:p>
          <w:p w:rsidR="00B67E0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=I+50A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=I+50A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⇒a=1, b=0, c=0, d=1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B014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</w:t>
            </w:r>
          </w:p>
          <w:p w:rsidR="000948B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 xml:space="preserve">Now, </w:t>
            </w:r>
          </w:p>
          <w:p w:rsidR="000948B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+IA+I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A4D49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given system of equations has no solution, </w:t>
            </w:r>
            <m:oMath>
              <m:r>
                <w:rPr>
                  <w:rFonts w:ascii="Cambria Math" w:hAnsi="Cambria Math"/>
                </w:rPr>
                <m:t>∆=0</m:t>
              </m:r>
            </m:oMath>
            <w:r>
              <w:rPr>
                <w:rFonts w:ascii="Cambria Math" w:hAnsi="Cambria Math"/>
              </w:rPr>
              <w:t xml:space="preserve"> and any one amongst</w:t>
            </w:r>
            <m:oMath>
              <m:r>
                <w:rPr>
                  <w:rFonts w:ascii="Cambria Math" w:hAnsi="Cambria Math"/>
                </w:rPr>
                <m:t xml:space="preserve">∆x,∆y,∆z  </m:t>
              </m:r>
            </m:oMath>
            <w:r>
              <w:rPr>
                <w:rFonts w:ascii="Cambria Math" w:hAnsi="Cambria Math"/>
              </w:rPr>
              <w:t>is non-zero.</w:t>
            </w:r>
          </w:p>
          <w:p w:rsidR="00AA4D49" w:rsidRPr="00B72DE1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    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  -1    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  -2  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      1    λ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AA4D49" w:rsidRPr="00B72DE1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∆z=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   -1       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  -2   -4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         1      λ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=6≠0</m:t>
              </m:r>
            </m:oMath>
          </w:p>
          <w:p w:rsidR="00AA4D49" w:rsidRPr="00B72DE1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λ=1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F2E4E" w:rsidRPr="0008211F" w:rsidRDefault="00B95A20" w:rsidP="00C46CFE">
            <w:pPr>
              <w:contextualSpacing/>
              <w:rPr>
                <w:rFonts w:ascii="Cambria Math" w:hAnsi="Cambria Math"/>
              </w:rPr>
            </w:pPr>
            <w:r w:rsidRPr="00605FFA">
              <w:rPr>
                <w:rFonts w:ascii="Cambria Math" w:hAnsi="Cambria Math"/>
              </w:rPr>
              <w:t>As</w:t>
            </w:r>
            <m:oMath>
              <m:r>
                <w:rPr>
                  <w:rFonts w:ascii="Cambria Math" w:hAnsi="Cambria Math"/>
                </w:rPr>
                <m:t>, 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 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  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</w:p>
          <w:p w:rsidR="009F2E4E" w:rsidRDefault="00B95A20" w:rsidP="00C46CFE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=I </m:t>
              </m:r>
            </m:oMath>
            <w:r w:rsidRPr="00605FFA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oMath>
            <w:r w:rsidRPr="00605FFA">
              <w:rPr>
                <w:rFonts w:ascii="Cambria Math" w:hAnsi="Cambria Math"/>
              </w:rPr>
              <w:t>…(i)</w:t>
            </w:r>
          </w:p>
          <w:p w:rsidR="009F2E4E" w:rsidRDefault="00B95A20" w:rsidP="00C46CFE">
            <w:pPr>
              <w:contextualSpacing/>
              <w:rPr>
                <w:rFonts w:ascii="Cambria Math" w:hAnsi="Cambria Math"/>
              </w:rPr>
            </w:pPr>
            <w:r w:rsidRPr="00605FFA">
              <w:rPr>
                <w:rFonts w:ascii="Cambria Math" w:hAnsi="Cambria Math"/>
              </w:rPr>
              <w:t>As</w:t>
            </w:r>
            <m:oMath>
              <m:r>
                <w:rPr>
                  <w:rFonts w:ascii="Cambria Math" w:hAnsi="Cambria Math"/>
                </w:rPr>
                <m:t>,       Q=PA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9F2E4E" w:rsidRPr="001F7952" w:rsidRDefault="00B95A20" w:rsidP="00C46CFE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PAP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)…2005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times</m:t>
                </m:r>
                <m:r>
                  <w:rPr>
                    <w:rFonts w:ascii="Cambria Math" w:hAnsi="Cambria Math"/>
                  </w:rPr>
                  <m:t>]P</m:t>
                </m:r>
              </m:oMath>
            </m:oMathPara>
          </w:p>
          <w:p w:rsidR="009F2E4E" w:rsidRDefault="00B95A20" w:rsidP="00C46CFE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A(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P)</m:t>
                  </m:r>
                </m:num>
                <m:den>
                  <m:r>
                    <w:rPr>
                      <w:rFonts w:ascii="Cambria Math" w:hAnsi="Cambria Math"/>
                    </w:rPr>
                    <m:t>2005 times</m:t>
                  </m:r>
                </m:den>
              </m:f>
            </m:oMath>
          </w:p>
          <w:p w:rsidR="009F2E4E" w:rsidRPr="00F7241A" w:rsidRDefault="00B95A20" w:rsidP="00C46CFE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2005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2005</m:t>
                  </m:r>
                </m:sup>
              </m:sSup>
            </m:oMath>
          </w:p>
          <w:p w:rsidR="009F2E4E" w:rsidRPr="00F7241A" w:rsidRDefault="00B95A20" w:rsidP="00C46CFE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</m:oMath>
            </m:oMathPara>
          </w:p>
          <w:p w:rsidR="009F2E4E" w:rsidRPr="00605FFA" w:rsidRDefault="003576FC" w:rsidP="00C46CFE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  <w:r w:rsidR="00B95A20" w:rsidRPr="00605FFA">
              <w:rPr>
                <w:rFonts w:ascii="Cambria Math" w:hAnsi="Cambria Math"/>
              </w:rPr>
              <w:t>…and so on</w:t>
            </w:r>
          </w:p>
          <w:p w:rsidR="009F2E4E" w:rsidRPr="00616384" w:rsidRDefault="003576FC" w:rsidP="00C46CFE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1  2005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0         1</m:t>
                        </m:r>
                      </m:e>
                    </m:eqArr>
                  </m:e>
                </m:d>
              </m:oMath>
            </m:oMathPara>
          </w:p>
          <w:p w:rsidR="009F2E4E" w:rsidRPr="00616384" w:rsidRDefault="00B95A20" w:rsidP="00C46CFE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1    2005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0          1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BIBA=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IBA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A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 so on</w:t>
            </w:r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75BCC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AB=A+B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⇒B=AB-A=A(B-I)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w:lastRenderedPageBreak/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B-I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func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det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AB=B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BA=A,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so</w:t>
            </w:r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67B76" w:rsidRPr="0079035A" w:rsidRDefault="004853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 and similarly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  <w:p w:rsidR="005F557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-AB-BA+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=A-B-A+B=0</m:t>
                </m:r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A-B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nilpotent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involuntary. Hence,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322CA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⇒2A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9A1FA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=ABBBBB⋯B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=BB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  <w:p w:rsidR="0052057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⋯(AB)B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 if</w:t>
            </w:r>
          </w:p>
          <w:p w:rsidR="00501D0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=1; 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  <w:lang w:val="en-US" w:eastAsia="en-US"/>
                  </w:rPr>
                  <m:t>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93258" w:rsidRPr="0079035A" w:rsidRDefault="00F9325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36692" w:rsidRPr="0079035A" w:rsidRDefault="00F3669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α,β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3669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=A(-α,-β)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=2A-I</m:t>
              </m:r>
            </m:oMath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</m:oMath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2A-I</m:t>
                    </m:r>
                  </m:e>
                </m:d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2A-I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=3A-2I</m:t>
                </m:r>
              </m:oMath>
            </m:oMathPara>
          </w:p>
          <w:p w:rsidR="004E741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3A-2I</m:t>
                    </m:r>
                  </m:e>
                </m:d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2A-I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=4A-3I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Following this, we can say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=nA-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</m:d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=±1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485344" w:rsidRPr="0079035A">
              <w:rPr>
                <w:rFonts w:ascii="Cambria Math" w:hAnsi="Cambria Math"/>
                <w:lang w:val="en-US" w:eastAsia="en-US"/>
              </w:rPr>
              <w:t xml:space="preserve"> exists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A-λI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B-λI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B-λI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(A-λI)</m:t>
                </m:r>
              </m:oMath>
            </m:oMathPara>
          </w:p>
          <w:p w:rsidR="006868E3" w:rsidRPr="0079035A" w:rsidRDefault="006868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⇒AB-λ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=BA-λ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B+A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6868E3" w:rsidRPr="0079035A" w:rsidRDefault="006868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⇒AB=BA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4E7EF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From given data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</m:oMath>
          </w:p>
          <w:p w:rsidR="004E7EF2" w:rsidRPr="0079035A" w:rsidRDefault="004E7EF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36</m:t>
                    </m:r>
                  </m:sup>
                </m:sSup>
              </m:oMath>
            </m:oMathPara>
          </w:p>
          <w:p w:rsidR="004E7EF2" w:rsidRPr="0079035A" w:rsidRDefault="004E7EF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det⁡(adj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(7+1)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9650F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B9650F" w:rsidRPr="0079035A" w:rsidRDefault="00B9650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+bc=1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and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ab+bd=1⇒b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ac+cd=2⇒c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=2⇒2c=c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=3⇒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d-a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a+d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=2⇒d-a=2b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   (using </w:t>
            </w:r>
            <m:oMath>
              <m:r>
                <w:rPr>
                  <w:rFonts w:ascii="Cambria Math" w:hAnsi="Cambria Math"/>
                  <w:lang w:val="en-US" w:eastAsia="en-US"/>
                </w:rPr>
                <m:t>bc=1-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a+d=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⇒2d=2b+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  2a=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-2b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d=b+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          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-2b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c=2b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</m:oMath>
            </m:oMathPara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4x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⇒b=±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6</m:t>
                      </m:r>
                    </m:e>
                  </m:rad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or  </w:t>
            </w:r>
            <m:oMath>
              <m:r>
                <w:rPr>
                  <w:rFonts w:ascii="Cambria Math" w:hAnsi="Cambria Math"/>
                  <w:lang w:val="en-US" w:eastAsia="en-US"/>
                </w:rPr>
                <m:t>b=±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e>
                  </m:rad>
                </m:den>
              </m:f>
            </m:oMath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Therefore, matrices are</w:t>
            </w:r>
          </w:p>
          <w:p w:rsidR="008507D9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90512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equations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x+ay=0,az+y=0,ax+z=0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has</m:t>
              </m:r>
            </m:oMath>
            <w:r>
              <w:rPr>
                <w:rFonts w:ascii="Cambria Math" w:hAnsi="Cambria Math"/>
              </w:rPr>
              <w:t xml:space="preserve"> infinite soluations.</w:t>
            </w:r>
          </w:p>
          <w:p w:rsidR="00790512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Using Crames's</m:t>
              </m:r>
            </m:oMath>
            <w:r>
              <w:rPr>
                <w:rFonts w:ascii="Cambria Math" w:hAnsi="Cambria Math"/>
              </w:rPr>
              <w:t xml:space="preserve"> rule, its determinant=0</w:t>
            </w:r>
          </w:p>
          <w:p w:rsidR="00790512" w:rsidRPr="00D61640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a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1    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    0  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90512" w:rsidRPr="00D61640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=0   ⇒  a=-1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E54C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E54C4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-α 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-α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1 </m:t>
                          </m:r>
                        </m:e>
                      </m:mr>
                    </m:m>
                  </m:e>
                </m:d>
              </m:oMath>
            </m:oMathPara>
          </w:p>
          <w:p w:rsidR="00BC53AF" w:rsidRPr="0079035A" w:rsidRDefault="00BC53A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+βγ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+βγ </m:t>
                        </m:r>
                      </m:e>
                    </m:mr>
                  </m:m>
                </m:e>
              </m:d>
            </m:oMath>
            <w:r w:rsidR="005B4F55"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 </m:t>
                        </m:r>
                      </m:e>
                    </m:mr>
                  </m:m>
                </m:e>
              </m:d>
            </m:oMath>
          </w:p>
          <w:p w:rsidR="00BC53AF" w:rsidRPr="0079035A" w:rsidRDefault="00BC53A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+βγ-1=0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AB=C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</m:d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</m:d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442BE" w:rsidRPr="0079035A" w:rsidRDefault="00512C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d</w:t>
            </w:r>
            <w:r w:rsidR="00D442BE" w:rsidRPr="0079035A">
              <w:rPr>
                <w:rFonts w:ascii="Cambria Math" w:hAnsi="Cambria Math"/>
                <w:lang w:val="en-US" w:eastAsia="en-US"/>
              </w:rPr>
              <w:t>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func>
            </m:oMath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-det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D44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567B76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="00A854B0" w:rsidRPr="0079035A">
              <w:rPr>
                <w:rFonts w:ascii="Cambria Math" w:hAnsi="Cambria Math"/>
                <w:lang w:val="en-US" w:eastAsia="en-US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=±1</m:t>
              </m:r>
            </m:oMath>
          </w:p>
          <w:p w:rsidR="00512CCF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Thus, det</w:t>
            </w:r>
            <m:oMath>
              <m:r>
                <w:rPr>
                  <w:rFonts w:ascii="Cambria Math" w:hAnsi="Cambria Math"/>
                  <w:lang w:val="en-US" w:eastAsia="en-US"/>
                </w:rPr>
                <m:t>(A)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can be 1 or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which we cannot say anything</w:t>
            </w:r>
            <w:r w:rsidR="00512CCF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>bout det</w:t>
            </w:r>
            <m:oMath>
              <m:r>
                <w:rPr>
                  <w:rFonts w:ascii="Cambria Math" w:hAnsi="Cambria Math"/>
                  <w:lang w:val="en-US" w:eastAsia="en-US"/>
                </w:rPr>
                <m:t>(A-I)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Now,</w:t>
            </w:r>
          </w:p>
          <w:p w:rsidR="005B4F5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-7A=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A+3I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-7A</m:t>
                </m:r>
              </m:oMath>
            </m:oMathPara>
          </w:p>
          <w:p w:rsidR="005B4F55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=I+3A+3A+A-7A</m:t>
                </m:r>
              </m:oMath>
            </m:oMathPara>
          </w:p>
          <w:p w:rsidR="005B4F55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=I+O</m:t>
                </m:r>
              </m:oMath>
            </m:oMathPara>
          </w:p>
          <w:p w:rsidR="005B4F55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75BCC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2005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2004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A-6I</m:t>
                    </m:r>
                  </m:e>
                </m:d>
              </m:oMath>
            </m:oMathPara>
          </w:p>
          <w:p w:rsidR="00BD30E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-22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2005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B1876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</m:eqAr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α+1    1</m:t>
                        </m:r>
                      </m:e>
                    </m:eqArr>
                  </m:e>
                </m:d>
              </m:oMath>
            </m:oMathPara>
          </w:p>
          <w:p w:rsidR="008B1876" w:rsidRPr="004A6EC2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=B⇒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α+1   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5  1</m:t>
                        </m:r>
                      </m:e>
                    </m:eqArr>
                  </m:e>
                </m:d>
              </m:oMath>
            </m:oMathPara>
          </w:p>
          <w:p w:rsidR="008B1876" w:rsidRPr="004A6EC2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=1  </m:t>
              </m:r>
            </m:oMath>
            <w:r w:rsidRPr="00367272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 α+1=5</m:t>
              </m:r>
            </m:oMath>
          </w:p>
          <w:p w:rsidR="008B1876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w:proofErr w:type="gramStart"/>
            <w:r>
              <w:rPr>
                <w:rFonts w:ascii="Cambria Math" w:hAnsi="Cambria Math"/>
              </w:rPr>
              <w:t>Which is not possible at the same time.</w:t>
            </w:r>
            <w:proofErr w:type="gramEnd"/>
          </w:p>
          <w:p w:rsidR="008B1876" w:rsidRPr="004A6EC2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 No real values of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ascii="Cambria Math" w:hAnsi="Cambria Math"/>
              </w:rPr>
              <w:t xml:space="preserve"> exis</w:t>
            </w:r>
            <w:proofErr w:type="spellStart"/>
            <w:r>
              <w:rPr>
                <w:rFonts w:ascii="Cambria Math" w:hAnsi="Cambria Math"/>
              </w:rPr>
              <w:t>ts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65BB7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2(c+1)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4(1-a)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3(a-1)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2+ac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Comparing the elements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with those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we have</w:t>
            </w:r>
          </w:p>
          <w:p w:rsidR="00C75BCC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c+1=0⇒c=-1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⇒c=-1 and a-I=0⇒a=1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+⋯+∞</m:t>
                </m:r>
              </m:oMath>
            </m:oMathPara>
          </w:p>
          <w:p w:rsidR="002A21E5" w:rsidRPr="0079035A" w:rsidRDefault="0026063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</m:e>
              </m:d>
            </m:oMath>
            <w:r w:rsidR="002A21E5" w:rsidRPr="0079035A">
              <w:rPr>
                <w:rFonts w:ascii="Cambria Math" w:hAnsi="Cambria Math"/>
                <w:lang w:val="en-US" w:eastAsia="en-US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 xml:space="preserve"> 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2A21E5" w:rsidRPr="0079035A">
              <w:rPr>
                <w:rFonts w:ascii="Cambria Math" w:hAnsi="Cambria Math"/>
                <w:lang w:val="en-US" w:eastAsia="en-US"/>
              </w:rPr>
              <w:t>+</w:t>
            </w:r>
            <m:oMath>
              <m:r>
                <w:rPr>
                  <w:rFonts w:ascii="Cambria Math" w:hAnsi="Cambria Math"/>
                  <w:lang w:val="en-US" w:eastAsia="en-US"/>
                </w:rPr>
                <m:t>⋯</m:t>
              </m:r>
            </m:oMath>
          </w:p>
          <w:p w:rsidR="00260631" w:rsidRPr="0079035A" w:rsidRDefault="0026063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…</m:t>
                </m:r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]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Since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skew-symmetric, therefore</w:t>
            </w:r>
          </w:p>
          <w:p w:rsidR="0082794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82794A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i≠j</m:t>
                  </m:r>
                </m:e>
              </m:d>
            </m:oMath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symmetric as well, 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ji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for all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j</m:t>
              </m:r>
            </m:oMath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for all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i≠j</m:t>
              </m:r>
            </m:oMath>
          </w:p>
          <w:p w:rsidR="00F62BBE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for all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j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i.e.,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null matrix.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r-1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r>
                <w:rPr>
                  <w:rFonts w:ascii="Cambria Math" w:hAnsi="Cambria Math"/>
                  <w:lang w:val="en-US" w:eastAsia="en-US"/>
                </w:rPr>
                <m:t>B=-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we get</w:t>
            </w:r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AB=-BA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AB+BA=0</m:t>
              </m:r>
            </m:oMath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0A524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+BA+BA+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=F(-α)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know that for any non-singular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C32A3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put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. Then we have</w:t>
            </w:r>
          </w:p>
          <w:p w:rsidR="00C32A3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⇒P=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8D7F10" w:rsidRPr="0079035A">
              <w:rPr>
                <w:rFonts w:ascii="Cambria Math" w:hAnsi="Cambria Math"/>
                <w:lang w:val="en-US" w:eastAsia="en-US"/>
              </w:rPr>
              <w:t xml:space="preserve">       (1)</w:t>
            </w:r>
          </w:p>
          <w:p w:rsidR="00C71532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8D7F10" w:rsidRPr="0079035A">
              <w:rPr>
                <w:rFonts w:ascii="Cambria Math" w:hAnsi="Cambria Math"/>
                <w:lang w:val="en-US" w:eastAsia="en-US"/>
              </w:rPr>
              <w:t xml:space="preserve">    (2)        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be given by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The first equation gives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a-b=-1</m:t>
              </m:r>
            </m:oMath>
            <w:r w:rsidR="008D7F10" w:rsidRPr="0079035A">
              <w:rPr>
                <w:rFonts w:ascii="Cambria Math" w:hAnsi="Cambria Math"/>
                <w:lang w:val="en-US" w:eastAsia="en-US"/>
              </w:rPr>
              <w:t xml:space="preserve">        (3)  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c-d=2</m:t>
              </m:r>
            </m:oMath>
            <w:r w:rsidR="008D7F10" w:rsidRPr="0079035A">
              <w:rPr>
                <w:rFonts w:ascii="Cambria Math" w:hAnsi="Cambria Math"/>
                <w:lang w:val="en-US" w:eastAsia="en-US"/>
              </w:rPr>
              <w:t>(4)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second equation gives</w:t>
            </w:r>
          </w:p>
          <w:p w:rsidR="00C71532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This gives</w:t>
            </w:r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-a+2b=1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    (5)</w:t>
            </w:r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-c+2d=0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(6)</w:t>
            </w:r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Eqs. (3)+(5)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⇒b=0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a=-1</m:t>
              </m:r>
            </m:oMath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Eqs.  (4)+(6)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⇒d=2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c=4</m:t>
              </m:r>
            </m:oMath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 the sum </w:t>
            </w:r>
            <m:oMath>
              <m:r>
                <w:rPr>
                  <w:rFonts w:ascii="Cambria Math" w:hAnsi="Cambria Math"/>
                  <w:lang w:val="en-US" w:eastAsia="en-US"/>
                </w:rPr>
                <m:t>a+b+c+d=5.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C386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=I+A</m:t>
                </m:r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CF27A4" w:rsidRPr="0079035A" w:rsidRDefault="00CF27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CF27A4" w:rsidRPr="0079035A" w:rsidRDefault="00CF27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CF27A4" w:rsidRPr="0079035A" w:rsidRDefault="00CF27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=I+2A+2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531B82" w:rsidRDefault="00531B82" w:rsidP="00531B82">
            <w:pPr>
              <w:spacing w:after="0"/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Multiple Correct Answers Type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≠0,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AB=AC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AC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⇒B=C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 matrix,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=1⇒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=1⇒A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SA=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∴SA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diag</w:t>
            </w:r>
            <m:oMath>
              <m:r>
                <w:rPr>
                  <w:rFonts w:ascii="Cambria Math" w:hAnsi="Cambria Math"/>
                  <w:lang w:val="en-US" w:eastAsia="en-US"/>
                </w:rPr>
                <m:t>(2a, 2b, 2c)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det⁡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(A)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ωA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only when </w:t>
            </w:r>
            <m:oMath>
              <m:r>
                <w:rPr>
                  <w:rFonts w:ascii="Cambria Math" w:hAnsi="Cambria Math"/>
                  <w:lang w:val="en-US" w:eastAsia="en-US"/>
                </w:rPr>
                <m:t>n=3k, k∈Z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be a symmetric matrix</w:t>
            </w:r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</m:oMath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  [∵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B   [∵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=B]</m:t>
                </m:r>
              </m:oMath>
            </m:oMathPara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AB     [∵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=A]</m:t>
                </m:r>
              </m:oMath>
            </m:oMathPara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a symmetric matrix</w:t>
            </w:r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be a skew-symmetric matrix</w:t>
            </w:r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=-A</m:t>
              </m:r>
            </m:oMath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=B</m:t>
                    </m:r>
                  </m:e>
                </m:d>
              </m:oMath>
            </m:oMathPara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B    [∵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=-A]</m:t>
                </m:r>
              </m:oMath>
            </m:oMathPara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a skew-symmetric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mr>
                      </m:m>
                    </m:e>
                  </m:d>
                </m:e>
              </m:func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∴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θ=1</m:t>
                      </m:r>
                    </m:e>
                  </m:func>
                </m:e>
              </m:func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sin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 w:eastAsia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sin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orthogonal. Also,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2sin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cos </w:t>
            </w:r>
            <m:oMath>
              <m:r>
                <w:rPr>
                  <w:rFonts w:ascii="Cambria Math" w:hAnsi="Cambria Math"/>
                  <w:lang w:val="en-US" w:eastAsia="en-US"/>
                </w:rPr>
                <m:t>A=2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≠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A-5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IA-4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=9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81-64</m:t>
                    </m:r>
                  </m:e>
                </m:d>
                <m:r>
                  <w:rPr>
                    <w:rFonts w:ascii="Cambria Math" w:hAnsi="Cambria Math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72-64</m:t>
                    </m:r>
                  </m:e>
                </m:d>
                <m:r>
                  <w:rPr>
                    <w:rFonts w:ascii="Cambria Math" w:hAnsi="Cambria Math"/>
                  </w:rPr>
                  <m:t>+8(64-72)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=9×17-8×8+8×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=153-128=25≠0</m:t>
                </m:r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invertible</w:t>
            </w:r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=A∙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4A-5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-5A</m:t>
                    </m:r>
                  </m:e>
                </m:d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Pr="00986D9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:rsidR="00BF7466" w:rsidRPr="00986D9D" w:rsidRDefault="00BF7466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invertible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idempotent matrix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I-B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=I-IB-IB+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I-B-B+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=I-2B+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=I-2B+B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idempotent. Again,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B=IB-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Similarly, </w:t>
            </w:r>
            <m:oMath>
              <m:r>
                <w:rPr>
                  <w:rFonts w:ascii="Cambria Math" w:hAnsi="Cambria Math"/>
                  <w:lang w:val="en-US" w:eastAsia="en-US"/>
                </w:rPr>
                <m:t>BA=B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I-B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=BI-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=B-B=O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I=k=1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(say). Then,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0  0  0  1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0  0  1  0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0  1  0  0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1  0  0  0  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 w:eastAsia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0  0  0  1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0  0  1  0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0  1  0  0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1  0  0  0  </m:t>
                      </m:r>
                    </m:e>
                  </m:eqArr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0  1  0  0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0  0  1  0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0  0  0  1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=l</m:t>
                </m:r>
              </m:oMath>
            </m:oMathPara>
          </w:p>
          <w:p w:rsidR="00F62BBE" w:rsidRPr="0079035A" w:rsidRDefault="00D67119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0  1  0  0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0  0  1  0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0  0  0  1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=l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=l+l=2l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i≠k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let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i=3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  k=2,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then</w:t>
            </w:r>
          </w:p>
          <w:p w:rsidR="00F62BBE" w:rsidRPr="0079035A" w:rsidRDefault="00D67119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0  0  1  0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0  1  0  0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  i  0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0 -i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0   0   i  </m:t>
                        </m:r>
                      </m:e>
                    </m:eqArr>
                  </m:e>
                </m:d>
              </m:oMath>
            </m:oMathPara>
          </w:p>
          <w:p w:rsidR="00F62BBE" w:rsidRPr="0079035A" w:rsidRDefault="00D67119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0   0 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i   0 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 0 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i  0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0 -i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0 -i  </m:t>
                        </m:r>
                      </m:e>
                    </m:eqArr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(-α)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-sin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(α+β)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, we get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Where d is the common difference of the 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>P.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Therefore, the given system of equation has infinite number of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Solution. Also,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=1</m:t>
                  </m:r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π+θ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d>
              </m:oMath>
            </m:oMathPara>
          </w:p>
          <w:p w:rsidR="00F62BBE" w:rsidRPr="0079035A" w:rsidRDefault="00FC2D4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>dj(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π+θ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that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B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commute, we have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AB=BA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∵A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and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are symmetric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=A,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             (2)  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    (</w:t>
            </w:r>
            <m:oMath>
              <m:r>
                <w:rPr>
                  <w:rFonts w:ascii="Cambria Math" w:hAnsi="Cambria Math"/>
                  <w:lang w:val="en-US" w:eastAsia="en-US"/>
                </w:rPr>
                <m:t>∵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if A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also symmetric)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 from Eq. (1),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</m:t>
              </m:r>
            </m:oMath>
            <w:r w:rsidR="00BA3F96" w:rsidRPr="0079035A">
              <w:rPr>
                <w:rFonts w:ascii="Cambria Math" w:hAnsi="Cambria Math"/>
                <w:lang w:val="en-US" w:eastAsia="en-US"/>
              </w:rPr>
              <w:t xml:space="preserve">           (3)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⇒IB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Hence, from Eq. (2),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Similarly,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also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Also,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BA=AB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940268" w:rsidRPr="0052699D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a+6</m:t>
                        </m:r>
                      </m:e>
                    </m:mr>
                  </m:m>
                </m:e>
              </m:d>
            </m:oMath>
          </w:p>
          <w:p w:rsidR="00940268" w:rsidRDefault="00940268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Clearly rank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1, if </w:t>
            </w:r>
            <m:oMath>
              <m:r>
                <w:rPr>
                  <w:rFonts w:ascii="Cambria Math" w:hAnsi="Cambria Math"/>
                </w:rPr>
                <m:t>a=-6</m:t>
              </m:r>
            </m:oMath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for  </w:t>
            </w:r>
            <m:oMath>
              <m:r>
                <w:rPr>
                  <w:rFonts w:ascii="Cambria Math" w:hAnsi="Cambria Math"/>
                </w:rPr>
                <m:t xml:space="preserve">a=1,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=-6+20=14≠0</m:t>
              </m:r>
            </m:oMath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Rank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2, if </w:t>
            </w:r>
            <m:oMath>
              <m:r>
                <w:rPr>
                  <w:rFonts w:ascii="Cambria Math" w:hAnsi="Cambria Math"/>
                </w:rPr>
                <m:t>a=1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Similarly,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-n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n→∞</m:t>
                      </m:r>
                    </m:lim>
                  </m:limLow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en-US" w:eastAsia="en-US"/>
                      </w:rPr>
                      <m:t>n→∞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(-A)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(A)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(A)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   (for any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=O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d)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+2AB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+AB+BA+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+2AB⇒BA=AB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 corresponding elements of equal matrices are equal.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a+2=a-b,-a+1=2⇒a=-1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b-2=2a+b,-b-1=1⇒b=-2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⇒a=-1 ,  b=-2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orthogonal matrix.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a+4+2b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2a+2-2b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a+4+2b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2a+2-2b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⇒a+4+2b=0, 2a+2-2b=0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+4+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=9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⇒a+2b+4=0, a-b+1=0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=5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⇒a=-2, b=-1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d)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n×1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matrix,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n×n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1×n</m:t>
              </m:r>
            </m:oMath>
            <w:r w:rsidR="00BA3F96" w:rsidRPr="0079035A">
              <w:rPr>
                <w:rFonts w:ascii="Cambria Math" w:hAnsi="Cambria Math"/>
                <w:lang w:val="en-US" w:eastAsia="en-US"/>
              </w:rPr>
              <w:t xml:space="preserve"> m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atrix. Hence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1×1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matrix. Let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CX=k.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CX=-k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⇒k=-k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⇒k=0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null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=AA=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A=B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=BB=B^2,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ABA=A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=AB=A </m:t>
              </m:r>
            </m:oMath>
            <w:r w:rsidR="00971A60" w:rsidRPr="0079035A">
              <w:rPr>
                <w:rFonts w:ascii="Cambria Math" w:hAnsi="Cambria Math"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>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BAB=B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=BA=B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use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adj</m:t>
              </m:r>
              <m:r>
                <w:rPr>
                  <w:rFonts w:ascii="Cambria Math" w:hAnsi="Cambria Math"/>
                  <w:lang w:val="en-US" w:eastAsia="en-US"/>
                </w:rPr>
                <m:t xml:space="preserve"> 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  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c, d)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-4A=A(A-4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Note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=5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≠0,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invertible. Simi-</w:t>
            </w:r>
            <w:r w:rsidR="00144C22" w:rsidRPr="0079035A">
              <w:rPr>
                <w:rFonts w:ascii="Cambria Math" w:hAnsi="Cambria Math"/>
                <w:lang w:val="en-US" w:eastAsia="en-US"/>
              </w:rPr>
              <w:t>l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arly,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invertible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c, d)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+2A+2I=O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+A=-2I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-2I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non-singular, hence its inverse exists. Also, mul</w:t>
            </w:r>
            <w:r w:rsidR="001F1D33" w:rsidRPr="0079035A">
              <w:rPr>
                <w:rFonts w:ascii="Cambria Math" w:hAnsi="Cambria Math"/>
                <w:lang w:val="en-US" w:eastAsia="en-US"/>
              </w:rPr>
              <w:t>t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iplying the given equation both sides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(A+I)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All are properties of diagonal matrix.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∵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-3+4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2-0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-2-0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3-2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A=A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=A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Also,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, 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2θ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orthogonal. Therefore,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Equating the corresponding elements, we get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=1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=0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d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=1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Solving Eqs. (1), (2) and (3), we get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b=±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c=±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AB=A, BA=B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⇒B×AB=B×A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>Also,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A×B×A=AB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A=A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×A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aps/>
                          <w:lang w:val="en-US" w:eastAsia="en-US"/>
                        </w:rPr>
                        <m:t>A×A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Similarly,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idempotent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d)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B=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symmetric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B=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-A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B=-(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B)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skew-symmetric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skew-symmetric,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We have,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+I=O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=-1 o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AA=-I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Again, we know that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order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Now,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F62BBE" w:rsidRPr="0079035A" w:rsidRDefault="00971A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Φ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I  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1—1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either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 or 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i.e</m:t>
              </m:r>
              <m:r>
                <w:rPr>
                  <w:rFonts w:ascii="Cambria Math" w:hAnsi="Cambria Math"/>
                  <w:lang w:val="en-US" w:eastAsia="en-US"/>
                </w:rPr>
                <m:t xml:space="preserve">., n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is even. But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=O-1=-1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F62BBE" w:rsidRPr="0079035A" w:rsidRDefault="00F62BBE" w:rsidP="00DC6EC6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the only possibility is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of even order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γ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symmetric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hence singular and not invertible.</w:t>
            </w:r>
            <w:r w:rsidR="00BA3F96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>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≠1</m:t>
                </m:r>
              </m:oMath>
            </m:oMathPara>
          </w:p>
        </w:tc>
      </w:tr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531B82" w:rsidRDefault="00531B82" w:rsidP="00531B82">
            <w:pPr>
              <w:spacing w:after="0"/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Assertion - Reasoning Type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43E9C" w:rsidRPr="00F26FEA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D0A7F">
              <w:rPr>
                <w:rFonts w:ascii="Cambria Math" w:hAnsi="Cambria Math"/>
              </w:rPr>
              <w:t>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  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  d</m:t>
                          </m:r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  <w:r>
              <w:rPr>
                <w:rFonts w:ascii="Cambria Math" w:hAnsi="Cambria Math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[∵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=1]</m:t>
              </m:r>
            </m:oMath>
          </w:p>
          <w:p w:rsidR="00F43E9C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 xml:space="preserve">⇒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+bc   ab+bd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ac+cd   bc+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</w:p>
          <w:p w:rsidR="00F43E9C" w:rsidRPr="006D0A7F" w:rsidRDefault="00F43E9C" w:rsidP="00C46CFE">
            <w:pPr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 d</m:t>
                    </m:r>
                  </m:e>
                </m:d>
                <m:r>
                  <w:rPr>
                    <w:rFonts w:ascii="Cambria Math" w:hAnsi="Cambria Math"/>
                  </w:rPr>
                  <m:t>=0,   c(a+d)=0</m:t>
                </m:r>
              </m:oMath>
            </m:oMathPara>
          </w:p>
          <w:p w:rsidR="00F43E9C" w:rsidRPr="00F26FEA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  <w:proofErr w:type="spellStart"/>
            <w:r>
              <w:rPr>
                <w:rFonts w:ascii="Cambria Math" w:hAnsi="Cambria Math"/>
              </w:rPr>
              <w:t>nd</w:t>
            </w:r>
            <w:proofErr w:type="spellEnd"/>
            <w:r>
              <w:rPr>
                <w:rFonts w:ascii="Cambria Math" w:hAnsi="Cambria Math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+bc=1,  bc+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</w:p>
          <w:p w:rsidR="00F43E9C" w:rsidRPr="00F26FEA" w:rsidRDefault="00F43E9C" w:rsidP="00C46C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a=1, d=-1,b=c=0</m:t>
                </m:r>
              </m:oMath>
            </m:oMathPara>
          </w:p>
          <w:p w:rsidR="00F43E9C" w:rsidRPr="00242DD0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0 -1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6D0A7F">
              <w:rPr>
                <w:rFonts w:ascii="Cambria Math" w:hAnsi="Cambria Math"/>
              </w:rPr>
              <w:t>then</w:t>
            </w:r>
          </w:p>
          <w:p w:rsidR="00F43E9C" w:rsidRDefault="00F43E9C" w:rsidP="00C46C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0 -1</m:t>
                        </m:r>
                      </m:e>
                    </m:eqAr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0-1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F43E9C" w:rsidRPr="00242DD0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A≠I,  A≠-I, </m:t>
              </m:r>
            </m:oMath>
            <w:r w:rsidRPr="006D0A7F">
              <w:rPr>
                <w:rFonts w:ascii="Cambria Math" w:hAnsi="Cambria Math"/>
              </w:rPr>
              <w:t>then</w:t>
            </w:r>
          </w:p>
          <w:p w:rsidR="00F43E9C" w:rsidRDefault="00F43E9C" w:rsidP="00C46CFE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det</w:t>
            </w:r>
            <w:proofErr w:type="spellEnd"/>
            <w:r>
              <w:rPr>
                <w:rFonts w:ascii="Cambria Math" w:hAnsi="Cambria Math"/>
              </w:rPr>
              <w:t xml:space="preserve"> (A)=</w:t>
            </w:r>
            <m:oMath>
              <m:r>
                <w:rPr>
                  <w:rFonts w:ascii="Cambria Math" w:hAnsi="Cambria Math"/>
                </w:rPr>
                <m:t>-1 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statement I is true</m:t>
              </m:r>
              <m:r>
                <w:rPr>
                  <w:rFonts w:ascii="Cambria Math" w:hAnsi="Cambria Math"/>
                </w:rPr>
                <m:t>)</m:t>
              </m:r>
            </m:oMath>
          </w:p>
          <w:p w:rsidR="00F43E9C" w:rsidRPr="00242DD0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Statement II, </w:t>
            </w:r>
            <w:proofErr w:type="spellStart"/>
            <w:proofErr w:type="gramStart"/>
            <w:r>
              <w:rPr>
                <w:rFonts w:ascii="Cambria Math" w:hAnsi="Cambria Math"/>
              </w:rPr>
              <w:t>Tr</w:t>
            </w:r>
            <w:proofErr w:type="spellEnd"/>
            <w:r>
              <w:rPr>
                <w:rFonts w:ascii="Cambria Math" w:hAnsi="Cambria Math"/>
              </w:rPr>
              <w:t>(</w:t>
            </w:r>
            <m:oMath>
              <w:proofErr w:type="gramEnd"/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>) =1</w:t>
            </w:r>
            <m:oMath>
              <m:r>
                <w:rPr>
                  <w:rFonts w:ascii="Cambria Math" w:hAnsi="Cambria Math"/>
                </w:rPr>
                <m:t>-1=0,</m:t>
              </m:r>
            </m:oMath>
            <w:r>
              <w:rPr>
                <w:rFonts w:ascii="Cambria Math" w:hAnsi="Cambria Math"/>
              </w:rPr>
              <w:t xml:space="preserve"> Statement II is false.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3EF" w:rsidRPr="0079035A" w:rsidRDefault="002513EF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Given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Hence,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ad-bc</m:t>
                    </m:r>
                  </m:e>
                </m:d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ad-bc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+bc-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+ad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+(ad-bc)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ac+cd-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ac+cd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ab+bd-(ab+bd)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ad+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+(ad-bc)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Given,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 w:rsidRPr="0079035A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ad-bc=0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d>
              <m:r>
                <w:rPr>
                  <w:rFonts w:ascii="Cambria Math" w:hAnsi="Cambria Math"/>
                </w:rPr>
                <m:t xml:space="preserve">A=0 </m:t>
              </m:r>
            </m:oMath>
            <w:r w:rsidRPr="0079035A">
              <w:rPr>
                <w:rFonts w:ascii="Cambria Math" w:hAnsi="Cambria Math"/>
              </w:rPr>
              <w:t>or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             (1)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Case (i)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a+d=0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From eq. (1)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Case (ii)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a+d≠0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Given,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</w:rPr>
                  <m:t>A.A=O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E6F5A" w:rsidRDefault="009E6F5A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9E6F5A" w:rsidRPr="00DE3DF7" w:rsidRDefault="009E6F5A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</w:t>
            </w:r>
            <m:oMath>
              <m:r>
                <w:rPr>
                  <w:rFonts w:ascii="Cambria Math" w:hAnsi="Cambria Math"/>
                </w:rPr>
                <m:t>A=-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:rsidR="009E6F5A" w:rsidRPr="00DE3DF7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func>
              </m:oMath>
            </m:oMathPara>
          </w:p>
          <w:p w:rsidR="009E6F5A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9E6F5A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A=0</m:t>
                    </m:r>
                  </m:e>
                </m:func>
              </m:oMath>
            </m:oMathPara>
          </w:p>
          <w:p w:rsidR="009E6F5A" w:rsidRDefault="009E6F5A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 not true</w:t>
            </w:r>
          </w:p>
          <w:p w:rsidR="009E6F5A" w:rsidRPr="00DE3DF7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ac+bd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ac+bd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Pr="0079035A">
              <w:rPr>
                <w:rFonts w:ascii="Cambria Math" w:hAnsi="Cambria Math"/>
              </w:rPr>
              <w:t>(1)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="00F62BBE" w:rsidRPr="0079035A">
              <w:rPr>
                <w:rFonts w:ascii="Cambria Math" w:hAnsi="Cambria Math"/>
              </w:rPr>
              <w:t xml:space="preserve"> (2)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ac+bd=1</m:t>
              </m:r>
            </m:oMath>
            <w:r w:rsidRPr="0079035A">
              <w:rPr>
                <w:rFonts w:ascii="Cambria Math" w:hAnsi="Cambria Math"/>
              </w:rPr>
              <w:t>(3)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=±1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Also, we must have </w:t>
            </w:r>
            <m:oMath>
              <m:r>
                <w:rPr>
                  <w:rFonts w:ascii="Cambria Math" w:hAnsi="Cambria Math"/>
                </w:rPr>
                <m:t>a, b, c, d∈[-1, 1]</m:t>
              </m:r>
            </m:oMath>
            <w:r w:rsidRPr="0079035A">
              <w:rPr>
                <w:rFonts w:ascii="Cambria Math" w:hAnsi="Cambria Math"/>
              </w:rPr>
              <w:t xml:space="preserve"> for Eqs. (1) and (2) to get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Define</w:t>
            </w:r>
            <w:r w:rsidR="00A92824" w:rsidRPr="0079035A">
              <w:rPr>
                <w:rFonts w:ascii="Cambria Math" w:hAnsi="Cambria Math"/>
              </w:rPr>
              <w:t>d</w:t>
            </w:r>
            <w:r w:rsidRPr="0079035A">
              <w:rPr>
                <w:rFonts w:ascii="Cambria Math" w:hAnsi="Cambria Math"/>
              </w:rPr>
              <w:t xml:space="preserve"> Hence, without loss of generality, we can assume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="009D5717" w:rsidRPr="0079035A">
              <w:rPr>
                <w:rFonts w:ascii="Cambria Math" w:hAnsi="Cambria Math"/>
              </w:rPr>
              <w:t xml:space="preserve"> a</w:t>
            </w:r>
            <w:r w:rsidRPr="0079035A">
              <w:rPr>
                <w:rFonts w:ascii="Cambria Math" w:hAnsi="Cambria Math"/>
              </w:rPr>
              <w:t xml:space="preserve">nd </w:t>
            </w:r>
            <m:oMath>
              <m:r>
                <w:rPr>
                  <w:rFonts w:ascii="Cambria Math" w:hAnsi="Cambria Math"/>
                </w:rPr>
                <m:t>b=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So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=1,</m:t>
              </m:r>
            </m:oMath>
            <w:r w:rsidRPr="0079035A">
              <w:rPr>
                <w:rFonts w:ascii="Cambria Math" w:hAnsi="Cambria Math"/>
              </w:rPr>
              <w:t xml:space="preserve"> we have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and</w:t>
            </w:r>
            <w:r w:rsidR="009D5717" w:rsidRPr="0079035A">
              <w:rPr>
                <w:rFonts w:ascii="Cambria Math" w:hAnsi="Cambria Math"/>
              </w:rPr>
              <w:t xml:space="preserve"> f</w:t>
            </w:r>
            <w:r w:rsidRPr="0079035A">
              <w:rPr>
                <w:rFonts w:ascii="Cambria Math" w:hAnsi="Cambria Math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=-1,</m:t>
              </m:r>
            </m:oMath>
            <w:r w:rsidRPr="0079035A">
              <w:rPr>
                <w:rFonts w:ascii="Cambria Math" w:hAnsi="Cambria Math"/>
              </w:rPr>
              <w:t xml:space="preserve"> we have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04DC9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satisfies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.A+(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A)I=0</m:t>
                  </m:r>
                </m:e>
              </m:func>
            </m:oMath>
          </w:p>
          <w:p w:rsidR="00904DC9" w:rsidRPr="00E944A2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comparing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-I=0,</m:t>
              </m:r>
            </m:oMath>
            <w:r w:rsidRPr="00771959">
              <w:rPr>
                <w:rFonts w:ascii="Cambria Math" w:hAnsi="Cambria Math"/>
              </w:rPr>
              <w:t>we get</w:t>
            </w:r>
          </w:p>
          <w:p w:rsidR="00904DC9" w:rsidRPr="00E944A2" w:rsidRDefault="00904DC9" w:rsidP="009E1192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Tr</w:t>
            </w:r>
            <m:oMath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oMath>
          </w:p>
          <w:p w:rsidR="00904DC9" w:rsidRDefault="00904DC9" w:rsidP="009E1192">
            <w:pPr>
              <w:rPr>
                <w:rFonts w:ascii="Cambria Math" w:hAnsi="Cambria Math"/>
                <w:b/>
              </w:rPr>
            </w:pPr>
            <w:r w:rsidRPr="00E944A2">
              <w:rPr>
                <w:rFonts w:ascii="Cambria Math" w:hAnsi="Cambria Math"/>
                <w:b/>
              </w:rPr>
              <w:t>Alternate</w:t>
            </w:r>
          </w:p>
          <w:p w:rsidR="00904DC9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,a, b,c,d≠0</m:t>
              </m:r>
            </m:oMath>
          </w:p>
          <w:p w:rsidR="00904DC9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⇒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+bc   ab+bd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ac+cd   bc+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+bc=1,bc+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r>
                <w:rPr>
                  <w:rFonts w:ascii="Cambria Math" w:hAnsi="Cambria Math"/>
                </w:rPr>
                <m:t>ab+bd=ac+cd=0</m:t>
              </m:r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 </w:t>
            </w:r>
            <m:oMath>
              <m:r>
                <w:rPr>
                  <w:rFonts w:ascii="Cambria Math" w:hAnsi="Cambria Math"/>
                </w:rPr>
                <m:t xml:space="preserve">c≠0  </m:t>
              </m:r>
            </m:oMath>
            <w:r w:rsidRPr="005A0A8D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b≠0⇒a+d=0</m:t>
              </m:r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</w:t>
            </w:r>
            <w:proofErr w:type="spellStart"/>
            <w:r>
              <w:rPr>
                <w:rFonts w:ascii="Cambria Math" w:hAnsi="Cambria Math"/>
              </w:rPr>
              <w:t>Tr</w:t>
            </w:r>
            <w:proofErr w:type="spellEnd"/>
            <w:r>
              <w:rPr>
                <w:rFonts w:ascii="Cambria Math" w:hAnsi="Cambria Math"/>
              </w:rPr>
              <w:t>(</w:t>
            </w:r>
            <w:r w:rsidRPr="001F6A64">
              <w:rPr>
                <w:rFonts w:ascii="Cambria Math" w:hAnsi="Cambria Math"/>
                <w:i/>
              </w:rPr>
              <w:t>A</w:t>
            </w:r>
            <w:r>
              <w:rPr>
                <w:rFonts w:ascii="Cambria Math" w:hAnsi="Cambria Math"/>
              </w:rPr>
              <w:t>)=</w:t>
            </w:r>
            <m:oMath>
              <m:r>
                <w:rPr>
                  <w:rFonts w:ascii="Cambria Math" w:hAnsi="Cambria Math"/>
                </w:rPr>
                <m:t>a+d=0</m:t>
              </m:r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and  |A|=</w:t>
            </w:r>
            <m:oMath>
              <m:r>
                <w:rPr>
                  <w:rFonts w:ascii="Cambria Math" w:hAnsi="Cambria Math"/>
                </w:rPr>
                <m:t>ad-bc=-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-bc=-1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E6846" w:rsidRPr="006942DB" w:rsidRDefault="000E684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adj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0E6846" w:rsidRPr="006942DB" w:rsidRDefault="000E684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adj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adj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n-2 </m:t>
                    </m:r>
                  </m:sup>
                </m:sSup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A=A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9D5717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Statement 1 is false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n×n</m:t>
                  </m:r>
                </m:sub>
              </m:sSub>
            </m:oMath>
            <w:r w:rsidRPr="0079035A">
              <w:rPr>
                <w:rFonts w:ascii="Cambria Math" w:hAnsi="Cambria Math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=0, i≥j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Therefore,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9035A">
              <w:rPr>
                <w:rFonts w:ascii="Cambria Math" w:hAnsi="Cambria Math"/>
              </w:rPr>
              <w:t xml:space="preserve"> and hence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is singular. So, inverse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is not </w:t>
            </w:r>
            <w:r w:rsidR="002513EF" w:rsidRPr="0079035A">
              <w:rPr>
                <w:rFonts w:ascii="Cambria Math" w:hAnsi="Cambria Math"/>
              </w:rPr>
              <w:t>d</w:t>
            </w:r>
            <w:r w:rsidRPr="0079035A">
              <w:rPr>
                <w:rFonts w:ascii="Cambria Math" w:hAnsi="Cambria Math"/>
              </w:rPr>
              <w:t>efine</w:t>
            </w:r>
            <w:r w:rsidR="00A92824" w:rsidRPr="0079035A">
              <w:rPr>
                <w:rFonts w:ascii="Cambria Math" w:hAnsi="Cambria Math"/>
              </w:rPr>
              <w:t>d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In statement 2,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9035A">
              <w:rPr>
                <w:rFonts w:ascii="Cambria Math" w:hAnsi="Cambria Math"/>
              </w:rPr>
              <w:t xml:space="preserve">. Therefore, inverse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is not define</w:t>
            </w:r>
            <w:r w:rsidR="00A92824" w:rsidRPr="0079035A">
              <w:rPr>
                <w:rFonts w:ascii="Cambria Math" w:hAnsi="Cambria Math"/>
              </w:rPr>
              <w:t>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Statement 1 is true as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9035A">
              <w:rPr>
                <w:rFonts w:ascii="Cambria Math" w:hAnsi="Cambria Math"/>
              </w:rPr>
              <w:t xml:space="preserve">.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≠0,</m:t>
              </m:r>
            </m:oMath>
            <w:r w:rsidRPr="0079035A">
              <w:rPr>
                <w:rFonts w:ascii="Cambria Math" w:hAnsi="Cambria Math"/>
              </w:rPr>
              <w:t xml:space="preserve"> statement 2 is also</w:t>
            </w:r>
            <w:r w:rsidR="002513EF" w:rsidRPr="0079035A">
              <w:rPr>
                <w:rFonts w:ascii="Cambria Math" w:hAnsi="Cambria Math"/>
              </w:rPr>
              <w:t xml:space="preserve"> t</w:t>
            </w:r>
            <w:r w:rsidRPr="0079035A">
              <w:rPr>
                <w:rFonts w:ascii="Cambria Math" w:hAnsi="Cambria Math"/>
              </w:rPr>
              <w:t>rue and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672E4" w:rsidRPr="000D6799" w:rsidRDefault="00A672E4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n×n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square matrix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</m:oMath>
            <w:r w:rsidRPr="009654E0">
              <w:rPr>
                <w:rFonts w:ascii="Cambria Math" w:hAnsi="Cambria Math"/>
              </w:rPr>
              <w:t xml:space="preserve">for  </w:t>
            </w:r>
            <m:oMath>
              <m:r>
                <w:rPr>
                  <w:rFonts w:ascii="Cambria Math" w:hAnsi="Cambria Math"/>
                </w:rPr>
                <m:t>i≠j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called diagonal matrix. Thus, the given sta</w:t>
            </w:r>
            <w:proofErr w:type="spellStart"/>
            <w:r>
              <w:rPr>
                <w:rFonts w:ascii="Cambria Math" w:hAnsi="Cambria Math"/>
              </w:rPr>
              <w:t>tement</w:t>
            </w:r>
            <w:proofErr w:type="spellEnd"/>
            <w:r>
              <w:rPr>
                <w:rFonts w:ascii="Cambria Math" w:hAnsi="Cambria Math"/>
              </w:rPr>
              <w:t xml:space="preserve"> is true and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 a diagonal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144C22" w:rsidP="00DC6EC6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Also,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F(α)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Then,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Similarly, we can prove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=G(-β)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But again given matrices </w:t>
            </w:r>
            <m:oMath>
              <m:r>
                <w:rPr>
                  <w:rFonts w:ascii="Cambria Math" w:hAnsi="Cambria Math"/>
                </w:rPr>
                <m:t>F(α)</m:t>
              </m:r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G(β)</m:t>
              </m:r>
            </m:oMath>
            <w:r w:rsidRPr="0079035A">
              <w:rPr>
                <w:rFonts w:ascii="Cambria Math" w:hAnsi="Cambria Math"/>
              </w:rPr>
              <w:t xml:space="preserve"> are special matrices for</w:t>
            </w:r>
            <w:r w:rsidR="002513EF" w:rsidRPr="0079035A">
              <w:rPr>
                <w:rFonts w:ascii="Cambria Math" w:hAnsi="Cambria Math"/>
              </w:rPr>
              <w:t xml:space="preserve"> w</w:t>
            </w:r>
            <w:r w:rsidRPr="0079035A">
              <w:rPr>
                <w:rFonts w:ascii="Cambria Math" w:hAnsi="Cambria Math"/>
              </w:rPr>
              <w:t xml:space="preserve">hich this type of </w:t>
            </w:r>
            <w:r w:rsidR="009D5717" w:rsidRPr="0079035A">
              <w:rPr>
                <w:rFonts w:ascii="Cambria Math" w:hAnsi="Cambria Math"/>
              </w:rPr>
              <w:t>result holds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In general, such result is not true. You can verify with any other </w:t>
            </w:r>
            <w:r w:rsidR="002513EF" w:rsidRPr="0079035A">
              <w:rPr>
                <w:rFonts w:ascii="Cambria Math" w:hAnsi="Cambria Math"/>
              </w:rPr>
              <w:t>m</w:t>
            </w:r>
            <w:r w:rsidRPr="0079035A">
              <w:rPr>
                <w:rFonts w:ascii="Cambria Math" w:hAnsi="Cambria Math"/>
              </w:rPr>
              <w:t>atrix. Hence, both statements are true but statement 2 is correct</w:t>
            </w:r>
            <w:r w:rsidR="002513EF" w:rsidRPr="0079035A">
              <w:rPr>
                <w:rFonts w:ascii="Cambria Math" w:hAnsi="Cambria Math"/>
              </w:rPr>
              <w:t xml:space="preserve"> e</w:t>
            </w:r>
            <w:r w:rsidRPr="0079035A">
              <w:rPr>
                <w:rFonts w:ascii="Cambria Math" w:hAnsi="Cambria Math"/>
              </w:rPr>
              <w:t>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Let,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79035A">
              <w:rPr>
                <w:rFonts w:ascii="Cambria Math" w:hAnsi="Cambria Math"/>
              </w:rPr>
              <w:t xml:space="preserve"> Diagonal elements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</m:oMath>
            <w:r w:rsidRPr="0079035A">
              <w:rPr>
                <w:rFonts w:ascii="Cambria Math" w:hAnsi="Cambria Math"/>
              </w:rPr>
              <w:t>and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⇒A=</m:t>
              </m:r>
            </m:oMath>
            <w:r w:rsidRPr="0079035A">
              <w:rPr>
                <w:rFonts w:ascii="Cambria Math" w:hAnsi="Cambria Math"/>
              </w:rPr>
              <w:t>Null matrix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Thus, statement 1 is true. Also,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=0   </m:t>
              </m:r>
            </m:oMath>
            <w:r w:rsidR="00F62BBE" w:rsidRPr="0079035A">
              <w:rPr>
                <w:rFonts w:ascii="Cambria Math" w:hAnsi="Cambria Math"/>
              </w:rPr>
              <w:t>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Thus, statement 2 is true but it does not explain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</w:rPr>
              <w:t xml:space="preserve"> exis</w:t>
            </w:r>
            <w:r w:rsidR="009D5717" w:rsidRPr="0079035A">
              <w:rPr>
                <w:rFonts w:ascii="Cambria Math" w:hAnsi="Cambria Math"/>
              </w:rPr>
              <w:t>ts only for non-singular matrix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 AB=AC⇒B=C</m:t>
              </m:r>
            </m:oMath>
            <w:r w:rsidRPr="0079035A">
              <w:rPr>
                <w:rFonts w:ascii="Cambria Math" w:hAnsi="Cambria Math"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 xml:space="preserve"> exists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E6203" w:rsidRPr="00DE3DF7" w:rsidRDefault="005E6203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=15-12=3≠0</m:t>
                </m:r>
              </m:oMath>
            </m:oMathPara>
          </w:p>
          <w:p w:rsidR="005E6203" w:rsidRPr="00DE3DF7" w:rsidRDefault="005E6203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</m:t>
              </m:r>
            </m:oMath>
            <w:r>
              <w:rPr>
                <w:rFonts w:ascii="Cambria Math" w:hAnsi="Cambria Math"/>
              </w:rPr>
              <w:t xml:space="preserve"> is non-singular matrix</w:t>
            </w:r>
          </w:p>
          <w:p w:rsidR="005E6203" w:rsidRPr="00DE3DF7" w:rsidRDefault="005E6203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exist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oMath>
            <w:r w:rsidRPr="0079035A">
              <w:rPr>
                <w:rFonts w:ascii="Cambria Math" w:hAnsi="Cambria Math"/>
              </w:rPr>
              <w:t>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I+I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Hence, statement 1 is true. Statement 2 is false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 xml:space="preserve"> is not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i-j</m:t>
                  </m:r>
                </m:num>
                <m:den>
                  <m:r>
                    <w:rPr>
                      <w:rFonts w:ascii="Cambria Math" w:hAnsi="Cambria Math"/>
                    </w:rPr>
                    <m:t>i+2j</m:t>
                  </m:r>
                </m:den>
              </m:f>
            </m:oMath>
            <w:r w:rsidRPr="0079035A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which is neither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Symmetric nor skew-symmetri</w:t>
            </w:r>
            <w:r w:rsidR="00A92824" w:rsidRPr="0079035A">
              <w:rPr>
                <w:rFonts w:ascii="Cambria Math" w:hAnsi="Cambria Math"/>
              </w:rPr>
              <w:t>c</w:t>
            </w:r>
            <w:r w:rsidRPr="0079035A">
              <w:rPr>
                <w:rFonts w:ascii="Cambria Math" w:hAnsi="Cambria Math"/>
              </w:rPr>
              <w:t xml:space="preserve"> But this is not the reason for which </w:t>
            </w:r>
            <w:r w:rsidRPr="0079035A">
              <w:rPr>
                <w:rFonts w:ascii="Cambria Math" w:hAnsi="Cambria Math"/>
                <w:i/>
              </w:rPr>
              <w:t xml:space="preserve">A </w:t>
            </w:r>
            <w:r w:rsidRPr="0079035A">
              <w:rPr>
                <w:rFonts w:ascii="Cambria Math" w:hAnsi="Cambria Math"/>
              </w:rPr>
              <w:t>cannot be expressed as sum of symmetric and skew-symmetric</w:t>
            </w:r>
            <w:r w:rsidR="007E2CF6" w:rsidRPr="0079035A">
              <w:rPr>
                <w:rFonts w:ascii="Cambria Math" w:hAnsi="Cambria Math"/>
              </w:rPr>
              <w:t xml:space="preserve"> m</w:t>
            </w:r>
            <w:r w:rsidRPr="0079035A">
              <w:rPr>
                <w:rFonts w:ascii="Cambria Math" w:hAnsi="Cambria Math"/>
              </w:rPr>
              <w:t>atrix. In fact any matrix can be expressed as a sum of symmetric</w:t>
            </w:r>
            <w:r w:rsidR="007E2CF6" w:rsidRPr="0079035A">
              <w:rPr>
                <w:rFonts w:ascii="Cambria Math" w:hAnsi="Cambria Math"/>
              </w:rPr>
              <w:t xml:space="preserve"> a</w:t>
            </w:r>
            <w:r w:rsidRPr="0079035A">
              <w:rPr>
                <w:rFonts w:ascii="Cambria Math" w:hAnsi="Cambria Math"/>
              </w:rPr>
              <w:t>nd skew-symmetric matrix. Hence, statement 1 is false but state</w:t>
            </w:r>
            <w:r w:rsidR="007E2CF6" w:rsidRPr="0079035A">
              <w:rPr>
                <w:rFonts w:ascii="Cambria Math" w:hAnsi="Cambria Math"/>
              </w:rPr>
              <w:t>m</w:t>
            </w:r>
            <w:r w:rsidRPr="0079035A">
              <w:rPr>
                <w:rFonts w:ascii="Cambria Math" w:hAnsi="Cambria Math"/>
              </w:rPr>
              <w:t>ent 2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ABC</m:t>
              </m:r>
            </m:oMath>
            <w:r w:rsidRPr="0079035A">
              <w:rPr>
                <w:rFonts w:ascii="Cambria Math" w:hAnsi="Cambria Math"/>
              </w:rPr>
              <w:t xml:space="preserve"> is not defined, as order of </w:t>
            </w:r>
            <m:oMath>
              <m:r>
                <w:rPr>
                  <w:rFonts w:ascii="Cambria Math" w:hAnsi="Cambria Math"/>
                </w:rPr>
                <m:t>A, B</m:t>
              </m:r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79035A">
              <w:rPr>
                <w:rFonts w:ascii="Cambria Math" w:hAnsi="Cambria Math"/>
              </w:rPr>
              <w:t xml:space="preserve"> are such that they</w:t>
            </w:r>
            <w:r w:rsidR="00084A2C" w:rsidRPr="0079035A">
              <w:rPr>
                <w:rFonts w:ascii="Cambria Math" w:hAnsi="Cambria Math"/>
              </w:rPr>
              <w:t>a</w:t>
            </w:r>
            <w:r w:rsidRPr="0079035A">
              <w:rPr>
                <w:rFonts w:ascii="Cambria Math" w:hAnsi="Cambria Math"/>
              </w:rPr>
              <w:t>re not conformable for multiplication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C22C0" w:rsidRDefault="00DC22C0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DC22C0" w:rsidRPr="00DE3DF7" w:rsidRDefault="00DC22C0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DC22C0" w:rsidRDefault="00DC22C0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</m:t>
              </m:r>
            </m:oMath>
            <w:r>
              <w:rPr>
                <w:rFonts w:ascii="Cambria Math" w:hAnsi="Cambria Math"/>
              </w:rPr>
              <w:t xml:space="preserve"> is orthogonal</w:t>
            </w:r>
          </w:p>
          <w:p w:rsidR="00DC22C0" w:rsidRPr="00DE3DF7" w:rsidRDefault="00DC22C0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ascii="Cambria Math" w:hAnsi="Cambria Math"/>
              </w:rPr>
              <w:t xml:space="preserve"> are orthogonal, then </w:t>
            </w:r>
            <m:oMath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orthogonal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Both the statements are true as both are standard properties of</w:t>
            </w:r>
            <w:r w:rsidR="007E2CF6" w:rsidRPr="0079035A">
              <w:rPr>
                <w:rFonts w:ascii="Cambria Math" w:hAnsi="Cambria Math"/>
              </w:rPr>
              <w:t xml:space="preserve"> d</w:t>
            </w:r>
            <w:r w:rsidRPr="0079035A">
              <w:rPr>
                <w:rFonts w:ascii="Cambria Math" w:hAnsi="Cambria Math"/>
              </w:rPr>
              <w:t>iagonal matrix. But statement 2 does not explain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 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</m:m>
                </m:e>
              </m:d>
            </m:oMath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r>
                <w:rPr>
                  <w:rFonts w:ascii="Cambria Math" w:hAnsi="Cambria Math"/>
                </w:rPr>
                <m:t>AB=BA</m:t>
              </m:r>
            </m:oMath>
            <w:r>
              <w:rPr>
                <w:rFonts w:ascii="Cambria Math" w:hAnsi="Cambria Math"/>
              </w:rPr>
              <w:t xml:space="preserve">    (given)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ay+bu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cx+d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cy+du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ax+cy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bx+dy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z+</m:t>
                          </m:r>
                          <m:r>
                            <w:rPr>
                              <w:rFonts w:ascii="Cambria Math" w:hAnsi="Cambria Math"/>
                            </w:rPr>
                            <m:t>cu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z+</m:t>
                          </m:r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mr>
                    </m:m>
                  </m:e>
                </m:d>
              </m:oMath>
            </m:oMathPara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comparing, we get</w:t>
            </w:r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ax+b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ax+cy</m:t>
                </m:r>
              </m:oMath>
            </m:oMathPara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b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cy</m:t>
                </m:r>
              </m:oMath>
            </m:oMathPara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=λ</m:t>
              </m:r>
            </m:oMath>
            <w:r>
              <w:rPr>
                <w:rFonts w:ascii="Cambria Math" w:hAnsi="Cambria Math"/>
              </w:rPr>
              <w:t xml:space="preserve">    (say)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y=bλ,  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z=</m:t>
              </m:r>
              <m:r>
                <w:rPr>
                  <w:rFonts w:ascii="Cambria Math" w:hAnsi="Cambria Math"/>
                </w:rPr>
                <m:t>cλ</m:t>
              </m:r>
            </m:oMath>
            <w:r>
              <w:rPr>
                <w:rFonts w:ascii="Cambria Math" w:hAnsi="Cambria Math"/>
              </w:rPr>
              <w:t xml:space="preserve">    ...(i)</w:t>
            </w:r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r>
                <w:rPr>
                  <w:rFonts w:ascii="Cambria Math" w:hAnsi="Cambria Math"/>
                </w:rPr>
                <m:t>ay+bu=bx+dy</m:t>
              </m:r>
            </m:oMath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abλ+bu=bx+b</m:t>
              </m:r>
              <m:r>
                <w:rPr>
                  <w:rFonts w:ascii="Cambria Math" w:hAnsi="Cambria Math"/>
                </w:rPr>
                <m:t>dλ</m:t>
              </m:r>
            </m:oMath>
            <w:r>
              <w:rPr>
                <w:rFonts w:ascii="Cambria Math" w:hAnsi="Cambria Math"/>
              </w:rPr>
              <w:t xml:space="preserve">   [from Eq. (i)]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aλ+u=x+dλ=k</m:t>
              </m:r>
            </m:oMath>
            <w:r>
              <w:rPr>
                <w:rFonts w:ascii="Cambria Math" w:hAnsi="Cambria Math"/>
              </w:rPr>
              <w:t xml:space="preserve">    (say)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 </w:t>
            </w:r>
            <m:oMath>
              <m:r>
                <w:rPr>
                  <w:rFonts w:ascii="Cambria Math" w:hAnsi="Cambria Math"/>
                </w:rPr>
                <m:t xml:space="preserve">λ=0;  y=0, 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=0,  u=k,  x=k</m:t>
              </m:r>
            </m:oMath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ascii="Cambria Math" w:hAnsi="Cambria Math"/>
              </w:rPr>
              <w:t xml:space="preserve"> scalar matrix</w:t>
            </w:r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if 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 and  </w:t>
            </w: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oMath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r>
                <w:rPr>
                  <w:rFonts w:ascii="Cambria Math" w:hAnsi="Cambria Math"/>
                </w:rPr>
                <m:t>AB=BA=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=kA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AB=BA,</m:t>
              </m:r>
            </m:oMath>
            <w:r w:rsidRPr="0079035A">
              <w:rPr>
                <w:rFonts w:ascii="Cambria Math" w:hAnsi="Cambria Math"/>
              </w:rPr>
              <w:t xml:space="preserve"> we have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r=m+n,</m:t>
              </m:r>
            </m:oMath>
            <w:r w:rsidRPr="0079035A">
              <w:rPr>
                <w:rFonts w:ascii="Cambria Math" w:hAnsi="Cambria Math"/>
              </w:rPr>
              <w:t xml:space="preserve"> then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r-p-m</m:t>
                  </m:r>
                </m:sup>
              </m:sSup>
              <m:r>
                <w:rPr>
                  <w:rFonts w:ascii="Cambria Math" w:hAnsi="Cambria Math"/>
                </w:rPr>
                <m:t xml:space="preserve">=0  </m:t>
              </m:r>
            </m:oMath>
            <w:r w:rsidR="00F62BBE" w:rsidRPr="0079035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p≤n</m:t>
              </m:r>
            </m:oMath>
          </w:p>
          <w:p w:rsidR="00F62BBE" w:rsidRPr="0079035A" w:rsidRDefault="002513EF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a</w:t>
            </w:r>
            <w:r w:rsidR="00F62BBE" w:rsidRPr="0079035A">
              <w:rPr>
                <w:rFonts w:ascii="Cambria Math" w:hAnsi="Cambria Math"/>
              </w:rPr>
              <w:t xml:space="preserve">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p-n</m:t>
                  </m:r>
                </m:sup>
              </m:sSup>
              <m:r>
                <w:rPr>
                  <w:rFonts w:ascii="Cambria Math" w:hAnsi="Cambria Math"/>
                </w:rPr>
                <m:t xml:space="preserve">=0  </m:t>
              </m:r>
            </m:oMath>
            <w:r w:rsidR="00F62BBE" w:rsidRPr="0079035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p&gt;n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Then,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A=B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 xml:space="preserve">=0,  </m:t>
              </m:r>
            </m:oMath>
            <w:r w:rsidRPr="0079035A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 xml:space="preserve">   r=m+n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Thus, both the statement</w:t>
            </w:r>
            <w:r w:rsidR="002513EF" w:rsidRPr="0079035A">
              <w:rPr>
                <w:rFonts w:ascii="Cambria Math" w:hAnsi="Cambria Math"/>
              </w:rPr>
              <w:t>s</w:t>
            </w:r>
            <w:r w:rsidRPr="0079035A">
              <w:rPr>
                <w:rFonts w:ascii="Cambria Math" w:hAnsi="Cambria Math"/>
              </w:rPr>
              <w:t xml:space="preserve"> are correct but statement 2 is not </w:t>
            </w:r>
            <w:r w:rsidR="00084A2C" w:rsidRPr="0079035A">
              <w:rPr>
                <w:rFonts w:ascii="Cambria Math" w:hAnsi="Cambria Math"/>
              </w:rPr>
              <w:t>currently</w:t>
            </w:r>
            <w:r w:rsidRPr="0079035A">
              <w:rPr>
                <w:rFonts w:ascii="Cambria Math" w:hAnsi="Cambria Math"/>
              </w:rPr>
              <w:t xml:space="preserve"> explaining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E2CF6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We know that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>. Hence, statement 2 is false.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Now,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  <m:r>
                      <w:rPr>
                        <w:rFonts w:ascii="Cambria Math" w:hAnsi="Cambria Math"/>
                      </w:rPr>
                      <m:t xml:space="preserve"> A)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Then,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adj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A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</w:rPr>
                          <m:t>A))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(n-1)2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Hence, statement 1 is true</w:t>
            </w:r>
          </w:p>
        </w:tc>
      </w:tr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531B82" w:rsidRDefault="00531B82" w:rsidP="00531B82">
            <w:pPr>
              <w:spacing w:after="0"/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Matrix Match Type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81B68" w:rsidRPr="0079035A" w:rsidRDefault="00D67119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=2⇒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=4</m:t>
                  </m:r>
                </m:den>
              </m:f>
            </m:oMath>
          </w:p>
          <w:p w:rsidR="00844ADC" w:rsidRPr="0079035A" w:rsidRDefault="00D67119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>(2A))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=1</m:t>
                  </m:r>
                </m:den>
              </m:f>
            </m:oMath>
          </w:p>
          <w:p w:rsidR="00844ADC" w:rsidRPr="0079035A" w:rsidRDefault="00D67119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⇒AB+BA=O</m:t>
                </m:r>
              </m:oMath>
            </m:oMathPara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-BA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</m:oMath>
            </m:oMathPara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44ADC" w:rsidRPr="0079035A" w:rsidRDefault="00844ADC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Product </w:t>
            </w:r>
            <m:oMath>
              <m:r>
                <w:rPr>
                  <w:rFonts w:ascii="Cambria Math" w:hAnsi="Cambria Math"/>
                </w:rPr>
                <m:t xml:space="preserve">ABC </m:t>
              </m:r>
            </m:oMath>
            <w:r w:rsidRPr="0079035A">
              <w:rPr>
                <w:rFonts w:ascii="Cambria Math" w:hAnsi="Cambria Math"/>
              </w:rPr>
              <w:t xml:space="preserve"> is not define</w:t>
            </w:r>
            <w:r w:rsidR="00A92824" w:rsidRPr="0079035A">
              <w:rPr>
                <w:rFonts w:ascii="Cambria Math" w:hAnsi="Cambria Math"/>
              </w:rPr>
              <w:t>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E492E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=A⇒A</m:t>
              </m:r>
            </m:oMath>
            <w:r>
              <w:rPr>
                <w:rFonts w:ascii="Cambria Math" w:hAnsi="Cambria Math"/>
              </w:rPr>
              <w:t xml:space="preserve"> is idempotent matrix</w:t>
            </w:r>
          </w:p>
          <w:p w:rsidR="009E492E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=O⇒A</m:t>
              </m:r>
            </m:oMath>
            <w:r>
              <w:rPr>
                <w:rFonts w:ascii="Cambria Math" w:hAnsi="Cambria Math"/>
              </w:rPr>
              <w:t xml:space="preserve"> is nilpotent matrix</w:t>
            </w:r>
          </w:p>
          <w:p w:rsidR="009E492E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=I⇒A</m:t>
              </m:r>
            </m:oMath>
            <w:r>
              <w:rPr>
                <w:rFonts w:ascii="Cambria Math" w:hAnsi="Cambria Math"/>
              </w:rPr>
              <w:t xml:space="preserve"> is involutory matrix</w:t>
            </w:r>
          </w:p>
          <w:p w:rsidR="009E492E" w:rsidRPr="005C64D3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=A⇒A</m:t>
              </m:r>
            </m:oMath>
            <w:r>
              <w:rPr>
                <w:rFonts w:ascii="Cambria Math" w:hAnsi="Cambria Math"/>
              </w:rPr>
              <w:t xml:space="preserve"> is symmetric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681B68" w:rsidRPr="0079035A" w:rsidRDefault="005E66E6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Since A is idempotent,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=…=A.</m:t>
              </m:r>
            </m:oMath>
            <w:r w:rsidRPr="0079035A">
              <w:rPr>
                <w:rFonts w:ascii="Cambria Math" w:hAnsi="Cambria Math"/>
              </w:rPr>
              <w:t xml:space="preserve"> now, </w:t>
            </w:r>
          </w:p>
          <w:p w:rsidR="005E66E6" w:rsidRPr="0079035A" w:rsidRDefault="00D67119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5E66E6" w:rsidRPr="0079035A" w:rsidRDefault="005E66E6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 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oMath>
            </m:oMathPara>
          </w:p>
          <w:p w:rsidR="005E66E6" w:rsidRPr="0079035A" w:rsidRDefault="005E66E6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 xml:space="preserve"> 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/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/>
              </m:sSup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/>
              </m:sSup>
            </m:oMath>
          </w:p>
          <w:p w:rsidR="005E66E6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-1=127</m:t>
                </m:r>
              </m:oMath>
            </m:oMathPara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⇒n=7</m:t>
                </m:r>
              </m:oMath>
            </m:oMathPara>
          </w:p>
          <w:p w:rsidR="0023312F" w:rsidRPr="0079035A" w:rsidRDefault="0023312F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We have,</w:t>
            </w:r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(</w:t>
            </w:r>
            <m:oMath>
              <m:r>
                <w:rPr>
                  <w:rFonts w:ascii="Cambria Math" w:hAnsi="Cambria Math"/>
                </w:rPr>
                <m:t>I-A</m:t>
              </m:r>
            </m:oMath>
            <w:r w:rsidRPr="0079035A">
              <w:rPr>
                <w:rFonts w:ascii="Cambria Math" w:hAnsi="Cambria Math"/>
              </w:rPr>
              <w:t>)</w:t>
            </w:r>
            <m:oMath>
              <m:r>
                <w:rPr>
                  <w:rFonts w:ascii="Cambria Math" w:hAnsi="Cambria Math"/>
                </w:rPr>
                <m:t>(I+A+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…-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e>
                </m:d>
              </m:oMath>
            </m:oMathPara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lastRenderedPageBreak/>
              <w:t>=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=O</m:t>
                  </m:r>
                </m:e>
              </m:d>
            </m:oMath>
          </w:p>
          <w:p w:rsidR="0023312F" w:rsidRPr="0079035A" w:rsidRDefault="0023312F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Here matrix A is skew-symmetric and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So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=0.</m:t>
              </m:r>
            </m:oMath>
            <w:r w:rsidRPr="0079035A">
              <w:rPr>
                <w:rFonts w:ascii="Cambria Math" w:hAnsi="Cambria Math"/>
              </w:rPr>
              <w:t xml:space="preserve"> As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9035A">
              <w:rPr>
                <w:rFonts w:ascii="Cambria Math" w:hAnsi="Cambria Math"/>
              </w:rPr>
              <w:t xml:space="preserve"> is odd, hence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=0.</m:t>
              </m:r>
            </m:oMath>
            <w:r w:rsidRPr="0079035A">
              <w:rPr>
                <w:rFonts w:ascii="Cambria Math" w:hAnsi="Cambria Math"/>
              </w:rPr>
              <w:t xml:space="preserve"> hence a is singular,</w:t>
            </w:r>
          </w:p>
          <w:p w:rsidR="0023312F" w:rsidRPr="0079035A" w:rsidRDefault="0023312F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If A is symmetric,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 xml:space="preserve"> is also symmetric for matrix of any order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A is involuntary, hence,</w:t>
            </w:r>
          </w:p>
          <w:p w:rsidR="00681B68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=…=A</m:t>
              </m:r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=…=I</m:t>
              </m:r>
            </m:oMath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I-…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</w:rPr>
                  <m:t>I-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I-a</m:t>
                    </m:r>
                  </m:e>
                </m:d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-I</m:t>
                    </m:r>
                  </m:e>
                </m:d>
              </m:oMath>
            </m:oMathPara>
          </w:p>
          <w:p w:rsidR="00681B68" w:rsidRPr="0079035A" w:rsidRDefault="00A92824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c</w:t>
            </w:r>
            <w:r w:rsidR="00681B68" w:rsidRPr="0079035A">
              <w:rPr>
                <w:rFonts w:ascii="Cambria Math" w:hAnsi="Cambria Math"/>
              </w:rPr>
              <w:t xml:space="preserve">  if a is nilpotent of index 2, then</w:t>
            </w:r>
          </w:p>
          <w:p w:rsidR="00681B68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…=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=I-nA+O+O+…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=I-na</m:t>
                </m:r>
              </m:oMath>
            </m:oMathPara>
          </w:p>
          <w:p w:rsidR="00681B68" w:rsidRPr="0079035A" w:rsidRDefault="00A92824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d</w:t>
            </w:r>
            <w:r w:rsidR="004D6622" w:rsidRPr="0079035A">
              <w:rPr>
                <w:rFonts w:ascii="Cambria Math" w:hAnsi="Cambria Math"/>
              </w:rPr>
              <w:t xml:space="preserve"> A is orthogonal. Hence,</w:t>
            </w:r>
          </w:p>
          <w:p w:rsidR="004D6622" w:rsidRPr="0079035A" w:rsidRDefault="004D6622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4D6622" w:rsidRPr="0079035A" w:rsidRDefault="004D6622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</w:tr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531B82" w:rsidRDefault="00531B82" w:rsidP="00531B82">
            <w:pPr>
              <w:spacing w:after="0"/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Linked Comprehension Type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|A|=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</w:t>
            </w:r>
          </w:p>
          <w:p w:rsidR="00B708C2" w:rsidRPr="0084388D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24-24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16-20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12-15</m:t>
                    </m:r>
                  </m:e>
                </m:d>
              </m:oMath>
            </m:oMathPara>
          </w:p>
          <w:p w:rsidR="00B708C2" w:rsidRPr="0084388D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|B|=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27-16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18-56</m:t>
                    </m:r>
                  </m:e>
                </m:d>
                <m:r>
                  <w:rPr>
                    <w:rFonts w:ascii="Cambria Math" w:hAnsi="Cambria Math"/>
                  </w:rPr>
                  <m:t>+5(4-21)</m:t>
                </m:r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=24</m:t>
                </m:r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adj 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adj</m:t>
                    </m:r>
                    <m:r>
                      <w:rPr>
                        <w:rFonts w:ascii="Cambria Math" w:hAnsi="Cambria Math" w:cs="Calibri"/>
                      </w:rPr>
                      <m:t xml:space="preserve"> A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n-2</m:t>
                    </m:r>
                  </m:sup>
                </m:sSup>
                <m:r>
                  <w:rPr>
                    <w:rFonts w:ascii="Cambria Math" w:hAnsi="Cambria Math" w:cs="Calibri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A=-A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r>
                <w:rPr>
                  <w:rFonts w:ascii="Cambria Math" w:hAnsi="Cambria Math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BP</m:t>
              </m:r>
            </m:oMath>
          </w:p>
          <w:p w:rsidR="0074129A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BP)</m:t>
                        </m:r>
                      </m:e>
                    </m:func>
                  </m:e>
                </m:func>
              </m:oMath>
            </m:oMathPara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(B)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40-40</m:t>
                    </m:r>
                  </m:e>
                </m:d>
                <m:r>
                  <w:rPr>
                    <w:rFonts w:ascii="Cambria Math" w:hAnsi="Cambria Math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20-24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10-12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λ=4</m:t>
                </m:r>
              </m:oMath>
            </m:oMathPara>
          </w:p>
          <w:p w:rsidR="005D0517" w:rsidRDefault="005D0517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r>
                <w:rPr>
                  <w:rFonts w:ascii="Cambria Math" w:hAnsi="Cambria Math"/>
                </w:rPr>
                <m:t>A+B=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mr>
                  </m:m>
                </m:e>
              </m:d>
            </m:oMath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=4+6+14=24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Let,</w:t>
            </w:r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ad-bc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+(ad-bc)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+ad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ad-bc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ad-bc</m:t>
                          </m:r>
                        </m:e>
                      </m:mr>
                    </m:m>
                  </m:e>
                </m:d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AB=A⇒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      (1)</m:t>
                </m:r>
              </m:oMath>
            </m:oMathPara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BA=B⇒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      (2)</m:t>
                </m:r>
              </m:oMath>
            </m:oMathPara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=1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from Eq. (2),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from Eq. (1),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048A4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4048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6760F9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9656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AD7FB5" w:rsidRPr="0079035A" w:rsidRDefault="00AD7FB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p>
                    </m:sSup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D7FB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Further,</w:t>
            </w:r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           ⋮            ⋮         ⋮</m:t>
                </m:r>
              </m:oMath>
            </m:oMathPara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u w:val="single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u w:val="single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u w:val="single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-24I</m:t>
                </m:r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Here, </w:t>
            </w:r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E0B96" w:rsidRPr="0079035A" w:rsidRDefault="000E0B9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60408F" w:rsidRPr="0079035A" w:rsidRDefault="0060408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 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50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=1+1+1=3,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Further,</w:t>
            </w:r>
          </w:p>
          <w:p w:rsidR="0060408F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∪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60408F" w:rsidRPr="0079035A" w:rsidRDefault="0060408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Similarly,</w:t>
            </w:r>
          </w:p>
          <w:p w:rsidR="0060408F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0408F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⇒∪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="0060408F" w:rsidRPr="0079035A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∪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B5AB2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Ι</m:t>
                </m:r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</m:mr>
                    </m:m>
                  </m:e>
                </m:d>
              </m:oMath>
            </m:oMathPara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⇒A-λ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Ι=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-2-λ</m:t>
                          </m:r>
                        </m:e>
                      </m:mr>
                    </m:m>
                  </m:e>
                </m:d>
              </m:oMath>
            </m:oMathPara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Ι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λ-3</m:t>
                  </m:r>
                </m:e>
              </m:d>
            </m:oMath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the characteristic roots are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-1, 1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3.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B5AB2" w:rsidRPr="0079035A" w:rsidRDefault="003215B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second  row of all the options is same, we are to look at the </w:t>
            </w:r>
          </w:p>
          <w:p w:rsidR="003215B8" w:rsidRPr="0079035A" w:rsidRDefault="003215B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Elements of the first row. Let the left inverse be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</m:e>
                    </m:mr>
                  </m:m>
                </m:e>
              </m:d>
            </m:oMath>
            <w:r w:rsidR="00210C97" w:rsidRPr="0079035A">
              <w:rPr>
                <w:rFonts w:ascii="Cambria Math" w:hAnsi="Cambria Math"/>
                <w:lang w:val="en-US" w:eastAsia="en-US"/>
              </w:rPr>
              <w:t xml:space="preserve">. Then, </w:t>
            </w:r>
          </w:p>
          <w:p w:rsidR="00210C9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f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∴a+b+2c=1</m:t>
                </m:r>
              </m:oMath>
            </m:oMathPara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-a+b+3c=1,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1-5c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1+c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Thus, matrices in the options (a), (b) and (d) are the inverses and</w:t>
            </w:r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Matrix in option (c) is not the left inverse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B5AB2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C86F0D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And so on. Then </w:t>
            </w:r>
          </w:p>
          <w:p w:rsidR="009D5717" w:rsidRPr="0079035A" w:rsidRDefault="005267E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=I+A+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 ⋯</m:t>
                </m:r>
              </m:oMath>
            </m:oMathPara>
          </w:p>
          <w:p w:rsidR="00C86F0D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+⋯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+⋯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+⋯</m:t>
                        </m:r>
                      </m:e>
                    </m:eqArr>
                  </m:e>
                </m:d>
              </m:oMath>
            </m:oMathPara>
          </w:p>
          <w:p w:rsidR="00CD02E8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1+2x+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CD02E8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</m:m>
                  </m:e>
                </m:d>
              </m:oMath>
            </m:oMathPara>
          </w:p>
          <w:p w:rsidR="00CD02E8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</m:oMath>
            <w:r w:rsidRPr="0079035A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  <w:p w:rsidR="00CD02E8" w:rsidRPr="0079035A" w:rsidRDefault="005267E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</m:e>
                </m:nary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531B82" w:rsidRDefault="00531B82" w:rsidP="00531B82">
            <w:pPr>
              <w:spacing w:after="0"/>
              <w:contextualSpacing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Integer Answer Type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0D529B" w:rsidRPr="0079035A" w:rsidRDefault="000D529B" w:rsidP="00DC6EC6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the solution set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corresponding unit matrix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x⊆N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minimum value of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,θ∈R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I=(I-0.4A)(I-</w:t>
            </w:r>
            <m:oMath>
              <m:r>
                <w:rPr>
                  <w:rFonts w:ascii="Cambria Math" w:hAnsi="Cambria Math"/>
                  <w:lang w:val="en-US" w:eastAsia="en-US"/>
                </w:rPr>
                <m:t>αA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=I-Aα-0.4A+0.4α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=I-Aα-0.4A+0.4αA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=I-A(0.4+α)+0.4αA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0.4α=0.4+α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 α=-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9α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1-a</m:t>
                        </m:r>
                      </m:e>
                    </m:mr>
                  </m:m>
                </m:e>
              </m:d>
            </m:oMath>
            <w:r w:rsidR="009362BE" w:rsidRPr="0079035A">
              <w:rPr>
                <w:rFonts w:ascii="Cambria Math" w:hAnsi="Cambria Math"/>
                <w:lang w:val="en-US" w:eastAsia="en-US"/>
              </w:rPr>
              <w:t xml:space="preserve"> is and idempotent matrix</w:t>
            </w:r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1-a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ab+b-ab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ac+c-ac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+bc=a</m:t>
                </m:r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=bc=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(given)</w:t>
            </w:r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0D529B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  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3k-16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k-12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+2(4-9=0)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 3k-16-2k+24-10=0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k=2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C1025D" w:rsidRPr="0079035A" w:rsidRDefault="00C1025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In a skew symmetric matrix, diagonal elements are zero. Also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+a)ij=0</m:t>
              </m:r>
            </m:oMath>
          </w:p>
          <w:p w:rsidR="00C1025D" w:rsidRPr="0079035A" w:rsidRDefault="00C1025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number of matric </w:t>
            </w:r>
            <m:oMath>
              <m:r>
                <w:rPr>
                  <w:rFonts w:ascii="Cambria Math" w:hAnsi="Cambria Math"/>
                  <w:lang w:val="en-US" w:eastAsia="en-US"/>
                </w:rPr>
                <m:t>=2×2×2=8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For idempotent matrix,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A        (∵  A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is non-singular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⇒A+I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 non-singular idempotent matrix is always a unit matrix.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-3=1  ⇒    l=± 2 </m:t>
                </m:r>
              </m:oMath>
            </m:oMathPara>
          </w:p>
          <w:p w:rsidR="0082201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-8=1  ⇒    m=±3</m:t>
                </m:r>
              </m:oMath>
            </m:oMathPara>
          </w:p>
          <w:p w:rsidR="0082201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-15=1 ⇒     n=±4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/>
                  <w:lang w:val="en-US" w:eastAsia="en-US"/>
                </w:rPr>
                <m:t>p=q=r=0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required sum is 0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det.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sec</m:t>
                      </m: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func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det</m:t>
              </m:r>
              <m:r>
                <w:rPr>
                  <w:rFonts w:ascii="Cambria Math" w:hAnsi="Cambria Math"/>
                  <w:lang w:val="en-US" w:eastAsia="en-US"/>
                </w:rPr>
                <m:t>.(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.A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.(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.(A)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82201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adj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=4I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=±2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 xml:space="preserve">So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(as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=0)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A+4I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</m:t>
                    </m:r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A+4I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=0,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 on comparing, we get </w:t>
            </w:r>
            <m:oMath>
              <m:r>
                <w:rPr>
                  <w:rFonts w:ascii="Cambria Math" w:hAnsi="Cambria Math"/>
                  <w:lang w:val="en-US" w:eastAsia="en-US"/>
                </w:rPr>
                <m:t>5λ=2⇒ λ=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den>
              </m:f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, </w:t>
            </w:r>
            <m:oMath>
              <m:r>
                <w:rPr>
                  <w:rFonts w:ascii="Cambria Math" w:hAnsi="Cambria Math"/>
                  <w:lang w:val="en-US" w:eastAsia="en-US"/>
                </w:rPr>
                <m:t>10λ=4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 diagonal matrix is commutative with every square matrix if</w:t>
            </w:r>
            <w:r w:rsidR="009D5717" w:rsidRPr="0079035A">
              <w:rPr>
                <w:rFonts w:ascii="Cambria Math" w:hAnsi="Cambria Math"/>
                <w:lang w:val="en-US" w:eastAsia="en-US"/>
              </w:rPr>
              <w:t xml:space="preserve"> i</w:t>
            </w:r>
            <w:r w:rsidRPr="0079035A">
              <w:rPr>
                <w:rFonts w:ascii="Cambria Math" w:hAnsi="Cambria Math"/>
                <w:lang w:val="en-US" w:eastAsia="en-US"/>
              </w:rPr>
              <w:t>t is scalar matrix</w:t>
            </w:r>
            <w:r w:rsidR="009D5717" w:rsidRPr="0079035A">
              <w:rPr>
                <w:rFonts w:ascii="Cambria Math" w:hAnsi="Cambria Math"/>
                <w:lang w:val="en-US" w:eastAsia="en-US"/>
              </w:rPr>
              <w:t xml:space="preserve"> so every diagonal element is 4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 </w:t>
            </w:r>
            <m:oMath>
              <m:r>
                <w:rPr>
                  <w:rFonts w:ascii="Cambria Math" w:hAnsi="Cambria Math"/>
                  <w:lang w:val="en-US" w:eastAsia="en-US"/>
                </w:rPr>
                <m:t>AB=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6ax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6bx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6cx</m:t>
                        </m:r>
                      </m:e>
                    </m:mr>
                  </m:m>
                </m:e>
              </m:d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r>
                <w:rPr>
                  <w:rFonts w:ascii="Cambria Math" w:hAnsi="Cambria Math"/>
                  <w:lang w:val="en-US" w:eastAsia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r>
                <w:rPr>
                  <w:rFonts w:ascii="Cambria Math" w:hAnsi="Cambria Math"/>
                  <w:lang w:val="en-US" w:eastAsia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</m:d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w:lastRenderedPageBreak/>
                <m:t>⇒  3a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+b+6cx=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+2x+5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 ∀x∈R(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Identity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+6cx+b=6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+6x+4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⇒a=2,  c=1, b=4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spacing w:after="0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</w:t>
            </w:r>
          </w:p>
        </w:tc>
        <w:tc>
          <w:tcPr>
            <w:tcW w:w="4560" w:type="pct"/>
            <w:gridSpan w:val="4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spacing w:after="0"/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=A.A=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</m:t>
                </m:r>
              </m:oMath>
            </m:oMathPara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⇒x=0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y=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11</m:t>
                  </m:r>
                </m:den>
              </m:f>
            </m:oMath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