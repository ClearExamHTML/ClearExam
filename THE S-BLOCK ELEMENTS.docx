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20-08-2019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528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12:21:00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CHEMISTRY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718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10.THE S-BLOCK ELEMENTS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Presence of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 MgC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in table salt causes it to clump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Addition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to table salt converts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to non-hygroscopic salt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 which of the following the hydration energy is higher than the lattice energy?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SrS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Beryllium and magnesium hydride are covalent and polymeric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Sr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are ionic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contains three-centre two-electron bond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 metal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CF1034">
              <w:rPr>
                <w:rFonts w:ascii="Cambria Math" w:hAnsi="Cambria Math"/>
              </w:rPr>
              <w:t xml:space="preserve"> readily forms water soluble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. It also forms oxide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which becomes inert on heating. Hydroxide </w:t>
            </w:r>
            <m:oMath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insoluble in water but soluble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solution. What is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Slaked lime and chlorine reacts to produce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Quicklime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CaOC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Mixture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Ca(OC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Identify the 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Gypsum is obtained by heating plaster of Paris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Plaster of Paris can be obtained by hydration of gypsum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Plaster of Paris contains higher percentage of calcium than does gypsum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Plaster of Paris obtained from gypsum by oxidation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Alkaline earth metals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Reducing agent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Dehydrating agent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Amphoteric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Oxidizing agent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 compound which can be used in space vehicles both to absorb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liberate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CaO+NaOH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is not used as food preservatives?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COONa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HCHO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used in the treatment of manic-depressive disorders?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[Be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oMath>
            <w:r w:rsidRPr="00CF1034">
              <w:rPr>
                <w:rFonts w:ascii="Cambria Math" w:hAnsi="Cambria Math"/>
              </w:rPr>
              <w:t xml:space="preserve"> is formed when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BeO</m:t>
              </m:r>
            </m:oMath>
            <w:r w:rsidRPr="00CF1034">
              <w:rPr>
                <w:rFonts w:ascii="Cambria Math" w:hAnsi="Cambria Math" w:cs="Calibri"/>
              </w:rPr>
              <w:t xml:space="preserve"> reacts with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NaOH</m:t>
              </m:r>
            </m:oMath>
            <w:r w:rsidRPr="00CF1034">
              <w:rPr>
                <w:rFonts w:ascii="Cambria Math" w:hAnsi="Cambria Math" w:cs="Calibri"/>
              </w:rPr>
              <w:t xml:space="preserve"> solution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oMath>
            <w:r w:rsidRPr="00CF1034">
              <w:rPr>
                <w:rFonts w:ascii="Cambria Math" w:hAnsi="Cambria Math"/>
              </w:rPr>
              <w:t xml:space="preserve"> reacts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solution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 is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</m:oMath>
            <w:r w:rsidRPr="00CF1034">
              <w:rPr>
                <w:rFonts w:ascii="Cambria Math" w:hAnsi="Cambria Math"/>
              </w:rPr>
              <w:t xml:space="preserve"> do not resemble 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Both become passive on reaction with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HN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due to formation of oxide layer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Their chlorides are Lewis bases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Chlorides exist in polymeric form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Hydroxides are soluble in alkali as well as in acid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statements are true about II A group elements?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All form nitrides in air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Be is amphoteric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M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ionic ‘salt-like’ hydride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incorrect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NaOH</m:t>
              </m:r>
            </m:oMath>
            <w:r w:rsidRPr="00CF1034">
              <w:rPr>
                <w:rFonts w:ascii="Cambria Math" w:hAnsi="Cambria Math" w:cs="Calibri"/>
              </w:rPr>
              <w:t xml:space="preserve"> can be stored in a vessel made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Al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can be stored in a vessel made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Be/Al</m:t>
              </m:r>
            </m:oMath>
            <w:r w:rsidRPr="00CF1034">
              <w:rPr>
                <w:rFonts w:ascii="Cambria Math" w:hAnsi="Cambria Math"/>
              </w:rPr>
              <w:t xml:space="preserve"> alloy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HF can be stored in a vessel made of wax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HF attacks glass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C170B2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Automobile grease is obtained from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C170B2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COONa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COONa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C170B2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COOLi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COOLi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Metal carbides on reaction with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form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. Carbide can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SiC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Match compounds/metal in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with their uses in </w:t>
            </w:r>
            <m:oMath>
              <m:r>
                <w:rPr>
                  <w:rFonts w:ascii="Cambria Math" w:hAnsi="Cambria Math"/>
                </w:rPr>
                <m:t>(Y)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2160"/>
            </w:tblGrid>
            <w:tr w:rsidR="004013A6" w:rsidRPr="00CF1034" w:rsidTr="00650546">
              <w:tc>
                <w:tcPr>
                  <w:tcW w:w="1444" w:type="dxa"/>
                </w:tcPr>
                <w:p w:rsidR="004013A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2160" w:type="dxa"/>
                </w:tcPr>
                <w:p w:rsidR="004013A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4013A6" w:rsidRPr="00CF1034" w:rsidTr="00650546">
              <w:tc>
                <w:tcPr>
                  <w:tcW w:w="1444" w:type="dxa"/>
                </w:tcPr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A. </w:t>
                  </w:r>
                  <w:r w:rsidR="00650546" w:rsidRPr="00CF1034">
                    <w:rPr>
                      <w:rFonts w:ascii="Cambria Math" w:hAnsi="Cambria Math"/>
                    </w:rPr>
                    <w:t>Liquid sodium metal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B. Potassium stearate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C. Potassium nitrate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D. Potassium superoxide</w:t>
                  </w:r>
                </w:p>
              </w:tc>
              <w:tc>
                <w:tcPr>
                  <w:tcW w:w="2160" w:type="dxa"/>
                </w:tcPr>
                <w:p w:rsidR="004013A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1. Breathing apparatus submarine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2. Explosive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3. Coolant in nuclear reaction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4. Soft soap</w:t>
                  </w:r>
                </w:p>
                <w:p w:rsidR="00650546" w:rsidRPr="00CF1034" w:rsidRDefault="0065054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</w:p>
              </w:tc>
            </w:tr>
          </w:tbl>
          <w:p w:rsidR="004013A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</w:p>
          <w:p w:rsidR="004013A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Hence, correct order is</w:t>
            </w:r>
          </w:p>
          <w:p w:rsidR="0065054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  B    C     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1    3    2     4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3    4    2     1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2    1    3     4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4    2    3     1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cannot be used to generate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Al+NaOH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Zn+NaOH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Mg+NaOH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LiH+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D32D0E" w:rsidP="00F14ECF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deap colour produced when iodine is dissolved in a solution of potassium iodide is caused by the presence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572B45" w:rsidP="00F14ECF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572B45" w:rsidP="00F14ECF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572B45" w:rsidP="00F14ECF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Calibri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572B45" w:rsidP="00F14ECF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cannot be obtained by heating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Lattice energy of IIA group compounds (oxides, carbonates, fluorides)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Decreases as size of the ion increases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Increases as size of the ion increases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Constant for a given type of anion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incorrect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more soluble in a solution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on heating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converted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on heating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Presence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in water causes temporary hardness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decomposition temperature is maximum for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SrC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is/are coloured and paramagnetic?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main constituent of egg-shell?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Gun powder spontaneously react when ignited. Reaction can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+4C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+3CO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(g)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+2S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(g)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&amp; (b)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Match compounds given in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with their uses in </w:t>
            </w:r>
            <m:oMath>
              <m:r>
                <w:rPr>
                  <w:rFonts w:ascii="Cambria Math" w:hAnsi="Cambria Math"/>
                </w:rPr>
                <m:t>(Y)</m:t>
              </m:r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64"/>
              <w:gridCol w:w="1710"/>
            </w:tblGrid>
            <w:tr w:rsidR="004013A6" w:rsidRPr="00CF1034" w:rsidTr="004013A6">
              <w:tc>
                <w:tcPr>
                  <w:tcW w:w="1264" w:type="dxa"/>
                </w:tcPr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710" w:type="dxa"/>
                </w:tcPr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4013A6" w:rsidRPr="00CF1034" w:rsidTr="004013A6">
              <w:tc>
                <w:tcPr>
                  <w:tcW w:w="1264" w:type="dxa"/>
                </w:tcPr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A.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oMath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B.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oMath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C.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NaOH</m:t>
                    </m:r>
                  </m:oMath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D.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NaOCl</m:t>
                    </m:r>
                  </m:oMath>
                </w:p>
              </w:tc>
              <w:tc>
                <w:tcPr>
                  <w:tcW w:w="1710" w:type="dxa"/>
                </w:tcPr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1. glass</w:t>
                  </w:r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2. bleach</w:t>
                  </w:r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3. </w:t>
                  </w:r>
                  <m:oMath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oMath>
                  <w:r w:rsidRPr="00CF1034">
                    <w:rPr>
                      <w:rFonts w:ascii="Cambria Math" w:hAnsi="Cambria Math"/>
                    </w:rPr>
                    <w:t xml:space="preserve"> absorber</w:t>
                  </w:r>
                </w:p>
                <w:p w:rsidR="004013A6" w:rsidRPr="00CF1034" w:rsidRDefault="004013A6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4. detergent</w:t>
                  </w:r>
                </w:p>
              </w:tc>
            </w:tr>
          </w:tbl>
          <w:p w:rsidR="004013A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Hence, correct order is</w:t>
            </w:r>
          </w:p>
          <w:p w:rsidR="004013A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   B    C    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4     1     3    2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1     3    4     2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2     4    1    3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3     2     4    1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does not exist in solid state?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Magnalium contains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Aluminium + magnesium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Magnesium + copper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Magnesium + iron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Magnesium + silver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</m:oMath>
            <w:r w:rsidRPr="00CF1034">
              <w:rPr>
                <w:rFonts w:ascii="Cambria Math" w:hAnsi="Cambria Math"/>
              </w:rPr>
              <w:t xml:space="preserve"> resemble in the following but not 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form electron deficient hydrides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Both are rendered passive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form amphoteric oxides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Both have </w:t>
            </w:r>
            <m:oMath>
              <m:r>
                <w:rPr>
                  <w:rFonts w:ascii="Cambria Math" w:hAnsi="Cambria Math"/>
                </w:rPr>
                <m:t>sp</m:t>
              </m:r>
            </m:oMath>
            <w:r w:rsidRPr="00CF1034">
              <w:rPr>
                <w:rFonts w:ascii="Cambria Math" w:hAnsi="Cambria Math"/>
              </w:rPr>
              <w:t>-hybridisation in their com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Gypsum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Plaster of Paris is hardened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Giving out water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Uniting with water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Changing into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Liberating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can dissolve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KI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Flame test is not given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Li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Lightest alkaline earth metal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Setting of plaster of Paris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Oxidation with atmospheric oxygen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Combination with atmospheric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Dehydration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Hydration to yield another hydrate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used as a treatment for bipolar disorder (an illness that involves alternating periods of depression)?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C87D4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colourless solid 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CF1034">
              <w:rPr>
                <w:rFonts w:ascii="Cambria Math" w:hAnsi="Cambria Math"/>
              </w:rPr>
              <w:t>)</w:t>
            </w:r>
            <w:r w:rsidR="00243C67" w:rsidRPr="00CF1034">
              <w:rPr>
                <w:rFonts w:ascii="Cambria Math" w:hAnsi="Cambria Math"/>
              </w:rPr>
              <w:t xml:space="preserve"> on heating evolved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43C67" w:rsidRPr="00CF1034">
              <w:rPr>
                <w:rFonts w:ascii="Cambria Math" w:hAnsi="Cambria Math"/>
              </w:rPr>
              <w:t xml:space="preserve"> and also gave a while residue, soluble in water. Residue also gave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43C67" w:rsidRPr="00CF1034">
              <w:rPr>
                <w:rFonts w:ascii="Cambria Math" w:hAnsi="Cambria Math"/>
              </w:rPr>
              <w:t xml:space="preserve"> when treated with dilute acid. [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243C67" w:rsidRPr="00CF1034">
              <w:rPr>
                <w:rFonts w:ascii="Cambria Math" w:hAnsi="Cambria Math"/>
              </w:rPr>
              <w:t>]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243C6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243C6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243C6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243C6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Burning of Mg is extinguished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Throwing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liquid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Throwing sand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Throwing ice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Throwing water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passed into moist slaked lime, compound formed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CaOC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deliquescent among the following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FeS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CuS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∙5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Out of the following statements</w:t>
            </w:r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 highly hydrated</w:t>
            </w:r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II. Li has highest melting point among Li, Na, K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Rb</m:t>
              </m:r>
            </m:oMath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III. Only Li forms nitride out of alkali metals</w:t>
            </w:r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The correct statements are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 and II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II and III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 and III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I, II and III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Be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Al</m:t>
              </m:r>
            </m:oMath>
            <w:r w:rsidRPr="00CF1034">
              <w:rPr>
                <w:rFonts w:ascii="Cambria Math" w:hAnsi="Cambria Math" w:cs="Calibri"/>
              </w:rPr>
              <w:t xml:space="preserve"> show diagonal relationship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form tetrahedral complexes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Al</m:t>
              </m:r>
            </m:oMath>
            <w:r w:rsidRPr="00CF1034">
              <w:rPr>
                <w:rFonts w:ascii="Cambria Math" w:hAnsi="Cambria Math" w:cs="Calibri"/>
              </w:rPr>
              <w:t xml:space="preserve"> forms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Al</m:t>
              </m:r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2-</m:t>
                  </m:r>
                </m:sup>
              </m:sSubSup>
            </m:oMath>
            <w:r w:rsidRPr="00CF1034">
              <w:rPr>
                <w:rFonts w:ascii="Cambria Math" w:hAnsi="Cambria Math" w:cs="Calibri"/>
              </w:rPr>
              <w:t>, on octahedral complex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most stable out of the following?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Be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O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libri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O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Sr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is/are correct statement(s)?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in part of bones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part of enamel o teeth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ions are important in blood clotting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What is impurity (as a salt) associated with table salt obtained from sea-water?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disproportionate into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(peroxide) and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CF1034">
              <w:rPr>
                <w:rFonts w:ascii="Cambria Math" w:hAnsi="Cambria Math"/>
              </w:rPr>
              <w:t>(metal) on heating?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&amp;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Epsom salt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are involved in various physiological functions in animals?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Setting of cement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Exothermic reaction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Endothermic reaction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Neither endothermic nor exothermic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Noble gases (like He, Ne,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Ar</m:t>
              </m:r>
            </m:oMath>
            <w:r w:rsidRPr="00CF1034">
              <w:rPr>
                <w:rFonts w:ascii="Cambria Math" w:hAnsi="Cambria Math"/>
              </w:rPr>
              <w:t>, Kr etc,) are isolated from air. One of the steps is/are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Heating air with Li or 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Bubbling air into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solution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 are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 is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more soluble in a solution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than in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converted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ad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on heating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  <m:ctrlPr>
                    <w:rPr>
                      <w:rFonts w:ascii="Cambria Math" w:hAnsi="Cambria Math" w:cs="Calibri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Presence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in water causes temporary hardness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used for fixing atmospheric nitrogen?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(nitrolim)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43C67" w:rsidRPr="00CF1034">
              <w:rPr>
                <w:rFonts w:ascii="Cambria Math" w:hAnsi="Cambria Math"/>
              </w:rPr>
              <w:t xml:space="preserve"> gas along with solid </w:t>
            </w:r>
            <m:oMath>
              <m:r>
                <w:rPr>
                  <w:rFonts w:ascii="Cambria Math" w:hAnsi="Cambria Math"/>
                </w:rPr>
                <m:t>(Y)</m:t>
              </m:r>
            </m:oMath>
            <w:r w:rsidR="00243C67" w:rsidRPr="00CF1034">
              <w:rPr>
                <w:rFonts w:ascii="Cambria Math" w:hAnsi="Cambria Math"/>
              </w:rPr>
              <w:t xml:space="preserve"> is obtained when sodium salt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="00243C67" w:rsidRPr="00CF1034">
              <w:rPr>
                <w:rFonts w:ascii="Cambria Math" w:hAnsi="Cambria Math"/>
              </w:rPr>
              <w:t xml:space="preserve"> is heated.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is again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gas is passed into aqueous solution </w:t>
            </w:r>
            <m:oMath>
              <m:r>
                <w:rPr>
                  <w:rFonts w:ascii="Cambria Math" w:hAnsi="Cambria Math"/>
                </w:rPr>
                <m:t>(Y)</m:t>
              </m:r>
            </m:oMath>
            <w:r w:rsidRPr="00CF1034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(Y)</m:t>
              </m:r>
            </m:oMath>
            <w:r w:rsidRPr="00CF1034">
              <w:rPr>
                <w:rFonts w:ascii="Cambria Math" w:hAnsi="Cambria Math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the major constituent of gun powder?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Nitre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Sulphur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Charcoal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Chile salt petre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electron affinity of Be is similar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pair whose both species are used in antacid medicinal preparation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OH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Match the compound (given in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CF1034">
              <w:rPr>
                <w:rFonts w:ascii="Cambria Math" w:hAnsi="Cambria Math"/>
              </w:rPr>
              <w:t xml:space="preserve">) with their colours </w:t>
            </w:r>
            <w:r w:rsidR="00487524" w:rsidRPr="00CF1034">
              <w:rPr>
                <w:rFonts w:ascii="Cambria Math" w:hAnsi="Cambria Math"/>
              </w:rPr>
              <w:t xml:space="preserve">(given in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 w:rsidR="00487524" w:rsidRPr="00CF1034">
              <w:rPr>
                <w:rFonts w:ascii="Cambria Math" w:hAnsi="Cambria Math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4"/>
              <w:gridCol w:w="1800"/>
            </w:tblGrid>
            <w:tr w:rsidR="00487524" w:rsidRPr="00CF1034" w:rsidTr="00487524">
              <w:tc>
                <w:tcPr>
                  <w:tcW w:w="994" w:type="dxa"/>
                </w:tcPr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800" w:type="dxa"/>
                </w:tcPr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</w:tr>
            <w:tr w:rsidR="00487524" w:rsidRPr="00CF1034" w:rsidTr="00487524">
              <w:tc>
                <w:tcPr>
                  <w:tcW w:w="994" w:type="dxa"/>
                </w:tcPr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A.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oMath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B.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oMath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C.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oMath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D.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oMath>
                </w:p>
              </w:tc>
              <w:tc>
                <w:tcPr>
                  <w:tcW w:w="1800" w:type="dxa"/>
                </w:tcPr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1. Pale yellow</w:t>
                  </w:r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2. Orange</w:t>
                  </w:r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3. Bright Yellow</w:t>
                  </w:r>
                </w:p>
                <w:p w:rsidR="00487524" w:rsidRPr="00CF1034" w:rsidRDefault="00487524" w:rsidP="00F14ECF">
                  <w:pPr>
                    <w:spacing w:after="0"/>
                    <w:contextualSpacing/>
                    <w:autoSpaceDE w:val="0"/>
                    <w:autoSpaceDN w:val="0"/>
                    <w:adjustRightInd w:val="0"/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4. Ruby red</w:t>
                  </w:r>
                </w:p>
              </w:tc>
            </w:tr>
          </w:tbl>
          <w:p w:rsidR="00487524" w:rsidRPr="00CF1034" w:rsidRDefault="0048752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   B     C    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48752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4     1     2    3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48752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2     3     1    4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48752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1   2    3   4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48752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Baking powder contains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, Ca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starch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, </m:t>
              </m:r>
            </m:oMath>
            <w:r w:rsidRPr="00CF1034">
              <w:rPr>
                <w:rFonts w:ascii="Cambria Math" w:hAnsi="Cambria Math" w:cs="Calibri"/>
              </w:rPr>
              <w:t>starch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FD64CE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Portland cement does not contain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CaSi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Reagent used as fixer in photography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AgBr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AgN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∙5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Both (a) and (c)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charage/size ratio of a cation determines its polarizing power. Which one of the following sequences represents the increasing order of the polarizing power of cationic species;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 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 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 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converted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by following reaction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KCl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  <m:r>
                <w:rPr>
                  <w:rFonts w:ascii="Cambria Math" w:hAnsi="Cambria Math"/>
                </w:rPr>
                <m:t>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  <m:r>
                <w:rPr>
                  <w:rFonts w:ascii="Cambria Math" w:hAnsi="Cambria Math"/>
                </w:rPr>
                <m:t>(s)</m:t>
              </m:r>
            </m:oMath>
          </w:p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 the above equilibrium, which is least soluble in hot water?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are true statements about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 elements?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Metals are obtained by the electrolysis of fused chlorides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Only one type of valency, +1 for I A  and +2 for II A, is shown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Oxides are basic except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Suboxide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Rb</m:t>
              </m:r>
            </m:oMath>
            <w:r w:rsidRPr="00CF1034">
              <w:rPr>
                <w:rFonts w:ascii="Cambria Math" w:hAnsi="Cambria Math"/>
              </w:rPr>
              <w:t xml:space="preserve"> has the formula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1 mole of a substance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was treated with an excess of water. 2 moles of readily combustible gas were produced along with solution which when reacted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gas produced a white turbidity. The substance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could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Among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 Na, Mg a</m:t>
              </m:r>
            </m:oMath>
            <w:r w:rsidRPr="00CF1034">
              <w:rPr>
                <w:rFonts w:ascii="Cambria Math" w:hAnsi="Cambria Math"/>
              </w:rPr>
              <w:t xml:space="preserve">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the largest particle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∆G°</m:t>
              </m:r>
            </m:oMath>
            <w:r w:rsidRPr="00CF1034">
              <w:rPr>
                <w:rFonts w:ascii="Cambria Math" w:hAnsi="Cambria Math"/>
              </w:rPr>
              <w:t xml:space="preserve"> values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kJ mo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 w:rsidRPr="00CF1034">
              <w:rPr>
                <w:rFonts w:ascii="Cambria Math" w:hAnsi="Cambria Math"/>
              </w:rPr>
              <w:t xml:space="preserve"> for the following cases are given below</w:t>
            </w:r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→MO +   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Mg    </w:t>
            </w:r>
            <m:oMath>
              <m:r>
                <w:rPr>
                  <w:rFonts w:ascii="Cambria Math" w:hAnsi="Cambria Math"/>
                </w:rPr>
                <m:t>-1028.2-568.9-394.4</m:t>
              </m:r>
            </m:oMath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Ca     </w:t>
            </w:r>
            <m:oMath>
              <m:r>
                <w:rPr>
                  <w:rFonts w:ascii="Cambria Math" w:hAnsi="Cambria Math"/>
                </w:rPr>
                <m:t>-1129.2-603.4</m:t>
              </m:r>
            </m:oMath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r>
                  <w:rPr>
                    <w:rFonts w:ascii="Cambria Math" w:hAnsi="Cambria Math"/>
                  </w:rPr>
                  <m:t>-1134.4-520.4</m:t>
                </m:r>
              </m:oMath>
            </m:oMathPara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which case decomposition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most spontaneous?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Equally in all cases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Nitrolim is 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Mixture of calcium carbide and nitrogen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Mixture of calcium cyanamide and carbon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Mixture of calcium cyanide and carbon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Mixture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CN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CaCN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Stability of peroxides and superoxides of alkali metals increases with increase in size of the metal 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does not form hydrated salt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Increase in stability in (a) is due to stabilization of large anions by larger cations through lattice energy effects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low solubility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LiF</m:t>
              </m:r>
            </m:oMath>
            <w:r w:rsidRPr="00CF1034">
              <w:rPr>
                <w:rFonts w:ascii="Cambria Math" w:hAnsi="Cambria Math"/>
              </w:rPr>
              <w:t xml:space="preserve"> is due to its high lattice energy whereas low solubility of </w:t>
            </w:r>
            <m:oMath>
              <m:r>
                <w:rPr>
                  <w:rFonts w:ascii="Cambria Math" w:hAnsi="Cambria Math"/>
                </w:rPr>
                <m:t>CsI</m:t>
              </m:r>
            </m:oMath>
            <w:r w:rsidRPr="00CF1034">
              <w:rPr>
                <w:rFonts w:ascii="Cambria Math" w:hAnsi="Cambria Math"/>
              </w:rPr>
              <w:t xml:space="preserve"> is due to smaller hydration energy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37B2B" w:rsidRPr="00B91C23" w:rsidRDefault="00937B2B" w:rsidP="007C5B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Aqueous solution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on reaction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gives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37B2B" w:rsidRPr="00306A6D" w:rsidRDefault="00937B2B" w:rsidP="007C5B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37B2B" w:rsidRPr="00306A6D" w:rsidRDefault="00937B2B" w:rsidP="007C5B5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37B2B" w:rsidRPr="00306A6D" w:rsidRDefault="00937B2B" w:rsidP="007C5B5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37B2B" w:rsidRPr="00306A6D" w:rsidRDefault="00937B2B" w:rsidP="007C5B5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C87D4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incorrect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C87D4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thermally stable while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decomposes into Ag.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C87D4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forms complexes,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does not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C87D4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NaCl</m:t>
              </m:r>
            </m:oMath>
            <w:r w:rsidRPr="00CF1034">
              <w:rPr>
                <w:rFonts w:ascii="Cambria Math" w:hAnsi="Cambria Math" w:cs="Calibri"/>
              </w:rPr>
              <w:t xml:space="preserve"> is water soluble,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AgCl</m:t>
              </m:r>
            </m:oMath>
            <w:r w:rsidRPr="00CF1034">
              <w:rPr>
                <w:rFonts w:ascii="Cambria Math" w:hAnsi="Cambria Math" w:cs="Calibri"/>
              </w:rPr>
              <w:t xml:space="preserve"> is insoluble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C87D4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AgCl</m:t>
              </m:r>
            </m:oMath>
            <w:r w:rsidRPr="00CF1034">
              <w:rPr>
                <w:rFonts w:ascii="Cambria Math" w:hAnsi="Cambria Math"/>
              </w:rPr>
              <w:t xml:space="preserve"> both give colour in flame when lignited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To an acidified dichromate solution, a pinch of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ether is added and shaken. What is observed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Deep violet colour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Red colour changing to green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Copious evolution of oxygen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Bluish-green precipitate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Na and Li are placed in dry air. We get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NaOH,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O, 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O, 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O, 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O, 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O, 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N, 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is known as dead burnt?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Gypsum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Plaster of Paris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Anhydrite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covalent chloride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There is loss in weight when mixture of </w:t>
            </w:r>
            <m:oMath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38227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∙10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38227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6544" w:rsidRDefault="000460E1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Following are the ionization potential values of</w:t>
            </w:r>
          </w:p>
          <w:p w:rsidR="00986544" w:rsidRPr="0098654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899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1757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15000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II A (alkaline earth metals) and II B (zinc family) resemble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MgS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∙7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  <w:r w:rsidRPr="00CF1034">
              <w:rPr>
                <w:rFonts w:ascii="Cambria Math" w:hAnsi="Cambria Math" w:cs="Calibri"/>
              </w:rPr>
              <w:t xml:space="preserve"> is isomorphous with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ZnS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∙7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II A and II B cations are not precipitated by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 xml:space="preserve"> in acidic medium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one among the following is the most soluble in water?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LiBr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LiF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16634" w:rsidRPr="00CF1034">
              <w:rPr>
                <w:rFonts w:ascii="Cambria Math" w:hAnsi="Cambria Math"/>
              </w:rPr>
              <w:t xml:space="preserve"> (sesquoxides) is paramagnetic is nature. It is due to the presence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Peroxide 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Superoxide 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Oxide 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is not an ore of magnesium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Carnallite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Magnesite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Dolomite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Gypsum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element whose electronic configuration is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Non-metal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Noble gas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Metalloid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Metal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used to treat acid indigestion?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48752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of the following is best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absorber as well as source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in submarines?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0460E1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0460E1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0460E1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0460E1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LiOH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the incorrect statement?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 heat of hydration of the dipositive alkaline earth metal ions decrease with an increase in their ionic size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forms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on heating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Hydration of alkali metal ion is le than that of II 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Alkaline earth metal ions, because of their much larger charge to size ratio, exert a much stronger electrostatic attraction on the oxygen of water molecule surrounding them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activity of alkaline earth metals as reducing agent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Decreases from Be 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Ba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Increases from Be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Ba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Increase form Be to Ca and decreases from Ca 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Ba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Decreases form Be to Ca and increases from Ca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Ba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is not obtained when metal carbides react with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O→CH≡CH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O→CH≡CH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O→C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C≡C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243C6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is preferentially formed on reaction of oxygen and potassium?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243C6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salt can be used to identify coloured cation?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Borax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Microcosmic salt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stability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O,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O </m:t>
              </m:r>
            </m:oMath>
            <w:r w:rsidRPr="00CF1034">
              <w:rPr>
                <w:rFonts w:ascii="Cambria Math" w:hAnsi="Cambria Math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in order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O</m:t>
              </m:r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. This increasing stability at the size of metal ion increases is due to stabilization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Larger cation by smaller anions through lattice energy effects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Larger cation by larger anions through lattice energy effects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Smaller cations by smaller anions through mp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Smaller cations by larger anions through mp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 alkaline earth metal sulphates, the value of hydration energy decrease down the group because of the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Decrease in size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Increase in size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Greater lattice energy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38227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C170B2"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C170B2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Added to bauxite in the electrolytic production of aluminium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C170B2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Used to toughen glass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C170B2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Used as med</w:t>
            </w:r>
            <w:r w:rsidR="00BE784C" w:rsidRPr="00CF1034">
              <w:rPr>
                <w:rFonts w:ascii="Cambria Math" w:hAnsi="Cambria Math" w:cs="Calibri"/>
              </w:rPr>
              <w:t xml:space="preserve">icine as it affects the balance between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="00BE784C" w:rsidRPr="00CF1034">
              <w:rPr>
                <w:rFonts w:ascii="Cambria Math" w:hAnsi="Cambria Math" w:cs="Calibri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K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+</m:t>
                  </m:r>
                </m:sup>
              </m:sSup>
              <m:r>
                <w:rPr>
                  <w:rFonts w:ascii="Cambria Math" w:hAnsi="Cambria Math" w:cs="Calibri"/>
                </w:rPr>
                <m:t>,</m:t>
              </m:r>
            </m:oMath>
            <w:r w:rsidR="00BE784C"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  <w:r w:rsidR="00BE784C"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BE784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ions are necessary for the activation of phosphate transfer enzymes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Mg is present in chlorophyll used in photosynthesis in green plants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Operation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pumps is biological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one of the following is correct sequence followed by molar ionic conductance of the ions?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N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EB7B8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Calibr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EB7B8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When NO is passed into KOH solution, products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mixtures cannot be prepared?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+NaOH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Estimation of calcium and magnesium is done by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EDTA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Oxalate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Phosphate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Mg and Li are similar in their properties due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Same </w:t>
            </w:r>
            <m:oMath>
              <m:r>
                <w:rPr>
                  <w:rFonts w:ascii="Cambria Math" w:hAnsi="Cambria Math" w:cs="Calibri"/>
                </w:rPr>
                <m:t>e/m</m:t>
              </m:r>
            </m:oMath>
            <w:r w:rsidRPr="00CF1034">
              <w:rPr>
                <w:rFonts w:ascii="Cambria Math" w:hAnsi="Cambria Math" w:cs="Calibri"/>
              </w:rPr>
              <w:t xml:space="preserve"> ratio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Same electron affinity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Same group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Same radius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ions are necessary for the activation of phosphate transfer enzymes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Mg is present in chlorophyll used in photosynthesis in green plants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Operation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pumps is biological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 statements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commonn name, “cream of tartar” refers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KH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SbO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KNa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alkalide ion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Diamagnetic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Represented as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ba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Paramagnetic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Represented 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the most stable halide of alkali metal?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Sodium fluoride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Sodium bromide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Sodium chloride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65054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Sodium iodide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Choose the incorrect statement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kept in the atmosphere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since it is least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dissolves in alkali forming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OH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forms complex ion with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NaF i</m:t>
              </m:r>
            </m:oMath>
            <w:r w:rsidRPr="00CF1034">
              <w:rPr>
                <w:rFonts w:ascii="Cambria Math" w:hAnsi="Cambria Math" w:cs="Calibri"/>
              </w:rPr>
              <w:t xml:space="preserve">n when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</m:t>
              </m:r>
            </m:oMath>
            <w:r w:rsidRPr="00CF1034">
              <w:rPr>
                <w:rFonts w:ascii="Cambria Math" w:hAnsi="Cambria Math" w:cs="Calibri"/>
              </w:rPr>
              <w:t xml:space="preserve"> goes with cation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forms complex ion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NaF</m:t>
              </m:r>
            </m:oMath>
            <w:r w:rsidRPr="00CF1034">
              <w:rPr>
                <w:rFonts w:ascii="Cambria Math" w:hAnsi="Cambria Math"/>
              </w:rPr>
              <w:t xml:space="preserve"> in which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oMath>
            <w:r w:rsidRPr="00CF1034">
              <w:rPr>
                <w:rFonts w:ascii="Cambria Math" w:hAnsi="Cambria Math"/>
              </w:rPr>
              <w:t xml:space="preserve"> goes with anion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Some of alkali metal salts are coloured.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yellow,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KMn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pink,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>green. It is due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Cations are coloured 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Anions are coloured ions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&amp; (b) are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 is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a pair of paramagnetic species?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O, 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65054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05BD2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Following are the ionization potential values of</w:t>
            </w:r>
          </w:p>
          <w:p w:rsidR="0058643E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899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1757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216634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15000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 mo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K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the incorrect statement?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 heats of hydration of the dipositive alkaline earth metal ions decrease with an increase in their ionic size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forms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on heating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Hydration of alkali metal ion is less than that of II 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Alkaline earth metal ions, because of their much larger charge to size ratio, exert a much stronger electrostatic attraction on the oxygen of water molecule surrounding them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 basic refractory material among the following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Si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has least molar solubility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CsCl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will give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on heating?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alkali metals form following compound except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Amide, </w:t>
            </w:r>
            <m:oMath>
              <m:r>
                <w:rPr>
                  <w:rFonts w:ascii="Cambria Math" w:hAnsi="Cambria Math" w:cs="Calibri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Superoxide like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0038E" w:rsidRPr="00CF1034" w:rsidRDefault="00EC23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Ionic ‘salt-like’ hydride </w:t>
            </w:r>
            <m:oMath>
              <m:r>
                <w:rPr>
                  <w:rFonts w:ascii="Cambria Math" w:hAnsi="Cambria Math" w:cs="Calibri"/>
                </w:rPr>
                <m:t>M</m:t>
              </m:r>
            </m:oMath>
            <w:r w:rsidRPr="00CF1034">
              <w:rPr>
                <w:rFonts w:ascii="Cambria Math" w:hAnsi="Cambria Math" w:cs="Calibri"/>
              </w:rPr>
              <w:t>H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EC23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Basic oxides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one of the following has magnesium?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Vitamin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B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Chlorophyll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Haemocyanin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Carbonic anhydrase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used as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Disinfectant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Desiccant agent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Medicine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Out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AgF, 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Be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Mg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AgF </m:t>
              </m:r>
            </m:oMath>
            <w:r w:rsidRPr="00CF1034">
              <w:rPr>
                <w:rFonts w:ascii="Cambria Math" w:hAnsi="Cambria Math" w:cs="Calibri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Be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are soluble,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are insoluble in water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AgF</m:t>
              </m:r>
            </m:oMath>
            <w:r w:rsidRPr="00CF1034">
              <w:rPr>
                <w:rFonts w:ascii="Cambria Math" w:hAnsi="Cambria Math"/>
              </w:rPr>
              <w:t xml:space="preserve"> is soluble, others insoluble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AgF</m:t>
              </m:r>
            </m:oMath>
            <w:r w:rsidRPr="00CF1034">
              <w:rPr>
                <w:rFonts w:ascii="Cambria Math" w:hAnsi="Cambria Math" w:cs="Calibri"/>
              </w:rPr>
              <w:t xml:space="preserve"> is insoluble, others are soluble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Nitrate can be converted into metal oxide on heating in case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C713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Both </w:t>
            </w:r>
            <w:r w:rsidR="00C170B2" w:rsidRPr="00CF1034">
              <w:rPr>
                <w:rFonts w:ascii="Cambria Math" w:hAnsi="Cambria Math" w:cs="Calibri"/>
              </w:rPr>
              <w:t>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C170B2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65054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Lattice energy (numerical value) of chloride of alkali metals is in order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  <m:r>
                  <w:rPr>
                    <w:rFonts w:ascii="Cambria Math" w:hAnsi="Cambria Math" w:cs="Calibri"/>
                  </w:rPr>
                  <m:t>&gt;NaCl&gt;KCl&gt;RbCl&gt;CsCl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  <m:r>
                  <w:rPr>
                    <w:rFonts w:ascii="Cambria Math" w:hAnsi="Cambria Math" w:cs="Calibri"/>
                  </w:rPr>
                  <m:t>&lt;NaCl&lt;KCl&lt;RbCl&lt;CsCl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NaCl</m:t>
                </m:r>
                <m:r>
                  <w:rPr>
                    <w:rFonts w:ascii="Cambria Math" w:hAnsi="Cambria Math" w:cs="Calibri"/>
                  </w:rPr>
                  <m:t>&lt;KCl&lt;LiCl&lt;RbCl&lt;CsCl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EB7B8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NaCl</m:t>
                </m:r>
                <m:r>
                  <w:rPr>
                    <w:rFonts w:ascii="Cambria Math" w:hAnsi="Cambria Math" w:cs="Calibri"/>
                  </w:rPr>
                  <m:t>&lt;KCl&lt;RbCl&lt;CsCl&lt;LiCl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Alkali metal dissolve in liquid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, then which of the following observation 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="00266FF6" w:rsidRPr="00CF1034">
              <w:rPr>
                <w:rFonts w:ascii="Cambria Math" w:hAnsi="Cambria Math" w:cs="Calibri"/>
              </w:rPr>
              <w:t xml:space="preserve"> gas is liberated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Solution is blue due to the presence of solvated electrons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Solution is conducting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266FF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are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On strong heating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∙6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the product obtained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∙2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one of the following hydroxide is insoluble in water?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substance used as pigment in paint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Borax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Alumina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Lithophone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Intermediate formed by heating microcosmic salt and which forms coloured bead with coloured cation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NaP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Lithopone is mixture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ZnC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ZnS, 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ZnS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BaS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ZnS, BaS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correct order of increasing ionic character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&lt;</m:t>
                </m:r>
                <m: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changes is not realized in the laboratory?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Absorption of NO by alkaline sodium sulphite to form a compound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Combustion of metallic Mg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98097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Heating hydrated magnesium chloride to get the anhydrous salt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98097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‘Displacement’ of chlorine from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KCl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9C7139" w:rsidRPr="00CF1034">
              <w:rPr>
                <w:rFonts w:ascii="Cambria Math" w:hAnsi="Cambria Math"/>
              </w:rPr>
              <w:t xml:space="preserve">  by iodine to form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Molten sodium chloride conducts electricity due to the presence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Free electrons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Na atom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8046E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Cl</m:t>
              </m:r>
            </m:oMath>
            <w:r w:rsidRPr="00CF1034">
              <w:rPr>
                <w:rFonts w:ascii="Cambria Math" w:hAnsi="Cambria Math"/>
              </w:rPr>
              <w:t xml:space="preserve"> atom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038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is/are not the correct configuration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 elements?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Ar</m:t>
                    </m:r>
                  </m:e>
                </m:d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10</m:t>
                    </m:r>
                  </m:sup>
                </m:sSup>
                <m:r>
                  <w:rPr>
                    <w:rFonts w:ascii="Cambria Math" w:hAns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</m:t>
                    </m:r>
                  </m:e>
                </m:d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038E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and (b)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0038E" w:rsidRPr="00CF1034" w:rsidRDefault="0080038E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pair of amphoteric hydroxide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LiOH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Be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Zn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Lithium shows similarities with magnesium in its chemical behavior because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Similar size, greater electronegativity and lower polarizing powder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Similar size, same electronegativity and lower polarizing power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Similar size, same electronegativity and similar high polarizing power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 metals resemble IB (copper family) in the following respects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+1 valency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58691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Sulphates are water soluble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Oxides are strong bases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0038E" w:rsidRPr="00CF1034" w:rsidRDefault="0058691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Oxides are strong acids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alkali metals dissolve in liquid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, it is found that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 dilute solutions are blue but the colour changes to bronze with increasing concentration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blue colour is due to the presence of solvated electrons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 blue solutions are paramagnetic but the bronze-coloured solutions are diamagnetic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facts given above are found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on hydrolysis forms (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CF1034">
              <w:rPr>
                <w:rFonts w:ascii="Cambria Math" w:hAnsi="Cambria Math"/>
              </w:rPr>
              <w:t xml:space="preserve"> is an alkali metal)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OH</m:t>
              </m:r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OH</m:t>
              </m:r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OH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Mg and Zn do not resemble in following properties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Oxides are amphoteric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Carbonates o heating form metal oxides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Widely used as electrodes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Used to prevent corrosion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In water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Temporary harden is due to the bicarbonates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2+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Permanent harness is due to chlorides and sulphates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Hardness can be removed by adding phosphates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 properties are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used to treat acid indigestion?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KOH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8046E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gas is passed into aqueous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product formed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NaHSO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NaHSO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Following compounds are used in fire-works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polymeric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BeC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CF1034">
              <w:rPr>
                <w:rFonts w:ascii="Cambria Math" w:hAnsi="Cambria Math"/>
              </w:rPr>
              <w:t xml:space="preserve"> there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Three centre two-electron bonds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Three centre three-electron bonds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Two centre three-electrons bonds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Two centre two-electron bonds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product obtained on fusion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BaHS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is not used 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Paper industry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Soap industry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Rayon industry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4013A6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Plastic industry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The first ionization potential of Na is </w:t>
            </w:r>
            <m:oMath>
              <m:r>
                <w:rPr>
                  <w:rFonts w:ascii="Cambria Math" w:hAnsi="Cambria Math"/>
                </w:rPr>
                <m:t xml:space="preserve">5.1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eV</m:t>
              </m:r>
            </m:oMath>
            <w:r w:rsidRPr="00CF1034">
              <w:rPr>
                <w:rFonts w:ascii="Cambria Math" w:hAnsi="Cambria Math"/>
              </w:rPr>
              <w:t xml:space="preserve">. The value of electron gain enthalpy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will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-2.55 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-5.1 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-10.2 eV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+2.55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eV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decomposes into oxides while other alkali carbonates are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58691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LiCl</m:t>
              </m:r>
            </m:oMath>
            <w:r w:rsidRPr="00CF1034">
              <w:rPr>
                <w:rFonts w:ascii="Cambria Math" w:hAnsi="Cambria Math"/>
              </w:rPr>
              <w:t xml:space="preserve"> is predominantly covalent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80038E" w:rsidRPr="00CF1034" w:rsidRDefault="0058691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</m:oMath>
            <w:r w:rsidRPr="00CF1034">
              <w:rPr>
                <w:rFonts w:ascii="Cambria Math" w:hAnsi="Cambria Math" w:cs="Calibri"/>
              </w:rPr>
              <w:t xml:space="preserve"> is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0038E" w:rsidRPr="00CF1034" w:rsidRDefault="0058691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of the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Mixture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MgO</m:t>
              </m:r>
            </m:oMath>
            <w:r w:rsidRPr="00CF1034">
              <w:rPr>
                <w:rFonts w:ascii="Cambria Math" w:hAnsi="Cambria Math"/>
              </w:rPr>
              <w:t xml:space="preserve"> is called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Portland cement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Sorel’s cement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Double salt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Al</m:t>
              </m:r>
            </m:oMath>
            <w:r w:rsidRPr="00CF1034">
              <w:rPr>
                <w:rFonts w:ascii="Cambria Math" w:hAnsi="Cambria Math"/>
              </w:rPr>
              <w:t xml:space="preserve"> show diagonal relationship hence, both have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Same degree of electronegativity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Amphoteric nature of oxides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Approximately same charge/radius ratio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All the properties above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carbonate decompose most easily on heating?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Going down to II A group, following properties increase except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Solubility of hydroxides in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Hydration energy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Thermal stability of carbonates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Ionic radius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halide of calcium is insoluble in water?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BeC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undergoes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Linear hybridization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Trigonal hybridization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Tetrahedral hybridization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 hybridisation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right order of the solubility of sulphates of alkaline earth metals in water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</m:t>
                </m:r>
                <m:r>
                  <w:rPr>
                    <w:rFonts w:ascii="Cambria Math" w:hAnsi="Cambria Math" w:cs="Calibri"/>
                  </w:rPr>
                  <m:t>&gt;Ca&gt;Mg&gt;Ba&gt;Sr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r>
                  <w:rPr>
                    <w:rFonts w:ascii="Cambria Math" w:hAnsi="Cambria Math"/>
                  </w:rPr>
                  <m:t>&gt;Be&gt;Ba&gt;Ca&gt;Sr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Be</m:t>
                </m:r>
                <m:r>
                  <w:rPr>
                    <w:rFonts w:ascii="Cambria Math" w:hAnsi="Cambria Math" w:cs="Calibri"/>
                  </w:rPr>
                  <m:t>&gt;Mg&gt;Ca&gt;Sr&gt;Ba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r>
                  <w:rPr>
                    <w:rFonts w:ascii="Cambria Math" w:hAnsi="Cambria Math"/>
                  </w:rPr>
                  <m:t>&gt;Ca&gt;Ba&gt;Be&gt;Sr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A colourless solid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on heating evolved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also gave a white residue, soluble in water. Residue also gave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when treated with dilute acid. </w:t>
            </w:r>
            <m:oMath>
              <m:r>
                <w:rPr>
                  <w:rFonts w:ascii="Cambria Math" w:hAnsi="Cambria Math"/>
                </w:rPr>
                <m:t>(X)</m:t>
              </m:r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Bleaching action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CaOC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due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Nascent oxygen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Chlorine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HClO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HCl</m:t>
                </m:r>
                <m:r>
                  <m:rPr>
                    <m:sty m:val="p"/>
                  </m:rPr>
                  <w:rPr>
                    <w:rStyle w:val="PlaceholderText"/>
                    <w:rFonts w:ascii="Cambria Math" w:hAnsi="Cambria Math"/>
                    <w:vanish/>
                  </w:rPr>
                  <m:t>Type equation here.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Ripening of fruits can be carried out in presence of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only sparingly soluble in water and no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LiHC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has been isolated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216634" w:rsidRPr="00CF1034">
              <w:rPr>
                <w:rFonts w:ascii="Cambria Math" w:hAnsi="Cambria Math"/>
              </w:rPr>
              <w:t xml:space="preserve"> cannot be made by a method similar to the ammonia-soda process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MgC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both are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216634" w:rsidRPr="00CF1034" w:rsidRDefault="00216634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is a mineral called trona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solubilities of carbonates decrease down the magnesium group due to a decrease 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Lattice energies of solids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Hydration energies of cations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Interionic attractions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Entropy of solution formation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is not the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 element?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Ar</m:t>
                    </m:r>
                  </m:e>
                </m:d>
                <m:r>
                  <w:rPr>
                    <w:rFonts w:ascii="Cambria Math" w:hAns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10</m:t>
                    </m:r>
                  </m:sup>
                </m:sSup>
                <m:r>
                  <w:rPr>
                    <w:rFonts w:ascii="Cambria Math" w:hAnsi="Cambria Math" w:cs="Calibri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Calibri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9C713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alibri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0038E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</m:t>
                    </m:r>
                  </m:e>
                </m:d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Bleaching powder loses its power on keeping for a long time because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It changes into calcium hypochlorate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It changes into calcium chloride and calcium hydroxide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It absorbs moisture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It changes into calcium chloride and calcium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 xml:space="preserve"> ∆ </m:t>
                        </m:r>
                      </m:e>
                    </m:groupChr>
                  </m:e>
                </m:box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 xml:space="preserve"> ∆ 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</w:rPr>
                  <m:t xml:space="preserve"> (B)</m:t>
                </m:r>
              </m:oMath>
            </m:oMathPara>
          </w:p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CF1034">
              <w:rPr>
                <w:rFonts w:ascii="Cambria Math" w:hAnsi="Cambria Math"/>
              </w:rPr>
              <w:t xml:space="preserve">) and </w:t>
            </w:r>
            <m:oMath>
              <m:r>
                <w:rPr>
                  <w:rFonts w:ascii="Cambria Math" w:hAnsi="Cambria Math"/>
                </w:rPr>
                <m:t>(B)</m:t>
              </m:r>
            </m:oMath>
            <w:r w:rsidRPr="00CF1034">
              <w:rPr>
                <w:rFonts w:ascii="Cambria Math" w:hAnsi="Cambria Math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CaC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CN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 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CN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A7A" w:rsidRPr="00CF1034" w:rsidRDefault="008E4A7A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CN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, 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CN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A7A" w:rsidRPr="00CF1034" w:rsidRDefault="008E4A7A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is correct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The reagent(s) used for softening the temporary hardness of water is (are)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NaOCl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Alkali metals-ozonides are coloured and paramagnetic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 metals-ozonides are colourless and diamagnetic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Sesquoxides of alkali metals are peroxides disuperoxides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</w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Calibri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Calibri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2-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Calibri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</m:sup>
                      </m:sSubSup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Sesquoxides are paramagnetic due to presence of superoxide 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Which are true statements about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 elements?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Metals are obtained by the electrolysis of fused chlorides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Oxides are basic except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BeO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+1 valency by alkali metals and +2 valency by alkaline earth metals is shown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Carabonates are thermally stable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LiAl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can reduce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Carbonyl compounds into alcohols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Alkenes into alkanes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CHO</m:t>
              </m:r>
            </m:oMath>
            <w:r w:rsidRPr="00CF1034">
              <w:rPr>
                <w:rFonts w:ascii="Cambria Math" w:hAnsi="Cambria Math" w:cs="Calibri"/>
              </w:rPr>
              <w:t xml:space="preserve"> group into </w:t>
            </w:r>
            <m:oMath>
              <m:r>
                <w:rPr>
                  <w:rFonts w:ascii="Cambria Math" w:hAnsi="Cambria Math" w:cs="Calibri"/>
                </w:rPr>
                <m:t>–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Either into alcohols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Sesquoxides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CF1034">
              <w:rPr>
                <w:rFonts w:ascii="Cambria Math" w:hAnsi="Cambria Math"/>
              </w:rPr>
              <w:t xml:space="preserve"> of alkali metals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Have been prepared by careful thermal decomposition of </w:t>
            </w:r>
            <m:oMath>
              <m:r>
                <w:rPr>
                  <w:rFonts w:ascii="Cambria Math" w:hAnsi="Cambria Math" w:cs="Calibri"/>
                </w:rPr>
                <m:t>M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Are dark-coloured paramagnetic substances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Are colourless diamagnetic substances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Are coloured diamagnetic substances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Radius of hydrated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 is smaller than that of hydrated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Ionic mobility of hydrated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ion is smaller than that of hydrated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Hydrated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is more conducting that hydrated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p>
                <m:sSupPr>
                  <m:ctrlPr>
                    <w:rPr>
                      <w:rFonts w:ascii="Cambria Math" w:hAnsi="Cambria Math" w:cs="Calibr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 w:cs="Calibri"/>
              </w:rPr>
              <w:t xml:space="preserve"> 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Ionic mobility of hydrated</w:t>
            </w:r>
          </w:p>
          <w:p w:rsidR="00A6488C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alternate(s)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,</m:t>
              </m:r>
            </m:oMath>
            <w:r w:rsidRPr="00CF1034">
              <w:rPr>
                <w:rFonts w:ascii="Cambria Math" w:hAnsi="Cambria Math" w:cs="Calibri"/>
              </w:rPr>
              <w:t xml:space="preserve"> the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HC</m:t>
              </m:r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 w:cs="Calibri"/>
              </w:rPr>
              <w:t xml:space="preserve"> ions are linked into infinite chain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, a dimer is formed by H-bonding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NaHC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>, a dimer is formed by H-bonding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, the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HC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ions are linked into infinite chain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Recently sodium naphthenide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  <m:r>
                <w:rPr>
                  <w:rFonts w:ascii="Cambria Math" w:hAnsi="Cambria Math"/>
                </w:rPr>
                <m:t>)</m:t>
              </m:r>
            </m:oMath>
            <w:r w:rsidRPr="00CF1034">
              <w:rPr>
                <w:rFonts w:ascii="Cambria Math" w:hAnsi="Cambria Math"/>
              </w:rPr>
              <w:t xml:space="preserve"> has been used as reductant in complex formation.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Paramagnetic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Deep-green in colour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Diamagnetic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1B558D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colourless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alternate(s)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All alkali metals form solid bicarbonates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Except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LiHC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, all alkali metals bicarbonates are solid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decomposes into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decomposes into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77667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statement(s)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77667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M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contains the paramagnetic ion </w:t>
            </w:r>
            <m:oMath>
              <m:sSubSup>
                <m:sSubSupPr>
                  <m:ctrlPr>
                    <w:rPr>
                      <w:rFonts w:ascii="Cambria Math" w:hAnsi="Cambria Math" w:cs="Calibri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-</m:t>
                  </m:r>
                </m:sup>
              </m:sSub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77667C" w:rsidRPr="00CF1034">
              <w:rPr>
                <w:rFonts w:ascii="Cambria Math" w:hAnsi="Cambria Math"/>
              </w:rPr>
              <w:t xml:space="preserve"> is stable only in the presence of large cations as K,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Rb</m:t>
              </m:r>
            </m:oMath>
            <w:r w:rsidR="0077667C" w:rsidRPr="00CF1034">
              <w:rPr>
                <w:rFonts w:ascii="Cambria Math" w:hAnsi="Cambria Math"/>
              </w:rPr>
              <w:t xml:space="preserve"> and Cs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1B558D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K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="0077667C" w:rsidRPr="00CF1034">
              <w:rPr>
                <w:rFonts w:ascii="Cambria Math" w:hAnsi="Cambria Math" w:cs="Calibri"/>
              </w:rPr>
              <w:t xml:space="preserve"> is paramagnetic and has orange  colour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F14EC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="0077667C" w:rsidRPr="00CF1034">
              <w:rPr>
                <w:rFonts w:ascii="Cambria Math" w:hAnsi="Cambria Math"/>
              </w:rPr>
              <w:t xml:space="preserve"> has antifluorite structure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is/are true statement(s)?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The heats of hydration of the dipositive alkaline earth metal ions decrease with an increase in their ionic size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Hydration of alkali metal ion is less than that of IIA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Alkaline earth metal ions, because of their much larger charge to size ratio exert a much stronger electrostatic attraction on the oxygen of water molecular surrounding them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 statements is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differ in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thermally stable while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decomposes into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Ag, 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forms complexes,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does not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 xml:space="preserve">NaCl </m:t>
              </m:r>
            </m:oMath>
            <w:r w:rsidRPr="00CF1034">
              <w:rPr>
                <w:rFonts w:ascii="Cambria Math" w:hAnsi="Cambria Math" w:cs="Calibri"/>
              </w:rPr>
              <w:t xml:space="preserve">is water soluble,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AgCl</m:t>
              </m:r>
            </m:oMath>
            <w:r w:rsidRPr="00CF1034">
              <w:rPr>
                <w:rFonts w:ascii="Cambria Math" w:hAnsi="Cambria Math" w:cs="Calibri"/>
              </w:rPr>
              <w:t xml:space="preserve"> is insoluble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01173F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AgCl</m:t>
              </m:r>
            </m:oMath>
            <w:r w:rsidRPr="00CF1034">
              <w:rPr>
                <w:rFonts w:ascii="Cambria Math" w:hAnsi="Cambria Math"/>
              </w:rPr>
              <w:t xml:space="preserve"> both give colour in flame when ignited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correct alternate(s)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Solid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LiN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and deliquescent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used in preference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in gun powder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is used in preference to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 w:cs="Calibri"/>
              </w:rPr>
              <w:t xml:space="preserve"> in gun powder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382276" w:rsidRPr="00CF1034" w:rsidRDefault="00A6488C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exists in solid state</w:t>
            </w:r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171 to 170.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171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F0CE7" w:rsidRPr="00900A7A" w:rsidRDefault="00FF0CE7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900A7A">
                <w:rPr>
                  <w:rFonts w:ascii="Cambria Math" w:hAnsi="Cambria Math"/>
                </w:rPr>
                <w:t>S block elements are highly electropositive.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F0CE7" w:rsidRPr="00900A7A" w:rsidRDefault="00FF0CE7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900A7A">
                <w:rPr>
                  <w:rFonts w:ascii="Cambria Math" w:hAnsi="Cambria Math"/>
                </w:rPr>
                <w:t>The valance electrons present in s orbital are loosely held.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172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472DF2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A10AA" w:rsidRPr="008A2143" w:rsidRDefault="00472DF2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8A2143">
                <w:rPr>
                  <w:rFonts w:ascii="Cambria Math" w:hAnsi="Cambria Math"/>
                </w:rPr>
                <w:t>Group 1 elements are known as the alkali elements.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A10AA" w:rsidRPr="008A2143" w:rsidRDefault="00472DF2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8A2143">
                <w:rPr>
                  <w:rFonts w:ascii="Cambria Math" w:hAnsi="Cambria Math"/>
                </w:rPr>
                <w:t>S orbital can accommodate only two electrons.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173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E41557" w:rsidRPr="00900A7A" w:rsidRDefault="00E41557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900A7A">
                <w:rPr>
                  <w:rFonts w:ascii="Cambria Math" w:hAnsi="Cambria Math"/>
                </w:rPr>
                <w:t>Gypsum is added to cement to increase its rate of setting.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E41557" w:rsidRPr="00900A7A" w:rsidRDefault="00E41557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900A7A">
                <w:rPr>
                  <w:rFonts w:ascii="Cambria Math" w:hAnsi="Cambria Math"/>
                </w:rPr>
                <w:t xml:space="preserve">Gypsum is calcium </w:t>
              </w:r>
              <w:proofErr w:type="spellStart"/>
              <w:r w:rsidRPr="00900A7A">
                <w:rPr>
                  <w:rFonts w:ascii="Cambria Math" w:hAnsi="Cambria Math"/>
                </w:rPr>
                <w:t>sulphate</w:t>
              </w:r>
              <w:proofErr w:type="spellEnd"/>
              <w:r w:rsidRPr="00900A7A">
                <w:rPr>
                  <w:rFonts w:ascii="Cambria Math" w:hAnsi="Cambria Math"/>
                </w:rPr>
                <w:t xml:space="preserve"> hemihydrates.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174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D708BF" w:rsidRPr="00D708BF" w:rsidRDefault="00D708BF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D708BF">
                <w:rPr>
                  <w:rFonts w:ascii="Cambria Math" w:hAnsi="Cambria Math"/>
                </w:rPr>
                <w:t>Radium is most abundant s block elements.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D708BF" w:rsidRPr="00D708BF" w:rsidRDefault="00D708BF" w:rsidP="004D524E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D708BF">
                <w:rPr>
                  <w:rFonts w:ascii="Cambria Math" w:hAnsi="Cambria Math"/>
                </w:rPr>
                <w:t>S block elements are non radioactive in nature.</w:t>
              </w: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5C1C84" w:rsidRPr="00CF1034" w:rsidRDefault="005C7106" w:rsidP="00F14ECF">
            <w:pPr>
              <w:spacing w:after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Match Column I (compounds) with Column II (associated uses)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CF1034">
                <w:rPr>
                  <w:rFonts w:ascii="Cambria Math" w:hAnsi="Cambria Math"/>
                </w:rPr>
                <w:t>Baking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NaHC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Photovoltaic cell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LiCl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Submarine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Cs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Humidity control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176.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5C1C84" w:rsidRPr="00CF1034" w:rsidRDefault="005C1C84" w:rsidP="00F14ECF">
            <w:pPr>
              <w:spacing w:after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Match the mineral names (in Column I) with the chemical formulae (in Column II)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Magnesite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KCl∙MgC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Dolomite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Kieserite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Carnallite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∙CaC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177.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5C1C84" w:rsidRPr="00CF1034" w:rsidRDefault="005C7106" w:rsidP="00F14ECF">
            <w:pPr>
              <w:spacing w:after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Select the metals (in Column I) with the specific properties of the compounds (in Column II)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CF1034">
                <w:rPr>
                  <w:rFonts w:ascii="Cambria Math" w:hAnsi="Cambria Math"/>
                </w:rPr>
                <w:t>Supper oxide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Na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 xml:space="preserve">Lewis acid </w:t>
              </w:r>
              <m:oMath>
                <m:r>
                  <w:rPr>
                    <w:rFonts w:ascii="Cambria Math" w:hAnsi="Cambria Math"/>
                  </w:rPr>
                  <m:t>–</m:t>
                </m:r>
              </m:oMath>
              <w:r w:rsidRPr="00CF1034">
                <w:rPr>
                  <w:rFonts w:ascii="Cambria Math" w:hAnsi="Cambria Math"/>
                </w:rPr>
                <w:t xml:space="preserve"> a chloride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 xml:space="preserve">K 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 xml:space="preserve">Most negative value of </w:t>
              </w: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redn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sup>
                </m:sSubSup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Thermally stable carbonate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(E)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Mg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(5)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No flame colouration of the chloride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E</w:t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5</w:t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178.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5C1C84" w:rsidRPr="00CF1034" w:rsidRDefault="005C7106" w:rsidP="00F14ECF">
            <w:pPr>
              <w:spacing w:after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Match the species in Column I with given property (ies) in Column II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CF1034">
                <w:rPr>
                  <w:rFonts w:ascii="Cambria Math" w:hAnsi="Cambria Math"/>
                </w:rPr>
                <w:t>Paramagnetic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LiCl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Ether soluble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Humidity control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Coloured compounds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2,3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2,1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1,5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2,3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4,5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2,3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2,3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1,5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1,5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179.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5C1C84" w:rsidRPr="00CF1034" w:rsidRDefault="005C7106" w:rsidP="00F14ECF">
            <w:pPr>
              <w:spacing w:after="0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Match compounds (in Column I) with the specific properties of the compounds (in Column II)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CF1034">
                <w:rPr>
                  <w:rFonts w:ascii="Cambria Math" w:hAnsi="Cambria Math"/>
                </w:rPr>
                <w:t>Temporary hardness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BaC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Permanent hardness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MgS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CF1034">
                <w:rPr>
                  <w:rFonts w:ascii="Cambria Math" w:hAnsi="Cambria Math"/>
                </w:rPr>
                <w:t>Decomposes readily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5C1C84" w:rsidRPr="00CF1034" w:rsidRDefault="005C7106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5C1C84" w:rsidRPr="00CF1034" w:rsidRDefault="005C1C84" w:rsidP="00F14ECF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14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180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-180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∆  </m:t>
                                </m:r>
                              </m:e>
                            </m:groupChr>
                          </m:e>
                        </m:box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oxide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</w:rPr>
                          <m:t>→(C)</m:t>
                        </m:r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milky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Cl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</m:groupChr>
                          </m:e>
                        </m:box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gas</m:t>
                        </m:r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O+C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NaCl</m:t>
                        </m:r>
                        <m:r>
                          <w:rPr>
                            <w:rFonts w:ascii="Cambria Math" w:hAnsi="Cambria Math"/>
                          </w:rPr>
                          <m:t>→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oMath>
                    </m:oMathPara>
                  </w:p>
                  <w:p w:rsidR="00C878C8" w:rsidRPr="00CF1034" w:rsidRDefault="00F14EC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ParaPr>
                        <m:jc m:val="left"/>
                      </m:oMathParaP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∆   </m:t>
                                </m:r>
                              </m:e>
                            </m:groupChr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</m:oMathPara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Name of the process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Solvay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Ammonia-soda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&amp; (b)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C878C8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is correct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E5B36" w:rsidRPr="00CF1034" w:rsidRDefault="00834DAC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Read the following passage and answer the questions at the end of it</w:t>
                    </w:r>
                  </w:p>
                  <w:p w:rsidR="00834DAC" w:rsidRPr="00CF1034" w:rsidRDefault="00834DAC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Dilute solutions of alkali metals in liquid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  <w:r w:rsidRPr="00CF1034">
                      <w:rPr>
                        <w:rFonts w:ascii="Cambria Math" w:hAnsi="Cambria Math"/>
                      </w:rPr>
                      <w:t xml:space="preserve"> are blue. It is the ammoniated electron which is responsible for the blue colour of the solution, and the electrical conductivity is due to the ammoniated cation,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as well as the ammoniated electron,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H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oMath>
                    <w:r w:rsidR="00491650" w:rsidRPr="00CF1034">
                      <w:rPr>
                        <w:rFonts w:ascii="Cambria Math" w:hAnsi="Cambria Math"/>
                      </w:rPr>
                      <w:t xml:space="preserve">, values of x and y depend on the extent of salvation (by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  <w:r w:rsidR="00491650" w:rsidRPr="00CF1034">
                      <w:rPr>
                        <w:rFonts w:ascii="Cambria Math" w:hAnsi="Cambria Math"/>
                      </w:rPr>
                      <w:t>). Dilute solutions are paramagnetic due to free electrons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What happens if alkali metal is allowed to react with concentrated ammonia solution?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Paramagnetic character of solvated electrons is retained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49165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Solvated electrons associate to form electron-pairs and paramagnetic character decreases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Reducing character is increased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382276" w:rsidRPr="00CF1034" w:rsidRDefault="0049165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Reducing character is not affected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E5B36" w:rsidRPr="00CF1034" w:rsidRDefault="0049165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Questions given below are based on the following values of hydration energy and lattice energy</w:t>
                    </w: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074"/>
                      <w:gridCol w:w="1710"/>
                    </w:tblGrid>
                    <w:tr w:rsidR="00491650" w:rsidRPr="00CF1034" w:rsidTr="00491650">
                      <w:trPr>
                        <w:trHeight w:val="557"/>
                      </w:trPr>
                      <w:tc>
                        <w:tcPr>
                          <w:tcW w:w="2074" w:type="dxa"/>
                        </w:tcPr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  <w:b/>
                            </w:rPr>
                          </w:pPr>
                          <w:r w:rsidRPr="00CF1034">
                            <w:rPr>
                              <w:rFonts w:ascii="Cambria Math" w:hAnsi="Cambria Math"/>
                              <w:b/>
                            </w:rPr>
                            <w:t>Hydration energy</w:t>
                          </w:r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hydr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kJ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1710" w:type="dxa"/>
                        </w:tcPr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  <w:b/>
                            </w:rPr>
                          </w:pPr>
                          <w:r w:rsidRPr="00CF1034">
                            <w:rPr>
                              <w:rFonts w:ascii="Cambria Math" w:hAnsi="Cambria Math"/>
                              <w:b/>
                            </w:rPr>
                            <w:t>Lattice energy</w:t>
                          </w:r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kJ mo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m:oMathPara>
                        </w:p>
                      </w:tc>
                    </w:tr>
                    <w:tr w:rsidR="00491650" w:rsidRPr="00CF1034" w:rsidTr="00491650">
                      <w:tc>
                        <w:tcPr>
                          <w:tcW w:w="2074" w:type="dxa"/>
                        </w:tcPr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     -499</m:t>
                              </m:r>
                            </m:oMath>
                          </m:oMathPara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   -390</m:t>
                              </m:r>
                            </m:oMath>
                          </m:oMathPara>
                        </w:p>
                        <w:p w:rsidR="00491650" w:rsidRPr="00CF1034" w:rsidRDefault="00F14ECF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       -305</m:t>
                              </m:r>
                            </m:oMath>
                          </m:oMathPara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     -382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1710" w:type="dxa"/>
                        </w:tcPr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LiCl        -840</m:t>
                              </m:r>
                            </m:oMath>
                          </m:oMathPara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NaCl      -776</m:t>
                              </m:r>
                            </m:oMath>
                          </m:oMathPara>
                        </w:p>
                        <w:p w:rsidR="00491650" w:rsidRPr="00CF1034" w:rsidRDefault="00491650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KCl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       -703</m:t>
                              </m:r>
                            </m:oMath>
                          </m:oMathPara>
                        </w:p>
                      </w:tc>
                    </w:tr>
                  </w:tbl>
                  <w:p w:rsidR="00491650" w:rsidRPr="00CF1034" w:rsidRDefault="0049165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salt has maximum heat of hydration?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LiCl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49165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49165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KCl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49165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LiCl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KCl</m:t>
              </m:r>
            </m:oMath>
            <w:r w:rsidRPr="00CF1034">
              <w:rPr>
                <w:rFonts w:ascii="Cambria Math" w:hAnsi="Cambria Math"/>
              </w:rPr>
              <w:t xml:space="preserve"> equally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E5B36" w:rsidRPr="00CF1034" w:rsidRDefault="00007EAB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Answer the questions based on the following flow-sheet</w:t>
                    </w:r>
                  </w:p>
                  <w:p w:rsidR="00007EAB" w:rsidRPr="00CF1034" w:rsidRDefault="00115F1C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  <w:color w:val="FF0000"/>
                      </w:rPr>
                    </w:pPr>
                    <w:r w:rsidRPr="00CF1034">
                      <w:rPr>
                        <w:rFonts w:ascii="Cambria Math" w:eastAsiaTheme="minorHAnsi" w:hAnsi="Cambria Math"/>
                      </w:rPr>
                      <w:object w:dxaOrig="6986" w:dyaOrig="3660">
                        <v:shape id="_x0000_i1032" type="#_x0000_t75" style="width:237pt;height:123.75pt" o:ole="">
                          <v:imagedata r:id="IC10P412P0" o:title=""/>
                        </v:shape>
                        <o:OLEObject Type="Embed" ProgID="ChemDraw.Document.6.0" ShapeID="_x0000_i1032" DrawAspect="Content" ObjectID="_1478862964" r:id="OC10P412P0"/>
                      </w:objec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007EA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This flow-sheet represents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007EA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Solvay process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NaOH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007EA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Solvay process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382276" w:rsidRPr="00CF1034" w:rsidRDefault="00007EAB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 xml:space="preserve">Dow process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N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</w:rPr>
                <m:t>C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3</m:t>
                  </m:r>
                </m:sub>
              </m:sSub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382276" w:rsidRPr="00CF1034" w:rsidRDefault="00007EAB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None of the above is correct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184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- 184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E5B36" w:rsidRPr="00CF1034" w:rsidRDefault="00007EAB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Reduction potentials of group 1 (alkali </w:t>
                    </w:r>
                    <w:r w:rsidR="007A5CC7" w:rsidRPr="00CF1034">
                      <w:rPr>
                        <w:rFonts w:ascii="Cambria Math" w:hAnsi="Cambria Math"/>
                      </w:rPr>
                      <w:t>metals</w:t>
                    </w:r>
                    <w:r w:rsidRPr="00CF1034">
                      <w:rPr>
                        <w:rFonts w:ascii="Cambria Math" w:hAnsi="Cambria Math"/>
                      </w:rPr>
                      <w:t>)</w:t>
                    </w:r>
                    <w:r w:rsidR="007A5CC7" w:rsidRPr="00CF1034">
                      <w:rPr>
                        <w:rFonts w:ascii="Cambria Math" w:hAnsi="Cambria Math"/>
                      </w:rPr>
                      <w:t xml:space="preserve"> are given below:</w:t>
                    </w:r>
                  </w:p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1804"/>
                      <w:gridCol w:w="913"/>
                    </w:tblGrid>
                    <w:tr w:rsidR="007A5CC7" w:rsidRPr="00CF1034" w:rsidTr="007A5CC7">
                      <w:tc>
                        <w:tcPr>
                          <w:tcW w:w="1804" w:type="dxa"/>
                        </w:tcPr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w:r w:rsidRPr="00CF1034">
                            <w:rPr>
                              <w:rFonts w:ascii="Cambria Math" w:hAnsi="Cambria Math"/>
                            </w:rPr>
                            <w:t>Element</w:t>
                          </w:r>
                        </w:p>
                      </w:tc>
                      <w:tc>
                        <w:tcPr>
                          <w:tcW w:w="900" w:type="dxa"/>
                        </w:tcPr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E°U</m:t>
                              </m:r>
                            </m:oMath>
                          </m:oMathPara>
                        </w:p>
                      </w:tc>
                    </w:tr>
                    <w:tr w:rsidR="007A5CC7" w:rsidRPr="00CF1034" w:rsidTr="007A5CC7">
                      <w:tc>
                        <w:tcPr>
                          <w:tcW w:w="1804" w:type="dxa"/>
                        </w:tcPr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→Li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→Na</m:t>
                              </m:r>
                            </m:oMath>
                          </m:oMathPara>
                        </w:p>
                        <w:p w:rsidR="007A5CC7" w:rsidRPr="00CF1034" w:rsidRDefault="00F14ECF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→K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→Rb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→Cs</m:t>
                              </m:r>
                            </m:oMath>
                          </m:oMathPara>
                        </w:p>
                      </w:tc>
                      <w:tc>
                        <w:tcPr>
                          <w:tcW w:w="900" w:type="dxa"/>
                        </w:tcPr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-3.045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-2.714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-2.925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-2.925</m:t>
                              </m:r>
                            </m:oMath>
                          </m:oMathPara>
                        </w:p>
                        <w:p w:rsidR="007A5CC7" w:rsidRPr="00CF1034" w:rsidRDefault="007A5CC7" w:rsidP="00F14ECF">
                          <w:pPr>
                            <w:spacing w:after="0"/>
                            <w:contextualSpacing/>
                            <w:autoSpaceDE w:val="0"/>
                            <w:autoSpaceDN w:val="0"/>
                            <w:adjustRightInd w:val="0"/>
                            <w:contextualSpacing/>
                            <w:rPr>
                              <w:rFonts w:ascii="Cambria Math" w:hAnsi="Cambria Math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-2.923</m:t>
                              </m:r>
                            </m:oMath>
                          </m:oMathPara>
                        </w:p>
                      </w:tc>
                    </w:tr>
                  </w:tbl>
                  <w:p w:rsidR="007A5CC7" w:rsidRPr="00CF1034" w:rsidRDefault="007A5CC7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</w:p>
                  <w:p w:rsidR="007A5CC7" w:rsidRPr="00CF1034" w:rsidRDefault="007A5CC7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Answer the following questions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is the best reducing agent?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Li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7A5CC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382276" w:rsidRPr="00CF1034" w:rsidRDefault="007A5CC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Cs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185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- 185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E5B36" w:rsidRPr="00CF1034" w:rsidRDefault="007A5CC7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“Calcium oxide,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CaO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is used to remove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  <w:r w:rsidRPr="00CF1034">
                      <w:rPr>
                        <w:rFonts w:ascii="Cambria Math" w:hAnsi="Cambria Math"/>
                      </w:rPr>
                      <w:t xml:space="preserve"> from power plant exhaust”</w:t>
                    </w:r>
                  </w:p>
                  <w:p w:rsidR="007A5CC7" w:rsidRPr="00CF1034" w:rsidRDefault="007A5CC7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Based on the above statement, answer the following questions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what form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CaO</m:t>
              </m:r>
            </m:oMath>
            <w:r w:rsidRPr="00CF1034">
              <w:rPr>
                <w:rFonts w:ascii="Cambria Math" w:hAnsi="Cambria Math"/>
              </w:rPr>
              <w:t xml:space="preserve"> removes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7A5CC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7A5CC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HS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382276" w:rsidRPr="00CF1034" w:rsidRDefault="007A5CC7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186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- 186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D2A2F" w:rsidRPr="00CF1034" w:rsidRDefault="00FD2A2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Based on following analytical data, answer the questions</w:t>
                    </w:r>
                  </w:p>
                  <w:p w:rsidR="00FD2A2F" w:rsidRPr="00CF1034" w:rsidRDefault="00FD2A2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A mineral which can be represented by the formula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oMath>
                    <w:r w:rsidRPr="00CF1034">
                      <w:rPr>
                        <w:rFonts w:ascii="Cambria Math" w:hAnsi="Cambria Math"/>
                      </w:rPr>
                      <w:t>, was analysed as described below</w:t>
                    </w:r>
                  </w:p>
                  <w:p w:rsidR="00FD2A2F" w:rsidRPr="00CF1034" w:rsidRDefault="00FD2A2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A sample of the mineral was dissolved in excess hydrochloric acid and the solution made up to 100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with water. During the process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48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of carbon dioxide, measured at </w:t>
                    </w:r>
                    <m:oMath>
                      <m:r>
                        <w:rPr>
                          <w:rFonts w:ascii="Cambria Math" w:hAnsi="Cambria Math"/>
                        </w:rPr>
                        <m:t>25℃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and 1 atmosphere pressure, were evolved</w:t>
                    </w:r>
                  </w:p>
                  <w:p w:rsidR="00FD2A2F" w:rsidRPr="00CF1034" w:rsidRDefault="00FD2A2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A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25.0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portion of the resulting solution required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25.0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of EDTA solution of concentration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0.2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mol 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to reach an end-point. A further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25.0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portion gave a precipitate of barium sulphate of mass 0.058 g on treatment with excess dilute sulphuric acid. You may assume that group-2 metal ions from 1:1 complexes with EDTA</w:t>
                    </w:r>
                  </w:p>
                  <w:p w:rsidR="00FD2A2F" w:rsidRPr="00CF1034" w:rsidRDefault="00FD2A2F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Molar volume of any gas at </w:t>
                    </w:r>
                    <m:oMath>
                      <m:r>
                        <w:rPr>
                          <w:rFonts w:ascii="Cambria Math" w:hAnsi="Cambria Math"/>
                        </w:rPr>
                        <m:t>25℃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and 1 atmosphere pressure </w:t>
                    </w:r>
                    <m:oMath>
                      <m:r>
                        <w:rPr>
                          <w:rFonts w:ascii="Cambria Math" w:hAnsi="Cambria Math"/>
                        </w:rPr>
                        <m:t xml:space="preserve">=24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C62AC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Formula of the mineral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E5B36" w:rsidRPr="00CF1034" w:rsidRDefault="00C62AC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MgBa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E5B36" w:rsidRPr="00CF1034" w:rsidRDefault="00C62AC3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E5B36" w:rsidRPr="00CF1034" w:rsidRDefault="00C62AC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MgBa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E5B36" w:rsidRPr="00CF1034" w:rsidRDefault="00C62AC3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Ba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96149" w:rsidRPr="00CF1034" w:rsidRDefault="00596149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Questions given below are based on the following enthalpy values</w:t>
                    </w:r>
                  </w:p>
                  <w:p w:rsidR="00596149" w:rsidRPr="00CF1034" w:rsidRDefault="00596149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The standard enthalpy of formation </w:t>
                    </w:r>
                    <m:oMath>
                      <m:r>
                        <w:rPr>
                          <w:rFonts w:ascii="Cambria Math" w:hAnsi="Cambria Math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sup>
                      </m:sSubSup>
                    </m:oMath>
                    <w:r w:rsidRPr="00CF1034">
                      <w:rPr>
                        <w:rFonts w:ascii="Cambria Math" w:hAnsi="Cambria Math"/>
                      </w:rPr>
                      <w:t xml:space="preserve">, of hypothetical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CaCl</m:t>
                      </m:r>
                      <m:r>
                        <w:rPr>
                          <w:rFonts w:ascii="Cambria Math" w:hAnsi="Cambria Math"/>
                        </w:rPr>
                        <m:t>(s)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theoretically found to be </w:t>
                    </w:r>
                    <m:oMath>
                      <m:r>
                        <w:rPr>
                          <w:rFonts w:ascii="Cambria Math" w:hAnsi="Cambria Math"/>
                        </w:rPr>
                        <m:t>-188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kJ mo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  <w:r w:rsidRPr="00CF1034">
                      <w:rPr>
                        <w:rFonts w:ascii="Cambria Math" w:hAnsi="Cambria Math"/>
                      </w:rPr>
                      <w:t xml:space="preserve"> and that of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CaC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795 kJ mo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961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Which of the following compounds is more stable?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6E5B36" w:rsidRPr="00CF1034" w:rsidRDefault="0024603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CaCl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6E5B36" w:rsidRPr="00CF1034" w:rsidRDefault="0024603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6E5B36" w:rsidRPr="00CF1034" w:rsidRDefault="00596149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Both (a) &amp; (b) are equally stable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6E5B36" w:rsidRPr="00CF1034" w:rsidRDefault="00596149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Nothing can be said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188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- 189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∆G°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values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(kJ mo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oMath>
                    <w:r w:rsidRPr="00CF1034">
                      <w:rPr>
                        <w:rFonts w:ascii="Cambria Math" w:hAnsi="Cambria Math"/>
                      </w:rPr>
                      <w:t xml:space="preserve"> for the following cases can given</w:t>
                    </w:r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    → MO+      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b>
                        </m:sSub>
                      </m:oMath>
                    </m:oMathPara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-394.4</m:t>
                        </m:r>
                      </m:oMath>
                    </m:oMathPara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Mg  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-1028.2-568.9       64.9</m:t>
                      </m:r>
                    </m:oMath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 xml:space="preserve">Ca   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-1129.2-603.4165.9</m:t>
                      </m:r>
                    </m:oMath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Ba-1134.4-520.4219.6</m:t>
                        </m:r>
                      </m:oMath>
                    </m:oMathPara>
                  </w:p>
                  <w:p w:rsidR="00246030" w:rsidRPr="00CF1034" w:rsidRDefault="00246030" w:rsidP="00F14ECF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CF1034">
                      <w:rPr>
                        <w:rFonts w:ascii="Cambria Math" w:hAnsi="Cambria Math"/>
                      </w:rPr>
                      <w:t>Answer the following question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4603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Maximum value of </w:t>
            </w:r>
            <m:oMath>
              <m:r>
                <w:rPr>
                  <w:rFonts w:ascii="Cambria Math" w:hAnsi="Cambria Math"/>
                </w:rPr>
                <m:t>∆G°</m:t>
              </m:r>
            </m:oMath>
            <w:r w:rsidRPr="00CF1034">
              <w:rPr>
                <w:rFonts w:ascii="Cambria Math" w:hAnsi="Cambria Math"/>
              </w:rPr>
              <w:t xml:space="preserve"> is for the reaction when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 w:rsidRPr="00CF1034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E5B36" w:rsidRPr="00CF1034" w:rsidRDefault="0024603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 w:rsidRPr="00CF1034">
              <w:rPr>
                <w:rFonts w:ascii="Cambria Math" w:hAnsi="Cambria Math" w:cs="Calibri"/>
              </w:rPr>
              <w:t>Mg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E5B36" w:rsidRPr="00CF1034" w:rsidRDefault="0024603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Ca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E5B36" w:rsidRPr="00CF1034" w:rsidRDefault="00246030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E5B36" w:rsidRPr="00CF1034" w:rsidRDefault="00246030" w:rsidP="00F14ECF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Equal for all cases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Magnesium allyide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CF1034">
              <w:rPr>
                <w:rFonts w:ascii="Cambria Math" w:hAnsi="Cambria Math"/>
              </w:rPr>
              <w:t xml:space="preserve">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Potassium superoxide has….. unpaired electron(s)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Bleaching powder has two types of chlorine one with oxidation number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 w:rsidRPr="00CF1034">
              <w:rPr>
                <w:rFonts w:ascii="Cambria Math" w:hAnsi="Cambria Math"/>
              </w:rPr>
              <w:t xml:space="preserve"> and other with oxidation number……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disproportionates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on passing into hot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  <w:r w:rsidRPr="00CF1034">
              <w:rPr>
                <w:rFonts w:ascii="Cambria Math" w:hAnsi="Cambria Math"/>
              </w:rPr>
              <w:t xml:space="preserve"> solution. In this process each mole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consumes …… mole(s)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in heated, change in oxidation number of N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heated, change in oxidation number of N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One mole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neutralized by mole(s)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KOH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96 g of Mg is burnt in air in a closed chamber. On analysis 25% of Mg is converted into oxide and remaining Mg into other possible product. Residue is dissolving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and neutralized by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. Number of moles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required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Number of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 xml:space="preserve">-electrons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one mole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heated,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obtained is …… mole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Number of neutrons in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/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Epsom salt contains….. water molecules (of hydration)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Magnesium is coordinated to N-atoms in chlorophyll. Number of rings in chlorophyll is…….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Number of elements in second period showing diagonal relationship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removes permanent hardness</w:t>
            </w:r>
          </w:p>
          <w:p w:rsidR="00233A23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33A23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10 L of hard water required 0.0848 g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. Thus, harden in ppm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Number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HC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ions joined by H-bonding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Bond order of oxide in sodium peroxide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Hydrated sodium sulphite has </w:t>
            </w:r>
            <m:oMath>
              <m:r>
                <w:rPr>
                  <w:rFonts w:ascii="Cambria Math" w:hAnsi="Cambria Math"/>
                </w:rPr>
                <m:t xml:space="preserve">50%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>. Number of molecules of hydration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Magnesium nitride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(x+y)</m:t>
              </m:r>
            </m:oMath>
            <w:r w:rsidRPr="00CF1034">
              <w:rPr>
                <w:rFonts w:ascii="Cambria Math" w:hAnsi="Cambria Math"/>
              </w:rPr>
              <w:t xml:space="preserve">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Number of electrons in magnesium ion formed by three steps ionization of magnesium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F14ECF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p>
              </m:sSubSup>
            </m:oMath>
            <w:r w:rsidR="009F5A17" w:rsidRPr="00CF1034">
              <w:rPr>
                <w:rFonts w:ascii="Cambria Math" w:hAnsi="Cambria Math"/>
              </w:rPr>
              <w:t xml:space="preserve"> values of some metals are</w:t>
            </w:r>
          </w:p>
          <w:p w:rsidR="009F5A17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Be</m:t>
              </m:r>
            </m:oMath>
            <w:r w:rsidR="009F5A17" w:rsidRPr="00CF1034">
              <w:rPr>
                <w:rFonts w:ascii="Cambria Math" w:hAnsi="Cambria Math"/>
              </w:rPr>
              <w:t xml:space="preserve"> : </w:t>
            </w:r>
            <m:oMath>
              <m:r>
                <w:rPr>
                  <w:rFonts w:ascii="Cambria Math" w:hAnsi="Cambria Math"/>
                </w:rPr>
                <m:t>-1.85</m:t>
              </m:r>
            </m:oMath>
            <w:r w:rsidR="009F5A17" w:rsidRPr="00CF1034">
              <w:rPr>
                <w:rFonts w:ascii="Cambria Math" w:hAnsi="Cambria Math"/>
              </w:rPr>
              <w:t xml:space="preserve"> V</w:t>
            </w:r>
          </w:p>
          <w:p w:rsidR="009F5A17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  <m:r>
                <w:rPr>
                  <w:rFonts w:ascii="Cambria Math" w:hAnsi="Cambria Math"/>
                </w:rPr>
                <m:t xml:space="preserve"> : -2.37 </m:t>
              </m:r>
            </m:oMath>
            <w:r w:rsidR="009F5A17" w:rsidRPr="00CF1034">
              <w:rPr>
                <w:rFonts w:ascii="Cambria Math" w:hAnsi="Cambria Math"/>
              </w:rPr>
              <w:t>V</w:t>
            </w:r>
          </w:p>
          <w:p w:rsidR="009F5A17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r>
                <w:rPr>
                  <w:rFonts w:ascii="Cambria Math" w:hAnsi="Cambria Math"/>
                </w:rPr>
                <m:t xml:space="preserve"> : -2.87</m:t>
              </m:r>
            </m:oMath>
            <w:r w:rsidR="009F5A17" w:rsidRPr="00CF1034">
              <w:rPr>
                <w:rFonts w:ascii="Cambria Math" w:hAnsi="Cambria Math"/>
              </w:rPr>
              <w:t xml:space="preserve"> V</w:t>
            </w:r>
          </w:p>
          <w:p w:rsidR="009F5A17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Sr</m:t>
              </m:r>
              <m:r>
                <w:rPr>
                  <w:rFonts w:ascii="Cambria Math" w:hAnsi="Cambria Math"/>
                </w:rPr>
                <m:t xml:space="preserve"> : -2.89</m:t>
              </m:r>
            </m:oMath>
            <w:r w:rsidR="009F5A17" w:rsidRPr="00CF1034">
              <w:rPr>
                <w:rFonts w:ascii="Cambria Math" w:hAnsi="Cambria Math"/>
              </w:rPr>
              <w:t xml:space="preserve"> V</w:t>
            </w:r>
          </w:p>
          <w:p w:rsidR="00A37AD6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Cu</m:t>
              </m:r>
              <m:r>
                <w:rPr>
                  <w:rFonts w:ascii="Cambria Math" w:hAnsi="Cambria Math"/>
                </w:rPr>
                <m:t xml:space="preserve"> : +0.34</m:t>
              </m:r>
            </m:oMath>
            <w:r w:rsidRPr="00CF1034">
              <w:rPr>
                <w:rFonts w:ascii="Cambria Math" w:hAnsi="Cambria Math"/>
              </w:rPr>
              <w:t xml:space="preserve"> V</w:t>
            </w:r>
          </w:p>
          <w:p w:rsidR="00A37AD6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Hg</m:t>
              </m:r>
              <m:r>
                <w:rPr>
                  <w:rFonts w:ascii="Cambria Math" w:hAnsi="Cambria Math"/>
                </w:rPr>
                <m:t xml:space="preserve"> :0.80</m:t>
              </m:r>
            </m:oMath>
            <w:r w:rsidRPr="00CF1034">
              <w:rPr>
                <w:rFonts w:ascii="Cambria Math" w:hAnsi="Cambria Math"/>
              </w:rPr>
              <w:t xml:space="preserve"> V</w:t>
            </w:r>
          </w:p>
          <w:p w:rsidR="00A37AD6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Number of metals which can displace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gas from acid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Coordination number of complexes of beryllium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question </w:t>
            </w:r>
            <m:oMath>
              <m:r>
                <w:rPr>
                  <w:rFonts w:ascii="Cambria Math" w:hAnsi="Cambria Math"/>
                </w:rPr>
                <m:t>(7),x+y+z=</m:t>
              </m:r>
            </m:oMath>
            <w:r w:rsidRPr="00CF1034">
              <w:rPr>
                <w:rFonts w:ascii="Cambria Math" w:hAnsi="Cambria Math"/>
              </w:rPr>
              <w:t>…</w:t>
            </w:r>
            <w:r w:rsidR="00023DDD" w:rsidRPr="00CF1034">
              <w:rPr>
                <w:rFonts w:ascii="Cambria Math" w:hAnsi="Cambria Math"/>
              </w:rPr>
              <w:t>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One mole of lithium nitride is decomposed by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  <w:r w:rsidRPr="00CF1034">
              <w:rPr>
                <w:rFonts w:ascii="Cambria Math" w:hAnsi="Cambria Math"/>
              </w:rPr>
              <w:t xml:space="preserve"> and resultant solution is neutralized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HCl</m:t>
              </m:r>
            </m:oMath>
            <w:r w:rsidRPr="00CF1034">
              <w:rPr>
                <w:rFonts w:ascii="Cambria Math" w:hAnsi="Cambria Math"/>
              </w:rPr>
              <w:t xml:space="preserve">. Number of moles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HCl</m:t>
              </m:r>
            </m:oMath>
            <w:r w:rsidRPr="00CF1034">
              <w:rPr>
                <w:rFonts w:ascii="Cambria Math" w:hAnsi="Cambria Math"/>
              </w:rPr>
              <w:t xml:space="preserve"> required is….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Magnesium is coordinated to …… N atoms in chlorophyll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Potassium sesquoxide has actually ….. O atoms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A37AD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has 8.54% Mg, 48.75% Ba and remaining carbonate. 0.281 kg is decomposed by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.C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formed is …… mole(s)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9F5A17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passed into hot alkali solution, products formed have two types of chlorine. Difference in oxidation number of two chlorine atoms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Number of water molecules in gypsum is…..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5C7106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Unpaired electron(s) in superoxide ion….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absorber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producer as shown</w:t>
            </w:r>
          </w:p>
          <w:p w:rsidR="00233A23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33A23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Values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CF1034">
              <w:rPr>
                <w:rFonts w:ascii="Cambria Math" w:hAnsi="Cambria Math"/>
              </w:rPr>
              <w:t xml:space="preserve"> is……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E5B36" w:rsidRPr="00CF1034" w:rsidRDefault="00233A23" w:rsidP="00F14ECF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Number of radioactive elements in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 is…..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20-08-2019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528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12:21:00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CHEMISTRY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718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10.THE S-BLOCK ELEMENTS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109)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20-08-2019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528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12:21:00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CHEMISTRY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718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10.THE S-BLOCK ELEMENTS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→CaOC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Due to low (IE) and most negative </w:t>
            </w:r>
            <m:oMath>
              <m:r>
                <w:rPr>
                  <w:rFonts w:ascii="Cambria Math" w:hAnsi="Cambria Math"/>
                </w:rPr>
                <m:t>E°</m:t>
              </m:r>
            </m:oMath>
            <w:r w:rsidRPr="00CF1034">
              <w:rPr>
                <w:rFonts w:ascii="Cambria Math" w:hAnsi="Cambria Math"/>
              </w:rPr>
              <w:t xml:space="preserve"> values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0038E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→2N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HCHO</m:t>
              </m:r>
            </m:oMath>
            <w:r w:rsidRPr="00CF1034">
              <w:rPr>
                <w:rFonts w:ascii="Cambria Math" w:hAnsi="Cambria Math"/>
              </w:rPr>
              <w:t xml:space="preserve"> is used as preservatives of dead biological specimen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BeO+2NaOH+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[Be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Be+2NaOH+2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OH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16634" w:rsidRPr="00CF1034" w:rsidRDefault="00074AF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Chlorides are Lewis acids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Al+NaOH+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O→NaAl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0038E" w:rsidRPr="00CF1034" w:rsidRDefault="0044272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Mg does not react with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thermally stable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          soluble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paramagnetic due to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  <w:p w:rsidR="005A59DF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5A59DF" w:rsidRPr="00CF1034">
              <w:rPr>
                <w:rFonts w:ascii="Cambria Math" w:hAnsi="Cambria Math"/>
              </w:rPr>
              <w:t xml:space="preserve"> is actually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  <w:p w:rsidR="005A59DF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2-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bSup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5A59DF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↑↑</m:t>
                </m:r>
              </m:oMath>
            </m:oMathPara>
          </w:p>
          <w:p w:rsidR="005A59DF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Peroxide  superoxide</w:t>
            </w:r>
          </w:p>
          <w:p w:rsidR="005A59DF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Thu, it also paramagnetic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sp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AlC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82276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Kl+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⇌K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(a)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∆ </m:t>
                      </m:r>
                    </m:e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 xml:space="preserve"> no 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0916EB" w:rsidRPr="00CF1034" w:rsidRDefault="00F63523" w:rsidP="00F14ECF">
            <w:pPr>
              <w:spacing w:line="276" w:lineRule="auto"/>
              <w:contextualSpacing/>
              <w:rPr>
                <w:rFonts w:ascii="Cambria Math" w:hAnsi="Cambria Math"/>
                <w:color w:val="FF0000"/>
              </w:rPr>
            </w:pPr>
            <w:r w:rsidRPr="00CF1034">
              <w:rPr>
                <w:rFonts w:ascii="Cambria Math" w:eastAsiaTheme="minorHAnsi" w:hAnsi="Cambria Math"/>
              </w:rPr>
              <w:object w:dxaOrig="3953" w:dyaOrig="14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57.75pt" o:ole="">
                  <v:imagedata r:id="IC10S200S0" o:title=""/>
                </v:shape>
                <o:OLEObject Type="Embed" ProgID="ChemDraw.Document.6.0" ShapeID="_x0000_i1025" DrawAspect="Content" ObjectID="_1478862957" r:id="OC10S200S0"/>
              </w:object>
            </w:r>
          </w:p>
          <w:p w:rsidR="000916EB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(c)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 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O+C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:rsidR="000916EB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Insoluble</w:t>
            </w:r>
          </w:p>
          <w:p w:rsidR="000916EB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in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</w:p>
          <w:p w:rsidR="000916EB" w:rsidRPr="00CF1034" w:rsidRDefault="00F63523" w:rsidP="00F14ECF">
            <w:pPr>
              <w:spacing w:line="276" w:lineRule="auto"/>
              <w:contextualSpacing/>
              <w:rPr>
                <w:rFonts w:ascii="Cambria Math" w:hAnsi="Cambria Math"/>
                <w:color w:val="FF0000"/>
              </w:rPr>
            </w:pPr>
            <w:r w:rsidRPr="00CF1034">
              <w:rPr>
                <w:rFonts w:ascii="Cambria Math" w:eastAsiaTheme="minorHAnsi" w:hAnsi="Cambria Math"/>
              </w:rPr>
              <w:object w:dxaOrig="5033" w:dyaOrig="1128">
                <v:shape id="_x0000_i1026" type="#_x0000_t75" style="width:186.75pt;height:42.75pt" o:ole="">
                  <v:imagedata r:id="IC10S200S1" o:title=""/>
                </v:shape>
                <o:OLEObject Type="Embed" ProgID="ChemDraw.Document.6.0" ShapeID="_x0000_i1026" DrawAspect="Content" ObjectID="_1478862958" r:id="OC10S200S1"/>
              </w:object>
            </w:r>
          </w:p>
          <w:p w:rsidR="000916EB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water soluble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→CaOC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Smaller the size of cation, larger the hydration; size of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Thus,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 least hydrated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Thus, I is incorrect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Li has closed packed structure. Thus, II is correct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Only Li forms nitride. Thus, III is correct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Thus, II and III are correct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Smaller the size of cation, larger the hydration, hence, larger the stability of hydrated 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82276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+2Na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It involved hydration hence exothermic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(a)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Li+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oMath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→MgO</m:t>
                </m:r>
              </m:oMath>
            </m:oMathPara>
          </w:p>
          <w:p w:rsidR="006B1544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1544" w:rsidRPr="00CF1034">
              <w:rPr>
                <w:rFonts w:ascii="Cambria Math" w:hAnsi="Cambria Math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6B1544" w:rsidRPr="00CF1034">
              <w:rPr>
                <w:rFonts w:ascii="Cambria Math" w:hAnsi="Cambria Math"/>
              </w:rPr>
              <w:t xml:space="preserve"> are removed</w:t>
            </w:r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(b)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NaOH+C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→N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removed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D4EA1" w:rsidRPr="00CF1034" w:rsidRDefault="00BD4EA1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BD4EA1" w:rsidRPr="00CF1034" w:rsidRDefault="00BD4EA1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  <w:p w:rsidR="00BD4EA1" w:rsidRPr="00CF1034" w:rsidRDefault="00BD4EA1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16634" w:rsidRPr="00CF1034" w:rsidRDefault="00BD4EA1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/CaS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make permanent hardness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Be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374"/>
            </w:tblGrid>
            <w:tr w:rsidR="008E4A7A" w:rsidRPr="00CF1034" w:rsidTr="001C595A">
              <w:tc>
                <w:tcPr>
                  <w:tcW w:w="374" w:type="dxa"/>
                </w:tcPr>
                <w:p w:rsidR="008E4A7A" w:rsidRPr="00CF1034" w:rsidRDefault="008E4A7A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⥮</w:t>
                  </w:r>
                </w:p>
              </w:tc>
              <w:tc>
                <w:tcPr>
                  <w:tcW w:w="374" w:type="dxa"/>
                </w:tcPr>
                <w:p w:rsidR="008E4A7A" w:rsidRPr="00CF1034" w:rsidRDefault="008E4A7A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⥮</w:t>
                  </w:r>
                </w:p>
              </w:tc>
            </w:tr>
          </w:tbl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He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</w:tblGrid>
            <w:tr w:rsidR="008E4A7A" w:rsidRPr="00CF1034" w:rsidTr="001C595A">
              <w:tc>
                <w:tcPr>
                  <w:tcW w:w="374" w:type="dxa"/>
                </w:tcPr>
                <w:p w:rsidR="008E4A7A" w:rsidRPr="00CF1034" w:rsidRDefault="008E4A7A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⥮</w:t>
                  </w:r>
                </w:p>
              </w:tc>
            </w:tr>
          </w:tbl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Due to stable electronic configuration tendency to gain electron is minimum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82276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(as fixer) dissolves unreacted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AgBr</m:t>
              </m:r>
            </m:oMath>
            <w:r w:rsidRPr="00CF1034">
              <w:rPr>
                <w:rFonts w:ascii="Cambria Math" w:hAnsi="Cambria Math"/>
              </w:rPr>
              <w:t xml:space="preserve"> as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+AgBr→N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Ag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+NaBr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r>
                  <w:rPr>
                    <w:rFonts w:ascii="Cambria Math" w:hAnsi="Cambria Math"/>
                  </w:rPr>
                  <m:t>&lt;Na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∆G° 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Mg</m:t>
              </m:r>
            </m:oMath>
            <w:r w:rsidRPr="00CF1034">
              <w:rPr>
                <w:rFonts w:ascii="Cambria Math" w:hAnsi="Cambria Math"/>
              </w:rPr>
              <w:t xml:space="preserve">salt) </w:t>
            </w:r>
            <m:oMath>
              <m:r>
                <w:rPr>
                  <w:rFonts w:ascii="Cambria Math" w:hAnsi="Cambria Math"/>
                </w:rPr>
                <m:t>=-568.9-394.4 (-1028.2)</m:t>
              </m:r>
            </m:oMath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=-963.3+1028.2=64.9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kJ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∆G°(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Ca</m:t>
              </m:r>
            </m:oMath>
            <w:r w:rsidRPr="00CF1034">
              <w:rPr>
                <w:rFonts w:ascii="Cambria Math" w:hAnsi="Cambria Math"/>
              </w:rPr>
              <w:t xml:space="preserve"> salt) </w:t>
            </w:r>
            <m:oMath>
              <m:r>
                <w:rPr>
                  <w:rFonts w:ascii="Cambria Math" w:hAnsi="Cambria Math"/>
                </w:rPr>
                <m:t>=-603.4-394.4-(-1129.2)</m:t>
              </m:r>
            </m:oMath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=-997.8+1129.2=131.4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∆G°=-520.4-394.4-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-1134.4</m:t>
                    </m:r>
                  </m:e>
                </m:d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=-914.8+1134.4=219.6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∆G°</m:t>
              </m:r>
            </m:oMath>
            <w:r w:rsidRPr="00CF1034">
              <w:rPr>
                <w:rFonts w:ascii="Cambria Math" w:hAnsi="Cambria Math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minimum, thus decomposition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most feasible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37B2B" w:rsidRDefault="00937B2B" w:rsidP="007C5B56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Sodium </w:t>
            </w:r>
            <w:proofErr w:type="spellStart"/>
            <w:proofErr w:type="gramStart"/>
            <w:r>
              <w:rPr>
                <w:rFonts w:ascii="Cambria Math" w:hAnsi="Cambria Math"/>
              </w:rPr>
              <w:t>thiosulphate</w:t>
            </w:r>
            <w:proofErr w:type="spellEnd"/>
            <w:r>
              <w:rPr>
                <w:rFonts w:ascii="Cambria Math" w:hAnsi="Cambria Math"/>
              </w:rPr>
              <w:t>,</w:t>
            </w:r>
            <w:proofErr w:type="gramEnd"/>
            <w:r>
              <w:rPr>
                <w:rFonts w:ascii="Cambria Math" w:hAnsi="Cambria Math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gets oxidis</w:t>
            </w:r>
            <w:proofErr w:type="spellStart"/>
            <w:r>
              <w:rPr>
                <w:rFonts w:ascii="Cambria Math" w:hAnsi="Cambria Math"/>
              </w:rPr>
              <w:t>ed</w:t>
            </w:r>
            <w:proofErr w:type="spellEnd"/>
            <w:r>
              <w:rPr>
                <w:rFonts w:ascii="Cambria Math" w:hAnsi="Cambria Math"/>
              </w:rPr>
              <w:t xml:space="preserve"> by chlorine water.  </w:t>
            </w:r>
          </w:p>
          <w:p w:rsidR="00937B2B" w:rsidRPr="00E04125" w:rsidRDefault="00937B2B" w:rsidP="007C5B5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+4C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 →2NaHS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+8HCl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golden yellow</w:t>
            </w:r>
          </w:p>
          <w:p w:rsidR="000916EB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AgCl</m:t>
              </m:r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no flame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+2NaCl</m:t>
                </m:r>
              </m:oMath>
            </m:oMathPara>
          </w:p>
          <w:p w:rsidR="006B1544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→  Cr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         Deep violet soluble</w:t>
            </w:r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                           in ether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0038E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295C2C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295C2C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Li+Ni→L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82276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↑</m:t>
                </m:r>
              </m:oMath>
            </m:oMathPara>
          </w:p>
          <w:p w:rsidR="0044272F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.10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↑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0038E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Third IE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CF1034">
              <w:rPr>
                <w:rFonts w:ascii="Cambria Math" w:hAnsi="Cambria Math"/>
              </w:rPr>
              <w:t xml:space="preserve"> is very high, thus it represents alkali earth metal (Be)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22E23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322E23" w:rsidRPr="00CF1034">
              <w:rPr>
                <w:rFonts w:ascii="Cambria Math" w:hAnsi="Cambria Math"/>
              </w:rPr>
              <w:t xml:space="preserve"> actually exists as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2-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22E23" w:rsidRPr="00CF1034">
              <w:rPr>
                <w:rFonts w:ascii="Cambria Math" w:hAnsi="Cambria Math"/>
              </w:rPr>
              <w:t xml:space="preserve"> is</w:t>
            </w:r>
            <w:r w:rsidR="005A59DF" w:rsidRPr="00CF1034">
              <w:rPr>
                <w:rFonts w:ascii="Cambria Math" w:hAnsi="Cambria Math"/>
              </w:rPr>
              <w:t xml:space="preserve"> paramagnetic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Gypsum is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CaS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0038E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4K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O+4C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→4KHC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NaN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2NaN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stable due to larger anion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which polarises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Smaller cation larger hydration thus smaller molar ionic conductance</w:t>
            </w:r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  <w:b/>
              </w:rPr>
              <w:t>Ionic size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  <w:b/>
              </w:rPr>
              <w:t>Hydration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Na&gt;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  <w:b/>
              </w:rPr>
              <w:t>Size of hydration ion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  <w:b/>
              </w:rPr>
              <w:t>Molar ionic conductance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NaHC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is acidic and decomposed by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NaOH </m:t>
              </m:r>
            </m:oMath>
            <w:r w:rsidRPr="00CF1034">
              <w:rPr>
                <w:rFonts w:ascii="Cambria Math" w:hAnsi="Cambria Math"/>
              </w:rPr>
              <w:t xml:space="preserve">forming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+NaOH→N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6B154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acid            base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16634" w:rsidRPr="00CF1034" w:rsidRDefault="006B154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Potassium antimonyl tartrate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(a)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is alkalide ion</w:t>
            </w:r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</m:t>
              </m:r>
              <m:r>
                <w:rPr>
                  <w:rFonts w:ascii="Cambria Math" w:hAnsi="Cambria Math"/>
                </w:rPr>
                <m:t>(1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)←</m:t>
              </m:r>
            </m:oMath>
            <w:r w:rsidRPr="00CF1034">
              <w:rPr>
                <w:rFonts w:ascii="Cambria Math" w:hAnsi="Cambria Math"/>
              </w:rPr>
              <w:t xml:space="preserve"> Paramagnetic due to unpaired electrons</w:t>
            </w:r>
          </w:p>
          <w:p w:rsidR="00322E23" w:rsidRPr="00CF1034" w:rsidRDefault="00322E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(1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)←</m:t>
              </m:r>
            </m:oMath>
            <w:r w:rsidRPr="00CF1034">
              <w:rPr>
                <w:rFonts w:ascii="Cambria Math" w:hAnsi="Cambria Math"/>
              </w:rPr>
              <w:t xml:space="preserve"> Diamagnetic due to paired electrons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2NaF+Be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⇌2N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</m:sup>
                </m:sSup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                                     anion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 salts</w:t>
            </w:r>
            <w:r w:rsidR="00295C2C" w:rsidRPr="00CF1034">
              <w:rPr>
                <w:rFonts w:ascii="Cambria Math" w:hAnsi="Cambria Math"/>
              </w:rPr>
              <w:t xml:space="preserve"> are colourless</w:t>
            </w:r>
          </w:p>
          <w:p w:rsidR="00295C2C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</m:oMath>
            <w:r w:rsidRPr="00CF1034">
              <w:rPr>
                <w:rFonts w:ascii="Cambria Math" w:hAnsi="Cambria Math"/>
              </w:rPr>
              <w:t xml:space="preserve"> colourless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yellow since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is yellow</w:t>
            </w:r>
          </w:p>
          <w:p w:rsidR="00295C2C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KCl</m:t>
              </m:r>
            </m:oMath>
            <w:r w:rsidRPr="00CF1034">
              <w:rPr>
                <w:rFonts w:ascii="Cambria Math" w:hAnsi="Cambria Math"/>
              </w:rPr>
              <w:t xml:space="preserve">  colourless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Cr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yellow</w:t>
            </w:r>
          </w:p>
          <w:p w:rsidR="00295C2C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KMn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pink since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is pink</w:t>
            </w:r>
          </w:p>
          <w:p w:rsidR="00295C2C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oMath>
            <w:r w:rsidR="00295C2C" w:rsidRPr="00CF1034">
              <w:rPr>
                <w:rFonts w:ascii="Cambria Math" w:hAnsi="Cambria Math"/>
              </w:rPr>
              <w:t xml:space="preserve"> green since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Mn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295C2C" w:rsidRPr="00CF1034">
              <w:rPr>
                <w:rFonts w:ascii="Cambria Math" w:hAnsi="Cambria Math"/>
              </w:rPr>
              <w:t xml:space="preserve"> is green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82276" w:rsidRPr="00CF1034" w:rsidRDefault="00382A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Pr="00CF1034">
              <w:rPr>
                <w:rFonts w:ascii="Cambria Math" w:hAnsi="Cambria Math"/>
              </w:rPr>
              <w:t xml:space="preserve"> is paramagnetic due to one unpaired electron)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(is paramagnetic due to one unpaired electron on N)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IE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074AFC" w:rsidRPr="00CF1034">
              <w:rPr>
                <w:rFonts w:ascii="Cambria Math" w:hAnsi="Cambria Math"/>
              </w:rPr>
              <w:t xml:space="preserve"> is very high indicates +2 oxidation state. Thus, Be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82276" w:rsidRPr="00CF1034" w:rsidRDefault="0074117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2NaN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→2NaN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382276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Molar solubility is in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mol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(Reference Concise) inorganic Chemistry J.D. Lee)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LiCl=19.6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NaCl=6.2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KCl=4.8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RbCl=7.5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CsCl=</m:t>
                </m:r>
                <m:r>
                  <w:rPr>
                    <w:rFonts w:ascii="Cambria Math" w:hAnsi="Cambria Math"/>
                  </w:rPr>
                  <m:t>11.0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44272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295C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Li and Na do not form superoxide </w:t>
            </w:r>
            <m:oMath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Solution 46-49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 (A)</m:t>
              </m:r>
            </m:oMath>
            <w:r w:rsidRPr="00CF1034">
              <w:rPr>
                <w:rFonts w:ascii="Cambria Math" w:hAnsi="Cambria Math"/>
              </w:rPr>
              <w:t xml:space="preserve">     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CF1034">
              <w:rPr>
                <w:rFonts w:ascii="Cambria Math" w:hAnsi="Cambria Math"/>
              </w:rPr>
              <w:t>)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(C)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(D)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(E)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+NaCl→NaHC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(F)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0038E" w:rsidRPr="00CF1034" w:rsidRDefault="0044272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O+2N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44272F" w:rsidRPr="00CF1034" w:rsidRDefault="0044272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→MgO+2N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82276" w:rsidRPr="00CF1034" w:rsidRDefault="00382A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Smaller cation polarizes anion to a greater extent hence larger covalent nature and thus lattice energy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Mg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MgO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In molten state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NaCl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/>
                </w:rPr>
                <m:t>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0038E" w:rsidRPr="00CF1034" w:rsidRDefault="00FF07D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(a)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Last filling is in </w:t>
            </w:r>
            <m:oMath>
              <m:r>
                <w:rPr>
                  <w:rFonts w:ascii="Cambria Math" w:hAnsi="Cambria Math"/>
                </w:rPr>
                <m:t>3d</m:t>
              </m:r>
            </m:oMath>
            <w:r w:rsidRPr="00CF1034">
              <w:rPr>
                <w:rFonts w:ascii="Cambria Math" w:hAnsi="Cambria Math"/>
              </w:rPr>
              <w:t xml:space="preserve"> thus it is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Pr="00CF1034">
              <w:rPr>
                <w:rFonts w:ascii="Cambria Math" w:hAnsi="Cambria Math"/>
              </w:rPr>
              <w:t>-block element</w:t>
            </w:r>
          </w:p>
          <w:p w:rsidR="00FF07DB" w:rsidRPr="00CF1034" w:rsidRDefault="00FF07D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(b)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same as (a)</w:t>
            </w:r>
          </w:p>
          <w:p w:rsidR="00FF07DB" w:rsidRPr="00CF1034" w:rsidRDefault="00FF07D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Thus, both are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Pr="00CF1034">
              <w:rPr>
                <w:rFonts w:ascii="Cambria Math" w:hAnsi="Cambria Math"/>
              </w:rPr>
              <w:t>-block element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+2HCl→BeC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basic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+2HCl→ZnC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basic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+2NaOH→N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OH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acidic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Zn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+2NaOH→N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[Zn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acidic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4"/>
              <w:gridCol w:w="1980"/>
            </w:tblGrid>
            <w:tr w:rsidR="005B6B0E" w:rsidRPr="00CF1034" w:rsidTr="000916EB">
              <w:tc>
                <w:tcPr>
                  <w:tcW w:w="2074" w:type="dxa"/>
                </w:tcPr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  <w:b/>
                    </w:rPr>
                    <w:t>IA</w:t>
                  </w:r>
                  <w:r w:rsidRPr="00CF1034">
                    <w:rPr>
                      <w:rFonts w:ascii="Cambria Math" w:hAnsi="Cambria Math"/>
                    </w:rPr>
                    <w:t xml:space="preserve"> (Alkali)</w:t>
                  </w:r>
                </w:p>
              </w:tc>
              <w:tc>
                <w:tcPr>
                  <w:tcW w:w="1980" w:type="dxa"/>
                </w:tcPr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  <w:b/>
                    </w:rPr>
                    <w:t>IB</w:t>
                  </w:r>
                  <w:r w:rsidRPr="00CF1034">
                    <w:rPr>
                      <w:rFonts w:ascii="Cambria Math" w:hAnsi="Cambria Math"/>
                    </w:rPr>
                    <w:t xml:space="preserve"> (Coinage)</w:t>
                  </w:r>
                </w:p>
              </w:tc>
            </w:tr>
            <w:tr w:rsidR="005B6B0E" w:rsidRPr="00CF1034" w:rsidTr="000916EB">
              <w:tc>
                <w:tcPr>
                  <w:tcW w:w="2074" w:type="dxa"/>
                </w:tcPr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(a)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NaCl</m:t>
                    </m:r>
                  </m:oMath>
                </w:p>
                <w:p w:rsidR="000916EB" w:rsidRPr="00CF1034" w:rsidRDefault="000916EB" w:rsidP="00F14ECF">
                  <w:pPr>
                    <w:contextualSpacing/>
                    <w:rPr>
                      <w:rFonts w:ascii="Cambria Math" w:hAnsi="Cambria Math"/>
                    </w:rPr>
                  </w:pP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(b)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oMath>
                  <w:r w:rsidRPr="00CF1034">
                    <w:rPr>
                      <w:rFonts w:ascii="Cambria Math" w:hAnsi="Cambria Math"/>
                    </w:rPr>
                    <w:t xml:space="preserve"> soluble</w:t>
                  </w:r>
                </w:p>
                <w:p w:rsidR="000916EB" w:rsidRPr="00CF1034" w:rsidRDefault="000916EB" w:rsidP="00F14ECF">
                  <w:pPr>
                    <w:contextualSpacing/>
                    <w:rPr>
                      <w:rFonts w:ascii="Cambria Math" w:hAnsi="Cambria Math"/>
                    </w:rPr>
                  </w:pP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(c)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O→2NaOH</m:t>
                    </m:r>
                  </m:oMath>
                </w:p>
                <w:p w:rsidR="005B6B0E" w:rsidRPr="00CF1034" w:rsidRDefault="000916EB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Strong base</w:t>
                  </w: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(d) also false</w:t>
                  </w:r>
                </w:p>
              </w:tc>
              <w:tc>
                <w:tcPr>
                  <w:tcW w:w="1980" w:type="dxa"/>
                </w:tcPr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CuCl+1</m:t>
                    </m:r>
                  </m:oMath>
                  <w:r w:rsidRPr="00CF1034">
                    <w:rPr>
                      <w:rFonts w:ascii="Cambria Math" w:hAnsi="Cambria Math"/>
                    </w:rPr>
                    <w:t xml:space="preserve"> valency thus true</w:t>
                  </w: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CuS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 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oMath>
                  <w:r w:rsidRPr="00CF1034">
                    <w:rPr>
                      <w:rFonts w:ascii="Cambria Math" w:hAnsi="Cambria Math"/>
                    </w:rPr>
                    <w:t xml:space="preserve"> less soluble</w:t>
                  </w: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O→Cu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OH</m:t>
                              </m:r>
                            </m:e>
                          </m:d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  <w:p w:rsidR="000916EB" w:rsidRPr="00CF1034" w:rsidRDefault="000916EB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 xml:space="preserve"> Weak base</w:t>
                  </w:r>
                </w:p>
                <w:p w:rsidR="005B6B0E" w:rsidRPr="00CF1034" w:rsidRDefault="005B6B0E" w:rsidP="00F14ECF">
                  <w:pPr>
                    <w:contextualSpacing/>
                    <w:rPr>
                      <w:rFonts w:ascii="Cambria Math" w:hAnsi="Cambria Math"/>
                    </w:rPr>
                  </w:pPr>
                  <w:r w:rsidRPr="00CF1034">
                    <w:rPr>
                      <w:rFonts w:ascii="Cambria Math" w:hAnsi="Cambria Math"/>
                    </w:rPr>
                    <w:t>Thus, false</w:t>
                  </w:r>
                </w:p>
              </w:tc>
            </w:tr>
          </w:tbl>
          <w:p w:rsidR="0080038E" w:rsidRPr="00CF1034" w:rsidRDefault="0080038E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MgO</m:t>
              </m:r>
            </m:oMath>
            <w:r w:rsidRPr="00CF1034">
              <w:rPr>
                <w:rFonts w:ascii="Cambria Math" w:hAnsi="Cambria Math"/>
              </w:rPr>
              <w:t xml:space="preserve"> basic oxide</w:t>
            </w:r>
          </w:p>
          <w:p w:rsidR="005A59DF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ZnO</m:t>
              </m:r>
            </m:oMath>
            <w:r w:rsidRPr="00CF1034">
              <w:rPr>
                <w:rFonts w:ascii="Cambria Math" w:hAnsi="Cambria Math"/>
              </w:rPr>
              <w:t xml:space="preserve"> amphoteric oxide</w:t>
            </w:r>
          </w:p>
          <w:p w:rsidR="005A59DF" w:rsidRPr="00CF1034" w:rsidRDefault="005A59D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Thus, Mg and Zn do not resemble in this behaviour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0038E" w:rsidRPr="00CF1034" w:rsidRDefault="000916EB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82276" w:rsidRPr="00CF1034" w:rsidRDefault="00382A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on ignition imparts crimson red</w:t>
            </w:r>
          </w:p>
          <w:p w:rsidR="00382A2C" w:rsidRPr="00CF1034" w:rsidRDefault="00382A2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BaC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oMath>
            <w:r w:rsidRPr="00CF1034">
              <w:rPr>
                <w:rFonts w:ascii="Cambria Math" w:hAnsi="Cambria Math"/>
              </w:rPr>
              <w:t xml:space="preserve"> green</w:t>
            </w:r>
          </w:p>
          <w:p w:rsidR="00382A2C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</m:oMath>
            <w:r w:rsidR="00382A2C" w:rsidRPr="00CF1034">
              <w:rPr>
                <w:rFonts w:ascii="Cambria Math" w:hAnsi="Cambria Math"/>
              </w:rPr>
              <w:t xml:space="preserve"> green   (due to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382A2C" w:rsidRPr="00CF1034">
              <w:rPr>
                <w:rFonts w:ascii="Cambria Math" w:hAnsi="Cambria Math"/>
              </w:rPr>
              <w:t>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∆ 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BaO+C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6503E3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box>
                          <m:boxPr>
                            <m:opEmu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vertJc m:val="bot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groupCh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∆ </m:t>
                                </m:r>
                              </m:e>
                            </m:groupChr>
                          </m:e>
                        </m:box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O+C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Thus,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is true                        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LiCl solublein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ether thus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covalent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Thus,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is true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Li forms nitride 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Thus,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is true  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groupCh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∆ </m:t>
                              </m:r>
                            </m:e>
                          </m:groupChr>
                        </m:e>
                      </m:box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      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NaCl insoluble 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in ether but  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soluble in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O 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thus ionic Na </m:t>
                                        </m:r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does not form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 nitride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Alkali metal carbonate are not decomposed on heating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</m:groupCh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MgO+C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216634" w:rsidRPr="00CF1034" w:rsidRDefault="00074AFC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Larger the size, smaller the hydration energy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sp</m:t>
              </m:r>
            </m:oMath>
            <w:r w:rsidRPr="00CF1034">
              <w:rPr>
                <w:rFonts w:ascii="Cambria Math" w:hAnsi="Cambria Math"/>
              </w:rPr>
              <w:t>-linear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3523" w:rsidRPr="00CF1034" w:rsidRDefault="00F63523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eastAsiaTheme="minorHAnsi" w:hAnsi="Cambria Math"/>
              </w:rPr>
              <w:object w:dxaOrig="5119" w:dyaOrig="1754">
                <v:shape id="_x0000_i1028" type="#_x0000_t75" style="width:197.25pt;height:66.75pt" o:ole="">
                  <v:imagedata r:id="IC10S346S0" o:title=""/>
                </v:shape>
                <o:OLEObject Type="Embed" ProgID="ChemDraw.Document.6.0" ShapeID="_x0000_i1028" DrawAspect="Content" ObjectID="_1478862960" r:id="OC10S346S0"/>
              </w:object>
            </w:r>
          </w:p>
          <w:p w:rsidR="00AB553D" w:rsidRPr="00CF1034" w:rsidRDefault="00AB553D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</m:e>
                  </m:groupChr>
                </m:e>
              </m:box>
            </m:oMath>
            <w:r w:rsidRPr="00CF1034">
              <w:rPr>
                <w:rFonts w:ascii="Cambria Math" w:hAnsi="Cambria Math"/>
              </w:rPr>
              <w:t>no effect of heat</w:t>
            </w:r>
          </w:p>
          <w:p w:rsidR="00AB553D" w:rsidRPr="00CF1034" w:rsidRDefault="00F63523" w:rsidP="00F14ECF">
            <w:pPr>
              <w:spacing w:line="276" w:lineRule="auto"/>
              <w:contextualSpacing/>
              <w:rPr>
                <w:rFonts w:ascii="Cambria Math" w:hAnsi="Cambria Math"/>
                <w:color w:val="FF0000"/>
              </w:rPr>
            </w:pPr>
            <w:r w:rsidRPr="00CF1034">
              <w:rPr>
                <w:rFonts w:ascii="Cambria Math" w:eastAsiaTheme="minorHAnsi" w:hAnsi="Cambria Math"/>
              </w:rPr>
              <w:object w:dxaOrig="3324" w:dyaOrig="1056">
                <v:shape id="_x0000_i1029" type="#_x0000_t75" style="width:126pt;height:40.5pt" o:ole="">
                  <v:imagedata r:id="IC10S346S1" o:title=""/>
                </v:shape>
                <o:OLEObject Type="Embed" ProgID="ChemDraw.Document.6.0" ShapeID="_x0000_i1029" DrawAspect="Content" ObjectID="_1478862961" r:id="OC10S346S1"/>
              </w:object>
            </w:r>
          </w:p>
          <w:p w:rsidR="00AB553D" w:rsidRPr="00CF1034" w:rsidRDefault="00AB553D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  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AB553D" w:rsidRPr="00CF1034" w:rsidRDefault="00AB553D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insoluble in water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CaOC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O→HClO+HCl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 CH≡CH</m:t>
                </m:r>
              </m:oMath>
            </m:oMathPara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                                                    used to ripen fruits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216634" w:rsidRPr="00CF1034" w:rsidRDefault="00733E70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MgC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CF1034">
              <w:rPr>
                <w:rFonts w:ascii="Cambria Math" w:hAnsi="Cambria Math"/>
              </w:rPr>
              <w:t xml:space="preserve"> are decomposed by heating</w:t>
            </w:r>
          </w:p>
          <w:p w:rsidR="00733E70" w:rsidRPr="00CF1034" w:rsidRDefault="00733E70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733E70" w:rsidRPr="00CF1034" w:rsidRDefault="00733E70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MgC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→MgO+C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0038E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(a) (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-block)</w:t>
            </w:r>
          </w:p>
          <w:p w:rsidR="00765584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(b) (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CF1034">
              <w:rPr>
                <w:rFonts w:ascii="Cambria Math" w:hAnsi="Cambria Math"/>
              </w:rPr>
              <w:t>-block)</w:t>
            </w:r>
          </w:p>
          <w:p w:rsidR="00765584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(c)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in ground state </w:t>
            </w:r>
            <m:oMath>
              <m:r>
                <w:rPr>
                  <w:rFonts w:ascii="Cambria Math" w:hAnsi="Cambria Math"/>
                </w:rPr>
                <m:t>–(s</m:t>
              </m:r>
            </m:oMath>
            <w:r w:rsidRPr="00CF1034">
              <w:rPr>
                <w:rFonts w:ascii="Cambria Math" w:hAnsi="Cambria Math"/>
              </w:rPr>
              <w:t xml:space="preserve">-block) and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CF1034">
              <w:rPr>
                <w:rFonts w:ascii="Cambria Math" w:hAnsi="Cambria Math"/>
              </w:rPr>
              <w:t xml:space="preserve"> in excited state</w:t>
            </w:r>
          </w:p>
          <w:p w:rsidR="00765584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(d)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</m:oMath>
            <w:r w:rsidRPr="00CF1034">
              <w:rPr>
                <w:rFonts w:ascii="Cambria Math" w:hAnsi="Cambria Math"/>
              </w:rPr>
              <w:t xml:space="preserve"> ground state</w:t>
            </w:r>
          </w:p>
          <w:p w:rsidR="00765584" w:rsidRPr="00CF1034" w:rsidRDefault="00F14ECF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Ar</m:t>
                  </m:r>
                </m:e>
              </m:d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 xml:space="preserve"> 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</m:oMath>
            <w:r w:rsidR="00765584" w:rsidRPr="00CF1034">
              <w:rPr>
                <w:rFonts w:ascii="Cambria Math" w:hAnsi="Cambria Math"/>
              </w:rPr>
              <w:t xml:space="preserve"> excited state</w:t>
            </w:r>
          </w:p>
          <w:p w:rsidR="00765584" w:rsidRPr="00CF1034" w:rsidRDefault="0076558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 xml:space="preserve">Thus, </w:t>
            </w:r>
            <m:oMath>
              <m:r>
                <w:rPr>
                  <w:rFonts w:ascii="Cambria Math" w:hAnsi="Cambria Math"/>
                </w:rPr>
                <m:t>s</m:t>
              </m:r>
            </m:oMath>
            <w:r w:rsidRPr="00CF1034">
              <w:rPr>
                <w:rFonts w:ascii="Cambria Math" w:hAnsi="Cambria Math"/>
              </w:rPr>
              <w:t>-block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E4A7A" w:rsidRPr="00CF1034" w:rsidRDefault="008E4A7A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6CaOC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→5CaC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F0CE7" w:rsidRPr="00900A7A" w:rsidRDefault="00FF0CE7" w:rsidP="004D524E">
            <w:pPr>
              <w:rPr>
                <w:rFonts w:ascii="Cambria Math" w:hAnsi="Cambria Math"/>
                <w:i/>
              </w:rPr>
            </w:pPr>
            <w:r w:rsidRPr="00900A7A">
              <w:rPr>
                <w:rFonts w:ascii="Cambria Math" w:hAnsi="Cambria Math"/>
              </w:rPr>
              <w:t xml:space="preserve">The loosely held </w:t>
            </w:r>
            <m:oMath>
              <m:r>
                <w:rPr>
                  <w:rFonts w:ascii="Cambria Math" w:eastAsia="MS Mincho" w:hAnsi="Cambria Math" w:cs="MS Mincho"/>
                </w:rPr>
                <m:t>s</m:t>
              </m:r>
            </m:oMath>
            <w:r w:rsidRPr="00900A7A">
              <w:rPr>
                <w:rFonts w:ascii="Cambria Math" w:eastAsiaTheme="minorEastAsia" w:hAnsi="Cambria Math"/>
              </w:rPr>
              <w:t xml:space="preserve">-electron in the outermost valence shell of these elements makes them, the most electropositive metals which readily give ion’s </w:t>
            </w:r>
            <m:oMath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+</m:t>
                  </m:r>
                </m:sup>
              </m:sSup>
            </m:oMath>
            <w:r w:rsidRPr="00900A7A">
              <w:rPr>
                <w:rFonts w:ascii="Cambria Math" w:eastAsiaTheme="minorEastAsia" w:hAnsi="Cambria Math"/>
              </w:rPr>
              <w:t xml:space="preserve"> </w:t>
            </w:r>
            <w:proofErr w:type="gramStart"/>
            <w:r w:rsidRPr="00900A7A">
              <w:rPr>
                <w:rFonts w:ascii="Cambria Math" w:eastAsiaTheme="minorEastAsia" w:hAnsi="Cambria Math"/>
              </w:rPr>
              <w:t xml:space="preserve">or </w:t>
            </w:r>
            <m:oMath>
              <w:proofErr w:type="gramEnd"/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2+</m:t>
                  </m:r>
                </m:sup>
              </m:sSup>
            </m:oMath>
            <w:r w:rsidRPr="00900A7A">
              <w:rPr>
                <w:rFonts w:ascii="Cambria Math" w:eastAsiaTheme="minorEastAsia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16476" w:rsidRDefault="00472DF2" w:rsidP="001164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9" w:hanging="270"/>
              <w:rPr>
                <w:rFonts w:ascii="Cambria Math" w:hAnsi="Cambria Math" w:cs="Calibri"/>
              </w:rPr>
            </w:pPr>
            <w:r w:rsidRPr="00611E2C">
              <w:rPr>
                <w:rFonts w:ascii="Cambria Math" w:hAnsi="Cambria Math" w:cs="Calibri"/>
              </w:rPr>
              <w:t>If Assertion is True, Reason is True, Reason is</w:t>
            </w:r>
            <w:r>
              <w:rPr>
                <w:rFonts w:ascii="Cambria Math" w:hAnsi="Cambria Math" w:cs="Calibri"/>
              </w:rPr>
              <w:t xml:space="preserve"> </w:t>
            </w:r>
            <w:r w:rsidRPr="00611E2C">
              <w:rPr>
                <w:rFonts w:ascii="Cambria Math" w:hAnsi="Cambria Math" w:cs="Calibri"/>
              </w:rPr>
              <w:t xml:space="preserve"> </w:t>
            </w:r>
            <w:r>
              <w:rPr>
                <w:rFonts w:ascii="Cambria Math" w:hAnsi="Cambria Math" w:cs="Calibri"/>
              </w:rPr>
              <w:t xml:space="preserve"> </w:t>
            </w:r>
            <w:r w:rsidRPr="00611E2C">
              <w:rPr>
                <w:rFonts w:ascii="Cambria Math" w:hAnsi="Cambria Math" w:cs="Calibri"/>
              </w:rPr>
              <w:t>correct explanation of 1</w:t>
            </w:r>
          </w:p>
          <w:p w:rsidR="00116476" w:rsidRDefault="00472DF2" w:rsidP="001164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9" w:hanging="270"/>
              <w:rPr>
                <w:rFonts w:ascii="Cambria Math" w:hAnsi="Cambria Math" w:cs="Calibri"/>
              </w:rPr>
            </w:pPr>
            <w:r w:rsidRPr="00611E2C">
              <w:rPr>
                <w:rFonts w:ascii="Cambria Math" w:hAnsi="Cambria Math" w:cs="Calibri"/>
              </w:rPr>
              <w:t xml:space="preserve">If Assertion is True, Reason is True, Reason is </w:t>
            </w:r>
            <w:r>
              <w:rPr>
                <w:rFonts w:ascii="Cambria Math" w:hAnsi="Cambria Math" w:cs="Calibri"/>
              </w:rPr>
              <w:t xml:space="preserve">not </w:t>
            </w:r>
            <w:r w:rsidRPr="00611E2C">
              <w:rPr>
                <w:rFonts w:ascii="Cambria Math" w:hAnsi="Cambria Math" w:cs="Calibri"/>
              </w:rPr>
              <w:t>correct explanation of 1</w:t>
            </w:r>
          </w:p>
          <w:p w:rsidR="00116476" w:rsidRDefault="00472DF2" w:rsidP="001164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9" w:hanging="270"/>
              <w:rPr>
                <w:rFonts w:ascii="Cambria Math" w:hAnsi="Cambria Math" w:cs="Calibri"/>
              </w:rPr>
            </w:pPr>
            <w:r w:rsidRPr="00611E2C">
              <w:rPr>
                <w:rFonts w:ascii="Cambria Math" w:hAnsi="Cambria Math" w:cs="Calibri"/>
              </w:rPr>
              <w:t xml:space="preserve">If Assertion is True, Reason is </w:t>
            </w:r>
            <w:r>
              <w:rPr>
                <w:rFonts w:ascii="Cambria Math" w:hAnsi="Cambria Math" w:cs="Calibri"/>
              </w:rPr>
              <w:t>False</w:t>
            </w:r>
          </w:p>
          <w:p w:rsidR="00116476" w:rsidRPr="00116476" w:rsidRDefault="00472DF2" w:rsidP="001164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29" w:hanging="270"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If Assertion is False</w:t>
            </w:r>
            <w:r w:rsidRPr="00611E2C">
              <w:rPr>
                <w:rFonts w:ascii="Cambria Math" w:hAnsi="Cambria Math" w:cs="Calibri"/>
              </w:rPr>
              <w:t>, Reason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41557" w:rsidRPr="00900A7A" w:rsidRDefault="00E41557" w:rsidP="004D524E">
            <w:pPr>
              <w:rPr>
                <w:rFonts w:ascii="Cambria Math" w:hAnsi="Cambria Math"/>
              </w:rPr>
            </w:pPr>
            <w:r w:rsidRPr="00900A7A">
              <w:rPr>
                <w:rFonts w:ascii="Cambria Math" w:hAnsi="Cambria Math"/>
              </w:rPr>
              <w:t xml:space="preserve">Gypsum is added to </w:t>
            </w:r>
            <w:proofErr w:type="spellStart"/>
            <w:r w:rsidRPr="00900A7A">
              <w:rPr>
                <w:rFonts w:ascii="Cambria Math" w:hAnsi="Cambria Math"/>
              </w:rPr>
              <w:t>coment</w:t>
            </w:r>
            <w:proofErr w:type="spellEnd"/>
            <w:r w:rsidRPr="00900A7A">
              <w:rPr>
                <w:rFonts w:ascii="Cambria Math" w:hAnsi="Cambria Math"/>
              </w:rPr>
              <w:t xml:space="preserve"> to decrease its rate of setting.</w:t>
            </w:r>
          </w:p>
          <w:p w:rsidR="00E41557" w:rsidRPr="00900A7A" w:rsidRDefault="00E41557" w:rsidP="004D524E">
            <w:pPr>
              <w:rPr>
                <w:rFonts w:ascii="Cambria Math" w:hAnsi="Cambria Math"/>
              </w:rPr>
            </w:pPr>
            <w:r w:rsidRPr="00900A7A">
              <w:rPr>
                <w:rFonts w:ascii="Cambria Math" w:hAnsi="Cambria Math"/>
              </w:rPr>
              <w:t xml:space="preserve">Gypsum is calcium </w:t>
            </w:r>
            <w:proofErr w:type="spellStart"/>
            <w:r w:rsidRPr="00900A7A">
              <w:rPr>
                <w:rFonts w:ascii="Cambria Math" w:hAnsi="Cambria Math"/>
              </w:rPr>
              <w:t>sulphate</w:t>
            </w:r>
            <w:proofErr w:type="spellEnd"/>
            <w:r w:rsidRPr="00900A7A">
              <w:rPr>
                <w:rFonts w:ascii="Cambria Math" w:hAnsi="Cambria Math"/>
              </w:rPr>
              <w:t xml:space="preserve"> dehydrate.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708BF" w:rsidRPr="00900A7A" w:rsidRDefault="00D708BF" w:rsidP="004D524E">
            <w:pPr>
              <w:jc w:val="both"/>
              <w:rPr>
                <w:rFonts w:ascii="Cambria Math" w:hAnsi="Cambria Math"/>
              </w:rPr>
            </w:pPr>
            <w:r w:rsidRPr="00900A7A">
              <w:rPr>
                <w:rFonts w:ascii="Cambria Math" w:hAnsi="Cambria Math"/>
              </w:rPr>
              <w:t xml:space="preserve">Radium is rarest of all </w:t>
            </w:r>
            <m:oMath>
              <m:r>
                <w:rPr>
                  <w:rFonts w:ascii="Cambria Math" w:eastAsia="MS Mincho" w:hAnsi="Cambria Math" w:cs="MS Mincho"/>
                </w:rPr>
                <m:t>s</m:t>
              </m:r>
            </m:oMath>
            <w:r w:rsidRPr="00900A7A">
              <w:rPr>
                <w:rFonts w:ascii="Cambria Math" w:eastAsiaTheme="minorEastAsia" w:hAnsi="Cambria Math"/>
              </w:rPr>
              <w:t xml:space="preserve">-block elements. Francium is radioactive. Its long lived isotope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223</m:t>
                  </m:r>
                </m:sup>
              </m:sSup>
            </m:oMath>
            <w:r w:rsidRPr="00900A7A">
              <w:rPr>
                <w:rFonts w:ascii="Cambria Math" w:eastAsiaTheme="minorEastAsia" w:hAnsi="Cambria Math"/>
              </w:rPr>
              <w:t xml:space="preserve"> has a half-life of only 21 min.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CF1034">
              <w:rPr>
                <w:rFonts w:ascii="Cambria Math" w:hAnsi="Cambria Math"/>
              </w:rPr>
              <w:t>Solution 46-49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→CaO+C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 (A)</m:t>
              </m:r>
            </m:oMath>
            <w:r w:rsidRPr="00CF1034">
              <w:rPr>
                <w:rFonts w:ascii="Cambria Math" w:hAnsi="Cambria Math"/>
              </w:rPr>
              <w:t xml:space="preserve">     (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CF1034">
              <w:rPr>
                <w:rFonts w:ascii="Cambria Math" w:hAnsi="Cambria Math"/>
              </w:rPr>
              <w:t>)</w:t>
            </w:r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CaO+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(C)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→CaC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(A)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OH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(D)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O→N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(E)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+NaCl→NaHC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oMath>
            </m:oMathPara>
          </w:p>
          <w:p w:rsidR="00216634" w:rsidRPr="00CF1034" w:rsidRDefault="00216634" w:rsidP="00F14ECF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(F)</m:t>
                </m:r>
              </m:oMath>
            </m:oMathPara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IC10S251S0" Type="http://schemas.openxmlformats.org/officeDocument/2006/relationships/image" Target="media/IC10S251S0.emf"/><Relationship Id="IC10S200S0" Type="http://schemas.openxmlformats.org/officeDocument/2006/relationships/image" Target="media/IC10S200S0.emf"/><Relationship Id="IC10S200S1" Type="http://schemas.openxmlformats.org/officeDocument/2006/relationships/image" Target="media/IC10S200S1.emf"/><Relationship Id="IC10S212S0" Type="http://schemas.openxmlformats.org/officeDocument/2006/relationships/image" Target="media/IC10S212S0.emf"/><Relationship Id="IC10S247S0" Type="http://schemas.openxmlformats.org/officeDocument/2006/relationships/image" Target="media/IC10S247S0.emf"/><Relationship Id="IC10S346S0" Type="http://schemas.openxmlformats.org/officeDocument/2006/relationships/image" Target="media/IC10S346S0.emf"/><Relationship Id="IC10S346S1" Type="http://schemas.openxmlformats.org/officeDocument/2006/relationships/image" Target="media/IC10S346S1.emf"/><Relationship Id="IC10P412P0" Type="http://schemas.openxmlformats.org/officeDocument/2006/relationships/image" Target="media/IC10P412P0.emf"/><Relationship Id="OC10S251S0" Type="http://schemas.openxmlformats.org/officeDocument/2006/relationships/oleObject" Target="embeddings/OC10S251S0.bin"/><Relationship Id="OC10S200S0" Type="http://schemas.openxmlformats.org/officeDocument/2006/relationships/oleObject" Target="embeddings/OC10S200S0.bin"/><Relationship Id="OC10S200S1" Type="http://schemas.openxmlformats.org/officeDocument/2006/relationships/oleObject" Target="embeddings/OC10S200S1.bin"/><Relationship Id="OC10S212S0" Type="http://schemas.openxmlformats.org/officeDocument/2006/relationships/oleObject" Target="embeddings/OC10S212S0.bin"/><Relationship Id="OC10S247S0" Type="http://schemas.openxmlformats.org/officeDocument/2006/relationships/oleObject" Target="embeddings/OC10S247S0.bin"/><Relationship Id="OC10S346S0" Type="http://schemas.openxmlformats.org/officeDocument/2006/relationships/oleObject" Target="embeddings/OC10S346S0.bin"/><Relationship Id="OC10S346S1" Type="http://schemas.openxmlformats.org/officeDocument/2006/relationships/oleObject" Target="embeddings/OC10S346S1.bin"/><Relationship Id="OC10P412P0" Type="http://schemas.openxmlformats.org/officeDocument/2006/relationships/oleObject" Target="embeddings/OC10P412P0.bin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