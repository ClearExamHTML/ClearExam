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gif" ContentType="image/gif"/>
  <Default Extension="bmp" ContentType="image/bmp"/>
  <Default Extension="wmf" ContentType="image/wmf"/>
  <Default Extension="jpeg" ContentType="image/jpeg"/>
  <Default Extension="emf" ContentType="image/emf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07-09-2019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602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09:51:00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MATHEMATICS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582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3.MATRICES  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25"/>
        <w:gridCol w:w="270"/>
        <w:gridCol w:w="2202"/>
        <w:gridCol w:w="270"/>
        <w:gridCol w:w="2202"/>
        <w:gridCol w:w="270"/>
        <w:gridCol w:w="2202"/>
        <w:gridCol w:w="270"/>
        <w:gridCol w:w="2202"/>
      </w:tblGrid>
      <w:p w:rsidR="00F95041" w:rsidRPr="00F95041" w:rsidRDefault="00F95041" w:rsidP="00F95041">
        <w:pPr>
          <w:autoSpaceDE w:val="0"/>
          <w:autoSpaceDN w:val="0"/>
          <w:adjustRightInd w:val="0"/>
          <w:jc w:val="center"/>
          <w:rPr>
            <w:rFonts w:ascii="Cambria Math" w:hAnsi="Cambria Math" w:cs="Calibri"/>
            <w:b/>
            <w:bCs/>
          </w:rPr>
        </w:pPr>
        <w:r w:rsidRPr="00F95041">
          <w:rPr>
            <w:rFonts w:ascii="Cambria Math" w:hAnsi="Cambria Math" w:cs="Calibri"/>
            <w:b/>
          </w:rPr>
          <w:t>Single Correct Answer Type</w:t>
        </w:r>
        <w:bCs/>
      </w:p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two square matrices such that </w:t>
            </w:r>
            <m:oMath>
              <m:r>
                <w:rPr>
                  <w:rFonts w:ascii="Cambria Math" w:hAnsi="Cambria Math"/>
                  <w:lang w:val="en-US" w:eastAsia="en-US"/>
                </w:rPr>
                <m:t>B=-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 BA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</w:t>
            </w:r>
          </w:p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4D312A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i/>
                <w:lang w:val="en-US" w:eastAsia="en-US"/>
              </w:rPr>
            </w:pPr>
            <w:r w:rsidRPr="0079035A">
              <w:rPr>
                <w:rFonts w:ascii="Cambria Math" w:hAnsi="Cambria Math"/>
                <w:i/>
                <w:lang w:val="en-US" w:eastAsia="en-US"/>
              </w:rPr>
              <w:t>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+2AB+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A+B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90512" w:rsidRPr="00A32310" w:rsidRDefault="00790512" w:rsidP="007C01A5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the system of equations </w:t>
            </w:r>
            <m:oMath>
              <m:r>
                <w:rPr>
                  <w:rFonts w:ascii="Cambria Math" w:hAnsi="Cambria Math"/>
                </w:rPr>
                <m:t>x+ay=0,</m:t>
              </m:r>
            </m:oMath>
            <w:r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az+y=0</m:t>
              </m:r>
            </m:oMath>
            <w:r>
              <w:rPr>
                <w:rFonts w:ascii="Cambria Math" w:hAnsi="Cambria Math"/>
              </w:rPr>
              <w:t xml:space="preserve"> and</w:t>
            </w:r>
            <m:oMath>
              <m:r>
                <w:rPr>
                  <w:rFonts w:ascii="Cambria Math" w:hAnsi="Cambria Math"/>
                </w:rPr>
                <m:t>ax+z=0</m:t>
              </m:r>
            </m:oMath>
            <w:r>
              <w:rPr>
                <w:rFonts w:ascii="Cambria Math" w:hAnsi="Cambria Math"/>
              </w:rPr>
              <w:t xml:space="preserve"> has infinite solutions, then the value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512" w:rsidRPr="00A32310" w:rsidRDefault="00790512" w:rsidP="007C01A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-1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512" w:rsidRPr="00A32310" w:rsidRDefault="00790512" w:rsidP="007C01A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512" w:rsidRPr="00A32310" w:rsidRDefault="00790512" w:rsidP="007C01A5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90512" w:rsidRPr="00A32310" w:rsidRDefault="00790512" w:rsidP="007C01A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No real values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2x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2x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2x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2x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2x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F2E4E" w:rsidRPr="00A32310" w:rsidRDefault="00B95A20" w:rsidP="00C46CFE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P=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     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 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eqArr>
                </m:e>
              </m:d>
              <m:r>
                <w:rPr>
                  <w:rFonts w:ascii="Cambria Math" w:hAnsi="Cambria Math"/>
                </w:rPr>
                <m:t>, 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0  1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Q=PA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</m:oMath>
            <w:r>
              <w:rPr>
                <w:rFonts w:ascii="Cambria Math" w:hAnsi="Cambria Math"/>
              </w:rPr>
              <w:t xml:space="preserve">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2005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 </w:t>
            </w:r>
            <m:oMath>
              <m:r>
                <w:rPr>
                  <w:rFonts w:ascii="Cambria Math" w:hAnsi="Cambria Math"/>
                </w:rPr>
                <m:t>P</m:t>
              </m:r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9F2E4E" w:rsidRPr="00A32310" w:rsidRDefault="003576FC" w:rsidP="00C46CFE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Calibri"/>
                          </w:rPr>
                          <m:t>1    2005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0        1</m:t>
                        </m:r>
                      </m:e>
                    </m:eqAr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9F2E4E" w:rsidRPr="00A32310" w:rsidRDefault="003576FC" w:rsidP="00C46CFE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1          2005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2005        1</m:t>
                        </m:r>
                      </m:e>
                    </m:eqAr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9F2E4E" w:rsidRPr="00A32310" w:rsidRDefault="003576FC" w:rsidP="00C46CFE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Calibri"/>
                          </w:rPr>
                          <m:t>1         0</m:t>
                        </m:r>
                      </m:e>
                      <m:e>
                        <m:r>
                          <w:rPr>
                            <w:rFonts w:ascii="Cambria Math" w:hAnsi="Cambria Math" w:cs="Calibri"/>
                          </w:rPr>
                          <m:t>2005     1</m:t>
                        </m:r>
                      </m:e>
                    </m:eqAr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9F2E4E" w:rsidRPr="00A32310" w:rsidRDefault="003576FC" w:rsidP="00C46CFE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0    1</m:t>
                        </m:r>
                      </m:e>
                    </m:eqAr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7A75E8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50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-50A=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="006B1E93" w:rsidRPr="0079035A">
              <w:rPr>
                <w:rFonts w:ascii="Cambria Math" w:hAnsi="Cambria Math"/>
                <w:lang w:val="en-US" w:eastAsia="en-US"/>
              </w:rPr>
              <w:t>.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Then the value</w:t>
            </w:r>
          </w:p>
          <w:p w:rsidR="007A75E8" w:rsidRPr="0079035A" w:rsidRDefault="007A75E8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Of </w:t>
            </w:r>
            <m:oMath>
              <m:r>
                <w:rPr>
                  <w:rFonts w:ascii="Cambria Math" w:hAnsi="Cambria Math"/>
                  <w:lang w:val="en-US" w:eastAsia="en-US"/>
                </w:rPr>
                <m:t>a+b+c+d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7A75E8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7A75E8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7A75E8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7A75E8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B7257" w:rsidRPr="0079035A" w:rsidRDefault="00456674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The inverse of a skew-symmetric matrix of odd order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456674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A symmetric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456674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 skew symmetric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456674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Diagonal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456674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Does not exist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32155" w:rsidRPr="0079035A" w:rsidRDefault="00D671DA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4×4</m:t>
                  </m:r>
                </m:sub>
              </m:sSub>
            </m:oMath>
            <w:r w:rsidR="00932155" w:rsidRPr="0079035A">
              <w:rPr>
                <w:rFonts w:ascii="Cambria Math" w:hAnsi="Cambria Math"/>
                <w:lang w:val="en-US" w:eastAsia="en-US"/>
              </w:rPr>
              <w:t xml:space="preserve"> , such that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when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i=j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0,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when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i ≠j</m:t>
                        </m:r>
                      </m:e>
                    </m:mr>
                  </m:m>
                </m:e>
              </m:d>
            </m:oMath>
            <w:r w:rsidR="00FA1B6B" w:rsidRPr="0079035A">
              <w:rPr>
                <w:rFonts w:ascii="Cambria Math" w:hAnsi="Cambria Math"/>
                <w:lang w:val="en-US" w:eastAsia="en-US"/>
              </w:rPr>
              <w:t>,</w:t>
            </w:r>
            <w:r w:rsidR="00932155" w:rsidRPr="0079035A">
              <w:rPr>
                <w:rFonts w:ascii="Cambria Math" w:hAnsi="Cambria Math"/>
                <w:lang w:val="en-US" w:eastAsia="en-US"/>
              </w:rPr>
              <w:t xml:space="preserve"> then</w:t>
            </w:r>
          </w:p>
          <w:p w:rsidR="00567B76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det⁡</m:t>
                      </m:r>
                      <m:r>
                        <w:rPr>
                          <w:rFonts w:ascii="Cambria Math" w:hAnsi="Cambria Math"/>
                          <w:lang w:val="en-US" w:eastAsia="en-US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adj</m:t>
                      </m:r>
                      <m:r>
                        <w:rPr>
                          <w:rFonts w:ascii="Cambria Math" w:hAnsi="Cambria Math"/>
                          <w:lang w:val="en-US" w:eastAsia="en-US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adj</m:t>
                      </m:r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A))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7</m:t>
                      </m:r>
                    </m:den>
                  </m:f>
                </m:e>
              </m:d>
            </m:oMath>
            <w:r w:rsidR="00932155" w:rsidRPr="0079035A">
              <w:rPr>
                <w:rFonts w:ascii="Cambria Math" w:hAnsi="Cambria Math"/>
                <w:lang w:val="en-US" w:eastAsia="en-US"/>
              </w:rPr>
              <w:t xml:space="preserve"> is (where {</w:t>
            </w:r>
            <m:oMath>
              <m:r>
                <w:rPr>
                  <w:rFonts w:ascii="Cambria Math" w:hAnsi="Cambria Math"/>
                  <w:lang w:val="en-US" w:eastAsia="en-US"/>
                </w:rPr>
                <m:t>∙</m:t>
              </m:r>
            </m:oMath>
            <w:r w:rsidR="00932155" w:rsidRPr="0079035A">
              <w:rPr>
                <w:rFonts w:ascii="Cambria Math" w:hAnsi="Cambria Math"/>
                <w:lang w:val="en-US" w:eastAsia="en-US"/>
              </w:rPr>
              <w:t>} represents fractional part function)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7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F17374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161458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an involuntary matrix given by</w:t>
            </w:r>
          </w:p>
          <w:p w:rsidR="00161458" w:rsidRPr="0079035A" w:rsidRDefault="00161458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, then the inverse of </w:t>
            </w:r>
            <m:oMath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den>
              </m:f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will be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161458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caps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2</m:t>
                </m:r>
                <m:r>
                  <w:rPr>
                    <w:rFonts w:ascii="Cambria Math" w:hAnsi="Cambria Math" w:cs="Calibri"/>
                    <w:caps/>
                    <w:lang w:val="en-US" w:eastAsia="en-US"/>
                  </w:rPr>
                  <m:t>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-A+1=0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the inverse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A+I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I-A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A-I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75BCC" w:rsidRPr="0079035A" w:rsidRDefault="009734E0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m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1-3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>, then the values</w:t>
            </w:r>
          </w:p>
          <w:p w:rsidR="009734E0" w:rsidRPr="0079035A" w:rsidRDefault="009734E0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Of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c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C75BCC" w:rsidRPr="0079035A" w:rsidRDefault="009734E0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1,1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75BCC" w:rsidRPr="0079035A" w:rsidRDefault="009734E0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1,</w:t>
            </w:r>
            <m:oMath>
              <m:r>
                <w:rPr>
                  <w:rFonts w:ascii="Cambria Math" w:hAnsi="Cambria Math"/>
                  <w:lang w:val="en-US" w:eastAsia="en-US"/>
                </w:rPr>
                <m:t>-1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C75BCC" w:rsidRPr="0079035A" w:rsidRDefault="009734E0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1, 2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75BCC" w:rsidRPr="0079035A" w:rsidRDefault="009734E0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-1, 1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25</m:t>
                            </m:r>
                          </m:den>
                        </m:f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>=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5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5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-2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the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125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2</m:t>
                </m:r>
                <m:f>
                  <m:fPr>
                    <m:type m:val="lin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125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25</m:t>
                    </m:r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732500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be two </w:t>
            </w:r>
            <m:oMath>
              <m:r>
                <w:rPr>
                  <w:rFonts w:ascii="Cambria Math" w:hAnsi="Cambria Math"/>
                  <w:lang w:val="en-US" w:eastAsia="en-US"/>
                </w:rPr>
                <m:t>2×2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matrices. Consider the statements</w:t>
            </w:r>
          </w:p>
          <w:p w:rsidR="00732500" w:rsidRPr="0079035A" w:rsidRDefault="00732500" w:rsidP="00DC6EC6">
            <w:pPr>
              <w:spacing w:after="0"/>
              <w:contextualSpacing/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AB=O ⟹A=O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or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B=O</m:t>
              </m:r>
            </m:oMath>
          </w:p>
          <w:p w:rsidR="00732500" w:rsidRPr="0079035A" w:rsidRDefault="00732500" w:rsidP="00DC6EC6">
            <w:pPr>
              <w:spacing w:after="0"/>
              <w:contextualSpacing/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AB=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 ⟹A=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</w:p>
          <w:p w:rsidR="00732500" w:rsidRPr="0079035A" w:rsidRDefault="00D67119" w:rsidP="00DC6EC6">
            <w:pPr>
              <w:spacing w:after="0"/>
              <w:contextualSpacing/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+2AB+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</w:p>
          <w:p w:rsidR="00732500" w:rsidRPr="0079035A" w:rsidRDefault="00732500" w:rsidP="00DC6EC6">
            <w:pPr>
              <w:spacing w:after="0"/>
              <w:contextualSpacing/>
              <w:autoSpaceDE w:val="0"/>
              <w:autoSpaceDN w:val="0"/>
              <w:adjustRightInd w:val="0"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79035A" w:rsidRDefault="00D337FC" w:rsidP="00DC6EC6">
            <w:pPr>
              <w:spacing w:after="0"/>
              <w:contextualSpacing/>
              <w:autoSpaceDE w:val="0"/>
              <w:autoSpaceDN w:val="0"/>
              <w:adjustRightInd w:val="0"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(i) a</w:t>
            </w:r>
            <w:r w:rsidR="00732500" w:rsidRPr="0079035A">
              <w:rPr>
                <w:rFonts w:ascii="Cambria Math" w:hAnsi="Cambria Math" w:cs="Calibri"/>
                <w:lang w:val="en-US" w:eastAsia="en-US"/>
              </w:rPr>
              <w:t>nd  (ii) are false, (iii)is true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79035A" w:rsidRDefault="00D337FC" w:rsidP="00DC6EC6">
            <w:pPr>
              <w:spacing w:after="0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(i) </w:t>
            </w:r>
            <w:r w:rsidR="00732500" w:rsidRPr="0079035A">
              <w:rPr>
                <w:rFonts w:ascii="Cambria Math" w:hAnsi="Cambria Math"/>
                <w:lang w:val="en-US" w:eastAsia="en-US"/>
              </w:rPr>
              <w:t>And (iii) are false, (i) is true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79035A" w:rsidRDefault="00D337FC" w:rsidP="00DC6EC6">
            <w:pPr>
              <w:spacing w:after="0"/>
              <w:contextualSpacing/>
              <w:autoSpaceDE w:val="0"/>
              <w:autoSpaceDN w:val="0"/>
              <w:adjustRightInd w:val="0"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(i) i</w:t>
            </w:r>
            <w:r w:rsidR="00732500" w:rsidRPr="0079035A">
              <w:rPr>
                <w:rFonts w:ascii="Cambria Math" w:hAnsi="Cambria Math"/>
                <w:lang w:val="en-US" w:eastAsia="en-US"/>
              </w:rPr>
              <w:t>s false</w:t>
            </w:r>
            <w:r w:rsidR="005F2922" w:rsidRPr="0079035A">
              <w:rPr>
                <w:rFonts w:ascii="Cambria Math" w:hAnsi="Cambria Math"/>
                <w:lang w:val="en-US" w:eastAsia="en-US"/>
              </w:rPr>
              <w:t>,</w:t>
            </w:r>
            <w:r w:rsidR="00732500" w:rsidRPr="0079035A">
              <w:rPr>
                <w:rFonts w:ascii="Cambria Math" w:hAnsi="Cambria Math"/>
                <w:lang w:val="en-US" w:eastAsia="en-US"/>
              </w:rPr>
              <w:t xml:space="preserve"> (ii) and (iii) are true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79035A" w:rsidRDefault="00D337FC" w:rsidP="00DC6EC6">
            <w:pPr>
              <w:spacing w:after="0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(i) a</w:t>
            </w:r>
            <w:r w:rsidR="00732500" w:rsidRPr="0079035A">
              <w:rPr>
                <w:rFonts w:ascii="Cambria Math" w:hAnsi="Cambria Math"/>
                <w:lang w:val="en-US" w:eastAsia="en-US"/>
              </w:rPr>
              <w:t>nd (iii) are false, (i</w:t>
            </w:r>
            <w:r w:rsidR="005F2922" w:rsidRPr="0079035A">
              <w:rPr>
                <w:rFonts w:ascii="Cambria Math" w:hAnsi="Cambria Math"/>
                <w:lang w:val="en-US" w:eastAsia="en-US"/>
              </w:rPr>
              <w:t>i</w:t>
            </w:r>
            <w:r w:rsidR="00732500" w:rsidRPr="0079035A">
              <w:rPr>
                <w:rFonts w:ascii="Cambria Math" w:hAnsi="Cambria Math"/>
                <w:lang w:val="en-US" w:eastAsia="en-US"/>
              </w:rPr>
              <w:t>) is true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order 3 square matrix such that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>=2, then</w:t>
            </w:r>
          </w:p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|adj(adj(adj A))|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512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256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64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For two unimodular complex numbers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eastAsia="en-US"/>
                    </w:rPr>
                    <m:t>-z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eastAsia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="009B25C1" w:rsidRPr="0079035A">
              <w:rPr>
                <w:rFonts w:ascii="Cambria Math" w:hAnsi="Cambria Math"/>
                <w:lang w:val="en-US" w:eastAsia="en-US"/>
              </w:rPr>
              <w:t>,</w:t>
            </w:r>
          </w:p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mPr>
                        <m:m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-z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acc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 xml:space="preserve">- 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bar>
                          </m:e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bar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 w:eastAsia="en-US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lang w:val="en-US" w:eastAsia="en-US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ba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acc>
                        </m:e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acc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square matrix of order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such that |adj(adjA)|</w:t>
            </w: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9</m:t>
                  </m:r>
                </m:sup>
              </m:sSup>
            </m:oMath>
            <w:r w:rsidR="00C33213" w:rsidRPr="0079035A">
              <w:rPr>
                <w:rFonts w:ascii="Cambria Math" w:hAnsi="Cambria Math"/>
                <w:lang w:val="en-US" w:eastAsia="en-US"/>
              </w:rPr>
              <w:t>t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hen the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can be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Either 4 or 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(where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bc≠0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) satisfies the equations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+k=0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</w:t>
            </w:r>
            <w:r w:rsidR="00DE477B" w:rsidRPr="0079035A">
              <w:rPr>
                <w:rFonts w:ascii="Cambria Math" w:hAnsi="Cambria Math"/>
                <w:lang w:val="en-US" w:eastAsia="en-US"/>
              </w:rPr>
              <w:t xml:space="preserve"> t</w:t>
            </w:r>
            <w:r w:rsidRPr="0079035A">
              <w:rPr>
                <w:rFonts w:ascii="Cambria Math" w:hAnsi="Cambria Math"/>
                <w:lang w:val="en-US" w:eastAsia="en-US"/>
              </w:rPr>
              <w:t>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a+d=0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k=-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k=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1+x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1-x</m:t>
                  </m:r>
                </m:den>
              </m:f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. 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matrix for which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 </w:t>
            </w:r>
            <m:oMath>
              <m:r>
                <w:rPr>
                  <w:rFonts w:ascii="Cambria Math" w:hAnsi="Cambria Math"/>
                  <w:lang w:val="en-US" w:eastAsia="en-US"/>
                </w:rPr>
                <m:t>f(A)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 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I+A+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I+2A+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I-A-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 inverse of a diagonal matrix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A diagonal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 skew symmetric matrix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 symmetric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D56874" w:rsidRPr="0079035A" w:rsidRDefault="00D56874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square matrices of order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A-λI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B-λI </m:t>
              </m:r>
            </m:oMath>
            <w:r w:rsidR="006B1E93" w:rsidRPr="0079035A">
              <w:rPr>
                <w:rFonts w:ascii="Cambria Math" w:hAnsi="Cambria Math"/>
                <w:lang w:val="en-US" w:eastAsia="en-US"/>
              </w:rPr>
              <w:t>c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ommute for every scalar </w:t>
            </w:r>
            <m:oMath>
              <m:r>
                <w:rPr>
                  <w:rFonts w:ascii="Cambria Math" w:hAnsi="Cambria Math"/>
                  <w:lang w:val="en-US" w:eastAsia="en-US"/>
                </w:rPr>
                <m:t>λ,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only if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56874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AB=BA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56874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AB+BA=0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56874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A=-B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D56874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Consider three matrices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 w:eastAsia="en-US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</w:t>
            </w:r>
          </w:p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C=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. Then the value of the sum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ABC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+tr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BC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en-US" w:eastAsia="en-US"/>
                </w:rPr>
                <m:t>+ ⋯+ ∞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9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12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1801E6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B=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8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equals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1801E6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4B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1801E6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128B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1801E6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-128B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1801E6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-64B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B3F4F" w:rsidRPr="0079035A" w:rsidRDefault="008B3F4F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 Let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be an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th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-order square matrix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be its adjoint, then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AB+K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(where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K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scalar quantity)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+K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n-2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+K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8B3F4F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+K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8B3F4F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=O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I+A+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eauals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I-A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A=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a+ib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c+id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-c+id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a-ib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  <w:r w:rsidR="00D51B0F" w:rsidRPr="0079035A">
              <w:rPr>
                <w:rFonts w:ascii="Cambria Math" w:hAnsi="Cambria Math"/>
                <w:lang w:val="en-US" w:eastAsia="en-US"/>
              </w:rPr>
              <w:t xml:space="preserve"> e</w:t>
            </w:r>
            <w:r w:rsidRPr="0079035A">
              <w:rPr>
                <w:rFonts w:ascii="Cambria Math" w:hAnsi="Cambria Math"/>
                <w:lang w:val="en-US" w:eastAsia="en-US"/>
              </w:rPr>
              <w:t>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a+ib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-c-id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-c+id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a-ib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a+ib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-c+id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-c+id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a-ib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a-ib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-c-id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-c-id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a+ib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Given that matrix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. If </w:t>
            </w:r>
            <m:oMath>
              <m:r>
                <w:rPr>
                  <w:rFonts w:ascii="Cambria Math" w:hAnsi="Cambria Math"/>
                  <w:lang w:val="en-US" w:eastAsia="en-US"/>
                </w:rPr>
                <m:t>xy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=60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8x+4y+3</m:t>
              </m:r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=20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A(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adj</m:t>
              </m:r>
              <m:r>
                <w:rPr>
                  <w:rFonts w:ascii="Cambria Math" w:hAnsi="Cambria Math"/>
                  <w:lang w:val="en-US" w:eastAsia="en-US"/>
                </w:rPr>
                <m:t>A)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64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34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A72E0" w:rsidRPr="0079035A" w:rsidRDefault="007A72E0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15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sum of all the elements </w:t>
            </w:r>
          </w:p>
          <w:p w:rsidR="00567B76" w:rsidRPr="0079035A" w:rsidRDefault="007A72E0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of matrix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7A72E0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7A72E0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7A72E0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7A72E0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-3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α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, 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α∈R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. Then </w:t>
            </w:r>
          </w:p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="00F62BBE" w:rsidRPr="0079035A">
              <w:rPr>
                <w:rFonts w:ascii="Cambria Math" w:hAnsi="Cambria Math"/>
                <w:lang w:val="en-US" w:eastAsia="en-US"/>
              </w:rPr>
              <w:t>is equal t</w:t>
            </w:r>
            <w:r w:rsidR="00DE477B" w:rsidRPr="0079035A">
              <w:rPr>
                <w:rFonts w:ascii="Cambria Math" w:hAnsi="Cambria Math"/>
                <w:lang w:val="en-US" w:eastAsia="en-US"/>
              </w:rPr>
              <w:t>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F(-α)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F(2α)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α,β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β</m:t>
                            </m:r>
                          </m:sup>
                        </m:sSup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α,β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A(-α,-β)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A(-α,β)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A(α,-β)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A(α,β)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 A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If adj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B=A,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=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eastAsia="en-US"/>
                    </w:rPr>
                    <m:t>Q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 then adj</w:t>
            </w:r>
            <m:oMath>
              <m:r>
                <w:rPr>
                  <w:rFonts w:ascii="Cambria Math" w:hAnsi="Cambria Math"/>
                  <w:lang w:val="en-US" w:eastAsia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eastAsia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P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Q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526B76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Q</m:t>
                </m:r>
                <m:r>
                  <w:rPr>
                    <w:rFonts w:ascii="Cambria Math" w:hAnsi="Cambria Math"/>
                    <w:lang w:val="en-US" w:eastAsia="en-US"/>
                  </w:rPr>
                  <m:t>AP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PA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Q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Q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877C8C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</w:t>
            </w:r>
            <m:oMath>
              <m:r>
                <w:rPr>
                  <w:rFonts w:ascii="Cambria Math" w:hAnsi="Cambria Math"/>
                  <w:lang w:val="en-US" w:eastAsia="en-US"/>
                </w:rPr>
                <m:t>2×2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matrix such that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:rsidR="00877C8C" w:rsidRPr="0079035A" w:rsidRDefault="00877C8C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 sum of the elements of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5F2922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877C8C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877C8C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877C8C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5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75BCC" w:rsidRPr="0079035A" w:rsidRDefault="00044E2B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two non-singular matrices of the same order </w:t>
            </w:r>
          </w:p>
          <w:p w:rsidR="00044E2B" w:rsidRPr="0079035A" w:rsidRDefault="00044E2B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Such </w:t>
            </w:r>
            <w:r w:rsidR="0065061E" w:rsidRPr="0079035A">
              <w:rPr>
                <w:rFonts w:ascii="Cambria Math" w:hAnsi="Cambria Math"/>
                <w:lang w:val="en-US" w:eastAsia="en-US"/>
              </w:rPr>
              <w:t>that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=I</m:t>
              </m:r>
            </m:oMath>
            <w:r w:rsidR="0065061E" w:rsidRPr="0079035A">
              <w:rPr>
                <w:rFonts w:ascii="Cambria Math" w:hAnsi="Cambria Math"/>
                <w:lang w:val="en-US" w:eastAsia="en-US"/>
              </w:rPr>
              <w:t>, for some positive inte</w:t>
            </w:r>
            <w:r w:rsidRPr="0079035A">
              <w:rPr>
                <w:rFonts w:ascii="Cambria Math" w:hAnsi="Cambria Math"/>
                <w:lang w:val="en-US" w:eastAsia="en-US"/>
              </w:rPr>
              <w:t>ger</w:t>
            </w:r>
            <m:oMath>
              <m:r>
                <w:rPr>
                  <w:rFonts w:ascii="Cambria Math" w:hAnsi="Cambria Math"/>
                  <w:lang w:val="en-US" w:eastAsia="en-US"/>
                </w:rPr>
                <m:t>r&gt;1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.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r-1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A-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A= 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75BCC" w:rsidRPr="0079035A" w:rsidRDefault="00044E2B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75BCC" w:rsidRPr="0079035A" w:rsidRDefault="00044E2B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2I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75BCC" w:rsidRPr="0079035A" w:rsidRDefault="0065061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75BCC" w:rsidRPr="0079035A" w:rsidRDefault="00044E2B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-I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is alw</w:t>
            </w:r>
            <w:r w:rsidR="00381511" w:rsidRPr="0079035A">
              <w:rPr>
                <w:rFonts w:ascii="Cambria Math" w:hAnsi="Cambria Math"/>
                <w:lang w:val="en-US" w:eastAsia="en-US"/>
              </w:rPr>
              <w:t>a</w:t>
            </w:r>
            <w:r w:rsidR="00F62BBE" w:rsidRPr="0079035A">
              <w:rPr>
                <w:rFonts w:ascii="Cambria Math" w:hAnsi="Cambria Math"/>
                <w:lang w:val="en-US" w:eastAsia="en-US"/>
              </w:rPr>
              <w:t xml:space="preserve">ys equal to (where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is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th</m:t>
                  </m:r>
                </m:sup>
              </m:sSup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-order square matrix)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AE423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 equation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1 x y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has</w:t>
            </w:r>
          </w:p>
          <w:p w:rsidR="00AE423D" w:rsidRPr="0079035A" w:rsidRDefault="00AE423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(i)for </w:t>
            </w:r>
            <m:oMath>
              <m:r>
                <w:rPr>
                  <w:rFonts w:ascii="Cambria Math" w:hAnsi="Cambria Math"/>
                  <w:lang w:val="en-US" w:eastAsia="en-US"/>
                </w:rPr>
                <m:t>y=0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(p) rational roots</w:t>
            </w:r>
          </w:p>
          <w:p w:rsidR="005F2922" w:rsidRPr="0079035A" w:rsidRDefault="00AE423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(ii) for </w:t>
            </w:r>
            <m:oMath>
              <m:r>
                <w:rPr>
                  <w:rFonts w:ascii="Cambria Math" w:hAnsi="Cambria Math"/>
                  <w:lang w:val="en-US" w:eastAsia="en-US"/>
                </w:rPr>
                <m:t>y=-1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(q) irrational roots </w:t>
            </w:r>
          </w:p>
          <w:p w:rsidR="00AE423D" w:rsidRPr="0079035A" w:rsidRDefault="00AE423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(r) integral roots</w:t>
            </w:r>
          </w:p>
          <w:p w:rsidR="00AE423D" w:rsidRPr="0079035A" w:rsidRDefault="00AE423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Then</w:t>
            </w:r>
          </w:p>
          <w:p w:rsidR="00AE423D" w:rsidRPr="0079035A" w:rsidRDefault="00FA73A9" w:rsidP="00DC6EC6">
            <w:pPr>
              <w:spacing w:after="0"/>
              <w:contextualSpacing/>
              <w:autoSpaceDE w:val="0"/>
              <w:autoSpaceDN w:val="0"/>
              <w:adjustRightInd w:val="0"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(i)</w:t>
            </w:r>
            <w:r w:rsidR="00AE423D" w:rsidRPr="0079035A">
              <w:rPr>
                <w:rFonts w:ascii="Cambria Math" w:hAnsi="Cambria Math"/>
                <w:lang w:val="en-US" w:eastAsia="en-US"/>
              </w:rPr>
              <w:t>(ii)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FA73A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(p)       (</w:t>
            </w:r>
            <w:r w:rsidR="00AE423D" w:rsidRPr="0079035A">
              <w:rPr>
                <w:rFonts w:ascii="Cambria Math" w:hAnsi="Cambria Math" w:cs="Calibri"/>
                <w:lang w:val="en-US" w:eastAsia="en-US"/>
              </w:rPr>
              <w:t>r)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FA73A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(q)       </w:t>
            </w:r>
            <w:r w:rsidR="005F2922" w:rsidRPr="0079035A">
              <w:rPr>
                <w:rFonts w:ascii="Cambria Math" w:hAnsi="Cambria Math"/>
                <w:lang w:val="en-US" w:eastAsia="en-US"/>
              </w:rPr>
              <w:t>(p</w:t>
            </w:r>
            <w:r w:rsidR="00AE423D" w:rsidRPr="0079035A">
              <w:rPr>
                <w:rFonts w:ascii="Cambria Math" w:hAnsi="Cambria Math"/>
                <w:lang w:val="en-US" w:eastAsia="en-US"/>
              </w:rPr>
              <w:t>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AE423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(p)       (</w:t>
            </w:r>
            <w:r w:rsidR="005F2922" w:rsidRPr="0079035A">
              <w:rPr>
                <w:rFonts w:ascii="Cambria Math" w:hAnsi="Cambria Math" w:cs="Calibri"/>
                <w:lang w:val="en-US" w:eastAsia="en-US"/>
              </w:rPr>
              <w:t>q</w:t>
            </w:r>
            <w:r w:rsidRPr="0079035A">
              <w:rPr>
                <w:rFonts w:ascii="Cambria Math" w:hAnsi="Cambria Math" w:cs="Calibri"/>
                <w:lang w:val="en-US" w:eastAsia="en-US"/>
              </w:rPr>
              <w:t>)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AE423D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(r)        (p)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P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non-singular matrix, then value of adj</w:t>
            </w:r>
            <m:oMath>
              <m:r>
                <w:rPr>
                  <w:rFonts w:ascii="Cambria Math" w:hAnsi="Cambria Math"/>
                  <w:lang w:val="en-US" w:eastAsia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  <w:r w:rsidR="00526B76" w:rsidRPr="0079035A">
              <w:rPr>
                <w:rFonts w:ascii="Cambria Math" w:hAnsi="Cambria Math"/>
                <w:lang w:val="en-US" w:eastAsia="en-US"/>
              </w:rPr>
              <w:t xml:space="preserve"> in terms of </w:t>
            </w:r>
            <m:oMath>
              <m:r>
                <w:rPr>
                  <w:rFonts w:ascii="Cambria Math" w:hAnsi="Cambria Math"/>
                  <w:lang w:val="en-US" w:eastAsia="en-US"/>
                </w:rPr>
                <m:t>P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P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P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If A and B are two non-zero square matrices of the same order</w:t>
            </w:r>
            <w:r w:rsidR="00DE477B" w:rsidRPr="0079035A">
              <w:rPr>
                <w:rFonts w:ascii="Cambria Math" w:hAnsi="Cambria Math"/>
                <w:lang w:val="en-US" w:eastAsia="en-US"/>
              </w:rPr>
              <w:t xml:space="preserve"> s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uch that the product </w:t>
            </w:r>
            <m:oMath>
              <m:r>
                <w:rPr>
                  <w:rFonts w:ascii="Cambria Math" w:hAnsi="Cambria Math"/>
                  <w:lang w:val="en-US" w:eastAsia="en-US"/>
                </w:rPr>
                <m:t>AB=O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62BBE" w:rsidRPr="0079035A" w:rsidRDefault="00DE477B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 xml:space="preserve">Both </w:t>
            </w:r>
            <w:r w:rsidRPr="0079035A">
              <w:rPr>
                <w:rFonts w:ascii="Cambria Math" w:hAnsi="Cambria Math" w:cs="Calibri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 w:cs="Calibri"/>
                <w:lang w:val="en-US" w:eastAsia="en-US"/>
              </w:rPr>
              <w:t xml:space="preserve"> and </w:t>
            </w:r>
            <w:r w:rsidRPr="0079035A">
              <w:rPr>
                <w:rFonts w:ascii="Cambria Math" w:hAnsi="Cambria Math" w:cs="Calibri"/>
                <w:i/>
                <w:lang w:val="en-US" w:eastAsia="en-US"/>
              </w:rPr>
              <w:t>B</w:t>
            </w:r>
            <w:r w:rsidR="00F62BBE" w:rsidRPr="0079035A">
              <w:rPr>
                <w:rFonts w:ascii="Cambria Math" w:hAnsi="Cambria Math" w:cs="Calibri"/>
                <w:lang w:val="en-US" w:eastAsia="en-US"/>
              </w:rPr>
              <w:t xml:space="preserve"> must be singular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Exactly one of them must be singular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Both of them are non-singular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381AB5" w:rsidP="00DC6EC6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I</m:t>
              </m:r>
            </m:oMath>
            <w:r w:rsidRPr="0079035A">
              <w:rPr>
                <w:rFonts w:ascii="Cambria Math" w:hAnsi="Cambria Math"/>
              </w:rPr>
              <w:t xml:space="preserve"> is a 2</w:t>
            </w:r>
            <m:oMath>
              <m:r>
                <w:rPr>
                  <w:rFonts w:ascii="Cambria Math" w:hAnsi="Cambria Math"/>
                </w:rPr>
                <m:t>×2</m:t>
              </m:r>
            </m:oMath>
            <w:r w:rsidRPr="0079035A">
              <w:rPr>
                <w:rFonts w:ascii="Cambria Math" w:hAnsi="Cambria Math"/>
              </w:rPr>
              <w:t xml:space="preserve"> unit matrix, then</w:t>
            </w:r>
          </w:p>
          <w:p w:rsidR="00F62BBE" w:rsidRPr="0079035A" w:rsidRDefault="00381AB5" w:rsidP="00DC6EC6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(I-A)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381AB5" w:rsidP="00DC6EC6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-I+A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381AB5" w:rsidP="00DC6EC6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I-A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381AB5" w:rsidP="00DC6EC6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-I-A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381AB5" w:rsidP="00DC6EC6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non-singular and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A-2I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A-4I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-0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6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 xml:space="preserve"> A+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</w:p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Is equal to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2I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6I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Which of the following is an orthogonal matrix?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-6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7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AF7301" w:rsidRPr="0079035A" w:rsidRDefault="00AF7301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matrix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given by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then the determinant of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2005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-6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2004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75BCC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2006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75BCC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2005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75BCC" w:rsidRPr="0079035A" w:rsidRDefault="00AF7301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2005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∙7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75BCC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-9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2004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C40483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square matrix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I+A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-7A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C40483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3I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6B1E93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C40483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C40483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2I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4756A4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A,B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be two matrices such that they commute, then for any positive integer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</w:t>
            </w:r>
          </w:p>
          <w:p w:rsidR="004756A4" w:rsidRPr="0079035A" w:rsidRDefault="004756A4" w:rsidP="00DC6EC6">
            <w:pPr>
              <w:spacing w:after="0"/>
              <w:contextualSpacing/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 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 (ii)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79035A" w:rsidRDefault="004756A4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Only (i) is correct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79035A" w:rsidRDefault="006B1E93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Both</w:t>
            </w:r>
            <w:r w:rsidR="004756A4" w:rsidRPr="0079035A">
              <w:rPr>
                <w:rFonts w:ascii="Cambria Math" w:hAnsi="Cambria Math"/>
                <w:lang w:val="en-US" w:eastAsia="en-US"/>
              </w:rPr>
              <w:t xml:space="preserve"> (i) and (ii) are correct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79035A" w:rsidRDefault="004756A4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Only (ii) is correct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79035A" w:rsidRDefault="004756A4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(i) and (ii) is correct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AA4D49" w:rsidRPr="00A32310" w:rsidRDefault="00AA4D49" w:rsidP="007C01A5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Given</w:t>
            </w:r>
            <m:oMath>
              <m:r>
                <w:rPr>
                  <w:rFonts w:ascii="Cambria Math" w:hAnsi="Cambria Math"/>
                </w:rPr>
                <m:t xml:space="preserve">2x-y+2z=2, x-2y+2z=-4, x+y+λz=4 </m:t>
              </m:r>
            </m:oMath>
            <w:r>
              <w:rPr>
                <w:rFonts w:ascii="Cambria Math" w:hAnsi="Cambria Math"/>
              </w:rPr>
              <w:t xml:space="preserve">then the value of </w:t>
            </w:r>
            <m:oMath>
              <m:r>
                <w:rPr>
                  <w:rFonts w:ascii="Cambria Math" w:hAnsi="Cambria Math"/>
                </w:rPr>
                <m:t>λ</m:t>
              </m:r>
            </m:oMath>
            <w:r>
              <w:rPr>
                <w:rFonts w:ascii="Cambria Math" w:hAnsi="Cambria Math"/>
              </w:rPr>
              <w:t xml:space="preserve"> such that the given system of equations has no solution,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AA4D49" w:rsidRPr="00A32310" w:rsidRDefault="00AA4D49" w:rsidP="007C01A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AA4D49" w:rsidRPr="00A32310" w:rsidRDefault="00AA4D49" w:rsidP="007C01A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AA4D49" w:rsidRPr="00A32310" w:rsidRDefault="00AA4D49" w:rsidP="007C01A5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AA4D49" w:rsidRPr="00A32310" w:rsidRDefault="00AA4D49" w:rsidP="007C01A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-3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 number of solutions of the matrix equation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More than 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1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skew-symmetric matrix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odd positive integer,</w:t>
            </w:r>
            <w:r w:rsidR="00DE477B" w:rsidRPr="0079035A">
              <w:rPr>
                <w:rFonts w:ascii="Cambria Math" w:hAnsi="Cambria Math"/>
                <w:lang w:val="en-US" w:eastAsia="en-US"/>
              </w:rPr>
              <w:t xml:space="preserve"> t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A skew-symmetric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 symmetric matrix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A diagonal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A+I, A+B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idempotent matrices,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AB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equal</w:t>
            </w:r>
          </w:p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BA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-BA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DE477B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i/>
                <w:lang w:val="en-US" w:eastAsia="en-US"/>
              </w:rPr>
            </w:pPr>
            <w:r w:rsidRPr="0079035A">
              <w:rPr>
                <w:rFonts w:ascii="Cambria Math" w:hAnsi="Cambria Math"/>
                <w:i/>
                <w:lang w:val="en-US" w:eastAsia="en-US"/>
              </w:rPr>
              <w:t>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B1876" w:rsidRPr="00A32310" w:rsidRDefault="008B1876" w:rsidP="00C46C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  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1  1</m:t>
                      </m:r>
                    </m:e>
                  </m:eqAr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5  1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then value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of</m:t>
              </m:r>
              <m:r>
                <w:rPr>
                  <w:rFonts w:ascii="Cambria Math" w:hAnsi="Cambria Math"/>
                </w:rPr>
                <m:t xml:space="preserve"> α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for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which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=B </m:t>
              </m:r>
            </m:oMath>
            <w:r>
              <w:rPr>
                <w:rFonts w:ascii="Cambria Math" w:hAnsi="Cambria Math"/>
              </w:rPr>
              <w:t>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B1876" w:rsidRPr="00A32310" w:rsidRDefault="008B1876" w:rsidP="00C46C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B1876" w:rsidRPr="00A32310" w:rsidRDefault="008B1876" w:rsidP="00C46CF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-1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B1876" w:rsidRPr="00A32310" w:rsidRDefault="008B1876" w:rsidP="00C46CFE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8B1876" w:rsidRPr="00A32310" w:rsidRDefault="008B1876" w:rsidP="00C46CFE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 real values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be two real numbers such that </w:t>
            </w:r>
            <m:oMath>
              <m:r>
                <w:rPr>
                  <w:rFonts w:ascii="Cambria Math" w:hAnsi="Cambria Math"/>
                  <w:lang w:val="en-US" w:eastAsia="en-US"/>
                </w:rPr>
                <m:t>a&gt;1 , b&gt;1.</m:t>
              </m:r>
            </m:oMath>
          </w:p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A= 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</w:rPr>
                            <m:t>n→∞</m:t>
                          </m:r>
                        </m:lim>
                      </m:limLow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func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Unit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Null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2I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symmetric matrices of the same order and </w:t>
            </w:r>
          </w:p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X=AB+BA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Y=AB-BA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XY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YX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-YX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81531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 w:eastAsia="en-US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-p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-c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invertible,</w:t>
            </w:r>
          </w:p>
          <w:p w:rsidR="0081531D" w:rsidRPr="0079035A" w:rsidRDefault="0081531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Then which of the following is not true?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79035A" w:rsidRDefault="0081531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|adj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|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=-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|adj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|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79035A" w:rsidRDefault="0081531D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invertble if and only if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B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is invertible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64FDC" w:rsidRPr="0079035A" w:rsidRDefault="00664FDC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In which of th</w:t>
            </w:r>
            <w:r w:rsidR="00AF7646" w:rsidRPr="0079035A">
              <w:rPr>
                <w:rFonts w:ascii="Cambria Math" w:hAnsi="Cambria Math"/>
                <w:lang w:val="en-US" w:eastAsia="en-US"/>
              </w:rPr>
              <w:t>e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following type of matrix inverse does not exist</w:t>
            </w:r>
            <w:r w:rsidR="00DE6CBE" w:rsidRPr="0079035A">
              <w:rPr>
                <w:rFonts w:ascii="Cambria Math" w:hAnsi="Cambria Math"/>
                <w:lang w:val="en-US" w:eastAsia="en-US"/>
              </w:rPr>
              <w:t xml:space="preserve"> a</w:t>
            </w:r>
            <w:r w:rsidRPr="0079035A">
              <w:rPr>
                <w:rFonts w:ascii="Cambria Math" w:hAnsi="Cambria Math"/>
                <w:lang w:val="en-US" w:eastAsia="en-US"/>
              </w:rPr>
              <w:t>lways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664FDC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Idempotent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664FDC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Orthogonal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664FDC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Involuntary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664FDC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1017FA" w:rsidRPr="00A32310" w:rsidRDefault="001017FA" w:rsidP="007C01A5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The number of 3</w:t>
            </w:r>
            <m:oMath>
              <m:r>
                <w:rPr>
                  <w:rFonts w:ascii="Cambria Math" w:hAnsi="Cambria Math"/>
                </w:rPr>
                <m:t xml:space="preserve">×3 </m:t>
              </m:r>
            </m:oMath>
            <w:r>
              <w:rPr>
                <w:rFonts w:ascii="Cambria Math" w:hAnsi="Cambria Math"/>
              </w:rPr>
              <w:t xml:space="preserve">matrices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whose entries are either 0 or 1 and for which the system </w:t>
            </w: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</m:d>
            </m:oMath>
            <w:r>
              <w:rPr>
                <w:rFonts w:ascii="Cambria Math" w:hAnsi="Cambria Math"/>
              </w:rPr>
              <w:t>has exactly two distinct solutions,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017FA" w:rsidRPr="00A32310" w:rsidRDefault="001017FA" w:rsidP="007C01A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1017FA" w:rsidRPr="00A32310" w:rsidRDefault="001017FA" w:rsidP="007C01A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9</m:t>
                    </m:r>
                  </m:sup>
                </m:sSup>
                <m:r>
                  <w:rPr>
                    <w:rFonts w:ascii="Cambria Math" w:hAnsi="Cambria Math" w:cs="Calibri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017FA" w:rsidRPr="00A32310" w:rsidRDefault="001017FA" w:rsidP="007C01A5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168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1017FA" w:rsidRPr="00A32310" w:rsidRDefault="001017FA" w:rsidP="007C01A5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A=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B=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>. Which of the following</w:t>
            </w:r>
            <w:r w:rsidR="00D66C02" w:rsidRPr="0079035A">
              <w:rPr>
                <w:rFonts w:ascii="Cambria Math" w:hAnsi="Cambria Math"/>
                <w:lang w:val="en-US" w:eastAsia="en-US"/>
              </w:rPr>
              <w:t xml:space="preserve"> i</w:t>
            </w:r>
            <w:r w:rsidRPr="0079035A">
              <w:rPr>
                <w:rFonts w:ascii="Cambria Math" w:hAnsi="Cambria Math"/>
                <w:lang w:val="en-US" w:eastAsia="en-US"/>
              </w:rPr>
              <w:t>s true?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AX=B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has a unique solution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AX=B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has exactly three solutions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AX=B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has infinity many solutions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AX=B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inconsistent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 matrix 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for which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X=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5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5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10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5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A+2B=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2A-B=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. Then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has the value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Elements of matrix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of order </w:t>
            </w:r>
            <m:oMath>
              <m:r>
                <w:rPr>
                  <w:rFonts w:ascii="Cambria Math" w:hAnsi="Cambria Math"/>
                  <w:lang w:val="en-US" w:eastAsia="en-US"/>
                </w:rPr>
                <m:t>10×10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defined as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i+j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(where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w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cube coot of unity), then trace (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) of </w:t>
            </w:r>
            <w:r w:rsidR="00DE477B" w:rsidRPr="0079035A">
              <w:rPr>
                <w:rFonts w:ascii="Cambria Math" w:hAnsi="Cambria Math"/>
                <w:lang w:val="en-US" w:eastAsia="en-US"/>
              </w:rPr>
              <w:t>t</w:t>
            </w:r>
            <w:r w:rsidRPr="0079035A">
              <w:rPr>
                <w:rFonts w:ascii="Cambria Math" w:hAnsi="Cambria Math"/>
                <w:lang w:val="en-US" w:eastAsia="en-US"/>
              </w:rPr>
              <w:t>he matrix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3961F0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 number of diagonal matrix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of</w:t>
            </w:r>
            <w:r w:rsidR="006F0609" w:rsidRPr="0079035A">
              <w:rPr>
                <w:rFonts w:ascii="Cambria Math" w:hAnsi="Cambria Math"/>
                <w:lang w:val="en-US" w:eastAsia="en-US"/>
              </w:rPr>
              <w:t xml:space="preserve"> order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for which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3961F0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3961F0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412D3D" w:rsidP="00DC6EC6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The product of matrices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/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func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</w:rPr>
              <w:t>and</w:t>
            </w:r>
          </w:p>
          <w:p w:rsidR="00FB57CE" w:rsidRPr="0079035A" w:rsidRDefault="00412D3D" w:rsidP="00DC6EC6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</w:rPr>
              <w:t xml:space="preserve"> is a null matrix if </w:t>
            </w:r>
            <m:oMath>
              <m:r>
                <w:rPr>
                  <w:rFonts w:ascii="Cambria Math" w:hAnsi="Cambria Math"/>
                </w:rPr>
                <m:t>θ-ϕ=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412D3D" w:rsidP="00DC6EC6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2nπ, n∈Z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412D3D" w:rsidP="00DC6EC6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oMath>
            <w:r w:rsidRPr="0079035A">
              <w:rPr>
                <w:rFonts w:ascii="Cambria Math" w:hAnsi="Cambria Math"/>
              </w:rPr>
              <w:t xml:space="preserve">, </w:t>
            </w:r>
            <m:oMath>
              <m:r>
                <w:rPr>
                  <w:rFonts w:ascii="Cambria Math" w:hAnsi="Cambria Math"/>
                </w:rPr>
                <m:t>n∈Z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515660" w:rsidP="00DC6EC6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2n+1</m:t>
                  </m:r>
                </m:e>
              </m:d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π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2</m:t>
                  </m:r>
                </m:den>
              </m:f>
            </m:oMath>
            <w:r w:rsidR="00412D3D" w:rsidRPr="0079035A">
              <w:rPr>
                <w:rFonts w:ascii="Cambria Math" w:hAnsi="Cambria Math" w:cs="Calibri"/>
              </w:rPr>
              <w:t xml:space="preserve">, </w:t>
            </w:r>
            <m:oMath>
              <m:r>
                <w:rPr>
                  <w:rFonts w:ascii="Cambria Math" w:hAnsi="Cambria Math" w:cs="Calibri"/>
                </w:rPr>
                <m:t>n ∈Z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412D3D" w:rsidP="00DC6EC6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 w:cs="Calibri"/>
                  </w:rPr>
                  <m:t>nπ, n∈Z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F55CC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an orthogonal matrix,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>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F55CCD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F55CCD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CE2CCF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A=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th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root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="005F2922" w:rsidRPr="0079035A">
              <w:rPr>
                <w:rFonts w:ascii="Cambria Math" w:hAnsi="Cambria Math"/>
                <w:lang w:val="en-US" w:eastAsia="en-US"/>
              </w:rPr>
              <w:t>,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then choose the correct statement:</w:t>
            </w:r>
          </w:p>
          <w:p w:rsidR="00CE2CCF" w:rsidRPr="0079035A" w:rsidRDefault="00CE2CCF" w:rsidP="00DC6EC6">
            <w:pPr>
              <w:spacing w:after="0"/>
              <w:contextualSpacing/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odd, </w:t>
            </w:r>
            <m:oMath>
              <m:r>
                <w:rPr>
                  <w:rFonts w:ascii="Cambria Math" w:hAnsi="Cambria Math"/>
                  <w:lang w:val="en-US" w:eastAsia="en-US"/>
                </w:rPr>
                <m:t>a=1 , b=0</m:t>
              </m:r>
            </m:oMath>
          </w:p>
          <w:p w:rsidR="00CE2CCF" w:rsidRPr="0079035A" w:rsidRDefault="00CE2CCF" w:rsidP="00DC6EC6">
            <w:pPr>
              <w:spacing w:after="0"/>
              <w:contextualSpacing/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odd, </w:t>
            </w:r>
            <m:oMath>
              <m:r>
                <w:rPr>
                  <w:rFonts w:ascii="Cambria Math" w:hAnsi="Cambria Math"/>
                  <w:lang w:val="en-US" w:eastAsia="en-US"/>
                </w:rPr>
                <m:t>a=-1 , b=0</m:t>
              </m:r>
            </m:oMath>
          </w:p>
          <w:p w:rsidR="00CE2CCF" w:rsidRPr="0079035A" w:rsidRDefault="00CE2CCF" w:rsidP="00DC6EC6">
            <w:pPr>
              <w:spacing w:after="0"/>
              <w:contextualSpacing/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even, </w:t>
            </w:r>
            <m:oMath>
              <m:r>
                <w:rPr>
                  <w:rFonts w:ascii="Cambria Math" w:hAnsi="Cambria Math"/>
                  <w:lang w:val="en-US" w:eastAsia="en-US"/>
                </w:rPr>
                <m:t>a=1 , b=0</m:t>
              </m:r>
            </m:oMath>
          </w:p>
          <w:p w:rsidR="00CE2CCF" w:rsidRPr="0079035A" w:rsidRDefault="00CE2CCF" w:rsidP="00DC6EC6">
            <w:pPr>
              <w:spacing w:after="0"/>
              <w:contextualSpacing/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even, </w:t>
            </w:r>
            <m:oMath>
              <m:r>
                <w:rPr>
                  <w:rFonts w:ascii="Cambria Math" w:hAnsi="Cambria Math"/>
                  <w:lang w:val="en-US" w:eastAsia="en-US"/>
                </w:rPr>
                <m:t>a=-1 , b=0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661621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i</w:t>
            </w:r>
            <w:r w:rsidR="00CE2CCF" w:rsidRPr="0079035A">
              <w:rPr>
                <w:rFonts w:ascii="Cambria Math" w:hAnsi="Cambria Math" w:cs="Calibri"/>
                <w:lang w:val="en-US" w:eastAsia="en-US"/>
              </w:rPr>
              <w:t>, ii, iii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661621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i</w:t>
            </w:r>
            <w:r w:rsidR="00CE2CCF" w:rsidRPr="0079035A">
              <w:rPr>
                <w:rFonts w:ascii="Cambria Math" w:hAnsi="Cambria Math"/>
                <w:lang w:val="en-US" w:eastAsia="en-US"/>
              </w:rPr>
              <w:t xml:space="preserve">i, </w:t>
            </w:r>
            <w:r w:rsidR="006F0609" w:rsidRPr="0079035A">
              <w:rPr>
                <w:rFonts w:ascii="Cambria Math" w:hAnsi="Cambria Math"/>
                <w:lang w:val="en-US" w:eastAsia="en-US"/>
              </w:rPr>
              <w:t>i</w:t>
            </w:r>
            <w:r w:rsidR="00CE2CCF" w:rsidRPr="0079035A">
              <w:rPr>
                <w:rFonts w:ascii="Cambria Math" w:hAnsi="Cambria Math"/>
                <w:lang w:val="en-US" w:eastAsia="en-US"/>
              </w:rPr>
              <w:t>ii, iv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661621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i</w:t>
            </w:r>
            <w:r w:rsidR="00CE2CCF" w:rsidRPr="0079035A">
              <w:rPr>
                <w:rFonts w:ascii="Cambria Math" w:hAnsi="Cambria Math" w:cs="Calibri"/>
                <w:lang w:val="en-US" w:eastAsia="en-US"/>
              </w:rPr>
              <w:t xml:space="preserve">, ii, </w:t>
            </w:r>
            <w:r w:rsidR="006F0609" w:rsidRPr="0079035A">
              <w:rPr>
                <w:rFonts w:ascii="Cambria Math" w:hAnsi="Cambria Math" w:cs="Calibri"/>
                <w:lang w:val="en-US" w:eastAsia="en-US"/>
              </w:rPr>
              <w:t>i</w:t>
            </w:r>
            <w:r w:rsidR="00CE2CCF" w:rsidRPr="0079035A">
              <w:rPr>
                <w:rFonts w:ascii="Cambria Math" w:hAnsi="Cambria Math" w:cs="Calibri"/>
                <w:lang w:val="en-US" w:eastAsia="en-US"/>
              </w:rPr>
              <w:t>ii, iv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661621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i</w:t>
            </w:r>
            <w:r w:rsidR="00CE2CCF" w:rsidRPr="0079035A">
              <w:rPr>
                <w:rFonts w:ascii="Cambria Math" w:hAnsi="Cambria Math"/>
                <w:lang w:val="en-US" w:eastAsia="en-US"/>
              </w:rPr>
              <w:t>, iii, iv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E65C3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th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-order square matrix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="00883BD4" w:rsidRPr="0079035A">
              <w:rPr>
                <w:rFonts w:ascii="Cambria Math" w:hAnsi="Cambria Math"/>
                <w:lang w:val="en-US" w:eastAsia="en-US"/>
              </w:rPr>
              <w:t>is a orthogonal,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then, </w:t>
            </w:r>
          </w:p>
          <w:p w:rsidR="00E65C3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 xml:space="preserve"> A)</m:t>
                  </m:r>
                </m:e>
              </m:d>
            </m:oMath>
            <w:r w:rsidR="00E65C3E"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79035A" w:rsidRDefault="00E65C3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 xml:space="preserve">Always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-1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if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is even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79035A" w:rsidRDefault="00E65C3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Always 1 if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odd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79035A" w:rsidRDefault="00E65C3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Always 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79035A" w:rsidRDefault="00E65C3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For each </w:t>
            </w:r>
            <w:r w:rsidR="00AD36CD" w:rsidRPr="0079035A">
              <w:rPr>
                <w:rFonts w:ascii="Cambria Math" w:hAnsi="Cambria Math"/>
                <w:lang w:val="en-US" w:eastAsia="en-US"/>
              </w:rPr>
              <w:t>real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x, -1 &lt;x&lt;1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. Let </w:t>
            </w:r>
            <m:oMath>
              <m:r>
                <w:rPr>
                  <w:rFonts w:ascii="Cambria Math" w:hAnsi="Cambria Math"/>
                  <w:lang w:val="en-US" w:eastAsia="en-US"/>
                </w:rPr>
                <m:t>A(x)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be the matrix</w:t>
            </w:r>
          </w:p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x+y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1+xy</m:t>
                  </m:r>
                </m:den>
              </m:f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. Then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A(y)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-A(y)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+A(y)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B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are square matrices of the same order and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non-</w:t>
            </w:r>
            <w:r w:rsidR="006E04FF" w:rsidRPr="0079035A">
              <w:rPr>
                <w:rFonts w:ascii="Cambria Math" w:hAnsi="Cambria Math"/>
                <w:lang w:val="en-US" w:eastAsia="en-US"/>
              </w:rPr>
              <w:t>s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ingular, then for a positive integer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n,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BA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A-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n(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BA)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k∈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0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>, then det{adj(</w:t>
            </w:r>
            <m:oMath>
              <m:r>
                <w:rPr>
                  <w:rFonts w:ascii="Cambria Math" w:hAnsi="Cambria Math"/>
                  <w:lang w:val="en-US" w:eastAsia="en-US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)}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n(n-1)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k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[F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-y</m:t>
                      </m:r>
                    </m:e>
                  </m:d>
                  <m:r>
                    <w:rPr>
                      <w:rFonts w:ascii="Cambria Math" w:hAnsi="Cambria Math"/>
                      <w:lang w:val="en-US" w:eastAsia="en-US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-x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G(-y)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-y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F(-x)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G(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F(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5B253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=I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 then the value of det(</w:t>
            </w:r>
            <m:oMath>
              <m:r>
                <w:rPr>
                  <w:rFonts w:ascii="Cambria Math" w:hAnsi="Cambria Math"/>
                  <w:lang w:val="en-US" w:eastAsia="en-US"/>
                </w:rPr>
                <m:t>A-I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) is (where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has order 3)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5B253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5B253D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5B253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5B253D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Cannot say anything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FD4F7A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non-singular matrix such that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</w:p>
          <w:p w:rsidR="00FD4F7A" w:rsidRPr="0079035A" w:rsidRDefault="00FD4F7A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B=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matrix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FD4F7A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Involuntary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FD4F7A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Orthogonal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FD4F7A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Idempotent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FD4F7A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 matrix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Idempotent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Involutory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Nilpotent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773F1" w:rsidRPr="0079035A" w:rsidRDefault="003773F1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two matrices such that </w:t>
            </w:r>
            <m:oMath>
              <m:r>
                <w:rPr>
                  <w:rFonts w:ascii="Cambria Math" w:hAnsi="Cambria Math"/>
                  <w:lang w:val="en-US" w:eastAsia="en-US"/>
                </w:rPr>
                <m:t>AB=B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BA=A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</w:t>
            </w:r>
            <w:r w:rsidR="00883BD4" w:rsidRPr="0079035A">
              <w:rPr>
                <w:rFonts w:ascii="Cambria Math" w:hAnsi="Cambria Math"/>
                <w:lang w:val="en-US" w:eastAsia="en-US"/>
              </w:rPr>
              <w:t xml:space="preserve"> t</w:t>
            </w:r>
            <w:r w:rsidRPr="0079035A">
              <w:rPr>
                <w:rFonts w:ascii="Cambria Math" w:hAnsi="Cambria Math"/>
                <w:lang w:val="en-US" w:eastAsia="en-US"/>
              </w:rPr>
              <w:t>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=A-B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5</m:t>
                            </m:r>
                          </m:sup>
                        </m:s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79035A" w:rsidRDefault="003773F1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A-B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idempotent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79035A" w:rsidRDefault="003773F1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A-B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</w:t>
            </w:r>
            <w:r w:rsidR="00883BD4" w:rsidRPr="0079035A">
              <w:rPr>
                <w:rFonts w:ascii="Cambria Math" w:hAnsi="Cambria Math"/>
                <w:lang w:val="en-US" w:eastAsia="en-US"/>
              </w:rPr>
              <w:t>nilpotent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singular matrix, then adj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Singular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Non-singular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Symmetric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Not defined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75BCC" w:rsidRPr="0079035A" w:rsidRDefault="00C961F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If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non-diagonal involutory matrix,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C75BCC" w:rsidRPr="0079035A" w:rsidRDefault="00C961F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A-I=O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C75BCC" w:rsidRPr="0079035A" w:rsidRDefault="00C961FD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A+I=</m:t>
                </m:r>
                <m:r>
                  <w:rPr>
                    <w:rFonts w:ascii="Cambria Math" w:hAnsi="Cambria Math"/>
                    <w:lang w:val="en-US" w:eastAsia="en-US"/>
                  </w:rPr>
                  <m:t>O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C75BCC" w:rsidRPr="0079035A" w:rsidRDefault="00C961F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A-I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is non-zero singular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C75BCC" w:rsidRPr="0079035A" w:rsidRDefault="00C961FD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2n-1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skew symmetric matrices of same</w:t>
            </w:r>
            <w:r w:rsidR="00D66C02" w:rsidRPr="0079035A">
              <w:rPr>
                <w:rFonts w:ascii="Cambria Math" w:hAnsi="Cambria Math"/>
                <w:lang w:val="en-US" w:eastAsia="en-US"/>
              </w:rPr>
              <w:t xml:space="preserve"> o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rder,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B=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en-US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2r-1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2r-1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2r-1</m:t>
                      </m:r>
                    </m:sup>
                  </m:sSup>
                </m:e>
              </m:nary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will be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Symmetric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Skew-symmetric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Neither symmetric nor skew-symmetric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Data not adequate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44697" w:rsidRPr="0079035A" w:rsidRDefault="00C44697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two non-singular matrices such that </w:t>
            </w:r>
            <m:oMath>
              <m:r>
                <w:rPr>
                  <w:rFonts w:ascii="Cambria Math" w:hAnsi="Cambria Math"/>
                  <w:lang w:val="en-US" w:eastAsia="en-US"/>
                </w:rPr>
                <m:t>AB=C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</w:t>
            </w:r>
            <w:r w:rsidR="00463C52" w:rsidRPr="0079035A">
              <w:rPr>
                <w:rFonts w:ascii="Cambria Math" w:hAnsi="Cambria Math"/>
                <w:lang w:val="en-US" w:eastAsia="en-US"/>
              </w:rPr>
              <w:t xml:space="preserve"> t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hen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C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C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C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C44697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FD4F7A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P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an orthogonal matrix and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Q=</m:t>
              </m:r>
              <m:r>
                <w:rPr>
                  <w:rFonts w:ascii="Cambria Math" w:hAnsi="Cambria Math"/>
                  <w:lang w:val="en-US" w:eastAsia="en-US"/>
                </w:rPr>
                <m:t>PA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x=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en-US" w:eastAsia="en-US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1000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P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</w:t>
            </w:r>
          </w:p>
          <w:p w:rsidR="00FD4F7A" w:rsidRPr="0079035A" w:rsidRDefault="00FD4F7A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is, 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involutary matrix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FD4F7A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FD4F7A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1000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FD4F7A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FB14A4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e>
                  </m:ra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1-i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A(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ba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FA1B6B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i/>
                <w:lang w:val="en-US" w:eastAsia="en-US"/>
              </w:rPr>
            </w:pPr>
            <w:r w:rsidRPr="0079035A">
              <w:rPr>
                <w:rFonts w:ascii="Cambria Math" w:hAnsi="Cambria Math" w:cs="Calibri"/>
                <w:i/>
                <w:lang w:val="en-US" w:eastAsia="en-US"/>
              </w:rPr>
              <w:t>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FB14A4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i/>
                <w:lang w:val="en-US" w:eastAsia="en-US"/>
              </w:rPr>
            </w:pPr>
            <w:r w:rsidRPr="0079035A">
              <w:rPr>
                <w:rFonts w:ascii="Cambria Math" w:hAnsi="Cambria Math"/>
                <w:i/>
                <w:lang w:val="en-US" w:eastAsia="en-US"/>
              </w:rPr>
              <w:t>I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FB14A4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FA1B6B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i/>
                <w:lang w:val="en-US" w:eastAsia="en-US"/>
              </w:rPr>
            </w:pPr>
            <w:r w:rsidRPr="0079035A">
              <w:rPr>
                <w:rFonts w:ascii="Cambria Math" w:hAnsi="Cambria Math"/>
                <w:i/>
                <w:lang w:val="en-US" w:eastAsia="en-US"/>
              </w:rPr>
              <w:t>2I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symmetric as well as skew-symmetric matrix, then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Diagonal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Null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Triangular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square matrices of the same order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non-</w:t>
            </w:r>
            <w:r w:rsidR="00526B76" w:rsidRPr="0079035A">
              <w:rPr>
                <w:rFonts w:ascii="Cambria Math" w:hAnsi="Cambria Math"/>
                <w:lang w:val="en-US" w:eastAsia="en-US"/>
              </w:rPr>
              <w:t>s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ingular, then for a positive integer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BA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-n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n(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BA)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1+x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1-x</m:t>
                  </m:r>
                </m:den>
              </m:f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f(A)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FA4A0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β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γ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-α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to be the square root of two-rowed unit matrix,</w:t>
            </w:r>
          </w:p>
          <w:p w:rsidR="00FA4A0D" w:rsidRPr="0079035A" w:rsidRDefault="00FA1B6B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</w:t>
            </w:r>
            <w:r w:rsidR="00FA4A0D" w:rsidRPr="0079035A">
              <w:rPr>
                <w:rFonts w:ascii="Cambria Math" w:hAnsi="Cambria Math"/>
                <w:lang w:val="en-US" w:eastAsia="en-US"/>
              </w:rPr>
              <w:t xml:space="preserve">hen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α,β </m:t>
              </m:r>
            </m:oMath>
            <w:r w:rsidR="00FA4A0D"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γ</m:t>
              </m:r>
            </m:oMath>
            <w:r w:rsidR="00FA4A0D" w:rsidRPr="0079035A">
              <w:rPr>
                <w:rFonts w:ascii="Cambria Math" w:hAnsi="Cambria Math"/>
                <w:lang w:val="en-US" w:eastAsia="en-US"/>
              </w:rPr>
              <w:t xml:space="preserve"> should satisfy the relation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1D5A8F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+βγ=0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+βγ-1=0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1D5A8F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+βγ=0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1D5A8F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-βγ=0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E0C38" w:rsidRPr="0079035A" w:rsidRDefault="008E0C38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squares matrices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2006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=O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and </w:t>
            </w:r>
            <m:oMath>
              <m:r>
                <w:rPr>
                  <w:rFonts w:ascii="Cambria Math" w:hAnsi="Cambria Math"/>
                  <w:lang w:val="en-US" w:eastAsia="en-US"/>
                </w:rPr>
                <m:t>AB=A+B,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then det</w:t>
            </w:r>
            <m:oMath>
              <m:r>
                <w:rPr>
                  <w:rFonts w:ascii="Cambria Math" w:hAnsi="Cambria Math"/>
                  <w:lang w:val="en-US" w:eastAsia="en-US"/>
                </w:rPr>
                <m:t>(B)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equals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C75BCC" w:rsidRPr="0079035A" w:rsidRDefault="00381511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C75BCC" w:rsidRPr="0079035A" w:rsidRDefault="008E0C38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C75BCC" w:rsidRPr="0079035A" w:rsidRDefault="008E0C38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C75BCC" w:rsidRPr="0079035A" w:rsidRDefault="008E0C38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α, β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β</m:t>
                            </m:r>
                          </m:sup>
                        </m:sSup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α,β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in terms of </w:t>
            </w:r>
          </w:p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Function of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A(α, -β)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A(-α, -β)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A(-α, β)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E759BF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Matrix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=2A-I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I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the identity matrix,</w:t>
            </w:r>
          </w:p>
          <w:p w:rsidR="007D4E5B" w:rsidRPr="0079035A" w:rsidRDefault="007D4E5B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Then for </w:t>
            </w:r>
            <m:oMath>
              <m:r>
                <w:rPr>
                  <w:rFonts w:ascii="Cambria Math" w:hAnsi="Cambria Math"/>
                  <w:lang w:val="en-US" w:eastAsia="en-US"/>
                </w:rPr>
                <m:t>n≥2,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n-1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 xml:space="preserve">A-(n-1)I 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A-I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7D4E5B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nA-(n-1)I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7D4E5B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nA-I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26631" w:rsidRPr="0079035A" w:rsidRDefault="00526631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Identify the incorrect statement</w:t>
            </w:r>
            <w:r w:rsidR="00AF70AE" w:rsidRPr="0079035A">
              <w:rPr>
                <w:rFonts w:ascii="Cambria Math" w:hAnsi="Cambria Math"/>
                <w:lang w:val="en-US" w:eastAsia="en-US"/>
              </w:rPr>
              <w:t xml:space="preserve"> in respect of two square matric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es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conformable for sum and product: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A+B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Calibri"/>
                    <w:lang w:val="en-US" w:eastAsia="en-US"/>
                  </w:rPr>
                  <m:t>(B)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 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, α∈R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 w:cs="Calibri"/>
                    <w:lang w:val="en-US" w:eastAsia="en-US"/>
                  </w:rPr>
                  <m:t>(A)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79035A" w:rsidRDefault="00526631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</w:t>
            </w:r>
            <m:oMath>
              <m:r>
                <w:rPr>
                  <w:rFonts w:ascii="Cambria Math" w:hAnsi="Cambria Math"/>
                  <w:lang w:val="en-US" w:eastAsia="en-US"/>
                </w:rPr>
                <m:t>3×3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skew-symmetric matrix, then trace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6762F2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is an idempotent matrix,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I+Z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6762F2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I+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Z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6762F2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I+(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-1)Z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6762F2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I-(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-1)Z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67B76" w:rsidRPr="0079035A" w:rsidRDefault="006762F2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06068" w:rsidRPr="0079035A" w:rsidRDefault="00706068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nilpotent matrix of index 2, then for any positive integer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n,A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I+A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706068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67B76" w:rsidRPr="0079035A" w:rsidRDefault="00E65C3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both </w:t>
            </w:r>
            <m:oMath>
              <m:r>
                <w:rPr>
                  <w:rFonts w:ascii="Cambria Math" w:hAnsi="Cambria Math"/>
                  <w:lang w:val="en-US" w:eastAsia="en-US"/>
                </w:rPr>
                <m:t>A-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I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den>
              </m:f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orthogonal matrices,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79035A" w:rsidRDefault="00E65C3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 w:cs="Calibri"/>
                <w:lang w:val="en-US" w:eastAsia="en-US"/>
              </w:rPr>
              <w:t xml:space="preserve"> is orthogonal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79035A" w:rsidRDefault="00E65C3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skew-symmetric matrix of even order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67B76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4</m:t>
                    </m:r>
                  </m:den>
                </m:f>
                <m:r>
                  <w:rPr>
                    <w:rFonts w:ascii="Cambria Math" w:hAnsi="Cambria Math" w:cs="Calibri"/>
                    <w:lang w:val="en-US" w:eastAsia="en-US"/>
                  </w:rPr>
                  <m:t>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567B76" w:rsidRPr="0079035A" w:rsidRDefault="00E65C3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p w:rsidR="00F11D93" w:rsidRDefault="00F11D93" w:rsidP="00E52851">
        <w:pPr>              </w:pPr>
      </w:p>
      <w:p w:rsidR="00F95041" w:rsidRPr="00F95041" w:rsidRDefault="00F95041" w:rsidP="00F95041">
        <w:pPr>
          <w:autoSpaceDE w:val="0"/>
          <w:autoSpaceDN w:val="0"/>
          <w:adjustRightInd w:val="0"/>
          <w:jc w:val="center"/>
          <w:rPr>
            <w:rFonts w:ascii="Cambria Math" w:hAnsi="Cambria Math" w:cs="Calibri"/>
            <w:b/>
            <w:bCs/>
          </w:rPr>
        </w:pPr>
        <w:r w:rsidRPr="00F95041">
          <w:rPr>
            <w:rFonts w:ascii="Cambria Math" w:hAnsi="Cambria Math" w:cs="Calibri"/>
            <w:b/>
          </w:rPr>
          <w:t>Multiple Correct Answers Type</w:t>
        </w:r>
        <w:bCs/>
      </w:p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>, then which of the following is not</w:t>
            </w:r>
            <w:r w:rsidR="001F1D33" w:rsidRPr="0079035A">
              <w:rPr>
                <w:rFonts w:ascii="Cambria Math" w:hAnsi="Cambria Math"/>
                <w:lang w:val="en-US" w:eastAsia="en-US"/>
              </w:rPr>
              <w:t xml:space="preserve"> t</w:t>
            </w:r>
            <w:r w:rsidRPr="0079035A">
              <w:rPr>
                <w:rFonts w:ascii="Cambria Math" w:hAnsi="Cambria Math"/>
                <w:lang w:val="en-US" w:eastAsia="en-US"/>
              </w:rPr>
              <w:t>rue?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=A(π-θ)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A</m:t>
              </m:r>
              <m:d>
                <m:d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θ</m:t>
                  </m:r>
                </m:e>
              </m:d>
              <m:r>
                <w:rPr>
                  <w:rFonts w:ascii="Cambria Math" w:hAnsi="Cambria Math" w:cs="Calibri"/>
                  <w:lang w:val="en-US" w:eastAsia="en-US"/>
                </w:rPr>
                <m:t>+=A(π+θ)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null matrix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A(θ)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is invertible for all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θ∈R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=A(-θ)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S=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b+c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c+a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b-c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c-b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c+b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b-c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a-c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a+b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a,b,c≠0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,</m:t>
              </m:r>
            </m:oMath>
            <w:r w:rsidR="00A076F0" w:rsidRPr="0079035A">
              <w:rPr>
                <w:rFonts w:ascii="Cambria Math" w:hAnsi="Cambria Math"/>
                <w:lang w:val="en-US" w:eastAsia="en-US"/>
              </w:rPr>
              <w:t xml:space="preserve">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SA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="00A076F0"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Symmetric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Diagonal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Invertible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Singular matrix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0  0  0  1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0  0  1  0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0  1  0  0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1  0  0  0  </m:t>
                      </m:r>
                    </m:e>
                  </m:eqArr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0    0  0  i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 0    0 -i 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0   i   0   0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-i   0   0  0  </m:t>
                      </m:r>
                    </m:e>
                  </m:eqArr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>,</w:t>
            </w:r>
          </w:p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2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I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if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i=k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371976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i/>
                <w:lang w:val="en-US" w:eastAsia="en-US"/>
              </w:rPr>
              <w:t>O</w:t>
            </w:r>
            <w:r w:rsidR="00F62BBE" w:rsidRPr="0079035A">
              <w:rPr>
                <w:rFonts w:ascii="Cambria Math" w:hAnsi="Cambria Math"/>
                <w:lang w:val="en-US" w:eastAsia="en-US"/>
              </w:rPr>
              <w:t xml:space="preserve"> if </w:t>
            </w:r>
            <m:oMath>
              <m:r>
                <w:rPr>
                  <w:rFonts w:ascii="Cambria Math" w:hAnsi="Cambria Math"/>
                  <w:lang w:val="en-US" w:eastAsia="en-US"/>
                </w:rPr>
                <m:t>i≠k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 xml:space="preserve">2I if </w:t>
            </w:r>
            <m:oMath>
              <m:r>
                <w:rPr>
                  <w:rFonts w:ascii="Cambria Math" w:hAnsi="Cambria Math"/>
                  <w:lang w:val="en-US" w:eastAsia="en-US"/>
                </w:rPr>
                <m:t>i≠k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371976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i/>
                <w:lang w:val="en-US" w:eastAsia="en-US"/>
              </w:rPr>
              <w:t xml:space="preserve">O </w:t>
            </w:r>
            <w:r w:rsidR="00F62BBE" w:rsidRPr="0079035A">
              <w:rPr>
                <w:rFonts w:ascii="Cambria Math" w:hAnsi="Cambria Math"/>
                <w:lang w:val="en-US" w:eastAsia="en-US"/>
              </w:rPr>
              <w:t>always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F7466" w:rsidRDefault="00BF7466" w:rsidP="00CF106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F7466" w:rsidRDefault="00BF7466" w:rsidP="00CF106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</w:rPr>
                  <m:t>-4A-5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alibri"/>
                  </w:rPr>
                  <m:t>=O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F7466" w:rsidRDefault="00BF7466" w:rsidP="00CF106A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(A-4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F7466" w:rsidRDefault="00BF7466" w:rsidP="00CF106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3</m:t>
                  </m:r>
                </m:sup>
              </m:sSup>
            </m:oMath>
            <w:r>
              <w:rPr>
                <w:rFonts w:ascii="Cambria Math" w:hAnsi="Cambria Math" w:cs="Calibri"/>
              </w:rPr>
              <w:t xml:space="preserve"> is not invertible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BF7466" w:rsidRDefault="00BF7466" w:rsidP="00CF106A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is invertible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C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skew-symmetric matrix of order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X is </w:t>
            </w:r>
            <m:oMath>
              <m:r>
                <w:rPr>
                  <w:rFonts w:ascii="Cambria Math" w:hAnsi="Cambria Math"/>
                  <w:lang w:val="en-US" w:eastAsia="en-US"/>
                </w:rPr>
                <m:t>n×1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column</w:t>
            </w:r>
            <w:r w:rsidR="00A076F0" w:rsidRPr="0079035A">
              <w:rPr>
                <w:rFonts w:ascii="Cambria Math" w:hAnsi="Cambria Math"/>
                <w:lang w:val="en-US" w:eastAsia="en-US"/>
              </w:rPr>
              <w:t xml:space="preserve"> m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atrix,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CX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Singular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Non-singular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Invertible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Non-invertible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FC2D4B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</w:t>
            </w:r>
            <w:r w:rsidR="00F62BBE" w:rsidRPr="0079035A">
              <w:rPr>
                <w:rFonts w:ascii="Cambria Math" w:hAnsi="Cambria Math"/>
                <w:lang w:val="en-US" w:eastAsia="en-US"/>
              </w:rPr>
              <w:t xml:space="preserve">dj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</m:d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-3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C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three square matrices of the same order, then</w:t>
            </w:r>
            <m:oMath>
              <m:r>
                <w:rPr>
                  <w:rFonts w:ascii="Cambria Math" w:hAnsi="Cambria Math"/>
                  <w:lang w:val="en-US" w:eastAsia="en-US"/>
                </w:rPr>
                <m:t>AB=AC⟹B=C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. Then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≠0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invertible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may be orthogonal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is symmetric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matrix such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+2A+2I=0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which of the </w:t>
            </w:r>
            <w:r w:rsidR="001F1D33" w:rsidRPr="0079035A">
              <w:rPr>
                <w:rFonts w:ascii="Cambria Math" w:hAnsi="Cambria Math"/>
                <w:lang w:val="en-US" w:eastAsia="en-US"/>
              </w:rPr>
              <w:t>f</w:t>
            </w:r>
            <w:r w:rsidRPr="0079035A">
              <w:rPr>
                <w:rFonts w:ascii="Cambria Math" w:hAnsi="Cambria Math"/>
                <w:lang w:val="en-US" w:eastAsia="en-US"/>
              </w:rPr>
              <w:t>ollowing is/are true?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is non-singular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symmetric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cannot be skew-symmetric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(A+I)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θ</m:t>
                                </m:r>
                              </m:e>
                            </m:func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θ</m:t>
                                </m:r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en-US" w:eastAsia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b=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  <w:lang w:val="en-US"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b=-1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an orthogonal matrix,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a=-2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a=2,b=1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b=-1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b=1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AB=A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BA=B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ABA=A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BAB=B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an idempotent matrix,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A=1-B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=A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AB=O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BA=O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two non-singular square matrices,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</m:oMath>
            <w:r w:rsidR="001F1D33" w:rsidRPr="0079035A">
              <w:rPr>
                <w:rFonts w:ascii="Cambria Math" w:hAnsi="Cambria Math"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re the transpose matrices of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 respectively, then which</w:t>
            </w:r>
            <w:r w:rsidR="001F1D33" w:rsidRPr="0079035A">
              <w:rPr>
                <w:rFonts w:ascii="Cambria Math" w:hAnsi="Cambria Math"/>
                <w:lang w:val="en-US" w:eastAsia="en-US"/>
              </w:rPr>
              <w:t xml:space="preserve"> o</w:t>
            </w:r>
            <w:r w:rsidRPr="0079035A">
              <w:rPr>
                <w:rFonts w:ascii="Cambria Math" w:hAnsi="Cambria Math"/>
                <w:lang w:val="en-US" w:eastAsia="en-US"/>
              </w:rPr>
              <w:t>f the following are correct?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AB</m:t>
              </m:r>
            </m:oMath>
            <w:r w:rsidR="00F62BBE" w:rsidRPr="0079035A">
              <w:rPr>
                <w:rFonts w:ascii="Cambria Math" w:hAnsi="Cambria Math" w:cs="Calibri"/>
                <w:lang w:val="en-US" w:eastAsia="en-US"/>
              </w:rPr>
              <w:t xml:space="preserve"> is symmetric matrix if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A</m:t>
              </m:r>
            </m:oMath>
            <w:r w:rsidR="00F62BBE" w:rsidRPr="0079035A">
              <w:rPr>
                <w:rFonts w:ascii="Cambria Math" w:hAnsi="Cambria Math" w:cs="Calibri"/>
                <w:lang w:val="en-US" w:eastAsia="en-US"/>
              </w:rPr>
              <w:t xml:space="preserve"> is symmetric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AB</m:t>
              </m:r>
            </m:oMath>
            <w:r w:rsidR="00F62BBE" w:rsidRPr="0079035A">
              <w:rPr>
                <w:rFonts w:ascii="Cambria Math" w:hAnsi="Cambria Math" w:cs="Calibri"/>
                <w:lang w:val="en-US" w:eastAsia="en-US"/>
              </w:rPr>
              <w:t xml:space="preserve">is symmetric matrix if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B</m:t>
              </m:r>
            </m:oMath>
            <w:r w:rsidR="00F62BBE" w:rsidRPr="0079035A">
              <w:rPr>
                <w:rFonts w:ascii="Cambria Math" w:hAnsi="Cambria Math" w:cs="Calibri"/>
                <w:lang w:val="en-US" w:eastAsia="en-US"/>
              </w:rPr>
              <w:t xml:space="preserve"> is symmetric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AB</m:t>
              </m:r>
            </m:oMath>
            <w:r w:rsidR="00F62BBE" w:rsidRPr="0079035A">
              <w:rPr>
                <w:rFonts w:ascii="Cambria Math" w:hAnsi="Cambria Math" w:cs="Calibri"/>
                <w:lang w:val="en-US" w:eastAsia="en-US"/>
              </w:rPr>
              <w:t xml:space="preserve"> is skew-symmetric matrix for every matrix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A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AB</m:t>
              </m:r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is </w:t>
            </w:r>
            <w:r w:rsidR="00F62BBE" w:rsidRPr="0079035A">
              <w:rPr>
                <w:rFonts w:ascii="Cambria Math" w:hAnsi="Cambria Math" w:cs="Calibri"/>
                <w:lang w:val="en-US" w:eastAsia="en-US"/>
              </w:rPr>
              <w:t xml:space="preserve">skew-symmetric matrix if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A</m:t>
              </m:r>
            </m:oMath>
            <w:r w:rsidR="00F62BBE" w:rsidRPr="0079035A">
              <w:rPr>
                <w:rFonts w:ascii="Cambria Math" w:hAnsi="Cambria Math" w:cs="Calibri"/>
                <w:lang w:val="en-US" w:eastAsia="en-US"/>
              </w:rPr>
              <w:t xml:space="preserve"> is skew-symmetric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40268" w:rsidRDefault="00940268" w:rsidP="00CF106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 rank of the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a+1</m:t>
                        </m:r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40268" w:rsidRDefault="00940268" w:rsidP="00CF106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1 if </w:t>
            </w:r>
            <m:oMath>
              <m:r>
                <w:rPr>
                  <w:rFonts w:ascii="Cambria Math" w:hAnsi="Cambria Math" w:cs="Calibri"/>
                </w:rPr>
                <m:t>a=6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40268" w:rsidRDefault="00940268" w:rsidP="00CF106A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2 is </w:t>
            </w:r>
            <m:oMath>
              <m:r>
                <w:rPr>
                  <w:rFonts w:ascii="Cambria Math" w:hAnsi="Cambria Math"/>
                </w:rPr>
                <m:t>a=1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40268" w:rsidRDefault="00940268" w:rsidP="00CF106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3 if </w:t>
            </w:r>
            <m:oMath>
              <m:r>
                <w:rPr>
                  <w:rFonts w:ascii="Cambria Math" w:hAnsi="Cambria Math" w:cs="Calibri"/>
                </w:rPr>
                <m:t>a=2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940268" w:rsidRDefault="00940268" w:rsidP="00CF106A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1 if </w:t>
            </w:r>
            <m:oMath>
              <m:r>
                <w:rPr>
                  <w:rFonts w:ascii="Cambria Math" w:hAnsi="Cambria Math"/>
                </w:rPr>
                <m:t>a=-6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Suppose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 ⋯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are real number, 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≠0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,⋯</m:t>
              </m:r>
            </m:oMath>
            <w:r w:rsidR="00A076F0" w:rsidRPr="0079035A">
              <w:rPr>
                <w:rFonts w:ascii="Cambria Math" w:hAnsi="Cambria Math"/>
                <w:lang w:val="en-US" w:eastAsia="en-US"/>
              </w:rPr>
              <w:t xml:space="preserve"> 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re in 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>P.,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4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5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6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5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6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7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is singular (where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i=</m:t>
              </m:r>
              <m:rad>
                <m:radPr>
                  <m:degHide m:val="1"/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-1</m:t>
                  </m:r>
                </m:e>
              </m:rad>
            </m:oMath>
            <w:r w:rsidRPr="0079035A">
              <w:rPr>
                <w:rFonts w:ascii="Cambria Math" w:hAnsi="Cambria Math" w:cs="Calibri"/>
                <w:lang w:val="en-US" w:eastAsia="en-US"/>
              </w:rPr>
              <w:t>)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 system of equations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y+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6</m:t>
                  </m:r>
                </m:sub>
              </m:sSub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  <m:r>
                <w:rPr>
                  <w:rFonts w:ascii="Cambria Math" w:hAnsi="Cambria Math"/>
                  <w:lang w:val="en-US" w:eastAsia="en-US"/>
                </w:rPr>
                <m:t>=0,</m:t>
              </m:r>
            </m:oMath>
            <w:r w:rsidR="00A076F0" w:rsidRPr="0079035A">
              <w:rPr>
                <w:rFonts w:ascii="Cambria Math" w:hAnsi="Cambria Math"/>
                <w:lang w:val="en-US" w:eastAsia="en-US"/>
              </w:rPr>
              <w:t xml:space="preserve"> had infinite number of solutions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Calibri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Calibri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is non-singular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AB=A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BA=B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 then which of the following is/are true?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is idempotent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idempotent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</m:oMath>
            <w:r w:rsidR="00F62BBE" w:rsidRPr="0079035A">
              <w:rPr>
                <w:rFonts w:ascii="Cambria Math" w:hAnsi="Cambria Math" w:cs="Calibri"/>
                <w:lang w:val="en-US" w:eastAsia="en-US"/>
              </w:rPr>
              <w:t xml:space="preserve"> is idempotent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Which of the following statements is/are true about square</w:t>
            </w:r>
            <w:r w:rsidR="00371976" w:rsidRPr="0079035A">
              <w:rPr>
                <w:rFonts w:ascii="Cambria Math" w:hAnsi="Cambria Math"/>
                <w:lang w:val="en-US" w:eastAsia="en-US"/>
              </w:rPr>
              <w:t xml:space="preserve"> m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atrix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of order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lang w:val="en-US" w:eastAsia="en-US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-1</m:t>
                  </m:r>
                </m:sup>
              </m:sSup>
            </m:oMath>
            <w:r w:rsidR="00F62BBE" w:rsidRPr="0079035A">
              <w:rPr>
                <w:rFonts w:ascii="Cambria Math" w:hAnsi="Cambria Math" w:cs="Calibri"/>
                <w:lang w:val="en-US" w:eastAsia="en-US"/>
              </w:rPr>
              <w:t xml:space="preserve"> is equal to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–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-1</m:t>
                  </m:r>
                </m:sup>
              </m:sSup>
            </m:oMath>
            <w:r w:rsidR="00F62BBE" w:rsidRPr="0079035A">
              <w:rPr>
                <w:rFonts w:ascii="Cambria Math" w:hAnsi="Cambria Math" w:cs="Calibri"/>
                <w:lang w:val="en-US" w:eastAsia="en-US"/>
              </w:rPr>
              <w:t xml:space="preserve"> when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n</m:t>
              </m:r>
            </m:oMath>
            <w:r w:rsidR="00F62BBE" w:rsidRPr="0079035A">
              <w:rPr>
                <w:rFonts w:ascii="Cambria Math" w:hAnsi="Cambria Math" w:cs="Calibri"/>
                <w:lang w:val="en-US" w:eastAsia="en-US"/>
              </w:rPr>
              <w:t xml:space="preserve"> is odd only.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=O, then I+A+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+⋯+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I-A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.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I</w:t>
            </w:r>
            <w:r w:rsidR="00371976" w:rsidRPr="0079035A">
              <w:rPr>
                <w:rFonts w:ascii="Cambria Math" w:hAnsi="Cambria Math" w:cs="Calibri"/>
                <w:lang w:val="en-US" w:eastAsia="en-US"/>
              </w:rPr>
              <w:t>f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is skew-symmetric matrix of odd order, then its inverse</w:t>
            </w:r>
            <w:r w:rsidR="00371976" w:rsidRPr="0079035A">
              <w:rPr>
                <w:rFonts w:ascii="Cambria Math" w:hAnsi="Cambria Math" w:cs="Calibri"/>
                <w:lang w:val="en-US" w:eastAsia="en-US"/>
              </w:rPr>
              <w:t xml:space="preserve"> d</w:t>
            </w:r>
            <w:r w:rsidRPr="0079035A">
              <w:rPr>
                <w:rFonts w:ascii="Cambria Math" w:hAnsi="Cambria Math" w:cs="Calibri"/>
                <w:lang w:val="en-US" w:eastAsia="en-US"/>
              </w:rPr>
              <w:t>oes not exist.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holds always.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1F1D33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a</w:t>
            </w:r>
            <w:r w:rsidR="00F62BBE" w:rsidRPr="0079035A">
              <w:rPr>
                <w:rFonts w:ascii="Cambria Math" w:hAnsi="Cambria Math" w:cs="Calibri"/>
                <w:lang w:val="en-US" w:eastAsia="en-US"/>
              </w:rPr>
              <w:t>dj(adj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A</m:t>
              </m:r>
            </m:oMath>
            <w:r w:rsidR="00F62BBE" w:rsidRPr="0079035A">
              <w:rPr>
                <w:rFonts w:ascii="Cambria Math" w:hAnsi="Cambria Math" w:cs="Calibri"/>
                <w:lang w:val="en-US" w:eastAsia="en-US"/>
              </w:rPr>
              <w:t>)=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A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|adj(adj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)=1|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|adj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>|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=1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 w:eastAsia="en-US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+2AB,</m:t>
              </m:r>
            </m:oMath>
            <w:r w:rsidR="001F1D33" w:rsidRPr="0079035A">
              <w:rPr>
                <w:rFonts w:ascii="Cambria Math" w:hAnsi="Cambria Math"/>
                <w:lang w:val="en-US" w:eastAsia="en-US"/>
              </w:rPr>
              <w:t xml:space="preserve"> t</w:t>
            </w:r>
            <w:r w:rsidRPr="0079035A">
              <w:rPr>
                <w:rFonts w:ascii="Cambria Math" w:hAnsi="Cambria Math"/>
                <w:lang w:val="en-US" w:eastAsia="en-US"/>
              </w:rPr>
              <w:t>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a=-1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b=2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b=-2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>.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-4A-5</m:t>
                </m:r>
                <m:sSub>
                  <m:sSub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Calibri"/>
                    <w:lang w:val="en-US" w:eastAsia="en-US"/>
                  </w:rPr>
                  <m:t>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(A-4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3</m:t>
                  </m:r>
                </m:sup>
              </m:sSup>
            </m:oMath>
            <w:r w:rsidR="00F62BBE" w:rsidRPr="0079035A">
              <w:rPr>
                <w:rFonts w:ascii="Cambria Math" w:hAnsi="Cambria Math" w:cs="Calibri"/>
                <w:lang w:val="en-US" w:eastAsia="en-US"/>
              </w:rPr>
              <w:t>is not invertible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is invertible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If A is unimodular, then which of the following is unimodular?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7E2CF6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a</w:t>
            </w:r>
            <w:r w:rsidR="00F62BBE" w:rsidRPr="0079035A">
              <w:rPr>
                <w:rFonts w:ascii="Cambria Math" w:hAnsi="Cambria Math" w:cs="Calibri"/>
                <w:lang w:val="en-US" w:eastAsia="en-US"/>
              </w:rPr>
              <w:t xml:space="preserve">dj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A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ωA,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ω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cube root of unity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>. Then which of following is not true?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-n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-n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 xml:space="preserve"> ∀n≠N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A7F0A" w:rsidRDefault="007A7F0A" w:rsidP="00CF106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α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α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α</m:t>
                            </m:r>
                          </m:e>
                        </m:func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>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7A7F0A" w:rsidRDefault="007A7F0A" w:rsidP="00CF106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(-α)</m:t>
                    </m:r>
                  </m:sub>
                </m:sSub>
                <m:r>
                  <w:rPr>
                    <w:rFonts w:ascii="Cambria Math" w:hAnsi="Cambria Math" w:cs="Calibri"/>
                  </w:rPr>
                  <m:t>=I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7A7F0A" w:rsidRPr="00FC51A5" w:rsidRDefault="007A7F0A" w:rsidP="00CF106A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(-α)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7A7F0A" w:rsidRPr="00FC51A5" w:rsidRDefault="007A7F0A" w:rsidP="00CF106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α+β</m:t>
                    </m:r>
                  </m:sub>
                </m:sSub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7A7F0A" w:rsidRPr="00FC51A5" w:rsidRDefault="007A7F0A" w:rsidP="00CF106A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α-β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51F04" w:rsidRDefault="00551F04" w:rsidP="00CF106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Which of the following is correct?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51F04" w:rsidRDefault="00551F04" w:rsidP="00CF106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</w:rPr>
                <m:t>AB</m:t>
              </m:r>
            </m:oMath>
            <w:r>
              <w:rPr>
                <w:rFonts w:ascii="Cambria Math" w:hAnsi="Cambria Math" w:cs="Calibri"/>
              </w:rPr>
              <w:t xml:space="preserve"> is symmetric if </w:t>
            </w:r>
            <m:oMath>
              <m:r>
                <w:rPr>
                  <w:rFonts w:ascii="Cambria Math" w:hAnsi="Cambria Math" w:cs="Calibri"/>
                </w:rPr>
                <m:t>A</m:t>
              </m:r>
            </m:oMath>
            <w:r>
              <w:rPr>
                <w:rFonts w:ascii="Cambria Math" w:hAnsi="Cambria Math" w:cs="Calibri"/>
              </w:rPr>
              <w:t xml:space="preserve"> is symmetric 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51F04" w:rsidRDefault="00551F04" w:rsidP="00CF106A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AB</m:t>
              </m:r>
            </m:oMath>
            <w:r>
              <w:rPr>
                <w:rFonts w:ascii="Cambria Math" w:hAnsi="Cambria Math"/>
              </w:rPr>
              <w:t xml:space="preserve"> is skew-symmetric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is symmetric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51F04" w:rsidRDefault="00551F04" w:rsidP="00CF106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libri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'</m:t>
                  </m:r>
                </m:sup>
              </m:sSup>
              <m:r>
                <w:rPr>
                  <w:rFonts w:ascii="Cambria Math" w:hAnsi="Cambria Math" w:cs="Calibri"/>
                </w:rPr>
                <m:t>AB</m:t>
              </m:r>
            </m:oMath>
            <w:r>
              <w:rPr>
                <w:rFonts w:ascii="Cambria Math" w:hAnsi="Cambria Math" w:cs="Calibri"/>
              </w:rPr>
              <w:t xml:space="preserve"> is symmetric if </w:t>
            </w:r>
            <m:oMath>
              <m:r>
                <w:rPr>
                  <w:rFonts w:ascii="Cambria Math" w:hAnsi="Cambria Math" w:cs="Calibri"/>
                </w:rPr>
                <m:t>A</m:t>
              </m:r>
            </m:oMath>
            <w:r>
              <w:rPr>
                <w:rFonts w:ascii="Cambria Math" w:hAnsi="Cambria Math" w:cs="Calibri"/>
              </w:rPr>
              <w:t xml:space="preserve"> is skew-symmetric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551F04" w:rsidRDefault="00551F04" w:rsidP="00CF106A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AB</m:t>
              </m:r>
            </m:oMath>
            <w:r>
              <w:rPr>
                <w:rFonts w:ascii="Cambria Math" w:hAnsi="Cambria Math"/>
              </w:rPr>
              <w:t xml:space="preserve"> is skew-symmetric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is skew-symmetric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two 3</w:t>
            </w:r>
            <m:oMath>
              <m:r>
                <w:rPr>
                  <w:rFonts w:ascii="Cambria Math" w:hAnsi="Cambria Math"/>
                  <w:lang w:val="en-US" w:eastAsia="en-US"/>
                </w:rPr>
                <m:t>×3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diagonal matrices, then which of the</w:t>
            </w:r>
            <w:r w:rsidR="00A076F0" w:rsidRPr="0079035A">
              <w:rPr>
                <w:rFonts w:ascii="Cambria Math" w:hAnsi="Cambria Math"/>
                <w:lang w:val="en-US" w:eastAsia="en-US"/>
              </w:rPr>
              <w:t xml:space="preserve"> f</w:t>
            </w:r>
            <w:r w:rsidRPr="0079035A">
              <w:rPr>
                <w:rFonts w:ascii="Cambria Math" w:hAnsi="Cambria Math"/>
                <w:lang w:val="en-US" w:eastAsia="en-US"/>
              </w:rPr>
              <w:t>ollowing is/are true?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lang w:val="en-US" w:eastAsia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lang w:val="en-US" w:eastAsia="en-US"/>
                    </w:rPr>
                    <m:t>2</m:t>
                  </m:r>
                </m:sub>
              </m:sSub>
            </m:oMath>
            <w:r w:rsidR="00F62BBE" w:rsidRPr="0079035A">
              <w:rPr>
                <w:rFonts w:ascii="Cambria Math" w:hAnsi="Cambria Math" w:cs="Calibri"/>
                <w:lang w:val="en-US" w:eastAsia="en-US"/>
              </w:rPr>
              <w:t xml:space="preserve"> is diagonal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lang w:val="en-US" w:eastAsia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lang w:val="en-US" w:eastAsia="en-US"/>
                    </w:rPr>
                    <m:t>2</m:t>
                  </m:r>
                </m:sub>
              </m:sSub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=</w:t>
            </w:r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lang w:val="en-US"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lang w:val="en-US" w:eastAsia="en-US"/>
                    </w:rPr>
                    <m:t>1</m:t>
                  </m:r>
                </m:sub>
              </m:sSub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sSubSup>
                <m:sSub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lang w:val="en-US" w:eastAsia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2</m:t>
                  </m:r>
                </m:sup>
              </m:sSubSup>
              <m:r>
                <w:rPr>
                  <w:rFonts w:ascii="Cambria Math" w:hAnsi="Cambria Math" w:cs="Calibri"/>
                  <w:lang w:val="en-US" w:eastAsia="en-US"/>
                </w:rPr>
                <m:t>+</m:t>
              </m:r>
              <m:sSubSup>
                <m:sSub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lang w:val="en-US" w:eastAsia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2</m:t>
                  </m:r>
                </m:sup>
              </m:sSubSup>
            </m:oMath>
            <w:r w:rsidR="00F62BBE" w:rsidRPr="0079035A">
              <w:rPr>
                <w:rFonts w:ascii="Cambria Math" w:hAnsi="Cambria Math" w:cs="Calibri"/>
                <w:lang w:val="en-US" w:eastAsia="en-US"/>
              </w:rPr>
              <w:t>is a diagonal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2148" w:type="pct"/>
            <w:gridSpan w:val="3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two invertible matrices of the same order, then</w:t>
            </w:r>
            <w:r w:rsidR="00A076F0" w:rsidRPr="0079035A">
              <w:rPr>
                <w:rFonts w:ascii="Cambria Math" w:hAnsi="Cambria Math"/>
                <w:lang w:val="en-US" w:eastAsia="en-US"/>
              </w:rPr>
              <w:t xml:space="preserve"> a</w:t>
            </w:r>
            <w:r w:rsidRPr="0079035A">
              <w:rPr>
                <w:rFonts w:ascii="Cambria Math" w:hAnsi="Cambria Math"/>
                <w:lang w:val="en-US" w:eastAsia="en-US"/>
              </w:rPr>
              <w:t>dj</w:t>
            </w:r>
            <m:oMath>
              <m:r>
                <w:rPr>
                  <w:rFonts w:ascii="Cambria Math" w:hAnsi="Cambria Math"/>
                  <w:lang w:val="en-US" w:eastAsia="en-US"/>
                </w:rPr>
                <m:t>(AB)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A076F0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a</w:t>
            </w:r>
            <w:r w:rsidR="00F62BBE" w:rsidRPr="0079035A">
              <w:rPr>
                <w:rFonts w:ascii="Cambria Math" w:hAnsi="Cambria Math" w:cs="Calibri"/>
                <w:lang w:val="en-US" w:eastAsia="en-US"/>
              </w:rPr>
              <w:t>dj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(B)</m:t>
              </m:r>
            </m:oMath>
            <w:r w:rsidR="00F62BBE" w:rsidRPr="0079035A">
              <w:rPr>
                <w:rFonts w:ascii="Cambria Math" w:hAnsi="Cambria Math" w:cs="Calibri"/>
                <w:lang w:val="en-US" w:eastAsia="en-US"/>
              </w:rPr>
              <w:t xml:space="preserve"> adj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(A)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AB)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A076F0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</w:t>
            </w:r>
            <w:r w:rsidR="00F62BBE" w:rsidRPr="0079035A">
              <w:rPr>
                <w:rFonts w:ascii="Cambria Math" w:hAnsi="Cambria Math"/>
                <w:lang w:val="en-US" w:eastAsia="en-US"/>
              </w:rPr>
              <w:t xml:space="preserve"> skew-symmetric matrix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satisfies the relation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+I=0</m:t>
              </m:r>
            </m:oMath>
            <w:r w:rsidR="00F62BBE" w:rsidRPr="0079035A">
              <w:rPr>
                <w:rFonts w:ascii="Cambria Math" w:hAnsi="Cambria Math"/>
                <w:lang w:val="en-US" w:eastAsia="en-US"/>
              </w:rPr>
              <w:t>,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w</w:t>
            </w:r>
            <w:r w:rsidR="00F62BBE" w:rsidRPr="0079035A">
              <w:rPr>
                <w:rFonts w:ascii="Cambria Math" w:hAnsi="Cambria Math"/>
                <w:lang w:val="en-US" w:eastAsia="en-US"/>
              </w:rPr>
              <w:t xml:space="preserve">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I</m:t>
              </m:r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is a unit matrix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Idempotent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Orthogonal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Of even order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Odd order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symmetric and commute, then which of the fol</w:t>
            </w:r>
            <w:r w:rsidR="00A076F0" w:rsidRPr="0079035A">
              <w:rPr>
                <w:rFonts w:ascii="Cambria Math" w:hAnsi="Cambria Math"/>
                <w:lang w:val="en-US" w:eastAsia="en-US"/>
              </w:rPr>
              <w:t>l</w:t>
            </w:r>
            <w:r w:rsidRPr="0079035A">
              <w:rPr>
                <w:rFonts w:ascii="Cambria Math" w:hAnsi="Cambria Math"/>
                <w:lang w:val="en-US" w:eastAsia="en-US"/>
              </w:rPr>
              <w:t>owing is/are symmetric?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Calibri"/>
                    <w:lang w:val="en-US" w:eastAsia="en-US"/>
                  </w:rPr>
                  <m:t>B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n×n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and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function, we define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n×n</m:t>
                  </m:r>
                </m:sub>
              </m:sSub>
            </m:oMath>
          </w:p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2-θ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θ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-θ</m:t>
                        </m:r>
                      </m:e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2-θ</m:t>
                            </m:r>
                          </m:den>
                        </m:f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. Then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371976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lang w:val="en-US" w:eastAsia="en-US"/>
                </w:rPr>
                <m:t>sin</m:t>
              </m:r>
              <m:r>
                <w:rPr>
                  <w:rFonts w:ascii="Cambria Math" w:hAnsi="Cambria Math" w:cs="Calibri"/>
                  <w:lang w:val="en-US" w:eastAsia="en-US"/>
                </w:rPr>
                <m:t xml:space="preserve"> A</m:t>
              </m:r>
            </m:oMath>
            <w:r w:rsidR="00F62BBE" w:rsidRPr="0079035A">
              <w:rPr>
                <w:rFonts w:ascii="Cambria Math" w:hAnsi="Cambria Math" w:cs="Calibri"/>
                <w:lang w:val="en-US" w:eastAsia="en-US"/>
              </w:rPr>
              <w:t xml:space="preserve"> is invertible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371976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sin</m:t>
                </m:r>
                <m:r>
                  <w:rPr>
                    <w:rFonts w:ascii="Cambria Math" w:hAnsi="Cambria Math"/>
                    <w:lang w:val="en-US" w:eastAsia="en-US"/>
                  </w:rPr>
                  <m:t xml:space="preserve"> A=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cos</m:t>
                </m:r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371976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Calibri"/>
                  <w:lang w:val="en-US" w:eastAsia="en-US"/>
                </w:rPr>
                <m:t>sin</m:t>
              </m:r>
              <m:r>
                <w:rPr>
                  <w:rFonts w:ascii="Cambria Math" w:hAnsi="Cambria Math" w:cs="Calibri"/>
                  <w:lang w:val="en-US" w:eastAsia="en-US"/>
                </w:rPr>
                <m:t>A</m:t>
              </m:r>
            </m:oMath>
            <w:r w:rsidR="00F62BBE" w:rsidRPr="0079035A">
              <w:rPr>
                <w:rFonts w:ascii="Cambria Math" w:hAnsi="Cambria Math" w:cs="Calibri"/>
                <w:lang w:val="en-US" w:eastAsia="en-US"/>
              </w:rPr>
              <w:t xml:space="preserve"> is orthogonal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371976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sin</m:t>
                </m:r>
                <m:r>
                  <w:rPr>
                    <w:rFonts w:ascii="Cambria Math" w:hAnsi="Cambria Math"/>
                    <w:lang w:val="en-US" w:eastAsia="en-US"/>
                  </w:rPr>
                  <m:t>(2A)=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sin</m:t>
                </m:r>
                <m:r>
                  <w:rPr>
                    <w:rFonts w:ascii="Cambria Math" w:hAnsi="Cambria Math"/>
                    <w:lang w:val="en-US" w:eastAsia="en-US"/>
                  </w:rPr>
                  <m:t xml:space="preserve"> A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cos</m:t>
                </m:r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</m:oMathPara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α,β,γ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three real numbers and</w:t>
            </w:r>
          </w:p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(α-β)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(α-γ)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(β-α)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(β-γ)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(γ-α)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cos⁡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(γ-β)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>, then which of</w:t>
            </w:r>
            <w:r w:rsidR="00A076F0" w:rsidRPr="0079035A">
              <w:rPr>
                <w:rFonts w:ascii="Cambria Math" w:hAnsi="Cambria Math"/>
                <w:lang w:val="en-US" w:eastAsia="en-US"/>
              </w:rPr>
              <w:t xml:space="preserve"> f</w:t>
            </w:r>
            <w:r w:rsidRPr="0079035A">
              <w:rPr>
                <w:rFonts w:ascii="Cambria Math" w:hAnsi="Cambria Math"/>
                <w:lang w:val="en-US" w:eastAsia="en-US"/>
              </w:rPr>
              <w:t>ollowing is/are true?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is singular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symmetric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is orthogonal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not invertible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>is orthogonal,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a=±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b=±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c=±</m:t>
                </m:r>
                <m:f>
                  <m:f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p w:rsidR="00F11D93" w:rsidRDefault="00F11D93" w:rsidP="00E52851">
        <w:pPr>              </w:pPr>
      </w:p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5000" w:type="pct"/>
              <w:gridSpan w:val="4"/>
              <w:tcMar>
                <w:left w:w="0" w:type="dxa"/>
                <w:right w:w="0" w:type="dxa"/>
              </w:tcMar>
            </w:tcPr>
            <w:p w:rsidR="00F11D93" w:rsidRPr="00611E2C" w:rsidRDefault="00F11D93" w:rsidP="00E52851">
              <w:pPr>
                <w:autoSpaceDE w:val="0"/>
                <w:autoSpaceDN w:val="0"/>
                <w:adjustRightInd w:val="0"/>
                <w:contextualSpacing/>
                <w:jc w:val="center"/>
                <w:rPr>
                  <w:rFonts w:ascii="Cambria Math" w:hAnsi="Cambria Math" w:cs="Calibri"/>
                </w:rPr>
              </w:pPr>
              <w:r>
                <w:rPr>
                  <w:rFonts w:ascii="Cambria Math" w:hAnsi="Cambria Math" w:cs="Calibri"/>
                  <w:b/>
                  <w:bCs/>
                </w:rPr>
                <w:t>Assertion - Reasoning Type</w:t>
              </w:r>
            </w:p>
          </w:tc>
        </w:tr>
        <w:tr w:rsidR="00F11D93" w:rsidRPr="00453EAC" w:rsidTr="00CF4B70">
          <w:tc>
            <w:tcPr>
              <w:tcW w:w="5000" w:type="pct"/>
              <w:gridSpan w:val="4"/>
              <w:tcMar>
                <w:left w:w="0" w:type="dxa"/>
                <w:right w:w="0" w:type="dxa"/>
              </w:tcMar>
            </w:tcPr>
            <w:p w:rsidR="00F11D93" w:rsidRPr="00611E2C" w:rsidRDefault="00F11D93" w:rsidP="00E52851">
              <w:pPr>
                <w:autoSpaceDE w:val="0"/>
                <w:autoSpaceDN w:val="0"/>
                <w:adjustRightInd w:val="0"/>
                <w:jc w:val="both"/>
                <w:rPr>
                  <w:rFonts w:ascii="Cambria Math" w:hAnsi="Cambria Math" w:cs="Calibri"/>
                </w:rPr>
              </w:pPr>
              <w:r w:rsidRPr="00BB0B74">
                <w:rPr>
                  <w:rFonts w:ascii="Cambria Math" w:hAnsi="Cambria Math"/>
                </w:rPr>
                <w:t>This section contain(s) 0 questions numbered 119 to 118. Each question contains</w:t>
              </w:r>
              <w:r w:rsidRPr="00BB0B74">
                <w:rPr>
                  <w:rFonts w:ascii="Cambria Math" w:hAnsi="Cambria Math"/>
                  <w:b/>
                  <w:bCs/>
                  <w:caps/>
                </w:rPr>
                <w:t xml:space="preserve"> </w:t>
              </w:r>
              <w:r w:rsidRPr="00BB0B74">
                <w:rPr>
                  <w:rFonts w:ascii="Cambria Math" w:hAnsi="Cambria Math"/>
                  <w:caps/>
                </w:rPr>
                <w:t>statement 1</w:t>
              </w:r>
              <w:r w:rsidRPr="00BB0B74">
                <w:rPr>
                  <w:rFonts w:ascii="Cambria Math" w:hAnsi="Cambria Math"/>
                </w:rPr>
                <w:t xml:space="preserve">(Assertion) and </w:t>
              </w:r>
              <w:r w:rsidRPr="00BB0B74">
                <w:rPr>
                  <w:rFonts w:ascii="Cambria Math" w:hAnsi="Cambria Math"/>
                  <w:caps/>
                </w:rPr>
                <w:t>statement 2</w:t>
              </w:r>
              <w:r w:rsidRPr="00BB0B74">
                <w:rPr>
                  <w:rFonts w:ascii="Cambria Math" w:hAnsi="Cambria Math"/>
                </w:rPr>
                <w:t xml:space="preserve">(Reason). Each question has the 4 choices (a), (b), (c) and (d) out of which </w:t>
              </w:r>
              <w:r w:rsidRPr="00BB0B74">
                <w:rPr>
                  <w:rFonts w:ascii="Cambria Math" w:hAnsi="Cambria Math"/>
                  <w:b/>
                  <w:bCs/>
                  <w:caps/>
                </w:rPr>
                <w:t>only one</w:t>
              </w:r>
              <w:r w:rsidRPr="00BB0B74">
                <w:rPr>
                  <w:rFonts w:ascii="Cambria Math" w:hAnsi="Cambria Math"/>
                </w:rPr>
                <w:t xml:space="preserve"> is correct.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a)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rPr>
                  <w:rFonts w:ascii="Cambria Math" w:hAnsi="Cambria Math" w:cs="Calibri"/>
                </w:rPr>
              </w:pPr>
              <w:r w:rsidRPr="00BB0B74">
                <w:rPr>
                  <w:rFonts w:ascii="Cambria Math" w:hAnsi="Cambria Math"/>
                </w:rPr>
                <w:t xml:space="preserve">Statement 1 is True, Statement 2 is True; Statement 2 </w:t>
              </w:r>
              <w:r w:rsidRPr="00BB0B74">
                <w:rPr>
                  <w:rFonts w:ascii="Cambria Math" w:hAnsi="Cambria Math"/>
                  <w:b/>
                  <w:bCs/>
                </w:rPr>
                <w:t>is</w:t>
              </w:r>
              <w:r w:rsidRPr="00BB0B74">
                <w:rPr>
                  <w:rFonts w:ascii="Cambria Math" w:hAnsi="Cambria Math"/>
                </w:rPr>
                <w:t xml:space="preserve"> correct explanation for Statement 1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b)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 w:cs="Calibri"/>
                </w:rPr>
                <w:t xml:space="preserve">Statement 1 is True, Statement 2 is True; Statement 2 </w:t>
              </w:r>
              <w:r w:rsidRPr="00BB0B74">
                <w:rPr>
                  <w:rFonts w:ascii="Cambria Math" w:hAnsi="Cambria Math" w:cs="Calibri"/>
                  <w:b/>
                  <w:bCs/>
                </w:rPr>
                <w:t xml:space="preserve">is not </w:t>
              </w:r>
              <w:r w:rsidRPr="00BB0B74">
                <w:rPr>
                  <w:rFonts w:ascii="Cambria Math" w:hAnsi="Cambria Math" w:cs="Calibri"/>
                </w:rPr>
                <w:t>correct explanation for Statement 1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c)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 w:cs="Calibri"/>
                </w:rPr>
                <w:t>Statement 1 is True, Statement 2 is False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22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d)</w:t>
              </w:r>
            </w:p>
          </w:tc>
          <w:tc>
            <w:tcPr>
              <w:tcW w:w="4658" w:type="pct"/>
              <w:gridSpan w:val="2"/>
              <w:tcMar>
                <w:left w:w="0" w:type="dxa"/>
                <w:right w:w="0" w:type="dxa"/>
              </w:tcMar>
            </w:tcPr>
            <w:p w:rsidR="00F11D93" w:rsidRPr="00BB0B74" w:rsidRDefault="00F11D93" w:rsidP="00E52851">
              <w:pPr>
                <w:rPr>
                  <w:rFonts w:ascii="Cambria Math" w:hAnsi="Cambria Math"/>
                </w:rPr>
              </w:pPr>
              <w:r w:rsidRPr="00BB0B74">
                <w:rPr>
                  <w:rFonts w:ascii="Cambria Math" w:hAnsi="Cambria Math"/>
                </w:rPr>
                <w:t>Statement 1 is False, Statement 2 is True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119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</w:rPr>
                <w:t xml:space="preserve">,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</w:rPr>
                <w:t xml:space="preserve">.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  <w:r w:rsidR="00144C22" w:rsidRPr="0079035A">
                <w:rPr>
                  <w:rFonts w:ascii="Cambria Math" w:hAnsi="Cambria Math"/>
                </w:rPr>
                <w:t xml:space="preserve"> d</w:t>
              </w:r>
              <w:r w:rsidRPr="0079035A">
                <w:rPr>
                  <w:rFonts w:ascii="Cambria Math" w:hAnsi="Cambria Math"/>
                </w:rPr>
                <w:t>oes not exist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Since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=0,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  <w:r w:rsidRPr="0079035A">
                <w:rPr>
                  <w:rFonts w:ascii="Cambria Math" w:hAnsi="Cambria Math"/>
                </w:rPr>
                <w:t xml:space="preserve"> is meaningless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120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904DC9" w:rsidRDefault="00904DC9" w:rsidP="009E1192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Let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>be a 2</w:t>
              </w:r>
              <m:oMath>
                <m:r>
                  <w:rPr>
                    <w:rFonts w:ascii="Cambria Math" w:hAnsi="Cambria Math"/>
                  </w:rPr>
                  <m:t>×2</m:t>
                </m:r>
              </m:oMath>
              <w:r>
                <w:rPr>
                  <w:rFonts w:ascii="Cambria Math" w:hAnsi="Cambria Math"/>
                </w:rPr>
                <w:t xml:space="preserve"> matrix with non-zero entries and let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=I,</m:t>
                </m:r>
              </m:oMath>
              <w:r>
                <w:rPr>
                  <w:rFonts w:ascii="Cambria Math" w:hAnsi="Cambria Math"/>
                </w:rPr>
                <w:t xml:space="preserve"> where </w:t>
              </w:r>
              <m:oMath>
                <m:r>
                  <w:rPr>
                    <w:rFonts w:ascii="Cambria Math" w:hAnsi="Cambria Math"/>
                  </w:rPr>
                  <m:t>I</m:t>
                </m:r>
                <w:proofErr w:type="gramStart"/>
              </m:oMath>
              <w:r>
                <w:rPr>
                  <w:rFonts w:ascii="Cambria Math" w:hAnsi="Cambria Math"/>
                </w:rPr>
                <w:t xml:space="preserve"> is              </w:t>
              </w:r>
              <m:oMath>
                <m:r>
                  <w:rPr>
                    <w:rFonts w:ascii="Cambria Math" w:hAnsi="Cambria Math"/>
                  </w:rPr>
                  <m:t xml:space="preserve">2×2 </m:t>
                </m:r>
              </m:oMath>
              <w:r>
                <w:rPr>
                  <w:rFonts w:ascii="Cambria Math" w:hAnsi="Cambria Math"/>
                </w:rPr>
                <w:t>identity matrix</w:t>
              </w:r>
              <w:proofErr w:type="gramEnd"/>
              <w:r>
                <w:rPr>
                  <w:rFonts w:ascii="Cambria Math" w:hAnsi="Cambria Math"/>
                </w:rPr>
                <w:t>.</w:t>
              </w:r>
            </w:p>
            <w:p w:rsidR="00904DC9" w:rsidRPr="00AF52C3" w:rsidRDefault="00904DC9" w:rsidP="009E1192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Define </w:t>
              </w:r>
              <w:proofErr w:type="spellStart"/>
              <w:r>
                <w:rPr>
                  <w:rFonts w:ascii="Cambria Math" w:hAnsi="Cambria Math"/>
                </w:rPr>
                <w:t>Tr</w:t>
              </w:r>
              <w:proofErr w:type="spellEnd"/>
              <w:r>
                <w:rPr>
                  <w:rFonts w:ascii="Cambria Math" w:hAnsi="Cambria Math"/>
                </w:rPr>
                <w:t xml:space="preserve"> (</w:t>
              </w:r>
              <m:oMath>
                <m:r>
                  <w:rPr>
                    <w:rFonts w:ascii="Cambria Math" w:hAnsi="Cambria Math"/>
                  </w:rPr>
                  <m:t>A</m:t>
                </m:r>
                <w:proofErr w:type="gramStart"/>
              </m:oMath>
              <w:r>
                <w:rPr>
                  <w:rFonts w:ascii="Cambria Math" w:hAnsi="Cambria Math"/>
                </w:rPr>
                <w:t>)=</w:t>
              </w:r>
              <w:proofErr w:type="gramEnd"/>
              <w:r>
                <w:rPr>
                  <w:rFonts w:ascii="Cambria Math" w:hAnsi="Cambria Math"/>
                </w:rPr>
                <w:t xml:space="preserve">sum of diagonal elements of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and </w:t>
              </w:r>
              <w:r w:rsidRPr="00AF52C3">
                <w:rPr>
                  <w:rFonts w:ascii="Cambria Math" w:hAnsi="Cambria Math"/>
                  <w:i/>
                </w:rPr>
                <w:t>\</w:t>
              </w:r>
              <w:r>
                <w:rPr>
                  <w:rFonts w:ascii="Cambria Math" w:hAnsi="Cambria Math"/>
                  <w:i/>
                </w:rPr>
                <w:t xml:space="preserve">A\ </w:t>
              </w:r>
              <w:r>
                <w:rPr>
                  <w:rFonts w:ascii="Cambria Math" w:hAnsi="Cambria Math"/>
                </w:rPr>
                <w:t xml:space="preserve">= determinant of matrix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>.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904DC9" w:rsidRPr="000D6799" w:rsidRDefault="00904DC9" w:rsidP="009E1192">
              <w:pPr>
                <w:spacing w:after="0"/>
                <w:contextualSpacing/>
                <w:rPr>
                  <w:rFonts w:ascii="Cambria Math" w:hAnsi="Cambria Math"/>
                </w:rPr>
              </w:pPr>
              <w:proofErr w:type="spellStart"/>
              <w:r>
                <w:rPr>
                  <w:rFonts w:ascii="Cambria Math" w:hAnsi="Cambria Math"/>
                </w:rPr>
                <w:t>Tr</w:t>
              </w:r>
              <w:proofErr w:type="spellEnd"/>
              <w:r>
                <w:rPr>
                  <w:rFonts w:ascii="Cambria Math" w:hAnsi="Cambria Math"/>
                </w:rPr>
                <w:t xml:space="preserve"> (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>)=0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904DC9" w:rsidRPr="000D6799" w:rsidRDefault="00904DC9" w:rsidP="009E1192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AF52C3">
                <w:rPr>
                  <w:rFonts w:ascii="Cambria Math" w:hAnsi="Cambria Math"/>
                  <w:i/>
                </w:rPr>
                <w:t>\</w:t>
              </w:r>
              <w:r>
                <w:rPr>
                  <w:rFonts w:ascii="Cambria Math" w:hAnsi="Cambria Math"/>
                  <w:i/>
                </w:rPr>
                <w:t>A\=1.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121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9E6F5A" w:rsidRPr="000D6799" w:rsidRDefault="009E6F5A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is a skew-symmetric matrix of order </w:t>
              </w:r>
              <m:oMath>
                <m:r>
                  <w:rPr>
                    <w:rFonts w:ascii="Cambria Math" w:hAnsi="Cambria Math"/>
                  </w:rPr>
                  <m:t>3×3</m:t>
                </m:r>
              </m:oMath>
              <w:r>
                <w:rPr>
                  <w:rFonts w:ascii="Cambria Math" w:hAnsi="Cambria Math"/>
                </w:rPr>
                <w:t xml:space="preserve">, then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9E6F5A" w:rsidRPr="000D6799" w:rsidRDefault="009E6F5A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is square matrix, then </w:t>
              </w: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122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the matrices </w:t>
              </w:r>
              <m:oMath>
                <m:r>
                  <w:rPr>
                    <w:rFonts w:ascii="Cambria Math" w:hAnsi="Cambria Math"/>
                  </w:rPr>
                  <m:t>A, B, (A+B)</m:t>
                </m:r>
              </m:oMath>
              <w:r w:rsidRPr="0079035A">
                <w:rPr>
                  <w:rFonts w:ascii="Cambria Math" w:hAnsi="Cambria Math"/>
                </w:rPr>
                <w:t xml:space="preserve"> are non-singular,</w:t>
              </w:r>
              <w:r w:rsidR="00084A2C" w:rsidRPr="0079035A">
                <w:rPr>
                  <w:rFonts w:ascii="Cambria Math" w:hAnsi="Cambria Math"/>
                </w:rPr>
                <w:t xml:space="preserve"> t</w:t>
              </w:r>
              <w:r w:rsidRPr="0079035A">
                <w:rPr>
                  <w:rFonts w:ascii="Cambria Math" w:hAnsi="Cambria Math"/>
                </w:rPr>
                <w:t xml:space="preserve">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F62BBE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A+B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A(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)B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oMath>
              </m:oMathPara>
            </w:p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I+A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oMath>
              </m:oMathPara>
            </w:p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B+A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oMath>
              </m:oMathPara>
            </w:p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B+AI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oMath>
              </m:oMathPara>
            </w:p>
            <w:p w:rsidR="00084A2C" w:rsidRPr="0079035A" w:rsidRDefault="00084A2C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B+A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oMath>
              </m:oMathPara>
            </w:p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123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Let </w:t>
              </w:r>
              <m:oMath>
                <m:r>
                  <w:rPr>
                    <w:rFonts w:ascii="Cambria Math" w:hAnsi="Cambria Math"/>
                  </w:rPr>
                  <m:t>A, B</m:t>
                </m:r>
              </m:oMath>
              <w:r w:rsidRPr="0079035A">
                <w:rPr>
                  <w:rFonts w:ascii="Cambria Math" w:hAnsi="Cambria Math"/>
                </w:rPr>
                <w:t xml:space="preserve"> be two square matrices of the same </w:t>
              </w:r>
              <w:r w:rsidR="00084A2C" w:rsidRPr="0079035A">
                <w:rPr>
                  <w:rFonts w:ascii="Cambria Math" w:hAnsi="Cambria Math"/>
                </w:rPr>
                <w:t>o</w:t>
              </w:r>
              <w:r w:rsidRPr="0079035A">
                <w:rPr>
                  <w:rFonts w:ascii="Cambria Math" w:hAnsi="Cambria Math"/>
                </w:rPr>
                <w:t xml:space="preserve">rder such that </w:t>
              </w:r>
              <m:oMath>
                <m:r>
                  <w:rPr>
                    <w:rFonts w:ascii="Cambria Math" w:hAnsi="Cambria Math"/>
                  </w:rPr>
                  <m:t xml:space="preserve">AB=BA,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  <w:r w:rsidRPr="0079035A">
                <w:rPr>
                  <w:rFonts w:ascii="Cambria Math" w:hAnsi="Cambria Math"/>
                </w:rPr>
                <w:t xml:space="preserve"> and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  <w:r w:rsidRPr="0079035A">
                <w:rPr>
                  <w:rFonts w:ascii="Cambria Math" w:hAnsi="Cambria Math"/>
                </w:rPr>
                <w:t xml:space="preserve"> for same positive</w:t>
              </w:r>
              <w:r w:rsidR="00084A2C" w:rsidRPr="0079035A">
                <w:rPr>
                  <w:rFonts w:ascii="Cambria Math" w:hAnsi="Cambria Math"/>
                </w:rPr>
                <w:t xml:space="preserve"> i</w:t>
              </w:r>
              <w:r w:rsidRPr="0079035A">
                <w:rPr>
                  <w:rFonts w:ascii="Cambria Math" w:hAnsi="Cambria Math"/>
                </w:rPr>
                <w:t>ntegers m, n, then there exists a positive integer r such that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AB=BA</m:t>
                </m:r>
              </m:oMath>
              <w:r w:rsidRPr="0079035A">
                <w:rPr>
                  <w:rFonts w:ascii="Cambria Math" w:hAnsi="Cambria Math"/>
                </w:rPr>
                <w:t xml:space="preserve">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</m:oMath>
              <w:r w:rsidRPr="0079035A">
                <w:rPr>
                  <w:rFonts w:ascii="Cambria Math" w:hAnsi="Cambria Math"/>
                </w:rPr>
                <w:t xml:space="preserve"> can be expanded as</w:t>
              </w:r>
              <w:r w:rsidR="00084A2C" w:rsidRPr="0079035A">
                <w:rPr>
                  <w:rFonts w:ascii="Cambria Math" w:hAnsi="Cambria Math"/>
                </w:rPr>
                <w:t xml:space="preserve"> b</w:t>
              </w:r>
              <w:r w:rsidRPr="0079035A">
                <w:rPr>
                  <w:rFonts w:ascii="Cambria Math" w:hAnsi="Cambria Math"/>
                </w:rPr>
                <w:t>inomial expansion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124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If A is orthogonal matrix of order 2, then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=±1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Every two-rowed real orthogonal matrix is of</w:t>
              </w:r>
              <w:r w:rsidR="008261F0" w:rsidRPr="0079035A">
                <w:rPr>
                  <w:rFonts w:ascii="Cambria Math" w:hAnsi="Cambria Math"/>
                </w:rPr>
                <w:t xml:space="preserve"> a</w:t>
              </w:r>
              <w:r w:rsidRPr="0079035A">
                <w:rPr>
                  <w:rFonts w:ascii="Cambria Math" w:hAnsi="Cambria Math"/>
                </w:rPr>
                <w:t xml:space="preserve">ny one of the forms </w:t>
              </w: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</w:rPr>
                <w:t xml:space="preserve"> or </w:t>
              </w: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125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0E6846" w:rsidRPr="000D6799" w:rsidRDefault="000E6846" w:rsidP="00C46CFE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Let A be </w:t>
              </w:r>
              <m:oMath>
                <m:r>
                  <w:rPr>
                    <w:rFonts w:ascii="Cambria Math" w:hAnsi="Cambria Math"/>
                  </w:rPr>
                  <m:t>2×2</m:t>
                </m:r>
              </m:oMath>
              <w:r>
                <w:rPr>
                  <w:rFonts w:ascii="Cambria Math" w:hAnsi="Cambria Math"/>
                </w:rPr>
                <w:t xml:space="preserve"> matrix.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0E6846" w:rsidRPr="000D6799" w:rsidRDefault="000E6846" w:rsidP="00C46CFE">
              <w:pPr>
                <w:spacing w:after="0"/>
                <w:contextualSpacing/>
                <w:rPr>
                  <w:rFonts w:ascii="Cambria Math" w:hAnsi="Cambria Math"/>
                </w:rPr>
              </w:pPr>
              <w:proofErr w:type="spellStart"/>
              <w:r>
                <w:rPr>
                  <w:rFonts w:ascii="Cambria Math" w:hAnsi="Cambria Math"/>
                </w:rPr>
                <w:t>Adj</w:t>
              </w:r>
              <w:proofErr w:type="spellEnd"/>
              <w:r>
                <w:rPr>
                  <w:rFonts w:ascii="Cambria Math" w:hAnsi="Cambria Math"/>
                </w:rPr>
                <w:t>(</w:t>
              </w:r>
              <w:proofErr w:type="spellStart"/>
              <w:r>
                <w:rPr>
                  <w:rFonts w:ascii="Cambria Math" w:hAnsi="Cambria Math"/>
                </w:rPr>
                <w:t>adj</w:t>
              </w:r>
              <w:proofErr w:type="spellEnd"/>
              <w:r>
                <w:rPr>
                  <w:rFonts w:ascii="Cambria Math" w:hAnsi="Cambria Math"/>
                </w:rPr>
                <w:t xml:space="preserve">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>)</w:t>
              </w:r>
              <m:oMath>
                <m:r>
                  <w:rPr>
                    <w:rFonts w:ascii="Cambria Math" w:hAnsi="Cambria Math"/>
                  </w:rPr>
                  <m:t>=A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0E6846" w:rsidRPr="000D6799" w:rsidRDefault="000E6846" w:rsidP="00C46CFE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adj</m:t>
                      </m:r>
                      <m:r>
                        <w:rPr>
                          <w:rFonts w:ascii="Cambria Math" w:hAnsi="Cambria Math"/>
                        </w:rPr>
                        <m:t xml:space="preserve"> A</m:t>
                      </m:r>
                    </m:e>
                  </m:d>
                  <m:r>
                    <w:rPr>
                      <w:rFonts w:ascii="Cambria Math" w:hAnsi="Cambria Math"/>
                    </w:rPr>
                    <m:t>=A</m:t>
                  </m:r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126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F43E9C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 xml:space="preserve">Let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be a 2</w:t>
              </w:r>
              <m:oMath>
                <m:r>
                  <w:rPr>
                    <w:rFonts w:ascii="Cambria Math" w:hAnsi="Cambria Math"/>
                  </w:rPr>
                  <m:t>×</m:t>
                </m:r>
              </m:oMath>
              <w:r>
                <w:rPr>
                  <w:rFonts w:ascii="Cambria Math" w:hAnsi="Cambria Math"/>
                </w:rPr>
                <w:t xml:space="preserve">2 matrix with real entries. Let </w:t>
              </w:r>
              <m:oMath>
                <m:r>
                  <w:rPr>
                    <w:rFonts w:ascii="Cambria Math" w:hAnsi="Cambria Math"/>
                  </w:rPr>
                  <m:t>I</m:t>
                </m:r>
              </m:oMath>
              <w:r>
                <w:rPr>
                  <w:rFonts w:ascii="Cambria Math" w:hAnsi="Cambria Math"/>
                </w:rPr>
                <w:t xml:space="preserve"> be the 2</w:t>
              </w:r>
              <m:oMath>
                <m:r>
                  <w:rPr>
                    <w:rFonts w:ascii="Cambria Math" w:hAnsi="Cambria Math"/>
                  </w:rPr>
                  <m:t>×</m:t>
                </m:r>
              </m:oMath>
              <w:r>
                <w:rPr>
                  <w:rFonts w:ascii="Cambria Math" w:hAnsi="Cambria Math"/>
                </w:rPr>
                <w:t xml:space="preserve"> 2 identity matrix. Denote by </w:t>
              </w:r>
              <w:proofErr w:type="spellStart"/>
              <w:r>
                <w:rPr>
                  <w:rFonts w:ascii="Cambria Math" w:hAnsi="Cambria Math"/>
                </w:rPr>
                <w:t>Tr</w:t>
              </w:r>
              <w:proofErr w:type="spellEnd"/>
              <w:r>
                <w:rPr>
                  <w:rFonts w:ascii="Cambria Math" w:hAnsi="Cambria Math"/>
                </w:rPr>
                <w:t xml:space="preserve"> (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), the sum of diagonal entries </w:t>
              </w:r>
              <w:proofErr w:type="gramStart"/>
              <w:r>
                <w:rPr>
                  <w:rFonts w:ascii="Cambria Math" w:hAnsi="Cambria Math"/>
                </w:rPr>
                <w:t xml:space="preserve">of </w:t>
              </w:r>
              <m:oMath>
                <w:proofErr w:type="gramEnd"/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. Assume that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=I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F43E9C" w:rsidRPr="000D6799" w:rsidRDefault="00F43E9C" w:rsidP="00C46CFE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 xml:space="preserve">A≠I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A≠-I,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then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=-1.</m:t>
                    </m:r>
                  </m:e>
                </m:func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F43E9C" w:rsidRPr="000D6799" w:rsidRDefault="00F43E9C" w:rsidP="00C46CFE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 xml:space="preserve">A≠I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and</m:t>
                </m:r>
                <m:r>
                  <w:rPr>
                    <w:rFonts w:ascii="Cambria Math" w:hAnsi="Cambria Math"/>
                  </w:rPr>
                  <m:t xml:space="preserve"> A≠-I,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then</m:t>
                </m:r>
              </m:oMath>
              <w:r>
                <w:rPr>
                  <w:rFonts w:ascii="Cambria Math" w:hAnsi="Cambria Math"/>
                </w:rPr>
                <w:t xml:space="preserve"> </w:t>
              </w:r>
              <w:proofErr w:type="spellStart"/>
              <w:r>
                <w:rPr>
                  <w:rFonts w:ascii="Cambria Math" w:hAnsi="Cambria Math"/>
                </w:rPr>
                <w:t>Tr</w:t>
              </w:r>
              <w:proofErr w:type="spellEnd"/>
              <w:r>
                <w:rPr>
                  <w:rFonts w:ascii="Cambria Math" w:hAnsi="Cambria Math"/>
                </w:rPr>
                <w:t xml:space="preserve"> A</w:t>
              </w:r>
              <m:oMath>
                <m:r>
                  <w:rPr>
                    <w:rFonts w:ascii="Cambria Math" w:hAnsi="Cambria Math"/>
                  </w:rPr>
                  <m:t>≠0.</m:t>
                </m:r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127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a, b, c, d</m:t>
                </m:r>
              </m:oMath>
              <w:r w:rsidRPr="0079035A">
                <w:rPr>
                  <w:rFonts w:ascii="Cambria Math" w:hAnsi="Cambria Math"/>
                </w:rPr>
                <w:t xml:space="preserve"> are real numbers and </w:t>
              </w: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  <w:r w:rsidR="00144C22" w:rsidRPr="0079035A">
                <w:rPr>
                  <w:rFonts w:ascii="Cambria Math" w:hAnsi="Cambria Math"/>
                </w:rPr>
                <w:t xml:space="preserve">  a</w:t>
              </w:r>
              <w:r w:rsidRPr="0079035A">
                <w:rPr>
                  <w:rFonts w:ascii="Cambria Math" w:hAnsi="Cambria Math"/>
                </w:rPr>
                <w:t xml:space="preserve">nd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=O,</m:t>
                </m:r>
              </m:oMath>
              <w:r w:rsidRPr="0079035A">
                <w:rPr>
                  <w:rFonts w:ascii="Cambria Math" w:hAnsi="Cambria Math"/>
                </w:rPr>
                <w:t xml:space="preserve">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For matrix </w:t>
              </w: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</w:rPr>
                <w:t xml:space="preserve"> we have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a+d</m:t>
                    </m:r>
                  </m:e>
                </m:d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ad-bc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I=O</m:t>
                </m:r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128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D=</m:t>
                </m:r>
              </m:oMath>
              <w:r w:rsidRPr="0079035A">
                <w:rPr>
                  <w:rFonts w:ascii="Cambria Math" w:hAnsi="Cambria Math"/>
                </w:rPr>
                <w:t>diag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…..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</m:oMath>
              <w:r w:rsidRPr="0079035A">
                <w:rPr>
                  <w:rFonts w:ascii="Cambria Math" w:hAnsi="Cambria Math"/>
                </w:rPr>
                <w:t>then</w:t>
              </w:r>
            </w:p>
            <w:p w:rsidR="00F62BBE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diag</m:t>
                  </m:r>
                  <m:r>
                    <w:rPr>
                      <w:rFonts w:ascii="Cambria Math" w:hAnsi="Cambria Math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…,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]</m:t>
                  </m:r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D=</m:t>
                </m:r>
              </m:oMath>
              <w:r w:rsidRPr="0079035A">
                <w:rPr>
                  <w:rFonts w:ascii="Cambria Math" w:hAnsi="Cambria Math"/>
                </w:rPr>
                <w:t>diag</w:t>
              </w: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</m:oMath>
              <w:r w:rsidRPr="0079035A">
                <w:rPr>
                  <w:rFonts w:ascii="Cambria Math" w:hAnsi="Cambria Math"/>
                </w:rPr>
                <w:t>then</w:t>
              </w:r>
            </w:p>
            <w:p w:rsidR="00F62BBE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  <w:r w:rsidR="00F62BBE" w:rsidRPr="0079035A">
                <w:rPr>
                  <w:rFonts w:ascii="Cambria Math" w:hAnsi="Cambria Math"/>
                </w:rPr>
                <w:t>diag</w:t>
              </w:r>
              <m:oMath>
                <m:r>
                  <w:rPr>
                    <w:rFonts w:ascii="Cambria Math" w:hAnsi="Cambria Math"/>
                  </w:rPr>
                  <m:t>[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…,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>]</m:t>
                </m:r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129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</w:rPr>
                <w:t>, then</w:t>
              </w:r>
            </w:p>
            <w:p w:rsidR="00F62BBE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=F(-α)</m:t>
                  </m:r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For matrix </w:t>
              </w: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  <w:r w:rsidRPr="0079035A">
                <w:rPr>
                  <w:rFonts w:ascii="Cambria Math" w:hAnsi="Cambria Math"/>
                </w:rPr>
                <w:t>,</w:t>
              </w:r>
            </w:p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We have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=G(-β)</m:t>
                </m:r>
              </m:oMath>
              <w:r w:rsidRPr="0079035A">
                <w:rPr>
                  <w:rFonts w:ascii="Cambria Math" w:hAnsi="Cambria Math"/>
                </w:rPr>
                <w:t>.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130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The determinant of a matrix </w:t>
              </w:r>
              <m:oMath>
                <m:r>
                  <w:rPr>
                    <w:rFonts w:ascii="Cambria Math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5×5</m:t>
                    </m:r>
                  </m:sub>
                </m:sSub>
              </m:oMath>
              <w:r w:rsidRPr="0079035A">
                <w:rPr>
                  <w:rFonts w:ascii="Cambria Math" w:hAnsi="Cambria Math"/>
                </w:rPr>
                <w:t xml:space="preserve"> where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  <w:r w:rsidRPr="0079035A">
                <w:rPr>
                  <w:rFonts w:ascii="Cambria Math" w:hAnsi="Cambria Math"/>
                </w:rPr>
                <w:t xml:space="preserve"> for all </w:t>
              </w:r>
              <m:oMath>
                <m:r>
                  <w:rPr>
                    <w:rFonts w:ascii="Cambria Math" w:hAnsi="Cambria Math"/>
                  </w:rPr>
                  <m:t>i</m:t>
                </m:r>
              </m:oMath>
              <w:r w:rsidRPr="0079035A">
                <w:rPr>
                  <w:rFonts w:ascii="Cambria Math" w:hAnsi="Cambria Math"/>
                </w:rPr>
                <w:t xml:space="preserve"> and </w:t>
              </w:r>
              <m:oMath>
                <m:r>
                  <w:rPr>
                    <w:rFonts w:ascii="Cambria Math" w:hAnsi="Cambria Math"/>
                  </w:rPr>
                  <m:t>j</m:t>
                </m:r>
              </m:oMath>
              <w:r w:rsidRPr="0079035A">
                <w:rPr>
                  <w:rFonts w:ascii="Cambria Math" w:hAnsi="Cambria Math"/>
                </w:rPr>
                <w:t xml:space="preserve"> is zero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The determinant of a skew-symmetric matrix of</w:t>
              </w:r>
              <w:r w:rsidR="00144C22" w:rsidRPr="0079035A">
                <w:rPr>
                  <w:rFonts w:ascii="Cambria Math" w:hAnsi="Cambria Math"/>
                </w:rPr>
                <w:t xml:space="preserve"> o</w:t>
              </w:r>
              <w:r w:rsidRPr="0079035A">
                <w:rPr>
                  <w:rFonts w:ascii="Cambria Math" w:hAnsi="Cambria Math"/>
                </w:rPr>
                <w:t>dd order is zero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131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Matrix 3</w:t>
              </w:r>
              <m:oMath>
                <m:r>
                  <w:rPr>
                    <w:rFonts w:ascii="Cambria Math" w:hAnsi="Cambria Math"/>
                  </w:rPr>
                  <m:t>×3</m:t>
                </m:r>
              </m:oMath>
              <w:r w:rsidRPr="0079035A">
                <w:rPr>
                  <w:rFonts w:ascii="Cambria Math" w:hAnsi="Cambria Math"/>
                </w:rPr>
                <w:t xml:space="preserve">,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i-j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i+2j</m:t>
                    </m:r>
                  </m:den>
                </m:f>
              </m:oMath>
              <w:r w:rsidRPr="0079035A">
                <w:rPr>
                  <w:rFonts w:ascii="Cambria Math" w:hAnsi="Cambria Math"/>
                </w:rPr>
                <w:t xml:space="preserve"> cannot be expressed</w:t>
              </w:r>
              <w:r w:rsidR="00144C22" w:rsidRPr="0079035A">
                <w:rPr>
                  <w:rFonts w:ascii="Cambria Math" w:hAnsi="Cambria Math"/>
                </w:rPr>
                <w:t xml:space="preserve"> a</w:t>
              </w:r>
              <w:r w:rsidRPr="0079035A">
                <w:rPr>
                  <w:rFonts w:ascii="Cambria Math" w:hAnsi="Cambria Math"/>
                </w:rPr>
                <w:t>s a sum symmetric and skew-symmetric matrix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Matrix 3</w:t>
              </w:r>
              <m:oMath>
                <m:r>
                  <w:rPr>
                    <w:rFonts w:ascii="Cambria Math" w:hAnsi="Cambria Math"/>
                  </w:rPr>
                  <m:t>×3</m:t>
                </m:r>
              </m:oMath>
              <w:r w:rsidRPr="0079035A">
                <w:rPr>
                  <w:rFonts w:ascii="Cambria Math" w:hAnsi="Cambria Math"/>
                </w:rPr>
                <w:t xml:space="preserve">,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i-j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i+2j</m:t>
                    </m:r>
                  </m:den>
                </m:f>
              </m:oMath>
              <w:r w:rsidRPr="0079035A">
                <w:rPr>
                  <w:rFonts w:ascii="Cambria Math" w:hAnsi="Cambria Math"/>
                </w:rPr>
                <w:t xml:space="preserve"> is neither symmetric </w:t>
              </w:r>
              <w:r w:rsidR="00144C22" w:rsidRPr="0079035A">
                <w:rPr>
                  <w:rFonts w:ascii="Cambria Math" w:hAnsi="Cambria Math"/>
                </w:rPr>
                <w:t>n</w:t>
              </w:r>
              <w:r w:rsidRPr="0079035A">
                <w:rPr>
                  <w:rFonts w:ascii="Cambria Math" w:hAnsi="Cambria Math"/>
                </w:rPr>
                <w:t>or skew-symmetri</w:t>
              </w:r>
              <w:r w:rsidR="00A92824" w:rsidRPr="0079035A">
                <w:rPr>
                  <w:rFonts w:ascii="Cambria Math" w:hAnsi="Cambria Math"/>
                </w:rPr>
                <w:t>c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132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A672E4" w:rsidRPr="000D6799" w:rsidRDefault="00A672E4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  <w:r>
                <w:rPr>
                  <w:rFonts w:ascii="Cambria Math" w:hAnsi="Cambria Math"/>
                </w:rPr>
                <w:t xml:space="preserve"> is a diagonal matrix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A672E4" w:rsidRPr="00A37135" w:rsidRDefault="00A672E4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d>
              </m:oMath>
              <w:r>
                <w:rPr>
                  <w:rFonts w:ascii="Cambria Math" w:hAnsi="Cambria Math"/>
                </w:rPr>
                <w:t xml:space="preserve"> is square matrix such that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=0, ∀ i≠j</m:t>
                </m:r>
              </m:oMath>
              <w:r>
                <w:rPr>
                  <w:rFonts w:ascii="Cambria Math" w:hAnsi="Cambria Math"/>
                </w:rPr>
                <w:t xml:space="preserve">, then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is called diagonal matrix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133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For a singular square matrix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Pr="0079035A">
                <w:rPr>
                  <w:rFonts w:ascii="Cambria Math" w:hAnsi="Cambria Math"/>
                </w:rPr>
                <w:t>,</w:t>
              </w:r>
              <m:oMath>
                <m:r>
                  <w:rPr>
                    <w:rFonts w:ascii="Cambria Math" w:hAnsi="Cambria Math"/>
                  </w:rPr>
                  <m:t>AB=AC⇒B=C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=0,</m:t>
                </m:r>
              </m:oMath>
              <w:r w:rsidRPr="0079035A">
                <w:rPr>
                  <w:rFonts w:ascii="Cambria Math" w:hAnsi="Cambria Math"/>
                </w:rPr>
                <w:t xml:space="preserve">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  <w:r w:rsidRPr="0079035A">
                <w:rPr>
                  <w:rFonts w:ascii="Cambria Math" w:hAnsi="Cambria Math"/>
                </w:rPr>
                <w:t>does not exist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134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5E6203" w:rsidRPr="000D6799" w:rsidRDefault="005E6203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The inverse of </w:t>
              </w:r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</m:m>
                  </m:e>
                </m:d>
              </m:oMath>
              <w:r>
                <w:rPr>
                  <w:rFonts w:ascii="Cambria Math" w:hAnsi="Cambria Math"/>
                </w:rPr>
                <w:t xml:space="preserve"> does not exist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5E6203" w:rsidRPr="000D6799" w:rsidRDefault="005E6203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The matrix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is non-singular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135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A, B, C</m:t>
                </m:r>
              </m:oMath>
              <w:r w:rsidRPr="0079035A">
                <w:rPr>
                  <w:rFonts w:ascii="Cambria Math" w:hAnsi="Cambria Math"/>
                </w:rPr>
                <w:t xml:space="preserve"> are matrices such that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3×3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=3,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3×3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=-1</m:t>
                </m:r>
              </m:oMath>
              <w:r w:rsidRPr="0079035A">
                <w:rPr>
                  <w:rFonts w:ascii="Cambria Math" w:hAnsi="Cambria Math"/>
                </w:rPr>
                <w:t xml:space="preserve"> and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2×2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=+2</m:t>
                </m:r>
              </m:oMath>
              <w:r w:rsidRPr="0079035A">
                <w:rPr>
                  <w:rFonts w:ascii="Cambria Math" w:hAnsi="Cambria Math"/>
                </w:rPr>
                <w:t xml:space="preserve">, then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2ABC</m:t>
                    </m:r>
                  </m:e>
                </m:d>
                <m:r>
                  <w:rPr>
                    <w:rFonts w:ascii="Cambria Math" w:hAnsi="Cambria Math"/>
                  </w:rPr>
                  <m:t>=-12</m:t>
                </m:r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For matrices </w:t>
              </w:r>
              <m:oMath>
                <m:r>
                  <w:rPr>
                    <w:rFonts w:ascii="Cambria Math" w:hAnsi="Cambria Math"/>
                  </w:rPr>
                  <m:t>A, B, C</m:t>
                </m:r>
              </m:oMath>
              <w:r w:rsidRPr="0079035A">
                <w:rPr>
                  <w:rFonts w:ascii="Cambria Math" w:hAnsi="Cambria Math"/>
                </w:rPr>
                <w:t xml:space="preserve"> of the same order,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ABC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d>
              </m:oMath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136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The inverse of the matrix </w:t>
              </w:r>
              <m:oMath>
                <m:r>
                  <w:rPr>
                    <w:rFonts w:ascii="Cambria Math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</m:oMath>
              <w:r w:rsidRPr="0079035A">
                <w:rPr>
                  <w:rFonts w:ascii="Cambria Math" w:hAnsi="Cambria Math"/>
                </w:rPr>
                <w:t xml:space="preserve"> where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=0, i≥j</m:t>
                </m:r>
              </m:oMath>
              <w:r w:rsidRPr="0079035A">
                <w:rPr>
                  <w:rFonts w:ascii="Cambria Math" w:hAnsi="Cambria Math"/>
                </w:rPr>
                <w:t xml:space="preserve"> is </w:t>
              </w:r>
              <m:oMath>
                <m:r>
                  <w:rPr>
                    <w:rFonts w:ascii="Cambria Math" w:hAnsi="Cambria Math"/>
                  </w:rPr>
                  <m:t>B=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b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</m:oMath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The inverse of singular matrix does not exist.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137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5B3ECC" w:rsidRPr="000D6799" w:rsidRDefault="005B3ECC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a matrix of order </w:t>
              </w:r>
              <m:oMath>
                <m:r>
                  <w:rPr>
                    <w:rFonts w:ascii="Cambria Math" w:hAnsi="Cambria Math"/>
                  </w:rPr>
                  <m:t>2×2</m:t>
                </m:r>
              </m:oMath>
              <w:r>
                <w:rPr>
                  <w:rFonts w:ascii="Cambria Math" w:hAnsi="Cambria Math"/>
                </w:rPr>
                <w:t xml:space="preserve">, commutes with every matrix of order </w:t>
              </w:r>
              <m:oMath>
                <m:r>
                  <w:rPr>
                    <w:rFonts w:ascii="Cambria Math" w:hAnsi="Cambria Math"/>
                  </w:rPr>
                  <m:t>2×2</m:t>
                </m:r>
              </m:oMath>
              <w:r>
                <w:rPr>
                  <w:rFonts w:ascii="Cambria Math" w:hAnsi="Cambria Math"/>
                </w:rPr>
                <w:t>, then it is scalar matrix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5B3ECC" w:rsidRPr="000D6799" w:rsidRDefault="005B3ECC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A scalar matrix of order </w:t>
              </w:r>
              <m:oMath>
                <m:r>
                  <w:rPr>
                    <w:rFonts w:ascii="Cambria Math" w:hAnsi="Cambria Math"/>
                  </w:rPr>
                  <m:t>2×2</m:t>
                </m:r>
              </m:oMath>
              <w:r>
                <w:rPr>
                  <w:rFonts w:ascii="Cambria Math" w:hAnsi="Cambria Math"/>
                </w:rPr>
                <w:t xml:space="preserve"> commutes with every </w:t>
              </w:r>
              <m:oMath>
                <m:r>
                  <w:rPr>
                    <w:rFonts w:ascii="Cambria Math" w:hAnsi="Cambria Math"/>
                  </w:rPr>
                  <m:t>2×2</m:t>
                </m:r>
              </m:oMath>
              <w:r>
                <w:rPr>
                  <w:rFonts w:ascii="Cambria Math" w:hAnsi="Cambria Math"/>
                </w:rPr>
                <w:t xml:space="preserve"> matrix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138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240326" w:rsidRPr="008F56E2" w:rsidRDefault="00240326" w:rsidP="000954C5">
              <w:pPr>
                <w:spacing w:after="0"/>
                <w:contextualSpacing/>
                <w:rPr>
                  <w:rFonts w:asciiTheme="majorHAnsi" w:hAnsiTheme="majorHAnsi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DC22C0" w:rsidRPr="000D6799" w:rsidRDefault="00DC22C0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The matrix </w:t>
              </w:r>
              <m:oMath>
                <m:r>
                  <w:rPr>
                    <w:rFonts w:ascii="Cambria Math" w:hAnsi="Cambria Math"/>
                  </w:rPr>
                  <m:t>A=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  <w:r>
                <w:rPr>
                  <w:rFonts w:ascii="Cambria Math" w:hAnsi="Cambria Math"/>
                </w:rPr>
                <w:t xml:space="preserve"> is an orthogonal matrix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DC22C0" w:rsidRPr="000D6799" w:rsidRDefault="00DC22C0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and </w:t>
              </w:r>
              <m:oMath>
                <m:r>
                  <w:rPr>
                    <w:rFonts w:ascii="Cambria Math" w:hAnsi="Cambria Math"/>
                  </w:rPr>
                  <m:t>B</m:t>
                </m:r>
              </m:oMath>
              <w:r>
                <w:rPr>
                  <w:rFonts w:ascii="Cambria Math" w:hAnsi="Cambria Math"/>
                </w:rPr>
                <w:t xml:space="preserve"> are orthogonal, then </w:t>
              </w:r>
              <m:oMath>
                <m:r>
                  <w:rPr>
                    <w:rFonts w:ascii="Cambria Math" w:hAnsi="Cambria Math"/>
                  </w:rPr>
                  <m:t>AB</m:t>
                </m:r>
              </m:oMath>
              <w:r>
                <w:rPr>
                  <w:rFonts w:ascii="Cambria Math" w:hAnsi="Cambria Math"/>
                </w:rPr>
                <w:t xml:space="preserve"> is also orthogonal</w:t>
              </w:r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139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n×n</m:t>
                    </m:r>
                  </m:sub>
                </m:sSub>
              </m:oMath>
              <w:r w:rsidRPr="0079035A">
                <w:rPr>
                  <w:rFonts w:ascii="Cambria Math" w:hAnsi="Cambria Math"/>
                </w:rPr>
                <w:t xml:space="preserve"> is such that </w:t>
              </w: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∀ i, j </m:t>
                </m:r>
              </m:oMath>
              <w:r w:rsidRPr="0079035A">
                <w:rPr>
                  <w:rFonts w:ascii="Cambria Math" w:hAnsi="Cambria Math"/>
                </w:rPr>
                <w:t>and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=O,</m:t>
                </m:r>
              </m:oMath>
              <w:r w:rsidRPr="0079035A">
                <w:rPr>
                  <w:rFonts w:ascii="Cambria Math" w:hAnsi="Cambria Math"/>
                </w:rPr>
                <w:t xml:space="preserve"> then matrix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Pr="0079035A">
                <w:rPr>
                  <w:rFonts w:ascii="Cambria Math" w:hAnsi="Cambria Math"/>
                </w:rPr>
                <w:t xml:space="preserve"> null matrix.</w:t>
              </w: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F62BBE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=0</m:t>
                  </m:r>
                </m:oMath>
              </m:oMathPara>
            </w:p>
          </w:tc>
        </w:tr>
      </w:tbl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1130"/>
          <w:gridCol w:w="8621"/>
        </w:tblGrid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140</w:t>
              </w:r>
            </w:p>
          </w:tc>
          <w:tc>
            <w:tcPr>
              <w:tcW w:w="4780" w:type="pct"/>
              <w:gridSpan w:val="3"/>
              <w:tcMar>
                <w:left w:w="0" w:type="dxa"/>
                <w:right w:w="0" w:type="dxa"/>
              </w:tcMar>
            </w:tcPr>
            <w:p w:rsidR="00F62BBE" w:rsidRPr="0079035A" w:rsidRDefault="00F62BBE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1:</w:t>
              </w:r>
            </w:p>
          </w:tc>
          <w:tc>
            <w:tcPr>
              <w:tcW w:w="4118" w:type="pct"/>
            </w:tcPr>
            <w:p w:rsidR="00F62BBE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adj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adj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adj</m:t>
                      </m:r>
                      <m:r>
                        <w:rPr>
                          <w:rFonts w:ascii="Cambria Math" w:hAnsi="Cambria Math"/>
                        </w:rPr>
                        <m:t xml:space="preserve"> A))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(n-1)3</m:t>
                      </m:r>
                    </m:sup>
                  </m:sSup>
                </m:oMath>
              </m:oMathPara>
            </w:p>
          </w:tc>
        </w:tr>
        <w:tr w:rsidR="00F11D93" w:rsidRPr="00453EAC" w:rsidTr="00CF4B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F11D93" w:rsidRPr="00453EAC" w:rsidRDefault="00F11D93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662" w:type="pct"/>
              <w:gridSpan w:val="2"/>
              <w:tcMar>
                <w:left w:w="0" w:type="dxa"/>
                <w:right w:w="0" w:type="dxa"/>
              </w:tcMar>
            </w:tcPr>
            <w:p w:rsidR="00F11D93" w:rsidRPr="00F11D93" w:rsidRDefault="00F11D93" w:rsidP="00E52851">
              <w:pPr>
                <w:rPr>
                  <w:rFonts w:asciiTheme="majorHAnsi" w:hAnsiTheme="majorHAnsi"/>
                  <w:b/>
                </w:rPr>
              </w:pPr>
              <w:r w:rsidRPr="00F11D93">
                <w:rPr>
                  <w:rFonts w:asciiTheme="majorHAnsi" w:hAnsiTheme="majorHAnsi"/>
                  <w:b/>
                </w:rPr>
                <w:t>Statement 2:</w:t>
              </w:r>
            </w:p>
          </w:tc>
          <w:tc>
            <w:tcPr>
              <w:tcW w:w="4118" w:type="pct"/>
            </w:tcPr>
            <w:p w:rsidR="00F62BBE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adj</m:t>
                      </m:r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oMath>
              </m:oMathPara>
            </w:p>
          </w:tc>
        </w:tr>
      </w:tbl>
      <w:p w:rsidR="00F11D93" w:rsidRDefault="00F11D93" w:rsidP="00E52851">
        <w:pPr>              </w:pPr>
      </w:p>
      <w:tbl>
        <w:tblPr>
          <w:tblW w:w="5000" w:type="pct"/>
          <w:tblLayout w:type="fixed"/>
          <w:tblLook w:val="04A0"/>
        </w:tblPr>
        <w:tblGrid>
          <w:gridCol w:w="460"/>
          <w:gridCol w:w="396"/>
          <w:gridCol w:w="2106"/>
          <w:gridCol w:w="368"/>
          <w:gridCol w:w="2133"/>
          <w:gridCol w:w="383"/>
          <w:gridCol w:w="1156"/>
          <w:gridCol w:w="1156"/>
          <w:gridCol w:w="1156"/>
          <w:gridCol w:w="1153"/>
        </w:tblGrid>
        <w:tr w:rsidR="0005281D" w:rsidRPr="00453EAC" w:rsidTr="0056761A">
          <w:tc>
            <w:tcPr>
              <w:tcW w:w="5000" w:type="pct"/>
              <w:gridSpan w:val="10"/>
              <w:tcMar>
                <w:left w:w="0" w:type="dxa"/>
                <w:right w:w="0" w:type="dxa"/>
              </w:tcMar>
            </w:tcPr>
            <w:p w:rsidR="0005281D" w:rsidRPr="00611E2C" w:rsidRDefault="0005281D" w:rsidP="00673272">
              <w:pPr>
                <w:autoSpaceDE w:val="0"/>
                <w:autoSpaceDN w:val="0"/>
                <w:adjustRightInd w:val="0"/>
                <w:jc w:val="center"/>
                <w:rPr>
                  <w:rFonts w:ascii="Cambria Math" w:hAnsi="Cambria Math" w:cs="Calibri"/>
                </w:rPr>
              </w:pPr>
              <w:r>
                <w:rPr>
                  <w:rFonts w:ascii="Cambria Math" w:hAnsi="Cambria Math"/>
                  <w:b/>
                  <w:bCs/>
                </w:rPr>
                <w:t>Matrix-Match Type</w:t>
              </w:r>
            </w:p>
          </w:tc>
        </w:tr>
        <w:tr w:rsidR="0005281D" w:rsidRPr="00453EAC" w:rsidTr="0056761A">
          <w:tc>
            <w:tcPr>
              <w:tcW w:w="5000" w:type="pct"/>
              <w:gridSpan w:val="10"/>
              <w:tcMar>
                <w:left w:w="0" w:type="dxa"/>
                <w:right w:w="0" w:type="dxa"/>
              </w:tcMar>
            </w:tcPr>
            <w:p w:rsidR="0005281D" w:rsidRPr="00611E2C" w:rsidRDefault="0005281D" w:rsidP="00673272">
              <w:pPr>
                <w:autoSpaceDE w:val="0"/>
                <w:autoSpaceDN w:val="0"/>
                <w:adjustRightInd w:val="0"/>
                <w:jc w:val="both"/>
                <w:rPr>
                  <w:rFonts w:ascii="Cambria Math" w:hAnsi="Cambria Math" w:cs="Calibri"/>
                </w:rPr>
              </w:pPr>
              <w:r w:rsidRPr="00742BFD">
                <w:rPr>
                  <w:rFonts w:ascii="Cambria Math" w:hAnsi="Cambria Math"/>
                </w:rPr>
                <w:t xml:space="preserve">This section contain(s) 0 question(s). Each question contains Statements given in 2 columns which have to be matched. Statements (A, B, C, D) in </w:t>
              </w:r>
              <w:r w:rsidRPr="00742BFD">
                <w:rPr>
                  <w:rFonts w:ascii="Cambria Math" w:hAnsi="Cambria Math"/>
                  <w:b/>
                  <w:bCs/>
                </w:rPr>
                <w:t>columns I</w:t>
              </w:r>
              <w:r w:rsidRPr="00742BFD">
                <w:rPr>
                  <w:rFonts w:ascii="Cambria Math" w:hAnsi="Cambria Math"/>
                </w:rPr>
                <w:t xml:space="preserve"> have to be matched with Statements (p, q, r, s) in </w:t>
              </w:r>
              <w:r w:rsidRPr="00742BFD">
                <w:rPr>
                  <w:rFonts w:ascii="Cambria Math" w:hAnsi="Cambria Math"/>
                  <w:b/>
                  <w:bCs/>
                </w:rPr>
                <w:t>columns II</w:t>
              </w:r>
              <w:r w:rsidRPr="00742BFD">
                <w:rPr>
                  <w:rFonts w:ascii="Cambria Math" w:hAnsi="Cambria Math"/>
                </w:rPr>
                <w:t>.</w:t>
              </w: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141.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300E3C" w:rsidRPr="0079035A" w:rsidRDefault="00300E3C" w:rsidP="00DC6EC6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300E3C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  <w:r w:rsidR="00300E3C" w:rsidRPr="0079035A">
                <w:rPr>
                  <w:rFonts w:ascii="Cambria Math" w:hAnsi="Cambria Math"/>
                </w:rPr>
                <w:t xml:space="preserve"> is if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="00300E3C" w:rsidRPr="0079035A">
                <w:rPr>
                  <w:rFonts w:ascii="Cambria Math" w:hAnsi="Cambria Math"/>
                </w:rPr>
                <w:t xml:space="preserve"> is idempotent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300E3C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m:oMathPara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(I-A)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300E3C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  <w:r w:rsidR="00300E3C" w:rsidRPr="0079035A">
                <w:rPr>
                  <w:rFonts w:ascii="Cambria Math" w:hAnsi="Cambria Math"/>
                </w:rPr>
                <w:t xml:space="preserve"> is if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="00300E3C" w:rsidRPr="0079035A">
                <w:rPr>
                  <w:rFonts w:ascii="Cambria Math" w:hAnsi="Cambria Math"/>
                </w:rPr>
                <w:t xml:space="preserve"> is involuntary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300E3C" w:rsidRPr="0079035A" w:rsidRDefault="00C4244A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I-nA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300E3C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  <w:r w:rsidR="00300E3C" w:rsidRPr="0079035A">
                <w:rPr>
                  <w:rFonts w:ascii="Cambria Math" w:hAnsi="Cambria Math"/>
                </w:rPr>
                <w:t xml:space="preserve"> is if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="00300E3C" w:rsidRPr="0079035A">
                <w:rPr>
                  <w:rFonts w:ascii="Cambria Math" w:hAnsi="Cambria Math"/>
                </w:rPr>
                <w:t xml:space="preserve"> is nilpotent of index 2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300E3C" w:rsidRPr="0079035A" w:rsidRDefault="00C4244A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A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300E3C" w:rsidRPr="0079035A" w:rsidRDefault="00300E3C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a is orthogonal, then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300E3C" w:rsidRPr="0079035A" w:rsidRDefault="00C4244A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>
                  <m:r>
                    <w:rPr>
                      <w:rFonts w:ascii="Cambria Math" w:hAnsi="Cambria Math"/>
                    </w:rPr>
                    <m:t>I-A</m:t>
                  </m:r>
                </m:oMath>
              </m:oMathPara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142.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3A73A6" w:rsidRPr="002A47D4" w:rsidRDefault="003A73A6" w:rsidP="00CF106A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Match List I </w:t>
            </w:r>
            <w:proofErr w:type="spellStart"/>
            <w:r>
              <w:rPr>
                <w:rFonts w:ascii="Cambria Math" w:hAnsi="Cambria Math"/>
              </w:rPr>
              <w:t>with</w:t>
            </w:r>
            <w:proofErr w:type="spellEnd"/>
            <w:r>
              <w:rPr>
                <w:rFonts w:ascii="Cambria Math" w:hAnsi="Cambria Math"/>
              </w:rPr>
              <w:t xml:space="preserve"> List II and select the correct answer using the codes given below the lists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3A73A6" w:rsidRPr="002A47D4" w:rsidRDefault="003A73A6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adj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(1)</w:t>
              </w:r>
            </w:p>
          </w:tc>
          <w:tc>
            <w:tcPr>
              <w:tcW w:w="2206" w:type="pct"/>
              <w:gridSpan w:val="2"/>
            </w:tcPr>
            <w:p w:rsidR="003A73A6" w:rsidRPr="00223E0B" w:rsidRDefault="003A73A6" w:rsidP="00CF106A">
              <w:pPr>
                <w:spacing w:after="0"/>
                <w:contextualSpacing/>
                <w:rPr>
                  <w:oMath/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(adj</m:t>
                  </m:r>
                  <m:r>
                    <w:rPr>
                      <w:rFonts w:ascii="Cambria Math" w:hAnsi="Cambria Math"/>
                    </w:rPr>
                    <m:t xml:space="preserve"> 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3A73A6" w:rsidRPr="002A47D4" w:rsidRDefault="003A73A6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adj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(2)</w:t>
              </w:r>
            </w:p>
          </w:tc>
          <w:tc>
            <w:tcPr>
              <w:tcW w:w="2206" w:type="pct"/>
              <w:gridSpan w:val="2"/>
            </w:tcPr>
            <w:p w:rsidR="003A73A6" w:rsidRPr="002A47D4" w:rsidRDefault="003A73A6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den>
                  </m:f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3A73A6" w:rsidRPr="002A47D4" w:rsidRDefault="003A73A6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adj</m:t>
                  </m:r>
                  <m:r>
                    <w:rPr>
                      <w:rFonts w:ascii="Cambria Math" w:hAnsi="Cambria Math"/>
                    </w:rPr>
                    <m:t xml:space="preserve"> (kA)</m:t>
                  </m:r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(3)</w:t>
              </w:r>
            </w:p>
          </w:tc>
          <w:tc>
            <w:tcPr>
              <w:tcW w:w="2206" w:type="pct"/>
              <w:gridSpan w:val="2"/>
            </w:tcPr>
            <w:p w:rsidR="003A73A6" w:rsidRPr="002A47D4" w:rsidRDefault="003A73A6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A</m:t>
                  </m:r>
                </m:oMath>
              </m:oMathPara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3A73A6" w:rsidRPr="002A47D4" w:rsidRDefault="003A73A6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adj</m:t>
                  </m:r>
                  <m:r>
                    <w:rPr>
                      <w:rFonts w:ascii="Cambria Math" w:hAnsi="Cambria Math"/>
                    </w:rPr>
                    <m:t xml:space="preserve"> 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adj</m:t>
                  </m:r>
                  <m:r>
                    <w:rPr>
                      <w:rFonts w:ascii="Cambria Math" w:hAnsi="Cambria Math"/>
                    </w:rPr>
                    <m:t xml:space="preserve"> A)</m:t>
                  </m:r>
                </m:oMath>
              </m:oMathPara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(4)</w:t>
              </w:r>
            </w:p>
          </w:tc>
          <w:tc>
            <w:tcPr>
              <w:tcW w:w="2206" w:type="pct"/>
              <w:gridSpan w:val="2"/>
            </w:tcPr>
            <w:p w:rsidR="003A73A6" w:rsidRPr="002A47D4" w:rsidRDefault="003A73A6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Para>
                <m:oMathParaPr>
                  <m:jc m:val="left"/>
                </m:oMathParaPr>
                <m:oMath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adj(adj </m:t>
                      </m:r>
                      <m:r>
                        <w:rPr>
                          <w:rFonts w:ascii="Cambria Math" w:hAnsi="Cambria Math"/>
                        </w:rPr>
                        <m:t>A)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oMath>
              </m:oMathPara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143.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9E492E" w:rsidRPr="002A47D4" w:rsidRDefault="009E492E" w:rsidP="00CF106A">
            <w:pPr>
              <w:spacing w:after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Match List I </w:t>
            </w:r>
            <w:proofErr w:type="spellStart"/>
            <w:r>
              <w:rPr>
                <w:rFonts w:ascii="Cambria Math" w:hAnsi="Cambria Math"/>
              </w:rPr>
              <w:t>with</w:t>
            </w:r>
            <w:proofErr w:type="spellEnd"/>
            <w:r>
              <w:rPr>
                <w:rFonts w:ascii="Cambria Math" w:hAnsi="Cambria Math"/>
              </w:rPr>
              <w:t xml:space="preserve"> List II and select the correct answer using the codes given below the lists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9E492E" w:rsidRPr="002A47D4" w:rsidRDefault="009E492E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is a square matrix such that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</m:oMath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(1)</w:t>
              </w:r>
            </w:p>
          </w:tc>
          <w:tc>
            <w:tcPr>
              <w:tcW w:w="2206" w:type="pct"/>
              <w:gridSpan w:val="2"/>
            </w:tcPr>
            <w:p w:rsidR="009E492E" w:rsidRPr="00223E0B" w:rsidRDefault="009E492E" w:rsidP="00CF106A">
              <w:pPr>
                <w:spacing w:after="0"/>
                <w:contextualSpacing/>
                <w:jc w:val="both"/>
                <w:rPr>
                  <w:oMath/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Nilpotent matrix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9E492E" w:rsidRPr="002A47D4" w:rsidRDefault="009E492E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is a square matrix such that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(2)</w:t>
              </w:r>
            </w:p>
          </w:tc>
          <w:tc>
            <w:tcPr>
              <w:tcW w:w="2206" w:type="pct"/>
              <w:gridSpan w:val="2"/>
            </w:tcPr>
            <w:p w:rsidR="009E492E" w:rsidRPr="002A47D4" w:rsidRDefault="009E492E" w:rsidP="00CF106A">
              <w:pPr>
                <w:spacing w:after="0"/>
                <w:contextualSpacing/>
                <w:jc w:val="both"/>
                <w:rPr>
                  <w:rFonts w:ascii="Cambria Math" w:hAnsi="Cambria Math"/>
                </w:rPr>
              </w:pPr>
              <w:proofErr w:type="spellStart"/>
              <w:r>
                <w:rPr>
                  <w:rFonts w:ascii="Cambria Math" w:hAnsi="Cambria Math"/>
                </w:rPr>
                <w:t>Involutory</w:t>
              </w:r>
              <w:proofErr w:type="spellEnd"/>
              <w:r>
                <w:rPr>
                  <w:rFonts w:ascii="Cambria Math" w:hAnsi="Cambria Math"/>
                </w:rPr>
                <w:t xml:space="preserve"> matrix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9E492E" w:rsidRPr="002A47D4" w:rsidRDefault="009E492E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is square matrix such that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=I</m:t>
                </m:r>
              </m:oMath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(3)</w:t>
              </w:r>
            </w:p>
          </w:tc>
          <w:tc>
            <w:tcPr>
              <w:tcW w:w="2206" w:type="pct"/>
              <w:gridSpan w:val="2"/>
            </w:tcPr>
            <w:p w:rsidR="009E492E" w:rsidRPr="002A47D4" w:rsidRDefault="009E492E" w:rsidP="00CF106A">
              <w:pPr>
                <w:spacing w:after="0"/>
                <w:contextualSpacing/>
                <w:jc w:val="both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Symmetric matrix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9E492E" w:rsidRPr="002A47D4" w:rsidRDefault="009E492E" w:rsidP="00CF106A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r>
                  <w:rPr>
                    <w:rFonts w:ascii="Cambria Math" w:hAnsi="Cambria Math"/>
                  </w:rPr>
                  <m:t>A</m:t>
                </m:r>
              </m:oMath>
              <w:r>
                <w:rPr>
                  <w:rFonts w:ascii="Cambria Math" w:hAnsi="Cambria Math"/>
                </w:rPr>
                <w:t xml:space="preserve"> is square matrix such that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</m:oMath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(4)</w:t>
              </w:r>
            </w:p>
          </w:tc>
          <w:tc>
            <w:tcPr>
              <w:tcW w:w="2206" w:type="pct"/>
              <w:gridSpan w:val="2"/>
            </w:tcPr>
            <w:p w:rsidR="009E492E" w:rsidRPr="002A47D4" w:rsidRDefault="009E492E" w:rsidP="00CF106A">
              <w:pPr>
                <w:spacing w:after="0"/>
                <w:contextualSpacing/>
                <w:jc w:val="both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Idempotent matrix</w:t>
              </w:r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4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1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2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3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144.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681B68" w:rsidRPr="0079035A" w:rsidRDefault="00681B68" w:rsidP="00DC6EC6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</m:oMath>
              <w:r w:rsidRPr="0079035A">
                <w:rPr>
                  <w:rFonts w:ascii="Cambria Math" w:hAnsi="Cambria Math"/>
                </w:rPr>
                <w:t xml:space="preserve">, then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</m:oMath>
              <w:r w:rsidRPr="0079035A">
                <w:rPr>
                  <w:rFonts w:ascii="Cambria Math" w:hAnsi="Cambria Math"/>
                </w:rPr>
                <w:t xml:space="preserve">=(where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Pr="0079035A">
                <w:rPr>
                  <w:rFonts w:ascii="Cambria Math" w:hAnsi="Cambria Math"/>
                </w:rPr>
                <w:t xml:space="preserve"> is of </w:t>
              </w:r>
            </w:p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Order 3)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w:r w:rsidRPr="0079035A">
                <w:rPr>
                  <w:rFonts w:ascii="Cambria Math" w:hAnsi="Cambria Math"/>
                </w:rPr>
                <w:t>1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  <w:r w:rsidRPr="0079035A">
                <w:rPr>
                  <w:rFonts w:ascii="Cambria Math" w:hAnsi="Cambria Math"/>
                </w:rPr>
                <w:t>, then |adj(adj(2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Pr="0079035A">
                <w:rPr>
                  <w:rFonts w:ascii="Cambria Math" w:hAnsi="Cambria Math"/>
                </w:rPr>
                <w:t>))|</w:t>
              </w:r>
              <m:oMath>
                <m:r>
                  <w:rPr>
                    <w:rFonts w:ascii="Cambria Math" w:hAnsi="Cambria Math"/>
                  </w:rPr>
                  <m:t>=</m:t>
                </m:r>
              </m:oMath>
              <w:r w:rsidRPr="0079035A">
                <w:rPr>
                  <w:rFonts w:ascii="Cambria Math" w:hAnsi="Cambria Math"/>
                </w:rPr>
                <w:t xml:space="preserve"> (where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Pr="0079035A">
                <w:rPr>
                  <w:rFonts w:ascii="Cambria Math" w:hAnsi="Cambria Math"/>
                </w:rPr>
                <w:t xml:space="preserve"> is of </w:t>
              </w:r>
            </w:p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Order 3)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4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, </m:t>
                </m:r>
              </m:oMath>
              <w:r w:rsidRPr="0079035A">
                <w:rPr>
                  <w:rFonts w:ascii="Cambria Math" w:hAnsi="Cambria Math"/>
                </w:rPr>
                <w:t>and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=2</m:t>
                </m:r>
              </m:oMath>
              <w:r w:rsidRPr="0079035A">
                <w:rPr>
                  <w:rFonts w:ascii="Cambria Math" w:hAnsi="Cambria Math"/>
                </w:rPr>
                <w:t xml:space="preserve">, then </w:t>
              </w:r>
            </w:p>
            <w:p w:rsidR="00681B68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</m:oMath>
              <w:r w:rsidR="00681B68" w:rsidRPr="0079035A">
                <w:rPr>
                  <w:rFonts w:ascii="Cambria Math" w:hAnsi="Cambria Math"/>
                </w:rPr>
                <w:t xml:space="preserve"> (where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="00681B68" w:rsidRPr="0079035A">
                <w:rPr>
                  <w:rFonts w:ascii="Cambria Math" w:hAnsi="Cambria Math"/>
                </w:rPr>
                <w:t xml:space="preserve"> and </w:t>
              </w:r>
              <m:oMath>
                <m:r>
                  <w:rPr>
                    <w:rFonts w:ascii="Cambria Math" w:hAnsi="Cambria Math"/>
                  </w:rPr>
                  <m:t>B</m:t>
                </m:r>
              </m:oMath>
              <w:r w:rsidR="00681B68" w:rsidRPr="0079035A">
                <w:rPr>
                  <w:rFonts w:ascii="Cambria Math" w:hAnsi="Cambria Math"/>
                </w:rPr>
                <w:t xml:space="preserve"> are of odd order)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24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681B68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2×2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=2,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3×3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=3 </m:t>
                </m:r>
              </m:oMath>
              <w:r w:rsidR="00681B68" w:rsidRPr="0079035A">
                <w:rPr>
                  <w:rFonts w:ascii="Cambria Math" w:hAnsi="Cambria Math"/>
                </w:rPr>
                <w:t>and</w:t>
              </w: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4×4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=4,</m:t>
                </m:r>
              </m:oMath>
              <w:r w:rsidR="00681B68" w:rsidRPr="0079035A">
                <w:rPr>
                  <w:rFonts w:ascii="Cambria Math" w:hAnsi="Cambria Math"/>
                </w:rPr>
                <w:t xml:space="preserve"> then</w:t>
              </w:r>
            </w:p>
            <w:p w:rsidR="00681B68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ABC</m:t>
                    </m:r>
                  </m:e>
                </m:d>
              </m:oMath>
              <w:r w:rsidR="00681B68" w:rsidRPr="0079035A">
                <w:rPr>
                  <w:rFonts w:ascii="Cambria Math" w:hAnsi="Cambria Math"/>
                </w:rPr>
                <w:t xml:space="preserve"> is equal to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0</w:t>
              </w:r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tr w:rsidR="0005281D" w:rsidRPr="00453EAC" w:rsidTr="0056761A">
        <w:tc>
          <w:tcPr>
            <w:tcW w:w="220" w:type="pct"/>
            <w:tcMar>
              <w:left w:w="0" w:type="dxa"/>
              <w:right w:w="0" w:type="dxa"/>
            </w:tcMar>
          </w:tcPr>
          <w:p w:rsidR="0005281D" w:rsidRPr="00453EAC" w:rsidRDefault="00D33469" w:rsidP="0067327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145.</w:t>
            </w:r>
          </w:p>
        </w:tc>
        <w:tc>
          <w:tcPr>
            <w:tcW w:w="4780" w:type="pct"/>
            <w:gridSpan w:val="9"/>
            <w:tcMar>
              <w:left w:w="0" w:type="dxa"/>
              <w:right w:w="0" w:type="dxa"/>
            </w:tcMar>
          </w:tcPr>
          <w:p w:rsidR="00681B68" w:rsidRPr="0079035A" w:rsidRDefault="00681B68" w:rsidP="00DC6EC6">
            <w:pPr>
              <w:spacing w:after="0"/>
              <w:contextualSpacing/>
              <w:rPr>
                <w:rFonts w:ascii="Cambria Math" w:hAnsi="Cambria Math"/>
              </w:rPr>
            </w:pP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396"/>
          <w:gridCol w:w="2403"/>
          <w:gridCol w:w="2204"/>
          <w:gridCol w:w="199"/>
          <w:gridCol w:w="186"/>
          <w:gridCol w:w="2217"/>
          <w:gridCol w:w="2401"/>
        </w:tblGrid>
        <w:tr w:rsidR="0005281D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05281D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2390" w:type="pct"/>
              <w:gridSpan w:val="3"/>
              <w:tcMar>
                <w:left w:w="0" w:type="dxa"/>
                <w:right w:w="0" w:type="dxa"/>
              </w:tcMar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Column-</w:t>
              </w:r>
              <w:r w:rsidRPr="00742BFD">
                <w:rPr>
                  <w:rFonts w:ascii="Cambria Math" w:hAnsi="Cambria Math"/>
                  <w:b/>
                  <w:bCs/>
                </w:rPr>
                <w:t>I</w:t>
              </w:r>
            </w:p>
          </w:tc>
          <w:tc>
            <w:tcPr>
              <w:tcW w:w="2390" w:type="pct"/>
              <w:gridSpan w:val="4"/>
            </w:tcPr>
            <w:p w:rsidR="0005281D" w:rsidRPr="00611E2C" w:rsidRDefault="0005281D" w:rsidP="00E52851">
              <w:pPr>
                <w:jc w:val="center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  <w:b/>
                  <w:bCs/>
                </w:rPr>
                <w:t>C</w:t>
              </w:r>
              <w:r w:rsidRPr="00742BFD">
                <w:rPr>
                  <w:rFonts w:ascii="Cambria Math" w:hAnsi="Cambria Math"/>
                  <w:b/>
                  <w:bCs/>
                </w:rPr>
                <w:t>olumn</w:t>
              </w:r>
              <w:r>
                <w:rPr>
                  <w:rFonts w:ascii="Cambria Math" w:hAnsi="Cambria Math"/>
                  <w:b/>
                  <w:bCs/>
                </w:rPr>
                <w:t>-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I</w:t>
              </w:r>
              <w:r>
                <w:rPr>
                  <w:rFonts w:ascii="Cambria Math" w:hAnsi="Cambria Math"/>
                  <w:b/>
                  <w:bCs/>
                </w:rPr>
                <w:t>I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(A)</w:t>
              </w:r>
            </w:p>
          </w:tc>
          <w:tc>
            <w:tcPr>
              <w:tcW w:w="2201" w:type="pct"/>
              <w:gridSpan w:val="2"/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Pr="0079035A">
                <w:rPr>
                  <w:rFonts w:ascii="Cambria Math" w:hAnsi="Cambria Math"/>
                </w:rPr>
                <w:t xml:space="preserve"> is an idempotent matrix and </w:t>
              </w:r>
              <m:oMath>
                <m:r>
                  <w:rPr>
                    <w:rFonts w:ascii="Cambria Math" w:hAnsi="Cambria Math"/>
                  </w:rPr>
                  <m:t>I</m:t>
                </m:r>
              </m:oMath>
              <w:r w:rsidRPr="0079035A">
                <w:rPr>
                  <w:rFonts w:ascii="Cambria Math" w:hAnsi="Cambria Math"/>
                </w:rPr>
                <w:t xml:space="preserve"> is an</w:t>
              </w:r>
            </w:p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Identity matrix of the same order, then</w:t>
              </w:r>
            </w:p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The value of </w:t>
              </w:r>
              <m:oMath>
                <m:r>
                  <w:rPr>
                    <w:rFonts w:ascii="Cambria Math" w:hAnsi="Cambria Math"/>
                  </w:rPr>
                  <m:t>n</m:t>
                </m:r>
              </m:oMath>
              <w:r w:rsidRPr="0079035A">
                <w:rPr>
                  <w:rFonts w:ascii="Cambria Math" w:hAnsi="Cambria Math"/>
                </w:rPr>
                <w:t>, such that</w:t>
              </w:r>
            </w:p>
            <w:p w:rsidR="00681B68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=I+127</m:t>
                </m:r>
              </m:oMath>
              <w:r w:rsidR="00681B68" w:rsidRPr="0079035A">
                <w:rPr>
                  <w:rFonts w:ascii="Cambria Math" w:hAnsi="Cambria Math"/>
                </w:rPr>
                <w:t xml:space="preserve"> 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(p)</w:t>
              </w:r>
            </w:p>
          </w:tc>
          <w:tc>
            <w:tcPr>
              <w:tcW w:w="2206" w:type="pct"/>
              <w:gridSpan w:val="2"/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  <w:oMath/>
                </w:rPr>
              </w:pPr>
              <w:r w:rsidRPr="0079035A">
                <w:rPr>
                  <w:rFonts w:ascii="Cambria Math" w:hAnsi="Cambria Math"/>
                </w:rPr>
                <w:t>9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(B)</w:t>
              </w:r>
            </w:p>
          </w:tc>
          <w:tc>
            <w:tcPr>
              <w:tcW w:w="2201" w:type="pct"/>
              <w:gridSpan w:val="2"/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=I+A+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 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,</m:t>
                </m:r>
              </m:oMath>
              <w:r w:rsidRPr="0079035A">
                <w:rPr>
                  <w:rFonts w:ascii="Cambria Math" w:hAnsi="Cambria Math"/>
                </w:rPr>
                <w:t xml:space="preserve"> the</w:t>
              </w:r>
            </w:p>
            <w:p w:rsidR="00681B68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=0</m:t>
                </m:r>
              </m:oMath>
              <w:r w:rsidR="00681B68" w:rsidRPr="0079035A">
                <w:rPr>
                  <w:rFonts w:ascii="Cambria Math" w:hAnsi="Cambria Math"/>
                </w:rPr>
                <w:t xml:space="preserve"> where </w:t>
              </w:r>
              <m:oMath>
                <m:r>
                  <w:rPr>
                    <w:rFonts w:ascii="Cambria Math" w:hAnsi="Cambria Math"/>
                  </w:rPr>
                  <m:t>n</m:t>
                </m:r>
              </m:oMath>
              <w:r w:rsidR="00681B68" w:rsidRPr="0079035A">
                <w:rPr>
                  <w:rFonts w:ascii="Cambria Math" w:hAnsi="Cambria Math"/>
                </w:rPr>
                <w:t xml:space="preserve"> 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(q)</w:t>
              </w:r>
            </w:p>
          </w:tc>
          <w:tc>
            <w:tcPr>
              <w:tcW w:w="2206" w:type="pct"/>
              <w:gridSpan w:val="2"/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10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(C)</w:t>
              </w:r>
            </w:p>
          </w:tc>
          <w:tc>
            <w:tcPr>
              <w:tcW w:w="2201" w:type="pct"/>
              <w:gridSpan w:val="2"/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If A is matrix such that</w:t>
              </w:r>
            </w:p>
            <w:p w:rsidR="00681B68" w:rsidRPr="0079035A" w:rsidRDefault="00D67119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i+j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i-j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</m:oMath>
              <w:r w:rsidR="00681B68" w:rsidRPr="0079035A">
                <w:rPr>
                  <w:rFonts w:ascii="Cambria Math" w:hAnsi="Cambria Math"/>
                </w:rPr>
                <w:t xml:space="preserve"> then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="00681B68" w:rsidRPr="0079035A">
                <w:rPr>
                  <w:rFonts w:ascii="Cambria Math" w:hAnsi="Cambria Math"/>
                </w:rPr>
                <w:t xml:space="preserve"> is singular if</w:t>
              </w:r>
            </w:p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Order of matrix is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(r)</w:t>
              </w:r>
            </w:p>
          </w:tc>
          <w:tc>
            <w:tcPr>
              <w:tcW w:w="2206" w:type="pct"/>
              <w:gridSpan w:val="2"/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7</w:t>
              </w:r>
            </w:p>
          </w:tc>
        </w:tr>
        <w:tr w:rsidR="003C33AA" w:rsidRPr="00453EAC" w:rsidTr="001F4CCF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89" w:type="pct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 w:rsidRPr="00CF2968">
                <w:rPr>
                  <w:rFonts w:ascii="Cambria Math" w:hAnsi="Cambria Math"/>
                  <w:b/>
                  <w:bCs/>
                </w:rPr>
                <w:t>(D)</w:t>
              </w:r>
            </w:p>
          </w:tc>
          <w:tc>
            <w:tcPr>
              <w:tcW w:w="2201" w:type="pct"/>
              <w:gridSpan w:val="2"/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If a non-singular matrix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Pr="0079035A">
                <w:rPr>
                  <w:rFonts w:ascii="Cambria Math" w:hAnsi="Cambria Math"/>
                </w:rPr>
                <w:t xml:space="preserve"> is symmetric,</w:t>
              </w:r>
            </w:p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Show that </w:t>
              </w: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  <w:r w:rsidRPr="0079035A">
                <w:rPr>
                  <w:rFonts w:ascii="Cambria Math" w:hAnsi="Cambria Math"/>
                </w:rPr>
                <w:t xml:space="preserve"> is also symmetric, then</w:t>
              </w:r>
            </w:p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 xml:space="preserve">Order of </w:t>
              </w:r>
              <m:oMath>
                <m:r>
                  <w:rPr>
                    <w:rFonts w:ascii="Cambria Math" w:hAnsi="Cambria Math"/>
                  </w:rPr>
                  <m:t>A</m:t>
                </m:r>
              </m:oMath>
              <w:r w:rsidRPr="0079035A">
                <w:rPr>
                  <w:rFonts w:ascii="Cambria Math" w:hAnsi="Cambria Math"/>
                </w:rPr>
                <w:t xml:space="preserve"> can be</w:t>
              </w:r>
            </w:p>
          </w:tc>
          <w:tc>
            <w:tcPr>
              <w:tcW w:w="184" w:type="pct"/>
              <w:gridSpan w:val="2"/>
              <w:tcMar>
                <w:left w:w="0" w:type="dxa"/>
                <w:right w:w="0" w:type="dxa"/>
              </w:tcMar>
            </w:tcPr>
            <w:p w:rsidR="003C33AA" w:rsidRPr="00453EAC" w:rsidRDefault="003C33AA" w:rsidP="00E52851">
              <w:pPr>
                <w:rPr>
                  <w:rFonts w:asciiTheme="majorHAnsi" w:hAnsiTheme="majorHAnsi"/>
                </w:rPr>
              </w:pPr>
              <w:r>
                <w:rPr>
                  <w:rFonts w:ascii="Cambria Math" w:hAnsi="Cambria Math"/>
                </w:rPr>
                <w:t>(s)</w:t>
              </w:r>
            </w:p>
          </w:tc>
          <w:tc>
            <w:tcPr>
              <w:tcW w:w="2206" w:type="pct"/>
              <w:gridSpan w:val="2"/>
            </w:tcPr>
            <w:p w:rsidR="00681B68" w:rsidRPr="0079035A" w:rsidRDefault="00681B68" w:rsidP="00DC6EC6">
              <w:pPr>
                <w:spacing w:after="0"/>
                <w:contextualSpacing/>
                <w:rPr>
                  <w:rFonts w:ascii="Cambria Math" w:hAnsi="Cambria Math"/>
                </w:rPr>
              </w:pPr>
              <w:r w:rsidRPr="0079035A">
                <w:rPr>
                  <w:rFonts w:ascii="Cambria Math" w:hAnsi="Cambria Math"/>
                </w:rPr>
                <w:t>8</w:t>
              </w:r>
            </w:p>
          </w:tc>
        </w:tr>
        <w:tr w:rsidR="0005281D" w:rsidRPr="00453EAC" w:rsidTr="007D6DF7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05281D" w:rsidRPr="00453EAC" w:rsidRDefault="00471FB4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4780" w:type="pct"/>
              <w:gridSpan w:val="8"/>
              <w:tcMar>
                <w:left w:w="0" w:type="dxa"/>
                <w:right w:w="0" w:type="dxa"/>
              </w:tcMar>
            </w:tcPr>
            <w:p w:rsidR="0005281D" w:rsidRPr="00F92104" w:rsidRDefault="00F92104" w:rsidP="00673272">
              <w:pPr>
                <w:rPr>
                  <w:rFonts w:asciiTheme="majorHAnsi" w:hAnsiTheme="majorHAnsi"/>
                  <w:b/>
                </w:rPr>
              </w:pPr>
              <w:r w:rsidRPr="00F92104">
                <w:rPr>
                  <w:rFonts w:asciiTheme="majorHAnsi" w:hAnsiTheme="majorHAnsi"/>
                  <w:b/>
                </w:rPr>
                <w:t>CODES</w:t>
              </w:r>
              <w:r>
                <w:rPr>
                  <w:rFonts w:asciiTheme="majorHAnsi" w:hAnsiTheme="majorHAnsi"/>
                  <w:b/>
                </w:rPr>
                <w:t xml:space="preserve"> :</w:t>
              </w:r>
            </w:p>
          </w:tc>
        </w:tr>
      </w:tbl>
      <w:tbl>
        <w:tblPr>
          <w:tblW w:w="4951" w:type="pct"/>
          <w:tblLayout w:type="fixed"/>
          <w:tblLook w:val="04A0"/>
        </w:tblPr>
        <w:tblGrid>
          <w:gridCol w:w="461"/>
          <w:gridCol w:w="354"/>
          <w:gridCol w:w="989"/>
          <w:gridCol w:w="901"/>
          <w:gridCol w:w="901"/>
          <w:gridCol w:w="901"/>
          <w:gridCol w:w="966"/>
          <w:gridCol w:w="5003"/>
        </w:tblGrid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  <w:tc>
            <w:tcPr>
              <w:tcW w:w="472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</w:t>
              </w:r>
            </w:p>
          </w:tc>
          <w:tc>
            <w:tcPr>
              <w:tcW w:w="430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</w:t>
              </w:r>
            </w:p>
          </w:tc>
          <w:tc>
            <w:tcPr>
              <w:tcW w:w="461" w:type="pct"/>
            </w:tcPr>
            <w:p w:rsidR="002C2890" w:rsidRPr="00F92104" w:rsidRDefault="002C2890" w:rsidP="002C2890">
              <w:pPr>
                <w:jc w:val="center"/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a)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r,s,q,p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b)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p,q,r,s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c)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q,s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s,p,q,r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  <w:tr w:rsidR="002C2890" w:rsidRPr="00453EAC" w:rsidTr="00916A70">
          <w:tc>
            <w:tcPr>
              <w:tcW w:w="220" w:type="pct"/>
              <w:tcMar>
                <w:left w:w="0" w:type="dxa"/>
                <w:right w:w="0" w:type="dxa"/>
              </w:tcMar>
            </w:tcPr>
            <w:p w:rsidR="002C2890" w:rsidRPr="00453EAC" w:rsidRDefault="002C2890" w:rsidP="00673272">
              <w:pPr>
                <w:rPr>
                  <w:rFonts w:asciiTheme="majorHAnsi" w:hAnsiTheme="majorHAnsi"/>
                </w:rPr>
              </w:pPr>
            </w:p>
          </w:tc>
          <w:tc>
            <w:tcPr>
              <w:tcW w:w="169" w:type="pct"/>
              <w:tcMar>
                <w:left w:w="0" w:type="dxa"/>
                <w:right w:w="0" w:type="dxa"/>
              </w:tcMar>
            </w:tcPr>
            <w:p w:rsidR="002C2890" w:rsidRDefault="002C2890" w:rsidP="00673272">
              <w:pPr>
                <w:rPr>
                  <w:rFonts w:asciiTheme="majorHAnsi" w:hAnsiTheme="majorHAnsi"/>
                  <w:b/>
                </w:rPr>
              </w:pPr>
              <w:r>
                <w:rPr>
                  <w:rFonts w:asciiTheme="majorHAnsi" w:hAnsiTheme="majorHAnsi"/>
                  <w:b/>
                </w:rPr>
                <w:t>d)</w:t>
              </w:r>
            </w:p>
          </w:tc>
          <w:tc>
            <w:tcPr>
              <w:tcW w:w="472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p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s,r</w:t>
              </w:r>
            </w:p>
          </w:tc>
          <w:tc>
            <w:tcPr>
              <w:tcW w:w="430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>q,p,r,s</w:t>
              </w:r>
            </w:p>
          </w:tc>
          <w:tc>
            <w:tcPr>
              <w:tcW w:w="461" w:type="pct"/>
            </w:tcPr>
            <w:p w:rsidR="002C2890" w:rsidRPr="002C2890" w:rsidRDefault="002C2890" w:rsidP="002C2890">
              <w:pPr>
                <w:jc w:val="center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</w:rPr>
                <w:t/>
              </w:r>
            </w:p>
          </w:tc>
          <w:tc>
            <w:tcPr>
              <w:tcW w:w="2388" w:type="pct"/>
            </w:tcPr>
            <w:p w:rsidR="002C2890" w:rsidRPr="00F92104" w:rsidRDefault="002C2890" w:rsidP="00673272">
              <w:pPr>
                <w:rPr>
                  <w:rFonts w:asciiTheme="majorHAnsi" w:hAnsiTheme="majorHAnsi"/>
                  <w:b/>
                </w:rPr>
              </w:pPr>
            </w:p>
          </w:tc>
        </w:tr>
      </w:tbl>
      <w:p w:rsidR="00F11D93" w:rsidRDefault="00F11D93" w:rsidP="00E52851">
        <w:pPr>              </w:pPr>
      </w:p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550301" w:rsidRPr="00453EAC" w:rsidTr="00550301">
          <w:trPr>
            <w:trHeight w:val="684"/>
          </w:trPr>
          <w:tc>
            <w:tcPr>
              <w:tcW w:w="5000" w:type="pct"/>
              <w:gridSpan w:val="9"/>
              <w:tcMar>
                <w:left w:w="0" w:type="dxa"/>
                <w:right w:w="0" w:type="dxa"/>
              </w:tcMar>
            </w:tcPr>
            <w:p w:rsidR="00550301" w:rsidRDefault="00076DB8" w:rsidP="00FB0ED2">
              <w:pPr>
                <w:autoSpaceDE w:val="0"/>
                <w:autoSpaceDN w:val="0"/>
                <w:adjustRightInd w:val="0"/>
                <w:jc w:val="center"/>
                <w:rPr>
                  <w:rFonts w:ascii="Cambria Math" w:hAnsi="Cambria Math" w:cs="Calibri"/>
                  <w:b/>
                  <w:bCs/>
                </w:rPr>
              </w:pPr>
              <w:r>
                <w:rPr>
                  <w:rFonts w:ascii="Cambria Math" w:hAnsi="Cambria Math" w:cs="Calibri"/>
                  <w:b/>
                  <w:bCs/>
                </w:rPr>
                <w:lastRenderedPageBreak/>
                <w:t xml:space="preserve">Linked Comprehension </w:t>
              </w:r>
              <w:r w:rsidR="00550301" w:rsidRPr="00F95041">
                <w:rPr>
                  <w:rFonts w:ascii="Cambria Math" w:hAnsi="Cambria Math" w:cs="Calibri"/>
                  <w:b/>
                  <w:bCs/>
                </w:rPr>
                <w:t>Type</w:t>
              </w:r>
            </w:p>
            <w:p w:rsidR="00FB0ED2" w:rsidRDefault="00076DB8" w:rsidP="00FB0ED2">
              <w:pPr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 w:rsidRPr="00742BFD">
                <w:rPr>
                  <w:rFonts w:ascii="Cambria Math" w:hAnsi="Cambria Math"/>
                </w:rPr>
                <w:t xml:space="preserve">This section contain(s) 16 paragraph(s)</w:t>
              </w:r>
              <w:r w:rsidRPr="00742BFD">
                <w:rPr>
                  <w:rFonts w:ascii="Cambria Math" w:hAnsi="Cambria Math"/>
                </w:rPr>
                <w:t xml:space="preserve"> and based upon each paragraph, multiple choice questions have to be answered. Each question has atleast 4 choices (a), (b), (c) and (d) out of which </w:t>
              </w:r>
              <w:r w:rsidRPr="00742BFD">
                <w:rPr>
                  <w:rFonts w:ascii="Cambria Math" w:hAnsi="Cambria Math"/>
                  <w:b/>
                  <w:bCs/>
                  <w:caps/>
                </w:rPr>
                <w:t>only one</w:t>
              </w:r>
              <w:r w:rsidRPr="00742BFD">
                <w:rPr>
                  <w:rFonts w:ascii="Cambria Math" w:hAnsi="Cambria Math"/>
                </w:rPr>
                <w:t xml:space="preserve"> is correct.</w:t>
              </w:r>
            </w:p>
            <w:p w:rsidR="00076DB8" w:rsidRPr="00611E2C" w:rsidRDefault="00076DB8" w:rsidP="00CC18C7">
              <w:pPr>
                <w:autoSpaceDE w:val="0"/>
                <w:autoSpaceDN w:val="0"/>
                <w:adjustRightInd w:val="0"/>
                <w:contextualSpacing/>
                <w:rPr>
                  <w:rFonts w:ascii="Cambria Math" w:hAnsi="Cambria Math"/>
                </w:rPr>
              </w:pPr>
              <w:r w:rsidRPr="00742BFD">
                <w:rPr>
                  <w:rFonts w:ascii="Cambria Math" w:hAnsi="Cambria Math"/>
                  <w:b/>
                  <w:bCs/>
                </w:rPr>
                <w:t xml:space="preserve">Paragraph for Question Nos. 146 </w:t>
              </w:r>
              <w:r>
                <w:rPr>
                  <w:rFonts w:ascii="Cambria Math" w:hAnsi="Cambria Math"/>
                  <w:b/>
                  <w:bCs/>
                </w:rPr>
                <w:t> to </w:t>
              </w:r>
              <w:r w:rsidRPr="00742BFD">
                <w:rPr>
                  <w:rFonts w:ascii="Cambria Math" w:hAnsi="Cambria Math"/>
                  <w:b/>
                  <w:bCs/>
                </w:rPr>
                <w:t xml:space="preserve"> -146</w:t>
              </w:r>
            </w:p>
          </w:tc>
        </w:tr>
        <w:tr w:rsidR="00CE0798" w:rsidRPr="00453EAC" w:rsidTr="00EC723F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CE0798" w:rsidRPr="0032338A" w:rsidRDefault="0032338A" w:rsidP="00611E2C">
              <w:pPr>
                <w:spacing w:after="0"/>
                <w:contextualSpacing/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 xml:space="preserve">
                  <w:p w:rsidR="00B708C2" w:rsidRDefault="00B708C2" w:rsidP="00B708C2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and </w:t>
                    </w:r>
                    <m:oMath>
                      <m:r>
                        <w:rPr>
                          <w:rFonts w:ascii="Cambria Math" w:hAnsi="Cambria Math"/>
                        </w:rPr>
                        <m:t>B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are two matrices of same order </w:t>
                    </w:r>
                    <m:oMath>
                      <m:r>
                        <w:rPr>
                          <w:rFonts w:ascii="Cambria Math" w:hAnsi="Cambria Math"/>
                        </w:rPr>
                        <m:t>3×3</m:t>
                      </m:r>
                    </m:oMath>
                    <w:r>
                      <w:rPr>
                        <w:rFonts w:ascii="Cambria Math" w:hAnsi="Cambria Math"/>
                      </w:rPr>
                      <w:t>, where</w:t>
                    </w:r>
                  </w:p>
                  <w:p w:rsidR="00FE08F1" w:rsidRPr="00611E2C" w:rsidRDefault="00B708C2" w:rsidP="00B708C2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m:oMath>
                      <m:r>
                        <w:rPr>
                          <w:rFonts w:ascii="Cambria Math" w:hAnsi="Cambria Math"/>
                        </w:rPr>
                        <m:t>A=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</m:m>
                        </m:e>
                      </m:d>
                    </m:oMath>
                    <w:r>
                      <w:rPr>
                        <w:rFonts w:ascii="Cambria Math" w:hAnsi="Cambria Math"/>
                      </w:rPr>
                      <w:t xml:space="preserve"> and </w:t>
                    </w:r>
                    <m:oMath>
                      <m:r>
                        <w:rPr>
                          <w:rFonts w:ascii="Cambria Math" w:hAnsi="Cambria Math"/>
                        </w:rPr>
                        <m:t>B=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e>
                            </m:mr>
                          </m:m>
                        </m:e>
                      </m:d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B708C2" w:rsidRDefault="00B708C2" w:rsidP="00CF106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 xml:space="preserve">The value of </w:t>
            </w:r>
            <m:oMath>
              <m:r>
                <m:rPr>
                  <m:sty m:val="p"/>
                </m:rPr>
                <w:rPr>
                  <w:rFonts w:ascii="Cambria Math" w:hAnsi="Cambria Math" w:cs="Calibri"/>
                </w:rPr>
                <m:t>adj (adj</m:t>
              </m:r>
              <m:r>
                <w:rPr>
                  <w:rFonts w:ascii="Cambria Math" w:hAnsi="Cambria Math" w:cs="Calibri"/>
                </w:rPr>
                <m:t xml:space="preserve"> A)</m:t>
              </m:r>
            </m:oMath>
            <w:r>
              <w:rPr>
                <w:rFonts w:ascii="Cambria Math" w:hAnsi="Cambria Math" w:cs="Calibri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708C2" w:rsidRDefault="00B708C2" w:rsidP="00CF106A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-A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708C2" w:rsidRDefault="00B708C2" w:rsidP="00CF106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</w:rPr>
                  <m:t>4A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708C2" w:rsidRDefault="00B708C2" w:rsidP="00CF106A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8A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B708C2" w:rsidRDefault="00B708C2" w:rsidP="00CF106A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16 A</m:t>
                </m:r>
              </m:oMath>
            </m:oMathPara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147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- 147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FE08F1" w:rsidRPr="00611E2C" w:rsidRDefault="0074129A" w:rsidP="000954C5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>
                      <w:rPr>
                        <w:rFonts w:ascii="Cambria Math" w:hAnsi="Cambria Math"/>
                      </w:rPr>
                      <w:t xml:space="preserve">Two </w:t>
                    </w:r>
                    <m:oMath>
                      <m:r>
                        <w:rPr>
                          <w:rFonts w:ascii="Cambria Math" w:hAnsi="Cambria Math"/>
                        </w:rPr>
                        <m:t>n×n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square matrices </w:t>
                    </w:r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and </w:t>
                    </w:r>
                    <m:oMath>
                      <m:r>
                        <w:rPr>
                          <w:rFonts w:ascii="Cambria Math" w:hAnsi="Cambria Math"/>
                        </w:rPr>
                        <m:t>B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are said to be similar, if there exists a non-singular matrix </w:t>
                    </w:r>
                    <m:oMath>
                      <m:r>
                        <w:rPr>
                          <w:rFonts w:ascii="Cambria Math" w:hAnsi="Cambria Math"/>
                        </w:rPr>
                        <m:t>P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such that </w:t>
                    </w:r>
                    <m:oMath>
                      <m:r>
                        <w:rPr>
                          <w:rFonts w:ascii="Cambria Math" w:hAnsi="Cambria Math"/>
                        </w:rPr>
                        <m:t>PA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=B</m:t>
                      </m:r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74129A" w:rsidRDefault="0074129A" w:rsidP="00CF106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ascii="Cambria Math" w:hAnsi="Cambria Math"/>
              </w:rPr>
              <w:t xml:space="preserve"> are two singular matrices, then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4129A" w:rsidRDefault="0074129A" w:rsidP="00CF106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hAnsi="Cambria Math" w:cs="Calibri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(B)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4129A" w:rsidRDefault="0074129A" w:rsidP="00CF106A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(A)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(B)</m:t>
                    </m:r>
                  </m:e>
                </m:func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74129A" w:rsidRDefault="0074129A" w:rsidP="00CF106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(AB)</m:t>
                    </m:r>
                  </m:e>
                </m:func>
                <m:r>
                  <w:rPr>
                    <w:rFonts w:ascii="Cambria Math" w:hAnsi="Cambria Math" w:cs="Calibri"/>
                  </w:rPr>
                  <m:t>≠0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74129A" w:rsidRDefault="0074129A" w:rsidP="00CF106A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None of these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148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- 148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FE08F1" w:rsidRPr="00611E2C" w:rsidRDefault="005D0517" w:rsidP="000954C5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hAnsi="Cambria Math"/>
                      </w:rPr>
                    </w:pPr>
                    <w:r>
                      <w:rPr>
                        <w:rFonts w:ascii="Cambria Math" w:hAnsi="Cambria Math"/>
                      </w:rPr>
                      <w:t xml:space="preserve">Let </w:t>
                    </w:r>
                    <m:oMath>
                      <m:r>
                        <w:rPr>
                          <w:rFonts w:ascii="Cambria Math" w:hAnsi="Cambria Math"/>
                        </w:rPr>
                        <m:t>A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and </w:t>
                    </w:r>
                    <m:oMath>
                      <m:r>
                        <w:rPr>
                          <w:rFonts w:ascii="Cambria Math" w:hAnsi="Cambria Math"/>
                        </w:rPr>
                        <m:t>B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 are two matrices of same order </w:t>
                    </w:r>
                    <m:oMath>
                      <m:r>
                        <w:rPr>
                          <w:rFonts w:ascii="Cambria Math" w:hAnsi="Cambria Math"/>
                        </w:rPr>
                        <m:t>3×3</m:t>
                      </m:r>
                    </m:oMath>
                    <w:r>
                      <w:rPr>
                        <w:rFonts w:ascii="Cambria Math" w:hAnsi="Cambria Math"/>
                      </w:rPr>
                      <w:t xml:space="preserve">, where </w:t>
                    </w:r>
                    <m:oMath>
                      <m:r>
                        <w:rPr>
                          <w:rFonts w:ascii="Cambria Math" w:hAnsi="Cambria Math"/>
                        </w:rPr>
                        <m:t>A=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λ+2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B=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d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5D0517" w:rsidRDefault="005D0517" w:rsidP="00CF106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is singular matrix, then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tr </m:t>
              </m:r>
              <m:r>
                <w:rPr>
                  <w:rFonts w:ascii="Cambria Math" w:hAnsi="Cambria Math"/>
                </w:rPr>
                <m:t>(A+B)</m:t>
              </m:r>
            </m:oMath>
            <w:r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D0517" w:rsidRDefault="005D0517" w:rsidP="00CF106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6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D0517" w:rsidRDefault="005D0517" w:rsidP="00CF106A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12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D0517" w:rsidRDefault="005D0517" w:rsidP="00CF106A">
            <w:pPr>
              <w:spacing w:after="0"/>
              <w:contextualSpacing/>
              <w:autoSpaceDE w:val="0"/>
              <w:autoSpaceDN w:val="0"/>
              <w:adjustRightInd w:val="0"/>
              <w:contextualSpacing/>
              <w:rPr>
                <w:rFonts w:ascii="Cambria Math" w:hAnsi="Cambria Math" w:cs="Calibri"/>
              </w:rPr>
            </w:pPr>
            <w:r>
              <w:rPr>
                <w:rFonts w:ascii="Cambria Math" w:hAnsi="Cambria Math" w:cs="Calibri"/>
              </w:rPr>
              <w:t>24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5D0517" w:rsidRDefault="005D0517" w:rsidP="00CF106A">
            <w:pPr>
              <w:spacing w:after="0"/>
              <w:contextualSpacing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17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149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- 149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F62BBE" w:rsidRPr="0079035A" w:rsidRDefault="00F62BBE" w:rsidP="00DC6EC6">
                    <w:pPr>
                      <w:spacing w:after="0"/>
                      <w:contextualSpacing/>
                      <w:autoSpaceDE w:val="0"/>
                      <w:autoSpaceDN w:val="0"/>
                      <w:adjustRightInd w:val="0"/>
                      <w:contextualSpacing/>
                      <w:rPr>
                        <w:rFonts w:ascii="Cambria Math" w:eastAsia="Times New Roman" w:hAnsi="Cambria Math" w:cs="Times New Roman"/>
                        <w:lang w:val="en-US" w:eastAsia="en-US"/>
                      </w:rPr>
                    </w:pPr>
                    <w:r w:rsidRPr="0079035A">
                      <w:rPr>
                        <w:rFonts w:ascii="Cambria Math" w:eastAsia="Times New Roman" w:hAnsi="Cambria Math" w:cs="Times New Roman"/>
                        <w:lang w:val="en-US" w:eastAsia="en-US"/>
                      </w:rPr>
                      <w:t xml:space="preserve">Let </w:t>
                    </w:r>
                    <w:r w:rsidRPr="0079035A">
                      <w:rPr>
                        <w:rFonts w:ascii="Cambria Math" w:eastAsia="Times New Roman" w:hAnsi="Cambria Math" w:cs="Times New Roman"/>
                        <w:i/>
                        <w:lang w:val="en-US" w:eastAsia="en-US"/>
                      </w:rPr>
                      <w:t>A</w:t>
                    </w:r>
                    <w:r w:rsidRPr="0079035A">
                      <w:rPr>
                        <w:rFonts w:ascii="Cambria Math" w:eastAsia="Times New Roman" w:hAnsi="Cambria Math" w:cs="Times New Roman"/>
                        <w:lang w:val="en-US" w:eastAsia="en-US"/>
                      </w:rPr>
                      <w:t xml:space="preserve"> is matrix of order </w:t>
                    </w:r>
                    <m:oMath>
                      <m:r>
                        <w:rPr>
                          <w:rFonts w:ascii="Cambria Math" w:eastAsia="Times New Roman" w:hAnsi="Cambria Math" w:cs="Times New Roman"/>
                          <w:lang w:val="en-US" w:eastAsia="en-US"/>
                        </w:rPr>
                        <m:t>2×2</m:t>
                      </m:r>
                    </m:oMath>
                    <w:r w:rsidRPr="0079035A">
                      <w:rPr>
                        <w:rFonts w:ascii="Cambria Math" w:eastAsia="Times New Roman" w:hAnsi="Cambria Math" w:cs="Times New Roman"/>
                        <w:lang w:val="en-US" w:eastAsia="en-US"/>
                      </w:rPr>
                      <w:t xml:space="preserve"> such that </w:t>
                    </w:r>
                    <m:oMath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Times New Roman" w:hAnsi="Cambria Math" w:cs="Times New Roman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Times New Roman" w:hAnsi="Cambria Math" w:cs="Times New Roman"/>
                          <w:lang w:val="en-US" w:eastAsia="en-US"/>
                        </w:rPr>
                        <m:t>=0</m:t>
                      </m:r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-(a+d)A+(ad-bc)I</m:t>
              </m:r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3F7806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i/>
                <w:lang w:val="en-US" w:eastAsia="en-US"/>
              </w:rPr>
            </w:pPr>
            <w:r w:rsidRPr="0079035A">
              <w:rPr>
                <w:rFonts w:ascii="Cambria Math" w:hAnsi="Cambria Math"/>
                <w:i/>
                <w:lang w:val="en-US" w:eastAsia="en-US"/>
              </w:rPr>
              <w:t>O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-I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150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- 150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F62BBE" w:rsidRPr="0079035A" w:rsidRDefault="00F62BBE" w:rsidP="00DC6EC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If </w:t>
                    </w:r>
                    <w:r w:rsidRPr="0079035A">
                      <w:rPr>
                        <w:rFonts w:ascii="Cambria Math" w:hAnsi="Cambria Math"/>
                        <w:i/>
                        <w:lang w:val="en-US" w:eastAsia="en-US"/>
                      </w:rPr>
                      <w:t>A</w:t>
                    </w: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and </w:t>
                    </w:r>
                    <w:r w:rsidRPr="0079035A">
                      <w:rPr>
                        <w:rFonts w:ascii="Cambria Math" w:hAnsi="Cambria Math"/>
                        <w:i/>
                        <w:lang w:val="en-US" w:eastAsia="en-US"/>
                      </w:rPr>
                      <w:t>B</w:t>
                    </w: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are two square matrices of order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3×3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which satisfy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AB=A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and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BA=B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>, then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Which of the following is true?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 xml:space="preserve">If matrix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is singular then matrix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is non-singular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 xml:space="preserve">If matrix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is non-singular then matrix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is singular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center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 xml:space="preserve">If matrix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is singular then matrix </w:t>
            </w:r>
            <m:oMath>
              <m:r>
                <w:rPr>
                  <w:rFonts w:ascii="Cambria Math" w:hAnsi="Cambria Math" w:cs="Calibri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 xml:space="preserve"> is also singular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4683" w:type="pct"/>
            <w:gridSpan w:val="8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Cannot say anything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151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- 151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F62BBE" w:rsidRPr="0079035A" w:rsidRDefault="00F62BBE" w:rsidP="00DC6EC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Consider an arbitrary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3×3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matrix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a matrix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B=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is formed</w:t>
                    </w:r>
                  </w:p>
                  <w:p w:rsidR="00F62BBE" w:rsidRPr="0079035A" w:rsidRDefault="00F62BBE" w:rsidP="00DC6EC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Such that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ij</m:t>
                          </m:r>
                        </m:sub>
                      </m:sSub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is the sum of all the elements except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ij</m:t>
                          </m:r>
                        </m:sub>
                      </m:sSub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in the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th</m:t>
                          </m:r>
                        </m:sup>
                      </m:sSup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row of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oMath>
                  </w:p>
                  <w:p w:rsidR="00F62BBE" w:rsidRPr="0079035A" w:rsidRDefault="00F62BBE" w:rsidP="00DC6EC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>Answer the following question.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there exists a matrix 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with constant elements such that</w:t>
            </w:r>
            <m:oMath>
              <m:r>
                <w:rPr>
                  <w:rFonts w:ascii="Cambria Math" w:hAnsi="Cambria Math"/>
                  <w:lang w:val="en-US" w:eastAsia="en-US"/>
                </w:rPr>
                <m:t>AX=B,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Skew-symmetric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Null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Diagonal matrix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F62BBE" w:rsidRPr="0079035A" w:rsidRDefault="00F62BBE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152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- 152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9D5717" w:rsidRPr="0079035A" w:rsidRDefault="00AD7FB5" w:rsidP="00DC6EC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Let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satisfies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n-2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-I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for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n≥3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. And trace </w:t>
                    </w:r>
                    <w:r w:rsidR="003F7806"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of a square </w:t>
                    </w: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matrix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X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is equal to the sum of elements in its principal</w:t>
                    </w:r>
                    <w:r w:rsidR="003F7806"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d</w:t>
                    </w: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>iagonal.</w:t>
                    </w:r>
                  </w:p>
                  <w:p w:rsidR="00AD7FB5" w:rsidRPr="0079035A" w:rsidRDefault="00AD7FB5" w:rsidP="00DC6EC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Further consider a matrix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∪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3×3</m:t>
                          </m:r>
                        </m:sub>
                      </m:sSub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with its column as </w:t>
                    </w:r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∪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∪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∪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sub>
                      </m:sSub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such that</w:t>
                    </w:r>
                  </w:p>
                  <w:p w:rsidR="00AD7FB5" w:rsidRPr="0079035A" w:rsidRDefault="00D67119" w:rsidP="00DC6EC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50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∪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25</m:t>
                                </m:r>
                              </m:e>
                            </m:mr>
                          </m:m>
                        </m:e>
                      </m:d>
                    </m:oMath>
                    <w:r w:rsidR="00AD7FB5"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,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50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∪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oMath>
                    <w:r w:rsidR="00AD7FB5" w:rsidRPr="0079035A">
                      <w:rPr>
                        <w:rFonts w:ascii="Cambria Math" w:hAnsi="Cambria Math"/>
                        <w:lang w:val="en-US" w:eastAsia="en-US"/>
                      </w:rPr>
                      <w:t>,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50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∪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d>
                    </m:oMath>
                  </w:p>
                  <w:p w:rsidR="00AD7FB5" w:rsidRPr="0079035A" w:rsidRDefault="00AD7FB5" w:rsidP="00DC6EC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>Then answer the following questions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AD7FB5" w:rsidRPr="0079035A" w:rsidRDefault="00AD7FB5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 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50</m:t>
                      </m:r>
                    </m:sup>
                  </m:sSup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equals 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AD7FB5" w:rsidRPr="0079035A" w:rsidRDefault="00AD7FB5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0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AD7FB5" w:rsidRPr="0079035A" w:rsidRDefault="00AD7FB5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AD7FB5" w:rsidRPr="0079035A" w:rsidRDefault="00AD7FB5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-1</m:t>
                </m:r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AD7FB5" w:rsidRPr="0079035A" w:rsidRDefault="00AD7FB5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25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153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- 153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6B5AB2" w:rsidRPr="0079035A" w:rsidRDefault="006B5AB2" w:rsidP="00DC6EC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Let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be a square matrix of order 2 or 3 and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be the identity matrix of </w:t>
                    </w:r>
                    <w:r w:rsidR="003F7806" w:rsidRPr="0079035A">
                      <w:rPr>
                        <w:rFonts w:ascii="Cambria Math" w:hAnsi="Cambria Math"/>
                        <w:lang w:val="en-US" w:eastAsia="en-US"/>
                      </w:rPr>
                      <w:t>t</w:t>
                    </w: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he same order. Then the matrix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A-λI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is called characteristic matrix of</w:t>
                    </w:r>
                    <w:r w:rsidR="003F7806"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t</w:t>
                    </w: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>he matrix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, where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λ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is some complex number. The determinant of the</w:t>
                    </w:r>
                    <w:r w:rsidR="003F7806"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c</w:t>
                    </w: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>haracteristic matrix is called characteristic determinant of the matrix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which will of course be a polynomial of degree 3 in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λ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. The equation </w:t>
                    </w:r>
                    <m:oMath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det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A-λI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lang w:val="en-US" w:eastAsia="en-US"/>
                        </w:rPr>
                        <m:t>=0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is called characteristic equation of the matrix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and its</w:t>
                    </w:r>
                    <w:r w:rsidR="003F7806"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r</w:t>
                    </w: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oots (the values of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λ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>) are called characteristic roots or eigenvalues. It is</w:t>
                    </w:r>
                    <w:r w:rsidR="003F7806"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a</w:t>
                    </w: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>lso known that every square matrix has its characteristic equation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B5AB2" w:rsidRPr="0079035A" w:rsidRDefault="006B5AB2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 eigenvalues of the matrix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-2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6B5AB2" w:rsidRPr="0079035A" w:rsidRDefault="006B5AB2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w:r w:rsidRPr="0079035A">
              <w:rPr>
                <w:rFonts w:ascii="Cambria Math" w:hAnsi="Cambria Math" w:cs="Calibri"/>
                <w:lang w:val="en-US" w:eastAsia="en-US"/>
              </w:rPr>
              <w:t>2, 1, 1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6B5AB2" w:rsidRPr="0079035A" w:rsidRDefault="006B5AB2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2, 3, </w:t>
            </w:r>
            <m:oMath>
              <m:r>
                <w:rPr>
                  <w:rFonts w:ascii="Cambria Math" w:hAnsi="Cambria Math"/>
                  <w:lang w:val="en-US" w:eastAsia="en-US"/>
                </w:rPr>
                <m:t>-2</m:t>
              </m:r>
            </m:oMath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6B5AB2" w:rsidRPr="0079035A" w:rsidRDefault="006B5AB2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>
              <m:r>
                <w:rPr>
                  <w:rFonts w:ascii="Cambria Math" w:hAnsi="Cambria Math" w:cs="Calibri"/>
                  <w:lang w:val="en-US" w:eastAsia="en-US"/>
                </w:rPr>
                <m:t>-1</m:t>
              </m:r>
            </m:oMath>
            <w:r w:rsidRPr="0079035A">
              <w:rPr>
                <w:rFonts w:ascii="Cambria Math" w:hAnsi="Cambria Math" w:cs="Calibri"/>
                <w:lang w:val="en-US" w:eastAsia="en-US"/>
              </w:rPr>
              <w:t>, 1, 3</w:t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6B5AB2" w:rsidRPr="0079035A" w:rsidRDefault="006B5AB2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None of these</w:t>
            </w:r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154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- 154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6B5AB2" w:rsidRPr="0079035A" w:rsidRDefault="006B5AB2" w:rsidP="00DC6EC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Let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be a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m×n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matrix. If there exists a matrix L of type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n×m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such that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LA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,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then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L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is called left inverse of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oMath>
                    <w:r w:rsidR="00152FC3" w:rsidRPr="0079035A">
                      <w:rPr>
                        <w:rFonts w:ascii="Cambria Math" w:hAnsi="Cambria Math"/>
                        <w:lang w:val="en-US" w:eastAsia="en-US"/>
                      </w:rPr>
                      <w:t>. S</w:t>
                    </w: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>imilarly, if there exists a matrix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R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of type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n×m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such that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AR=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m</m:t>
                          </m:r>
                        </m:sub>
                      </m:sSub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, then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R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is called right inverse of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oMath>
                  </w:p>
                  <w:p w:rsidR="006B5AB2" w:rsidRPr="0079035A" w:rsidRDefault="006B5AB2" w:rsidP="00DC6EC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For example, </w:t>
                    </w:r>
                    <w:r w:rsidR="009D5717" w:rsidRPr="0079035A">
                      <w:rPr>
                        <w:rFonts w:ascii="Cambria Math" w:hAnsi="Cambria Math"/>
                        <w:lang w:val="en-US" w:eastAsia="en-US"/>
                      </w:rPr>
                      <w:t>to find right inverse of matrix</w:t>
                    </w:r>
                  </w:p>
                  <w:p w:rsidR="006B5AB2" w:rsidRPr="0079035A" w:rsidRDefault="006B5AB2" w:rsidP="00DC6EC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-1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3</m:t>
                                </m:r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/>
                          <w:lang w:val="en-US" w:eastAsia="en-US"/>
                        </w:rPr>
                        <m:t>,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we take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R=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y</m:t>
                                </m:r>
                              </m:e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z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u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v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w</m:t>
                                </m:r>
                              </m:e>
                            </m:mr>
                          </m:m>
                        </m:e>
                      </m:d>
                    </m:oMath>
                  </w:p>
                  <w:p w:rsidR="006B5AB2" w:rsidRPr="0079035A" w:rsidRDefault="006B5AB2" w:rsidP="00DC6EC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And solve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AR=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, </m:t>
                      </m:r>
                    </m:oMath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>i.e.,</w:t>
                    </w:r>
                  </w:p>
                  <w:p w:rsidR="006B5AB2" w:rsidRPr="0079035A" w:rsidRDefault="00D67119" w:rsidP="00DC6EC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m:oMathPara>
                      <m:oMath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-1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3</m:t>
                                  </m:r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y</m:t>
                                  </m:r>
                                </m:e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u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v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w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oMath>
                    </m:oMathPara>
                  </w:p>
                  <w:p w:rsidR="006B5AB2" w:rsidRPr="0079035A" w:rsidRDefault="006B5AB2" w:rsidP="00DC6EC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⇒x-u=1                         y-v=0                   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z-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w=0</m:t>
                        </m:r>
                      </m:oMath>
                    </m:oMathPara>
                  </w:p>
                  <w:p w:rsidR="006B5AB2" w:rsidRPr="0079035A" w:rsidRDefault="006B5AB2" w:rsidP="00DC6EC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   x+u=0                          y+v=1                   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z+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w=0</m:t>
                        </m:r>
                      </m:oMath>
                    </m:oMathPara>
                  </w:p>
                  <w:p w:rsidR="006B5AB2" w:rsidRPr="0079035A" w:rsidRDefault="006B5AB2" w:rsidP="00DC6EC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m:oMathPara>
                      <m:oMath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2x+3u=0                      2y+3v=0              2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+3w=1                  </m:t>
                        </m:r>
                      </m:oMath>
                    </m:oMathPara>
                  </w:p>
                  <w:p w:rsidR="006B5AB2" w:rsidRPr="0079035A" w:rsidRDefault="006B5AB2" w:rsidP="00DC6EC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  <w:lang w:val="en-US" w:eastAsia="en-US"/>
                      </w:rPr>
                    </w:pP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>As this system of equations is inconsistent, we say there is no</w:t>
                    </w:r>
                    <w:r w:rsidR="00152FC3"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 r</w:t>
                    </w:r>
                    <w:r w:rsidRPr="0079035A">
                      <w:rPr>
                        <w:rFonts w:ascii="Cambria Math" w:hAnsi="Cambria Math"/>
                        <w:lang w:val="en-US" w:eastAsia="en-US"/>
                      </w:rPr>
                      <w:t xml:space="preserve">ight inverse for matrix </w:t>
                    </w:r>
                    <m:oMath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oMath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B5AB2" w:rsidRPr="0079035A" w:rsidRDefault="006B5AB2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Which of the following matrices is NOT left inverse of </w:t>
            </w:r>
          </w:p>
          <w:p w:rsidR="006B5AB2" w:rsidRPr="0079035A" w:rsidRDefault="006B5AB2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?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6B5AB2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6B5AB2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-7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6B5AB2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6B5AB2" w:rsidRPr="0079035A" w:rsidRDefault="00D67119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550301" w:rsidRPr="00453EAC" w:rsidTr="00550301">
        <w:trPr>
          <w:trHeight w:val="684"/>
        </w:trPr>
        <w:tc>
          <w:tcPr>
            <w:tcW w:w="5000" w:type="pct"/>
            <w:gridSpan w:val="9"/>
            <w:tcMar>
              <w:left w:w="0" w:type="dxa"/>
              <w:right w:w="0" w:type="dxa"/>
            </w:tcMar>
          </w:tcPr>
          <w:p w:rsidR="00816A13" w:rsidRDefault="00816A13" w:rsidP="00FB0ED2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</w:p>
          <w:p w:rsidR="00076DB8" w:rsidRPr="00611E2C" w:rsidRDefault="00805D2D" w:rsidP="00CC18C7">
            <w:pPr>
              <w:autoSpaceDE w:val="0"/>
              <w:autoSpaceDN w:val="0"/>
              <w:adjustRightInd w:val="0"/>
              <w:rPr>
                <w:rFonts w:ascii="Cambria Math" w:hAnsi="Cambria Math"/>
              </w:rPr>
            </w:pPr>
            <w:r w:rsidRPr="00742BFD">
              <w:rPr>
                <w:rFonts w:ascii="Cambria Math" w:hAnsi="Cambria Math"/>
                <w:b/>
                <w:bCs/>
              </w:rPr>
              <w:t xml:space="preserve">Paragraph for Question Nos. 155 </w:t>
            </w:r>
            <w:r>
              <w:rPr>
                <w:rFonts w:ascii="Cambria Math" w:hAnsi="Cambria Math"/>
                <w:b/>
                <w:bCs/>
              </w:rPr>
              <w:t>to</w:t>
            </w:r>
            <w:r w:rsidRPr="00742BFD">
              <w:rPr>
                <w:rFonts w:ascii="Cambria Math" w:hAnsi="Cambria Math"/>
                <w:b/>
                <w:bCs/>
              </w:rPr>
              <w:t xml:space="preserve"> - 155</w:t>
            </w:r>
          </w:p>
        </w:tc>
      </w:tr>
      <w:tbl>
        <w:tblPr>
          <w:tblW w:w="5000" w:type="pct"/>
          <w:tblLayout w:type="fixed"/>
          <w:tblLook w:val="04A0"/>
        </w:tblPr>
        <w:tblGrid>
          <w:gridCol w:w="461"/>
          <w:gridCol w:w="255"/>
          <w:gridCol w:w="4752"/>
          <w:gridCol w:w="255"/>
          <w:gridCol w:w="4744"/>
        </w:tblGrid>
        <w:tr w:rsidR="00F0298A" w:rsidRPr="00453EAC" w:rsidTr="00CF4B70">
          <w:tc>
            <w:tcPr>
              <w:tcW w:w="5000" w:type="pct"/>
              <w:gridSpan w:val="5"/>
              <w:tcMar>
                <w:left w:w="0" w:type="dxa"/>
                <w:right w:w="0" w:type="dxa"/>
              </w:tcMar>
            </w:tcPr>
            <w:p w:rsidR="00F0298A" w:rsidRPr="00CF0C73" w:rsidRDefault="00024B98" w:rsidP="00E52851">
              <w:pPr>
                <w:autoSpaceDE w:val="0"/>
                <w:autoSpaceDN w:val="0"/>
                <w:adjustRightInd w:val="0"/>
                <w:rPr>
                  <w:rFonts w:ascii="Cambria Math" w:hAnsi="Cambria Math"/>
                </w:rPr>
              </w:pPr>
              <w:r>
                <w:rPr>
                  <w:rFonts w:ascii="Cambria Math" w:hAnsi="Cambria Math"/>
                </w:rPr>
                <w:t>
                  <w:p w:rsidR="006B5AB2" w:rsidRPr="0079035A" w:rsidRDefault="00D84EAD" w:rsidP="00DC6EC6">
                    <w:pPr>
                      <w:spacing w:after="0"/>
                      <w:contextualSpacing/>
                      <w:contextualSpacing/>
                      <w:rPr>
                        <w:rFonts w:ascii="Cambria Math" w:hAnsi="Cambria Math"/>
                      </w:rPr>
                    </w:pPr>
                    <w:r w:rsidRPr="0079035A">
                      <w:rPr>
                        <w:rFonts w:ascii="Cambria Math" w:hAnsi="Cambria Math"/>
                      </w:rPr>
                      <w:t xml:space="preserve">If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</m:oMath>
                    <w:r w:rsidRPr="0079035A">
                      <w:rPr>
                        <w:rFonts w:ascii="Cambria Math" w:hAnsi="Cambria Math"/>
                      </w:rPr>
                      <w:t xml:space="preserve"> is defined as </w:t>
                    </w:r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=I+A+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2!</m:t>
                          </m:r>
                        </m:den>
                      </m:f>
                    </m:oMath>
                    <w:r w:rsidRPr="0079035A">
                      <w:rPr>
                        <w:rFonts w:ascii="Cambria Math" w:hAnsi="Cambria Math"/>
                      </w:rPr>
                      <w:t>+</w:t>
                    </w: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3!</m:t>
                          </m:r>
                        </m:den>
                      </m:f>
                    </m:oMath>
                    <w:r w:rsidRPr="0079035A">
                      <w:rPr>
                        <w:rFonts w:ascii="Cambria Math" w:hAnsi="Cambria Math"/>
                      </w:rPr>
                      <w:t xml:space="preserve">+ </w:t>
                    </w:r>
                    <m:oMath>
                      <m:r>
                        <w:rPr>
                          <w:rFonts w:ascii="Cambria Math" w:hAnsi="Cambria Math"/>
                        </w:rPr>
                        <m:t>⋯=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mr>
                          </m:m>
                        </m:e>
                      </m:d>
                    </m:oMath>
                  </w:p>
                  <w:p w:rsidR="006B5AB2" w:rsidRPr="0079035A" w:rsidRDefault="00D84EAD" w:rsidP="00DC6EC6">
                    <w:pPr>
                      <w:spacing w:after="0"/>
                      <w:contextualSpacing/>
                      <w:spacing w:line="276" w:lineRule="auto"/>
                      <w:contextualSpacing/>
                      <w:rPr>
                        <w:rFonts w:ascii="Cambria Math" w:hAnsi="Cambria Math"/>
                      </w:rPr>
                    </w:pPr>
                    <w:r w:rsidRPr="0079035A">
                      <w:rPr>
                        <w:rFonts w:ascii="Cambria Math" w:hAnsi="Cambria Math"/>
                      </w:rPr>
                      <w:t xml:space="preserve">Where </w:t>
                    </w:r>
                    <m:oMath>
                      <m:r>
                        <w:rPr>
                          <w:rFonts w:ascii="Cambria Math" w:hAnsi="Cambria Math"/>
                        </w:rPr>
                        <m:t>A=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mr>
                          </m:m>
                        </m:e>
                      </m:d>
                    </m:oMath>
                    <w:r w:rsidRPr="0079035A">
                      <w:rPr>
                        <w:rFonts w:ascii="Cambria Math" w:hAnsi="Cambria Math"/>
                      </w:rPr>
                      <w:t xml:space="preserve"> and </w:t>
                    </w:r>
                    <m:oMath>
                      <m:r>
                        <w:rPr>
                          <w:rFonts w:ascii="Cambria Math" w:hAnsi="Cambria Math"/>
                        </w:rPr>
                        <m:t>0&lt;x&lt;1,</m:t>
                      </m:r>
                    </m:oMath>
                    <w:r w:rsidRPr="0079035A">
                      <w:rPr>
                        <w:rFonts w:ascii="Cambria Math" w:hAnsi="Cambria Math"/>
                      </w:rPr>
                      <w:t xml:space="preserve"> then </w:t>
                    </w:r>
                    <m:oMath>
                      <m:r>
                        <w:rPr>
                          <w:rFonts w:ascii="Cambria Math" w:hAnsi="Cambria Math"/>
                        </w:rPr>
                        <m:t>I</m:t>
                      </m:r>
                    </m:oMath>
                    <w:r w:rsidRPr="0079035A">
                      <w:rPr>
                        <w:rFonts w:ascii="Cambria Math" w:hAnsi="Cambria Math"/>
                      </w:rPr>
                      <w:t>is an identity matrix</w:t>
                    </w:r>
                  </w:p>
                </w:t>
              </w:r>
            </w:p>
          </w:tc>
        </w:tr>
      </w:tbl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6B5AB2" w:rsidRPr="0079035A" w:rsidRDefault="005267EC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g(x)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f(x)</m:t>
                      </m:r>
                    </m:den>
                  </m:f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  <w:r w:rsidR="0098072C" w:rsidRPr="0079035A">
              <w:rPr>
                <w:rFonts w:ascii="Cambria Math" w:hAnsi="Cambria Math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CC19AB" w:rsidP="0029137C">
            <w:pPr>
              <w:contextualSpacing/>
              <w:rPr>
                <w:rFonts w:asciiTheme="majorHAnsi" w:hAnsiTheme="majorHAnsi"/>
              </w:rPr>
            </w:pPr>
            <w:r w:rsidRPr="00453EAC">
              <w:rPr>
                <w:rFonts w:asciiTheme="majorHAnsi" w:hAnsiTheme="majorHAnsi"/>
              </w:rPr>
            </w:r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6B5AB2" w:rsidRPr="0079035A" w:rsidRDefault="005267EC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6B5AB2" w:rsidRPr="0079035A" w:rsidRDefault="005267EC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-x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)+c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center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center"/>
          </w:tcPr>
          <w:p w:rsidR="006B5AB2" w:rsidRPr="0079035A" w:rsidRDefault="005267EC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 w:cs="Calibri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libri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 w:cs="Calibri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libri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Calibri"/>
                          </w:rPr>
                          <m:t>2x</m:t>
                        </m:r>
                      </m:sup>
                    </m:sSup>
                    <m:r>
                      <w:rPr>
                        <w:rFonts w:ascii="Cambria Math" w:hAnsi="Cambria Math" w:cs="Calibri"/>
                      </w:rPr>
                      <m:t>-1)+c</m:t>
                    </m:r>
                  </m:e>
                </m:func>
              </m:oMath>
            </m:oMathPara>
          </w:p>
        </w:tc>
        <w:tc>
          <w:tcPr>
            <w:tcW w:w="122" w:type="pct"/>
            <w:tcMar>
              <w:left w:w="0" w:type="dxa"/>
              <w:right w:w="0" w:type="dxa"/>
            </w:tcMar>
            <w:vAlign w:val="top"/>
          </w:tcPr>
          <w:p w:rsidR="00DD7516" w:rsidRPr="00453EAC" w:rsidRDefault="00DD7516" w:rsidP="00DD7516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</w:t>
            </w:r>
          </w:p>
        </w:tc>
        <w:tc>
          <w:tcPr>
            <w:tcW w:w="1074" w:type="pct"/>
            <w:tcMar>
              <w:left w:w="0" w:type="dxa"/>
              <w:right w:w="0" w:type="dxa"/>
            </w:tcMar>
            <w:vAlign w:val="top"/>
          </w:tcPr>
          <w:p w:rsidR="006B5AB2" w:rsidRPr="0079035A" w:rsidRDefault="0098072C" w:rsidP="00DC6EC6">
            <w:pPr>
              <w:spacing w:after="0"/>
              <w:contextualSpacing/>
              <w:spacing w:line="276" w:lineRule="auto"/>
              <w:contextualSpacing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None of these</w:t>
            </w:r>
          </w:p>
        </w:tc>
      </w:tr>
      <w:p w:rsidR="00F11D93" w:rsidRDefault="00F11D93" w:rsidP="00E52851">
        <w:pPr>              </w:pPr>
      </w:p>
      <w:p w:rsidR="00F95041" w:rsidRPr="00F95041" w:rsidRDefault="00F95041" w:rsidP="00F95041">
        <w:pPr>
          <w:autoSpaceDE w:val="0"/>
          <w:autoSpaceDN w:val="0"/>
          <w:adjustRightInd w:val="0"/>
          <w:jc w:val="center"/>
          <w:rPr>
            <w:rFonts w:ascii="Cambria Math" w:hAnsi="Cambria Math" w:cs="Calibri"/>
            <w:b/>
            <w:bCs/>
          </w:rPr>
        </w:pPr>
        <w:r w:rsidRPr="00F95041">
          <w:rPr>
            <w:rFonts w:ascii="Cambria Math" w:hAnsi="Cambria Math" w:cs="Calibri"/>
            <w:b/>
          </w:rPr>
          <w:t>Integer Answer Type</w:t>
        </w:r>
        <w:bCs/>
      </w:p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362BE" w:rsidRPr="0079035A" w:rsidRDefault="009362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1-a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an idempotent matrix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bc</m:t>
              </m:r>
            </m:oMath>
          </w:p>
          <w:p w:rsidR="009362BE" w:rsidRPr="0079035A" w:rsidRDefault="009362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den>
              </m:f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then the value of </w:t>
            </w:r>
            <m:oMath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f(a)</m:t>
                  </m:r>
                </m:den>
              </m:f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9362BE" w:rsidRPr="0079035A" w:rsidRDefault="009362BE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+I)V=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(where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I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the</w:t>
            </w:r>
            <m:oMath>
              <m:r>
                <w:rPr>
                  <w:rFonts w:ascii="Cambria Math" w:hAnsi="Cambria Math"/>
                  <w:lang w:val="en-US" w:eastAsia="en-US"/>
                </w:rPr>
                <m:t>2×2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identity matrix), </w:t>
            </w:r>
            <w:r w:rsidRPr="0079035A">
              <w:rPr>
                <w:rFonts w:ascii="Cambria Math" w:hAnsi="Cambria Math"/>
                <w:lang w:val="en-US" w:eastAsia="en-US"/>
              </w:rPr>
              <w:lastRenderedPageBreak/>
              <w:t>then the product of all elements of matrix</w:t>
            </w:r>
            <m:oMath>
              <m:r>
                <w:rPr>
                  <w:rFonts w:ascii="Cambria Math" w:hAnsi="Cambria Math"/>
                  <w:lang w:val="en-US" w:eastAsia="en-US"/>
                </w:rPr>
                <m:t>V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is.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158.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D529B" w:rsidRPr="0079035A" w:rsidRDefault="000D529B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6x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, 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 b c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 xml:space="preserve">and </m:t>
              </m:r>
              <m:r>
                <w:rPr>
                  <w:rFonts w:ascii="Cambria Math" w:hAnsi="Cambria Math"/>
                  <w:lang w:val="en-US" w:eastAsia="en-US"/>
                </w:rPr>
                <m:t>C+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2x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2x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x+2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be three given matrices, 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c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x∈R,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Given that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 x∈R,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where tr</w:t>
            </w:r>
            <m:oMath>
              <m:r>
                <w:rPr>
                  <w:rFonts w:ascii="Cambria Math" w:hAnsi="Cambria Math"/>
                  <w:lang w:val="en-US" w:eastAsia="en-US"/>
                </w:rPr>
                <m:t>∙(A)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denotes trace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A.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if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+bx+c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then the value of</w:t>
            </w:r>
            <m:oMath>
              <m:r>
                <w:rPr>
                  <w:rFonts w:ascii="Cambria Math" w:hAnsi="Cambria Math"/>
                  <w:lang w:val="en-US" w:eastAsia="en-US"/>
                </w:rPr>
                <m:t>f(1)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159.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D529B" w:rsidRPr="0079035A" w:rsidRDefault="000D529B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an idempotent matrix satisfying,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I-0.4A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=I-αA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where I is the unit matrix of the same order as that of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then the value of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9α</m:t>
                  </m:r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equal to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160.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D529B" w:rsidRPr="0079035A" w:rsidRDefault="000D529B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 equation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k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</m:mr>
                    <m:m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has a solution for (x, y, </w:t>
            </w:r>
            <m:oMath>
              <m:r>
                <m:rPr>
                  <m:scr m:val="script"/>
                </m:rP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) besides (0, 0, 0). Then the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k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161.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22013" w:rsidRPr="0079035A" w:rsidRDefault="00822013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diagonal matrix of order </w:t>
            </w:r>
            <m:oMath>
              <m:r>
                <w:rPr>
                  <w:rFonts w:ascii="Cambria Math" w:hAnsi="Cambria Math"/>
                  <w:lang w:val="en-US" w:eastAsia="en-US"/>
                </w:rPr>
                <m:t>3×3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commutative with every square matrix of order </w:t>
            </w:r>
            <m:oMath>
              <m:r>
                <w:rPr>
                  <w:rFonts w:ascii="Cambria Math" w:hAnsi="Cambria Math"/>
                  <w:lang w:val="en-US" w:eastAsia="en-US"/>
                </w:rPr>
                <m:t>3×3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under multiplication and tr(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)=12, then the value of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1/2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162.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1025D" w:rsidRPr="0079035A" w:rsidRDefault="00C1025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be the set of all </w:t>
            </w:r>
            <m:oMath>
              <m:r>
                <w:rPr>
                  <w:rFonts w:ascii="Cambria Math" w:hAnsi="Cambria Math"/>
                  <w:lang w:val="en-US" w:eastAsia="en-US"/>
                </w:rPr>
                <m:t>3×3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skew symmetric matrices whose entries are either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-1,0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or 1. If there are exactly three 0’s, three 1’s and three (</w:t>
            </w:r>
            <m:oMath>
              <m:r>
                <w:rPr>
                  <w:rFonts w:ascii="Cambria Math" w:hAnsi="Cambria Math"/>
                  <w:lang w:val="en-US" w:eastAsia="en-US"/>
                </w:rPr>
                <m:t>-1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)’s, then the number of such matrices,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22013" w:rsidRPr="0079035A" w:rsidRDefault="00822013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  <w:oMath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S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be the set which contains all possible values of </w:t>
            </w:r>
            <m:oMath>
              <m:r>
                <w:rPr>
                  <w:rFonts w:ascii="Cambria Math" w:hAnsi="Cambria Math"/>
                  <w:lang w:val="en-US" w:eastAsia="en-US"/>
                </w:rPr>
                <m:t>l, m, n, p, q,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r for which</w:t>
            </w:r>
          </w:p>
          <w:p w:rsidR="00822013" w:rsidRPr="0079035A" w:rsidRDefault="00822013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q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-15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be a non-singular idempotent matrix. Then the sum of all the elements of the set </w:t>
            </w:r>
            <m:oMath>
              <m:r>
                <w:rPr>
                  <w:rFonts w:ascii="Cambria Math" w:hAnsi="Cambria Math"/>
                  <w:lang w:val="en-US" w:eastAsia="en-US"/>
                </w:rPr>
                <m:t>S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164.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D529B" w:rsidRPr="0079035A" w:rsidRDefault="000D529B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be the solution set of the equation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=I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I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the corresponding unit matrix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x⊆N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then the minimum value of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θ+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θ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  <w:lang w:val="en-US" w:eastAsia="en-US"/>
                    </w:rPr>
                    <m:t>)</m:t>
                  </m:r>
                </m:e>
              </m:nary>
              <m:r>
                <w:rPr>
                  <w:rFonts w:ascii="Cambria Math" w:hAnsi="Cambria Math"/>
                  <w:lang w:val="en-US" w:eastAsia="en-US"/>
                </w:rPr>
                <m:t>,θ∈R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165.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0D529B" w:rsidRPr="0079035A" w:rsidRDefault="000D529B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tanx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-tanx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f(x)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defined as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=det.(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then the value of </w:t>
            </w:r>
            <m:oMath>
              <m:limLow>
                <m:limLow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f(f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f……….f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)</m:t>
                          </m:r>
                        </m:e>
                      </m:d>
                    </m:e>
                  </m:groupChr>
                </m:e>
                <m:lim>
                  <m:r>
                    <w:rPr>
                      <w:rFonts w:ascii="Cambria Math" w:hAnsi="Cambria Math"/>
                      <w:lang w:val="en-US" w:eastAsia="en-US"/>
                    </w:rPr>
                    <m:t>n times</m:t>
                  </m:r>
                </m:lim>
              </m:limLow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n≥2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.</m:t>
              </m:r>
            </m:oMath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166.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822013" w:rsidRPr="0079035A" w:rsidRDefault="00822013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square matrix of order3 that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=2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then |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adj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>| is</w:t>
            </w:r>
          </w:p>
        </w:tc>
      </w:tr>
      <w:tr w:rsidR="0004477C" w:rsidRPr="00453EAC" w:rsidTr="00604489">
        <w:tc>
          <w:tcPr>
            <w:tcW w:w="22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167.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C1025D" w:rsidRPr="0079035A" w:rsidRDefault="00C1025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3×3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be a matrix such that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=4I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  <w:p w:rsidR="00C1025D" w:rsidRPr="0079035A" w:rsidRDefault="00C1025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the cofactor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I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the unit matrix of order3.</w:t>
            </w:r>
          </w:p>
          <w:p w:rsidR="00C1025D" w:rsidRPr="0079035A" w:rsidRDefault="00D67119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+4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+4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+5λ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+4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+4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C1025D" w:rsidRPr="0079035A" w:rsidRDefault="00C1025D" w:rsidP="00DC6EC6">
            <w:pPr>
              <w:spacing w:after="0"/>
              <w:contextualSpacing/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Then the value of 10</w:t>
            </w:r>
            <m:oMath>
              <m:r>
                <w:rPr>
                  <w:rFonts w:ascii="Cambria Math" w:hAnsi="Cambria Math"/>
                  <w:lang w:val="en-US" w:eastAsia="en-US"/>
                </w:rPr>
                <m:t>λ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</w:t>
            </w:r>
          </w:p>
        </w:tc>
      </w:tr>
    </w:tbl>
    <w:p w:rsidR="005B5493" w:rsidRDefault="005B5493">
      <w:r>
        <w:br w:type="page"/>
      </w:r>
    </w:p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720"/>
          <w:docGrid w:linePitch="360"/>
        </w:sectPr>
      </w:pPr>
    </w:p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07-09-2019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602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09:51:00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MATHEMATICS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582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3.MATRICES  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11340"/>
      </w:tblGrid>
      <w:tr w:rsidR="00182D78" w:rsidRPr="00453EAC" w:rsidTr="00182D78">
        <w:tc>
          <w:tcPr>
            <w:tcW w:w="5000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182D78" w:rsidRPr="0076457D" w:rsidRDefault="00182D78" w:rsidP="00182D78">
            <w:pPr>
              <w:contextualSpacing/>
              <w:jc w:val="center"/>
              <w:rPr>
                <w:rFonts w:asciiTheme="majorHAnsi" w:eastAsiaTheme="minorEastAsia" w:hAnsiTheme="majorHAnsi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:  ANSWER KEY :</w:t>
            </w:r>
          </w:p>
        </w:tc>
      </w:tr>
    </w:tbl>
    <w:p w:rsidR="00182D78" w:rsidRDefault="00182D78" w:rsidP="0029137C">
      <w:pPr>
        <w:contextualSpacing/>
        <w:rPr>
          <w:rFonts w:asciiTheme="majorHAnsi" w:hAnsiTheme="majorHAnsi"/>
        </w:rPr>
        <w:sectPr w:rsidR="00182D78" w:rsidSect="00182D78"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32"/>
        <w:gridCol w:w="5181"/>
      </w:tblGrid>
      <w:tr w:rsidR="0004477C" w:rsidRPr="00453EAC" w:rsidTr="00604489">
        <w:tc>
          <w:tcPr>
            <w:tcW w:w="5000" w:type="pct"/>
            <w:gridSpan w:val="5"/>
            <w:tcMar>
              <w:left w:w="0" w:type="dxa"/>
              <w:right w:w="0" w:type="dxa"/>
            </w:tcMar>
          </w:tcPr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37)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49)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59)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69)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73)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77)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85)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a,b,d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c, 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c, 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a,d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b,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a, 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17)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21)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d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b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c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a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0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3)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5)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6)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7)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8)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0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  <w:r w:rsidRPr="00FE38A9">
              <w:rPr>
                <w:rFonts w:asciiTheme="majorHAnsi" w:hAnsiTheme="majorHAnsi"/>
                <w:b/>
                <w:bCs/>
              </w:rPr>
              <w:t>9)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2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10)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11)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12)</w:t>
            </w:r>
            <w:r>
              <w:rPr>
                <w:rFonts w:asciiTheme="majorHAnsi" w:hAnsiTheme="majorHAnsi"/>
                <w:b/>
                <w:bCs/>
              </w:rPr>
              <w:tab/>
            </w:r>
            <w:r w:rsidRPr="00FE38A9">
              <w:rPr>
                <w:rFonts w:asciiTheme="majorHAnsi" w:hAnsiTheme="majorHAnsi"/>
                <w:b/>
                <w:bCs/>
              </w:rPr>
              <w:t>4</w:t>
            </w:r>
          </w:p>
          <w:p w:rsidR="007D72CE" w:rsidRPr="00453EAC" w:rsidRDefault="00130ACD" w:rsidP="0029137C">
            <w:pPr>
              <w:contextualSpacing/>
              <w:rPr>
                <w:rFonts w:asciiTheme="majorHAnsi" w:hAnsiTheme="majorHAnsi"/>
              </w:rPr>
            </w:pPr>
          </w:p>
        </w:tc>
      </w:tr>
    </w:tbl>
    <w:p w:rsidR="005B5493" w:rsidRDefault="005B5493">
      <w:r>
        <w:br w:type="page"/>
      </w:r>
    </w:p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num="2" w:sep="1" w:space="113"/>
          <w:docGrid w:linePitch="360"/>
        </w:sectPr>
      </w:pPr>
    </w:p>
    <w:p w:rsidR="003202A8" w:rsidRPr="005F787C" w:rsidRDefault="00C72323" w:rsidP="004715BD">
      <w:pPr>
        <w:spacing w:line="240" w:lineRule="auto"/>
        <w:contextualSpacing/>
        <w:jc w:val="center"/>
        <w:rPr>
          <w:rFonts w:asciiTheme="majorHAnsi" w:hAnsiTheme="majorHAnsi"/>
          <w:b/>
          <w:bCs/>
          <w:sz w:val="48"/>
        </w:rPr>
      </w:pPr>
      <w:r>
        <w:rPr>
          <w:rFonts w:asciiTheme="majorHAnsi" w:hAnsiTheme="majorHAnsi"/>
          <w:b/>
          <w:bCs/>
          <w:noProof/>
          <w:sz w:val="48"/>
          <w:lang w:bidi="mr-IN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66800" cy="800100"/>
            <wp:effectExtent l="19050" t="0" r="0" b="0"/>
            <wp:wrapNone/>
            <wp:docPr id="1" name="Picture 0" descr="PrintLogoI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LogoId.jpeg"/>
                    <pic:cNvPicPr/>
                  </pic:nvPicPr>
                  <pic:blipFill>
                    <a:blip r:embed="PrintLogoId" cstate="print"/>
                    <a:stretch>
                      <a:fillRect/>
                    </a:stretch>
                  </pic:blipFill>
                  <pic:spPr>
                    <a:xfrm flipH="0" flipV="0">
                      <a:off x="0" y="0"/>
                      <a:ext cx="1066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6A12">
        <w:rPr>
          <w:rFonts w:asciiTheme="majorHAnsi" w:hAnsiTheme="majorHAnsi"/>
          <w:b/>
          <w:bCs/>
          <w:noProof/>
          <w:sz w:val="48"/>
          <w:lang w:bidi="mr-IN"/>
        </w:rPr>
        <w:t>ACTIVE SITE TUTORIALS</w:t>
      </w:r>
    </w:p>
    PrintTestHeading
    <w:p w:rsidR="003202A8" w:rsidRPr="005F787C" w:rsidRDefault="003202A8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 w:rsidRPr="005F787C">
        <w:rPr>
          <w:rFonts w:asciiTheme="majorHAnsi" w:hAnsiTheme="majorHAnsi"/>
          <w:b/>
          <w:bCs/>
          <w:noProof/>
          <w:sz w:val="36"/>
          <w:lang w:bidi="mr-IN"/>
        </w:rPr>
        <w:t/>
      </w:r>
    </w:p>
    PrintTestHeading
    <!--Date, Test ID, -->
    <w:p w:rsidR="0098326E" w:rsidRP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 w:rsidRPr="003202A8">
        <w:rPr>
          <w:rFonts w:asciiTheme="majorHAnsi" w:hAnsiTheme="majorHAnsi"/>
          <w:b/>
          <w:bCs/>
        </w:rPr>
        <w:t>Date</w:t>
      </w:r>
      <w:r>
        <w:rPr>
          <w:rFonts w:asciiTheme="majorHAnsi" w:hAnsiTheme="majorHAnsi"/>
          <w:b/>
          <w:bCs/>
        </w:rPr>
        <w:tab/>
      </w:r>
      <w:r w:rsidRPr="003202A8">
        <w:rPr>
          <w:rFonts w:asciiTheme="majorHAnsi" w:hAnsiTheme="majorHAnsi"/>
          <w:b/>
          <w:bCs/>
        </w:rPr>
        <w:t>:</w:t>
      </w:r>
      <w:r>
        <w:rPr>
          <w:rFonts w:asciiTheme="majorHAnsi" w:hAnsiTheme="majorHAnsi"/>
          <w:b/>
          <w:bCs/>
        </w:rPr>
        <w:t xml:space="preserve"> </w:t>
      </w:r>
      <w:r>
        <w:rPr>
          <w:rFonts w:asciiTheme="majorHAnsi" w:hAnsiTheme="majorHAnsi"/>
        </w:rPr>
        <w:t>07-09-2019</w:t>
      </w:r>
      <w:r>
        <w:rPr>
          <w:rFonts w:asciiTheme="majorHAnsi" w:hAnsiTheme="majorHAnsi"/>
        </w:rPr>
        <w:tab/>
        <w:t xml:space="preserve">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  <w:b/>
          <w:bCs/>
        </w:rPr>
        <w:t>TEST ID: 602</w:t>
      </w:r>
    </w:p>
    <!--Time, Subject, -->
    <w:p w:rsidR="0098326E" w:rsidRDefault="006B1F77" w:rsidP="0098326E">
      <w:pPr>
        <w:spacing w:line="240" w:lineRule="auto"/>
        <w:contextualSpacing/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Time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09:51:00</w:t>
      </w:r>
      <w:r w:rsidR="00C1349C">
        <w:rPr>
          <w:rFonts w:asciiTheme="majorHAnsi" w:hAnsiTheme="majorHAnsi"/>
          <w:b/>
          <w:bCs/>
        </w:rPr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</w:r>
      <w:r w:rsidR="00C1349C">
        <w:rPr>
          <w:rFonts w:asciiTheme="majorHAnsi" w:hAnsiTheme="majorHAnsi"/>
          <w:b/>
          <w:bCs/>
        </w:rPr>
        <w:tab/>
        <w:t>MATHEMATICS</w:t>
      </w:r>
    </w:p>
    <!--Marks, -->
    <w:p w:rsidR="0098326E" w:rsidRDefault="006B1F77" w:rsidP="0098326E">
      <w:pPr>
        <w:spacing w:line="240" w:lineRule="auto"/>
        <w:contextualSpacing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Marks</w:t>
      </w:r>
      <w:r>
        <w:rPr>
          <w:rFonts w:asciiTheme="majorHAnsi" w:hAnsiTheme="majorHAnsi"/>
          <w:b/>
          <w:bCs/>
        </w:rPr>
        <w:tab/>
        <w:t xml:space="preserve">: </w:t>
      </w:r>
      <w:r>
        <w:rPr>
          <w:rFonts w:asciiTheme="majorHAnsi" w:hAnsiTheme="majorHAnsi"/>
        </w:rPr>
        <w:t>582</w:t>
      </w:r>
    </w:p>
    <!--Chapter-->
    PrintChapters
    <w:p w:rsidR="00CD53D6" w:rsidRPr="005F787C" w:rsidRDefault="005D5593" w:rsidP="004715BD">
      <w:pPr>
        <w:spacing w:line="240" w:lineRule="auto"/>
        <w:contextualSpacing/>
        <w:jc w:val="center"/>
        <w:rPr>
          <w:rFonts w:asciiTheme="majorHAnsi" w:hAnsiTheme="majorHAnsi"/>
        </w:rPr>
      </w:pPr>
      <w:r>
        <w:rPr>
          <w:rFonts w:asciiTheme="majorHAnsi" w:hAnsiTheme="majorHAnsi"/>
        </w:rPr>
        <w:t> 3.MATRICES  </w:t>
      </w:r>
    </w:p>
    PrintChapters
    <!--Line-->
    <w:p w:rsidR="006B1F77" w:rsidRDefault="004C1F03" w:rsidP="006B1F77">
      <w:pPr>
        <w:spacing w:line="240" w:lineRule="auto"/>
        <w:rPr>
          <w:rFonts w:asciiTheme="majorHAnsi" w:hAnsiTheme="majorHAnsi"/>
        </w:rPr>
      </w:pPr>
      <w:r w:rsidRPr="004C1F03">
        <w:rPr>
          <w:rFonts w:asciiTheme="majorHAnsi" w:hAnsiTheme="majorHAnsi"/>
          <w:noProof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7.4pt;margin-top:13.75pt;width:526.7pt;height:0;z-index:251658240;mso-position-horizontal-relative:text;mso-position-vertical-relative:text" o:connectortype="straight" strokeweight="1.25pt"/>
        </w:pict>
      </w:r>
    </w:p>
    <w:p w:rsidR="00D22BB4" w:rsidRPr="00E36859" w:rsidRDefault="006C1C43" w:rsidP="004715BD">
      <w:pPr>
        <w:spacing w:line="240" w:lineRule="auto"/>
        <w:rPr>
          <w:rFonts w:asciiTheme="majorHAnsi" w:hAnsiTheme="majorHAnsi"/>
          <w:b/>
          <w:bCs/>
        </w:rPr>
        <w:sectPr w:rsidR="00D22BB4" w:rsidRPr="00E36859" w:rsidSect="00D22BB4">
          <w:headerReference w:type="even" r:id="rId16"/>
          <w:headerReference w:type="default" r:id="rId17"/>
          <w:footerReference w:type="default" r:id="rId18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11340"/>
      </w:tblGrid>
      <w:tr w:rsidR="00182D78" w:rsidRPr="00453EAC" w:rsidTr="00182D78">
        <w:tc>
          <w:tcPr>
            <w:tcW w:w="5000" w:type="pct"/>
            <w:shd w:val="clear" w:color="auto" w:fill="000000" w:themeFill="text1"/>
            <w:tcMar>
              <w:left w:w="0" w:type="dxa"/>
              <w:right w:w="0" w:type="dxa"/>
            </w:tcMar>
          </w:tcPr>
          <w:p w:rsidR="00182D78" w:rsidRPr="0076457D" w:rsidRDefault="00182D78" w:rsidP="00182D78">
            <w:pPr>
              <w:contextualSpacing/>
              <w:jc w:val="center"/>
              <w:rPr>
                <w:rFonts w:asciiTheme="majorHAnsi" w:eastAsiaTheme="minorEastAsia" w:hAnsiTheme="majorHAnsi"/>
              </w:rPr>
            </w:pPr>
            <w:r>
              <w:rPr>
                <w:rFonts w:asciiTheme="majorHAnsi" w:hAnsiTheme="majorHAnsi"/>
                <w:b/>
                <w:bCs/>
                <w:color w:val="FFFFFF" w:themeColor="background1"/>
                <w:sz w:val="32"/>
                <w:szCs w:val="32"/>
              </w:rPr>
              <w:lastRenderedPageBreak/>
              <w:t>: HINTS AND SOLUTIONS :</w:t>
            </w:r>
          </w:p>
        </w:tc>
      </w:tr>
    </w:tbl>
    <w:p w:rsidR="00182D78" w:rsidRDefault="00182D78" w:rsidP="0029137C">
      <w:pPr>
        <w:contextualSpacing/>
        <w:rPr>
          <w:rFonts w:asciiTheme="majorHAnsi" w:hAnsiTheme="majorHAnsi"/>
        </w:rPr>
        <w:sectPr w:rsidR="00182D78" w:rsidSect="00182D78">
          <w:type w:val="continuous"/>
          <w:pgSz w:w="11907" w:h="16839" w:code="9"/>
          <w:pgMar w:top="720" w:right="720" w:bottom="720" w:left="720" w:header="720" w:footer="113" w:gutter="0"/>
          <w:cols w:sep="1" w:space="113"/>
          <w:docGrid w:linePitch="360"/>
        </w:sectPr>
      </w:pPr>
    </w:p>
    <w:tbl>
      <w:tblPr>
        <w:tblW w:w="5000" w:type="pct"/>
        <w:tblLayout w:type="fixed"/>
        <w:tblLook w:val="04A0"/>
      </w:tblPr>
      <w:tblGrid>
        <w:gridCol w:w="432"/>
        <w:gridCol w:w="5181"/>
      </w:tblGrid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62BBE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As </w:t>
            </w:r>
            <m:oMath>
              <m:r>
                <w:rPr>
                  <w:rFonts w:ascii="Cambria Math" w:hAnsi="Cambria Math"/>
                  <w:lang w:val="en-US" w:eastAsia="en-US"/>
                </w:rPr>
                <m:t>B=-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BA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 we get</w:t>
            </w:r>
          </w:p>
          <w:p w:rsidR="000A5244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AB=-BA 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or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AB+BA=0</m:t>
              </m:r>
            </m:oMath>
          </w:p>
          <w:p w:rsidR="000A5244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Now,</w:t>
            </w:r>
          </w:p>
          <w:p w:rsidR="000A5244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</m:t>
                    </m:r>
                  </m:e>
                </m:d>
              </m:oMath>
            </m:oMathPara>
          </w:p>
          <w:p w:rsidR="000A5244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+BA+BA+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0A5244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+0+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0A5244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90512" w:rsidRDefault="00790512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Given,   equations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x+ay=0,az+y=0,ax+z=0</m:t>
                  </m:r>
                </m:e>
              </m:d>
              <m:r>
                <w:rPr>
                  <w:rFonts w:ascii="Cambria Math" w:hAns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has</m:t>
              </m:r>
            </m:oMath>
            <w:r>
              <w:rPr>
                <w:rFonts w:ascii="Cambria Math" w:hAnsi="Cambria Math"/>
              </w:rPr>
              <w:t xml:space="preserve"> infinite soluations.</w:t>
            </w:r>
          </w:p>
          <w:p w:rsidR="00790512" w:rsidRDefault="00790512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Using Crames's</m:t>
              </m:r>
            </m:oMath>
            <w:r>
              <w:rPr>
                <w:rFonts w:ascii="Cambria Math" w:hAnsi="Cambria Math"/>
              </w:rPr>
              <w:t xml:space="preserve"> rule, its determinant=0</w:t>
            </w:r>
          </w:p>
          <w:p w:rsidR="00790512" w:rsidRPr="00D61640" w:rsidRDefault="00790512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  a  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   1    a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    0    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790512" w:rsidRPr="00D61640" w:rsidRDefault="00790512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 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=0   ⇒  a=-1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35194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tan</m:t>
                        </m:r>
                        <m:ctrlPr>
                          <w:rPr>
                            <w:rFonts w:ascii="Cambria Math" w:hAnsi="Cambria Math"/>
                            <w:lang w:val="en-US" w:eastAsia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≠0</m:t>
                </m:r>
              </m:oMath>
            </m:oMathPara>
          </w:p>
          <w:p w:rsidR="00757641" w:rsidRPr="0079035A" w:rsidRDefault="0075764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So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invertible. Also, </w:t>
            </w:r>
          </w:p>
          <w:p w:rsidR="00757641" w:rsidRPr="0079035A" w:rsidRDefault="00F34C1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</w:t>
            </w:r>
            <w:r w:rsidR="00757641" w:rsidRPr="0079035A">
              <w:rPr>
                <w:rFonts w:ascii="Cambria Math" w:hAnsi="Cambria Math"/>
                <w:lang w:val="en-US" w:eastAsia="en-US"/>
              </w:rPr>
              <w:t xml:space="preserve">dj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</m:t>
                                </m:r>
                              </m:e>
                            </m:func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tan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</m:t>
                                </m:r>
                              </m:e>
                            </m:func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tan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757641" w:rsidRPr="0079035A" w:rsidRDefault="0075764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Now,</w:t>
            </w:r>
          </w:p>
          <w:p w:rsidR="00F34C1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r>
                  <w:rPr>
                    <w:rFonts w:ascii="Cambria Math" w:hAnsi="Cambria Math"/>
                    <w:lang w:val="en-US" w:eastAsia="en-US"/>
                  </w:rPr>
                  <m:t xml:space="preserve"> A</m:t>
                </m:r>
              </m:oMath>
            </m:oMathPara>
          </w:p>
          <w:p w:rsidR="00F62BBE" w:rsidRPr="0079035A" w:rsidRDefault="0035194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tan</m:t>
                            </m:r>
                            <m:ctrlPr>
                              <w:rPr>
                                <w:rFonts w:ascii="Cambria Math" w:hAnsi="Cambria Math"/>
                                <w:lang w:val="en-US" w:eastAsia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func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757641" w:rsidRPr="0079035A" w:rsidRDefault="0075764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-tan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757641" w:rsidRPr="0079035A" w:rsidRDefault="0075764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-tan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757641" w:rsidRPr="0079035A" w:rsidRDefault="0075764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-2tan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tan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x</m:t>
                                  </m:r>
                                </m:e>
                              </m:func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757641" w:rsidRPr="0079035A" w:rsidRDefault="0075764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2x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2x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2x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F2E4E" w:rsidRPr="0008211F" w:rsidRDefault="00B95A20" w:rsidP="00C46CFE">
            <w:pPr>
              <w:contextualSpacing/>
              <w:rPr>
                <w:rFonts w:ascii="Cambria Math" w:hAnsi="Cambria Math"/>
              </w:rPr>
            </w:pPr>
            <w:r w:rsidRPr="00605FFA">
              <w:rPr>
                <w:rFonts w:ascii="Cambria Math" w:hAnsi="Cambria Math"/>
              </w:rPr>
              <w:t>As</w:t>
            </w:r>
            <m:oMath>
              <m:r>
                <w:rPr>
                  <w:rFonts w:ascii="Cambria Math" w:hAnsi="Cambria Math"/>
                </w:rPr>
                <m:t>, 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hAnsi="Cambria Math"/>
                        </w:rPr>
                        <m:t xml:space="preserve">    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   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eqAr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  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2    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den>
                      </m:f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0  1</m:t>
                      </m:r>
                    </m:e>
                  </m:eqArr>
                </m:e>
              </m:d>
            </m:oMath>
          </w:p>
          <w:p w:rsidR="009F2E4E" w:rsidRDefault="00B95A20" w:rsidP="00C46CFE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⇒P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 xml:space="preserve">=I </m:t>
              </m:r>
            </m:oMath>
            <w:r w:rsidRPr="00605FFA">
              <w:rPr>
                <w:rFonts w:ascii="Cambria Math" w:hAnsi="Cambria Math"/>
              </w:rPr>
              <w:t>or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 xml:space="preserve">     </m:t>
              </m:r>
            </m:oMath>
            <w:r w:rsidRPr="00605FFA">
              <w:rPr>
                <w:rFonts w:ascii="Cambria Math" w:hAnsi="Cambria Math"/>
              </w:rPr>
              <w:t>…(i)</w:t>
            </w:r>
          </w:p>
          <w:p w:rsidR="009F2E4E" w:rsidRDefault="00B95A20" w:rsidP="00C46CFE">
            <w:pPr>
              <w:contextualSpacing/>
              <w:rPr>
                <w:rFonts w:ascii="Cambria Math" w:hAnsi="Cambria Math"/>
              </w:rPr>
            </w:pPr>
            <w:r w:rsidRPr="00605FFA">
              <w:rPr>
                <w:rFonts w:ascii="Cambria Math" w:hAnsi="Cambria Math"/>
              </w:rPr>
              <w:t>As</w:t>
            </w:r>
            <m:oMath>
              <m:r>
                <w:rPr>
                  <w:rFonts w:ascii="Cambria Math" w:hAnsi="Cambria Math"/>
                </w:rPr>
                <m:t>,       Q=PA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</w:p>
          <w:p w:rsidR="009F2E4E" w:rsidRPr="001F7952" w:rsidRDefault="00B95A20" w:rsidP="00C46CFE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2005</m:t>
                    </m:r>
                  </m:sup>
                </m:sSup>
                <m:r>
                  <w:rPr>
                    <w:rFonts w:ascii="Cambria Math" w:hAnsi="Cambria Math"/>
                  </w:rPr>
                  <m:t>P=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PAP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)…2005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times</m:t>
                </m:r>
                <m:r>
                  <w:rPr>
                    <w:rFonts w:ascii="Cambria Math" w:hAnsi="Cambria Math"/>
                  </w:rPr>
                  <m:t>]P</m:t>
                </m:r>
              </m:oMath>
            </m:oMathPara>
          </w:p>
          <w:p w:rsidR="009F2E4E" w:rsidRDefault="00B95A20" w:rsidP="00C46CFE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=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A(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P)</m:t>
                  </m:r>
                </m:num>
                <m:den>
                  <m:r>
                    <w:rPr>
                      <w:rFonts w:ascii="Cambria Math" w:hAnsi="Cambria Math"/>
                    </w:rPr>
                    <m:t>2005 times</m:t>
                  </m:r>
                </m:den>
              </m:f>
            </m:oMath>
          </w:p>
          <w:p w:rsidR="009F2E4E" w:rsidRPr="00F7241A" w:rsidRDefault="00B95A20" w:rsidP="00C46CFE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=</w:t>
            </w:r>
            <m:oMath>
              <m:r>
                <w:rPr>
                  <w:rFonts w:ascii="Cambria Math" w:hAnsi="Cambria Math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2005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2005</m:t>
                  </m:r>
                </m:sup>
              </m:sSup>
            </m:oMath>
          </w:p>
          <w:p w:rsidR="009F2E4E" w:rsidRPr="00F7241A" w:rsidRDefault="00B95A20" w:rsidP="00C46CFE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  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0  1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0  1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.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0  1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0  1</m:t>
                        </m:r>
                      </m:e>
                    </m:eqArr>
                  </m:e>
                </m:d>
              </m:oMath>
            </m:oMathPara>
          </w:p>
          <w:p w:rsidR="009F2E4E" w:rsidRPr="00605FFA" w:rsidRDefault="003576FC" w:rsidP="00C46CFE">
            <w:pPr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0  1</m:t>
                      </m:r>
                    </m:e>
                  </m:eqAr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0  1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0  1</m:t>
                      </m:r>
                    </m:e>
                  </m:eqArr>
                </m:e>
              </m:d>
            </m:oMath>
            <w:r w:rsidR="00B95A20" w:rsidRPr="00605FFA">
              <w:rPr>
                <w:rFonts w:ascii="Cambria Math" w:hAnsi="Cambria Math"/>
              </w:rPr>
              <w:t>…and so on</w:t>
            </w:r>
          </w:p>
          <w:p w:rsidR="009F2E4E" w:rsidRPr="00616384" w:rsidRDefault="003576FC" w:rsidP="00C46CFE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2005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1  2005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0         1</m:t>
                        </m:r>
                      </m:e>
                    </m:eqArr>
                  </m:e>
                </m:d>
              </m:oMath>
            </m:oMathPara>
          </w:p>
          <w:p w:rsidR="009F2E4E" w:rsidRPr="00616384" w:rsidRDefault="00B95A20" w:rsidP="00C46CFE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2005</m:t>
                    </m:r>
                  </m:sup>
                </m:sSup>
                <m:r>
                  <w:rPr>
                    <w:rFonts w:ascii="Cambria Math" w:hAnsi="Cambria Math"/>
                  </w:rPr>
                  <m:t>P=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1    2005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0          1</m:t>
                        </m:r>
                      </m:e>
                    </m:eqAr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7B76" w:rsidRPr="0079035A" w:rsidRDefault="00B67E0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We have,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=0,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=0, ∀k≥2</m:t>
              </m:r>
            </m:oMath>
          </w:p>
          <w:p w:rsidR="00B67E00" w:rsidRPr="0079035A" w:rsidRDefault="00B67E0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Thus,</w:t>
            </w:r>
          </w:p>
          <w:p w:rsidR="00B67E00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50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=I+50A</m:t>
                </m:r>
              </m:oMath>
            </m:oMathPara>
          </w:p>
          <w:p w:rsidR="00B67E00" w:rsidRPr="0079035A" w:rsidRDefault="00B67E0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50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=I+50A</m:t>
                </m:r>
              </m:oMath>
            </m:oMathPara>
          </w:p>
          <w:p w:rsidR="00B67E00" w:rsidRPr="0079035A" w:rsidRDefault="00B67E0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⇒a=1, b=0, c=0, d=1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7B76" w:rsidRPr="0079035A" w:rsidRDefault="00243BC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be a skew-symmetric matrix of order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. By definition,</w:t>
            </w:r>
          </w:p>
          <w:p w:rsidR="00243BC0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=-A</m:t>
                </m:r>
              </m:oMath>
            </m:oMathPara>
          </w:p>
          <w:p w:rsidR="00243BC0" w:rsidRPr="0079035A" w:rsidRDefault="00D337FC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A'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-A</m:t>
                    </m:r>
                  </m:e>
                </m:d>
              </m:oMath>
            </m:oMathPara>
          </w:p>
          <w:p w:rsidR="00243BC0" w:rsidRPr="0079035A" w:rsidRDefault="00D337FC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</m:oMath>
            </m:oMathPara>
          </w:p>
          <w:p w:rsidR="00243BC0" w:rsidRPr="0079035A" w:rsidRDefault="00D337FC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∵n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is odd</m:t>
                    </m:r>
                  </m:e>
                </m:d>
              </m:oMath>
            </m:oMathPara>
          </w:p>
          <w:p w:rsidR="00243BC0" w:rsidRPr="0079035A" w:rsidRDefault="00D337FC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43BC0" w:rsidRPr="0079035A" w:rsidRDefault="00D337FC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243BC0" w:rsidRPr="0079035A" w:rsidRDefault="00243BC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does not exist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7B76" w:rsidRPr="0079035A" w:rsidRDefault="004E7EF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From given data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p>
              </m:sSup>
            </m:oMath>
          </w:p>
          <w:p w:rsidR="004E7EF2" w:rsidRPr="0079035A" w:rsidRDefault="004E7EF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A)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9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36</m:t>
                    </m:r>
                  </m:sup>
                </m:sSup>
              </m:oMath>
            </m:oMathPara>
          </w:p>
          <w:p w:rsidR="004E7EF2" w:rsidRPr="0079035A" w:rsidRDefault="004E7EF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det⁡(adj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adj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36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(7+1)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7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7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322CA1" w:rsidRPr="0079035A" w:rsidRDefault="00322CA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involuntary. Hence,</w:t>
            </w:r>
          </w:p>
          <w:p w:rsidR="00322CA1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=I⇒A=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322CA1" w:rsidRPr="0079035A" w:rsidRDefault="00322CA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Also,</w:t>
            </w:r>
          </w:p>
          <w:p w:rsidR="00322CA1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kA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567B76" w:rsidRPr="0079035A" w:rsidRDefault="00322CA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⇒2A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11183D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-A+I=0</m:t>
                </m:r>
              </m:oMath>
            </m:oMathPara>
          </w:p>
          <w:p w:rsidR="00F62BBE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⇒I=A-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B9650F" w:rsidRPr="0079035A" w:rsidRDefault="00B9650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11183D" w:rsidRPr="0079035A" w:rsidRDefault="001118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=I-A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965BB7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-08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2(c+1)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4(1-a)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3(a-1)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2+ac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Comparing the elements of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with those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I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 we have</w:t>
            </w:r>
          </w:p>
          <w:p w:rsidR="00C75BCC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c+1=0⇒c=-1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⇒c=-1 and a-I=0⇒a=1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C66B0" w:rsidRPr="0079035A" w:rsidRDefault="00DC66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Let,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  <w:p w:rsidR="00F62BBE" w:rsidRPr="0079035A" w:rsidRDefault="004A5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</m:oMath>
            <w:r w:rsidR="00DC66B0" w:rsidRPr="0079035A">
              <w:rPr>
                <w:rFonts w:ascii="Cambria Math" w:hAnsi="Cambria Math"/>
                <w:lang w:val="en-US" w:eastAsia="en-US"/>
              </w:rPr>
              <w:t>adj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</m:mr>
                  </m:m>
                </m:e>
              </m:d>
            </m:oMath>
          </w:p>
          <w:p w:rsidR="00DC66B0" w:rsidRPr="0079035A" w:rsidRDefault="00DC66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25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</m:mr>
                    </m:m>
                  </m:e>
                </m:d>
              </m:oMath>
            </m:oMathPara>
          </w:p>
          <w:p w:rsidR="00DC66B0" w:rsidRPr="0079035A" w:rsidRDefault="00DC66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w:lastRenderedPageBreak/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25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</m:mr>
                    </m:m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25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</m:mr>
                    </m:m>
                  </m:e>
                </m:d>
              </m:oMath>
            </m:oMathPara>
          </w:p>
          <w:p w:rsidR="00DC66B0" w:rsidRPr="0079035A" w:rsidRDefault="00DC66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625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10a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</m:mr>
                    </m:m>
                  </m:e>
                </m:d>
              </m:oMath>
            </m:oMathPara>
          </w:p>
          <w:p w:rsidR="00501B7C" w:rsidRPr="0079035A" w:rsidRDefault="00501B7C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25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125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25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501B7C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25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25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25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125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25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DC66B0" w:rsidRPr="0079035A" w:rsidRDefault="00DC66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⇒x=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125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7B76" w:rsidRPr="0079035A" w:rsidRDefault="00D337FC" w:rsidP="00DC6EC6">
            <w:pPr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(i) is false</w:t>
            </w:r>
          </w:p>
          <w:p w:rsidR="007856C0" w:rsidRPr="0079035A" w:rsidRDefault="007856C0" w:rsidP="00DC6EC6">
            <w:pPr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AB=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  <w:p w:rsidR="007856C0" w:rsidRPr="0079035A" w:rsidRDefault="00D337FC" w:rsidP="00DC6EC6">
            <w:pPr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(ii) i</w:t>
            </w:r>
            <w:r w:rsidR="007856C0" w:rsidRPr="0079035A">
              <w:rPr>
                <w:rFonts w:ascii="Cambria Math" w:hAnsi="Cambria Math"/>
                <w:lang w:val="en-US" w:eastAsia="en-US"/>
              </w:rPr>
              <w:t xml:space="preserve">s true as the product </w:t>
            </w:r>
            <m:oMath>
              <m:r>
                <w:rPr>
                  <w:rFonts w:ascii="Cambria Math" w:hAnsi="Cambria Math"/>
                  <w:lang w:val="en-US" w:eastAsia="en-US"/>
                </w:rPr>
                <m:t>AB</m:t>
              </m:r>
            </m:oMath>
            <w:r w:rsidR="007856C0" w:rsidRPr="0079035A">
              <w:rPr>
                <w:rFonts w:ascii="Cambria Math" w:hAnsi="Cambria Math"/>
                <w:lang w:val="en-US" w:eastAsia="en-US"/>
              </w:rPr>
              <w:t xml:space="preserve"> is an identity matrix, if and only if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="00A467A5" w:rsidRPr="0079035A">
              <w:rPr>
                <w:rFonts w:ascii="Cambria Math" w:hAnsi="Cambria Math"/>
                <w:lang w:val="en-US" w:eastAsia="en-US"/>
              </w:rPr>
              <w:t xml:space="preserve"> is inverse of the matrix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</w:p>
          <w:p w:rsidR="00A467A5" w:rsidRPr="0079035A" w:rsidRDefault="00D337FC" w:rsidP="00DC6EC6">
            <w:pPr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(iii) i</w:t>
            </w:r>
            <w:r w:rsidR="00A467A5" w:rsidRPr="0079035A">
              <w:rPr>
                <w:rFonts w:ascii="Cambria Math" w:hAnsi="Cambria Math"/>
                <w:lang w:val="en-US" w:eastAsia="en-US"/>
              </w:rPr>
              <w:t>s false since matrix multiplication in not commutative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44A34" w:rsidRPr="0079035A" w:rsidRDefault="00F44A3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We know that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adj</m:t>
                      </m:r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en-US" w:eastAsia="en-US"/>
                    </w:rPr>
                    <m:t>)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 xml:space="preserve"> A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sup>
              </m:sSup>
            </m:oMath>
          </w:p>
          <w:p w:rsidR="00F62BBE" w:rsidRPr="0079035A" w:rsidRDefault="00F44A3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adj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adj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A</m:t>
                        </m:r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F44A34" w:rsidRPr="0079035A" w:rsidRDefault="00F44A3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A</m:t>
                        </m:r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p>
                  </m:sup>
                </m:sSup>
              </m:oMath>
            </m:oMathPara>
          </w:p>
          <w:p w:rsidR="00F44A34" w:rsidRPr="0079035A" w:rsidRDefault="00F44A3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=256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D35520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-z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D35520" w:rsidRPr="0079035A" w:rsidRDefault="00D3552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mPr>
                              <m:m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en-US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z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6B2D1D" w:rsidRPr="0079035A" w:rsidRDefault="006B2D1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acc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F62BBE" w:rsidRPr="0079035A" w:rsidRDefault="00D3552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+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+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 w:eastAsia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cr m:val="script"/>
                                            </m:rP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 w:eastAsia="en-US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D35520" w:rsidRPr="0079035A" w:rsidRDefault="00D3552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0</m:t>
                          </m:r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62BBE" w:rsidRPr="0079035A" w:rsidRDefault="0035194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We know that in a square matrix of order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</w:t>
            </w:r>
          </w:p>
          <w:p w:rsidR="0035194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n-1</m:t>
                    </m:r>
                  </m:sup>
                </m:sSup>
              </m:oMath>
            </m:oMathPara>
          </w:p>
          <w:p w:rsidR="00351945" w:rsidRPr="0079035A" w:rsidRDefault="0026298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A)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adj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 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351945" w:rsidRPr="0079035A" w:rsidRDefault="0035194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-2n-8=0</m:t>
                </m:r>
              </m:oMath>
            </m:oMathPara>
          </w:p>
          <w:p w:rsidR="00351945" w:rsidRPr="0079035A" w:rsidRDefault="0035194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⇒n=4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as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n=-2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not possible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572EB4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ab+db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ac+cd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As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satisfies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+k=0,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therefore</w:t>
            </w:r>
          </w:p>
          <w:p w:rsidR="00572EB4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+kI=O</m:t>
                </m:r>
              </m:oMath>
            </m:oMathPara>
          </w:p>
          <w:p w:rsidR="00F62BBE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+b+k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(a+d)b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(a+d)c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+bc+k=0, bc+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+k=0</m:t>
                </m:r>
              </m:oMath>
            </m:oMathPara>
          </w:p>
          <w:p w:rsidR="00572EB4" w:rsidRPr="0079035A" w:rsidRDefault="00A93EA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</w:t>
            </w:r>
            <w:r w:rsidR="00572EB4" w:rsidRPr="0079035A">
              <w:rPr>
                <w:rFonts w:ascii="Cambria Math" w:hAnsi="Cambria Math"/>
                <w:lang w:val="en-US" w:eastAsia="en-US"/>
              </w:rPr>
              <w:t xml:space="preserve">nd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a+d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b=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a+d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c=0</m:t>
              </m:r>
            </m:oMath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As </w:t>
            </w:r>
            <m:oMath>
              <m:r>
                <w:rPr>
                  <w:rFonts w:ascii="Cambria Math" w:hAnsi="Cambria Math"/>
                  <w:lang w:val="en-US" w:eastAsia="en-US"/>
                </w:rPr>
                <m:t>bc≠0, b≠0, c≠0,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so </w:t>
            </w:r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a+d=0</m:t>
                </m:r>
              </m:oMath>
            </m:oMathPara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⇒a=-d</m:t>
                </m:r>
              </m:oMath>
            </m:oMathPara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Also,</w:t>
            </w:r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k=-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+bc</m:t>
                    </m:r>
                  </m:e>
                </m:d>
              </m:oMath>
            </m:oMathPara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+bc</m:t>
                    </m:r>
                  </m:e>
                </m:d>
              </m:oMath>
            </m:oMathPara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-ad</m:t>
                        </m:r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+bc</m:t>
                    </m:r>
                  </m:e>
                </m:d>
              </m:oMath>
            </m:oMathPara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EC386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I-A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=I+A</m:t>
                </m:r>
              </m:oMath>
            </m:oMathPara>
          </w:p>
          <w:p w:rsidR="00F62BBE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I+A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CF27A4" w:rsidRPr="0079035A" w:rsidRDefault="00CF27A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I+A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I+A+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CF27A4" w:rsidRPr="0079035A" w:rsidRDefault="00CF27A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=I+A+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  <w:p w:rsidR="00CF27A4" w:rsidRPr="0079035A" w:rsidRDefault="00CF27A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=I+2A+2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diag</m:t>
                </m:r>
                <m:r>
                  <w:rPr>
                    <w:rFonts w:ascii="Cambria Math" w:hAnsi="Cambria Math"/>
                    <w:lang w:val="en-US" w:eastAsia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 xml:space="preserve">, ⋯,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F62BBE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×⋯×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Now, </w:t>
            </w:r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Cofactor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>is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 ⋯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</m:oMath>
          </w:p>
          <w:p w:rsidR="00C32A3D" w:rsidRPr="0079035A" w:rsidRDefault="00C32A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Cofactor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 ⋯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</m:oMath>
          </w:p>
          <w:p w:rsidR="00C32A3D" w:rsidRPr="0079035A" w:rsidRDefault="00C32A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Cofactor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 ⋯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</m:oMath>
          </w:p>
          <w:p w:rsidR="00C32A3D" w:rsidRPr="0079035A" w:rsidRDefault="00C32A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⋮</m:t>
                </m:r>
              </m:oMath>
            </m:oMathPara>
          </w:p>
          <w:p w:rsidR="00C32A3D" w:rsidRPr="0079035A" w:rsidRDefault="00C32A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Cofactor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 ⋯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n-1</m:t>
                  </m:r>
                </m:sub>
              </m:sSub>
            </m:oMath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diag</m:t>
                </m:r>
                <m:r>
                  <w:rPr>
                    <w:rFonts w:ascii="Cambria Math" w:hAnsi="Cambria Math"/>
                    <w:lang w:val="en-US" w:eastAsia="en-US"/>
                  </w:rPr>
                  <m:t>(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 xml:space="preserve">,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>,⋯,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C32A3D" w:rsidRPr="0079035A" w:rsidRDefault="00C32A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also a diagonal matrix.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7B76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A-λI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B-λI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B-λI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(A-λI)</m:t>
                </m:r>
              </m:oMath>
            </m:oMathPara>
          </w:p>
          <w:p w:rsidR="006868E3" w:rsidRPr="0079035A" w:rsidRDefault="006868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⇒AB-λ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I+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=BA-λ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B+A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I+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6868E3" w:rsidRPr="0079035A" w:rsidRDefault="006868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⇒AB=BA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62BBE" w:rsidRPr="0079035A" w:rsidRDefault="002A21E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⇒B=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2A21E5" w:rsidRPr="0079035A" w:rsidRDefault="002A21E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ABC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BC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BC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+⋯+∞</m:t>
                </m:r>
              </m:oMath>
            </m:oMathPara>
          </w:p>
          <w:p w:rsidR="002A21E5" w:rsidRPr="0079035A" w:rsidRDefault="0026063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den>
                  </m:f>
                </m:e>
              </m:d>
            </m:oMath>
            <w:r w:rsidR="002A21E5" w:rsidRPr="0079035A">
              <w:rPr>
                <w:rFonts w:ascii="Cambria Math" w:hAnsi="Cambria Math"/>
                <w:lang w:val="en-US" w:eastAsia="en-US"/>
              </w:rPr>
              <w:t>+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 xml:space="preserve"> 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="002A21E5" w:rsidRPr="0079035A">
              <w:rPr>
                <w:rFonts w:ascii="Cambria Math" w:hAnsi="Cambria Math"/>
                <w:lang w:val="en-US" w:eastAsia="en-US"/>
              </w:rPr>
              <w:t>+</w:t>
            </w:r>
            <m:oMath>
              <m:r>
                <w:rPr>
                  <w:rFonts w:ascii="Cambria Math" w:hAnsi="Cambria Math"/>
                  <w:lang w:val="en-US" w:eastAsia="en-US"/>
                </w:rPr>
                <m:t>⋯</m:t>
              </m:r>
            </m:oMath>
          </w:p>
          <w:p w:rsidR="00260631" w:rsidRPr="0079035A" w:rsidRDefault="0026063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…</m:t>
                </m:r>
              </m:oMath>
            </m:oMathPara>
          </w:p>
          <w:p w:rsidR="002A21E5" w:rsidRPr="0079035A" w:rsidRDefault="002A21E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tr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  <w:p w:rsidR="002A21E5" w:rsidRPr="0079035A" w:rsidRDefault="002A21E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2+1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=6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7B76" w:rsidRPr="0079035A" w:rsidRDefault="00B67E0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B67E00" w:rsidRPr="0079035A" w:rsidRDefault="00B67E0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A=iB</m:t>
                </m:r>
              </m:oMath>
            </m:oMathPara>
          </w:p>
          <w:p w:rsidR="00B67E00" w:rsidRPr="0079035A" w:rsidRDefault="00B67E0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=-2B</m:t>
                </m:r>
              </m:oMath>
            </m:oMathPara>
          </w:p>
          <w:p w:rsidR="00B67E00" w:rsidRPr="0079035A" w:rsidRDefault="00B67E0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-2B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=8B</m:t>
                </m:r>
              </m:oMath>
            </m:oMathPara>
          </w:p>
          <w:p w:rsidR="00B67E00" w:rsidRPr="0079035A" w:rsidRDefault="00B67E0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B67E00" w:rsidRPr="0079035A" w:rsidRDefault="00B67E0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=64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=128B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We have, </w:t>
            </w:r>
            <m:oMath>
              <m:r>
                <w:rPr>
                  <w:rFonts w:ascii="Cambria Math" w:hAnsi="Cambria Math"/>
                  <w:lang w:val="en-US" w:eastAsia="en-US"/>
                </w:rPr>
                <m:t>AB=A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</m:oMath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∴AB+K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</m:oMath>
            </m:oMathPara>
          </w:p>
          <w:p w:rsidR="00567B76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 AB+K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+k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)I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</m:oMath>
            </m:oMathPara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AB+K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+k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∵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  <w:p w:rsidR="00D442BE" w:rsidRPr="0079035A" w:rsidRDefault="00D44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+K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AB0147" w:rsidRPr="0079035A" w:rsidRDefault="000948B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Given</w:t>
            </w:r>
          </w:p>
          <w:p w:rsidR="000948B7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0948B7" w:rsidRPr="0079035A" w:rsidRDefault="000948B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lastRenderedPageBreak/>
              <w:t xml:space="preserve">Now, </w:t>
            </w:r>
          </w:p>
          <w:p w:rsidR="000948B7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I-A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I+A+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:rsidR="000948B7" w:rsidRPr="0079035A" w:rsidRDefault="000948B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+IA+I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-AI-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  <w:p w:rsidR="000948B7" w:rsidRPr="0079035A" w:rsidRDefault="000948B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  <w:p w:rsidR="000948B7" w:rsidRPr="0079035A" w:rsidRDefault="000948B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F62BBE" w:rsidRPr="0079035A" w:rsidRDefault="00AB014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=I+A+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62BBE" w:rsidRPr="0079035A" w:rsidRDefault="00AB014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AB0147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a+ib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a-ib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—c+id(c+id)</m:t>
                </m:r>
              </m:oMath>
            </m:oMathPara>
          </w:p>
          <w:p w:rsidR="00AB0147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AB0147" w:rsidRPr="0079035A" w:rsidRDefault="00AB014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And adj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a-ib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-c-id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-c-id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a+ib</m:t>
                        </m:r>
                      </m:e>
                    </m:mr>
                  </m:m>
                </m:e>
              </m:d>
            </m:oMath>
          </w:p>
          <w:p w:rsidR="00F36692" w:rsidRPr="0079035A" w:rsidRDefault="00AB014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a-ib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-c-id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-c+id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a-ib</m:t>
                        </m:r>
                      </m:e>
                    </m:mr>
                  </m:m>
                </m:e>
              </m:d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7246A" w:rsidRPr="0079035A" w:rsidRDefault="00F724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adj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I</m:t>
              </m:r>
            </m:oMath>
          </w:p>
          <w:p w:rsidR="00F7246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=xy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z-</m:t>
                </m:r>
                <m:r>
                  <w:rPr>
                    <w:rFonts w:ascii="Cambria Math" w:hAnsi="Cambria Math"/>
                    <w:lang w:val="en-US" w:eastAsia="en-US"/>
                  </w:rPr>
                  <m:t>8x-3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z-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8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2-2y</m:t>
                    </m:r>
                  </m:e>
                </m:d>
              </m:oMath>
            </m:oMathPara>
          </w:p>
          <w:p w:rsidR="00F7246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=xy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8x+3</m:t>
                    </m:r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+4y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+28</m:t>
                </m:r>
              </m:oMath>
            </m:oMathPara>
          </w:p>
          <w:p w:rsidR="00F7246A" w:rsidRPr="0079035A" w:rsidRDefault="00F724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=60-20+28</m:t>
                </m:r>
              </m:oMath>
            </m:oMathPara>
          </w:p>
          <w:p w:rsidR="00F7246A" w:rsidRPr="0079035A" w:rsidRDefault="00F724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=68</m:t>
                </m:r>
              </m:oMath>
            </m:oMathPara>
          </w:p>
          <w:p w:rsidR="00F62BBE" w:rsidRPr="0079035A" w:rsidRDefault="00501D0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=68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68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A24778" w:rsidRPr="0079035A" w:rsidRDefault="00A2477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Since the product matrix is </w:t>
            </w:r>
            <m:oMath>
              <m:r>
                <w:rPr>
                  <w:rFonts w:ascii="Cambria Math" w:hAnsi="Cambria Math"/>
                  <w:lang w:val="en-US" w:eastAsia="en-US"/>
                </w:rPr>
                <m:t>3×3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matrix and the pre-multi-</w:t>
            </w:r>
            <w:r w:rsidR="00F31B18" w:rsidRPr="0079035A">
              <w:rPr>
                <w:rFonts w:ascii="Cambria Math" w:hAnsi="Cambria Math"/>
                <w:lang w:val="en-US" w:eastAsia="en-US"/>
              </w:rPr>
              <w:t>p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lier of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a </w:t>
            </w:r>
            <m:oMath>
              <m:r>
                <w:rPr>
                  <w:rFonts w:ascii="Cambria Math" w:hAnsi="Cambria Math"/>
                  <w:lang w:val="en-US" w:eastAsia="en-US"/>
                </w:rPr>
                <m:t>3×2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matrix, therefore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</w:t>
            </w:r>
            <m:oMath>
              <m:r>
                <w:rPr>
                  <w:rFonts w:ascii="Cambria Math" w:hAnsi="Cambria Math"/>
                  <w:lang w:val="en-US" w:eastAsia="en-US"/>
                </w:rPr>
                <m:t>2×3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matrix. Let,</w:t>
            </w:r>
          </w:p>
          <w:p w:rsidR="00A24778" w:rsidRPr="0079035A" w:rsidRDefault="00A2477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l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m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>. Then the given equation becomes</w:t>
            </w:r>
          </w:p>
          <w:p w:rsidR="00A24778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15</m:t>
                          </m:r>
                        </m:e>
                      </m:mr>
                    </m:m>
                  </m:e>
                </m:d>
              </m:oMath>
            </m:oMathPara>
          </w:p>
          <w:p w:rsidR="00567B76" w:rsidRPr="0079035A" w:rsidRDefault="007D688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2l-x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2m-y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2n-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-3l+4x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-3m+4y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-3n+4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15</m:t>
                          </m:r>
                        </m:e>
                      </m:mr>
                    </m:m>
                  </m:e>
                </m:d>
              </m:oMath>
            </m:oMathPara>
          </w:p>
          <w:p w:rsidR="00A24778" w:rsidRPr="0079035A" w:rsidRDefault="00A2477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⇒2l-x=-1, 2m-y=-8, 2n-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r>
                  <w:rPr>
                    <w:rFonts w:ascii="Cambria Math" w:hAnsi="Cambria Math"/>
                    <w:lang w:val="en-US" w:eastAsia="en-US"/>
                  </w:rPr>
                  <m:t>=-10, l=1, m=-2, n=-5</m:t>
                </m:r>
              </m:oMath>
            </m:oMathPara>
          </w:p>
          <w:p w:rsidR="00A24778" w:rsidRPr="0079035A" w:rsidRDefault="00A2477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⇒x=3, y=4, 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</m:t>
                </m:r>
                <m:r>
                  <w:rPr>
                    <w:rFonts w:ascii="Cambria Math" w:hAnsi="Cambria Math"/>
                    <w:lang w:val="en-US" w:eastAsia="en-US"/>
                  </w:rPr>
                  <m:t>=0, l=1, m=-2, n=-5</m:t>
                </m:r>
              </m:oMath>
            </m:oMathPara>
          </w:p>
          <w:p w:rsidR="00A24778" w:rsidRPr="0079035A" w:rsidRDefault="00A2477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l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F62BB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r>
                  <w:rPr>
                    <w:rFonts w:ascii="Cambria Math" w:hAnsi="Cambria Math"/>
                    <w:lang w:val="en-US" w:eastAsia="en-US"/>
                  </w:rPr>
                  <m:t>(F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)=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Also,</w:t>
            </w:r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lastRenderedPageBreak/>
              <w:t>det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α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(-α)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(-α)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(-α)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(-α)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=F(-α)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93258" w:rsidRPr="0079035A" w:rsidRDefault="00F9325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F36692" w:rsidRPr="0079035A" w:rsidRDefault="00F3669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w:lastRenderedPageBreak/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α,β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β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3669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=A(-α,-β)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13E7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402F8" w:rsidRPr="0079035A" w:rsidRDefault="00F402F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-3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5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-3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5B0896" w:rsidRPr="0079035A" w:rsidRDefault="005B0896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62BBE" w:rsidRPr="0079035A" w:rsidRDefault="004E08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  <w:p w:rsidR="000E19A3" w:rsidRPr="0079035A" w:rsidRDefault="000E19A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 xml:space="preserve"> A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Q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Q</m:t>
                        </m:r>
                      </m:e>
                    </m:d>
                  </m:den>
                </m:f>
              </m:oMath>
            </m:oMathPara>
          </w:p>
          <w:p w:rsidR="000E19A3" w:rsidRPr="0079035A" w:rsidRDefault="000E19A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=PA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Q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7B76" w:rsidRPr="0079035A" w:rsidRDefault="00C7153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8D7F10" w:rsidRPr="0079035A">
              <w:rPr>
                <w:rFonts w:ascii="Cambria Math" w:hAnsi="Cambria Math"/>
                <w:lang w:val="en-US" w:eastAsia="en-US"/>
              </w:rPr>
              <w:t xml:space="preserve">       (1)</w:t>
            </w:r>
          </w:p>
          <w:p w:rsidR="00C71532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8D7F10" w:rsidRPr="0079035A">
              <w:rPr>
                <w:rFonts w:ascii="Cambria Math" w:hAnsi="Cambria Math"/>
                <w:lang w:val="en-US" w:eastAsia="en-US"/>
              </w:rPr>
              <w:t xml:space="preserve">    (2)        </w:t>
            </w:r>
          </w:p>
          <w:p w:rsidR="00C71532" w:rsidRPr="0079035A" w:rsidRDefault="00C7153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be given by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>. The first equation gives</w:t>
            </w:r>
          </w:p>
          <w:p w:rsidR="00C71532" w:rsidRPr="0079035A" w:rsidRDefault="00C7153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a-b=-1</m:t>
              </m:r>
            </m:oMath>
            <w:r w:rsidR="008D7F10" w:rsidRPr="0079035A">
              <w:rPr>
                <w:rFonts w:ascii="Cambria Math" w:hAnsi="Cambria Math"/>
                <w:lang w:val="en-US" w:eastAsia="en-US"/>
              </w:rPr>
              <w:t xml:space="preserve">        (3)  </w:t>
            </w:r>
          </w:p>
          <w:p w:rsidR="00C71532" w:rsidRPr="0079035A" w:rsidRDefault="00C7153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c-d=2</m:t>
              </m:r>
            </m:oMath>
            <w:r w:rsidR="008D7F10" w:rsidRPr="0079035A">
              <w:rPr>
                <w:rFonts w:ascii="Cambria Math" w:hAnsi="Cambria Math"/>
                <w:lang w:val="en-US" w:eastAsia="en-US"/>
              </w:rPr>
              <w:t>(4)</w:t>
            </w:r>
          </w:p>
          <w:p w:rsidR="00C71532" w:rsidRPr="0079035A" w:rsidRDefault="00C7153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For second equation gives</w:t>
            </w:r>
          </w:p>
          <w:p w:rsidR="00C71532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-1</m:t>
                              </m:r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8D7F10" w:rsidRPr="0079035A" w:rsidRDefault="008D7F1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This gives</w:t>
            </w:r>
          </w:p>
          <w:p w:rsidR="008D7F10" w:rsidRPr="0079035A" w:rsidRDefault="008D7F1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-a+2b=1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        (5)</w:t>
            </w:r>
          </w:p>
          <w:p w:rsidR="008D7F10" w:rsidRPr="0079035A" w:rsidRDefault="008D7F1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-c+2d=0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    (6)</w:t>
            </w:r>
          </w:p>
          <w:p w:rsidR="008D7F10" w:rsidRPr="0079035A" w:rsidRDefault="008D7F1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Eqs. (3)+(5)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⇒b=0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a=-1</m:t>
              </m:r>
            </m:oMath>
          </w:p>
          <w:p w:rsidR="008D7F10" w:rsidRPr="0079035A" w:rsidRDefault="008D7F1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Eqs.  (4)+(6)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⇒d=2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c=4</m:t>
              </m:r>
            </m:oMath>
          </w:p>
          <w:p w:rsidR="008D7F10" w:rsidRPr="0079035A" w:rsidRDefault="008D7F1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So the sum </w:t>
            </w:r>
            <m:oMath>
              <m:r>
                <w:rPr>
                  <w:rFonts w:ascii="Cambria Math" w:hAnsi="Cambria Math"/>
                  <w:lang w:val="en-US" w:eastAsia="en-US"/>
                </w:rPr>
                <m:t>a+b+c+d=5.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=I⇒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=I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r-1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r-1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(-A)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-A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n-1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(A)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(A)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-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7B76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=10</m:t>
                </m:r>
              </m:oMath>
            </m:oMathPara>
          </w:p>
          <w:p w:rsidR="00F84639" w:rsidRPr="0079035A" w:rsidRDefault="00FA73A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   3+2x   1-x+y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</m:d>
              </m:oMath>
            </m:oMathPara>
          </w:p>
          <w:p w:rsidR="00F84639" w:rsidRPr="0079035A" w:rsidRDefault="00FA73A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1+3x+2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+y-xy+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e>
                </m:d>
              </m:oMath>
            </m:oMathPara>
          </w:p>
          <w:p w:rsidR="00F84639" w:rsidRPr="0079035A" w:rsidRDefault="00FA73A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+y+3x-xy+1=0</m:t>
                </m:r>
              </m:oMath>
            </m:oMathPara>
          </w:p>
          <w:p w:rsidR="00F84639" w:rsidRPr="0079035A" w:rsidRDefault="00F8463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y=0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</w:t>
            </w:r>
            <m:oMath>
              <m:r>
                <w:rPr>
                  <w:rFonts w:ascii="Cambria Math" w:hAnsi="Cambria Math"/>
                  <w:lang w:val="en-US" w:eastAsia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+3x+1=0</m:t>
              </m:r>
            </m:oMath>
          </w:p>
          <w:p w:rsidR="00F84639" w:rsidRPr="0079035A" w:rsidRDefault="00FA73A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2x-1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x+1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F84639" w:rsidRPr="0079035A" w:rsidRDefault="00FA73A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⇒x=-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, -1</m:t>
              </m:r>
            </m:oMath>
            <w:r w:rsidR="00F84639" w:rsidRPr="0079035A">
              <w:rPr>
                <w:rFonts w:ascii="Cambria Math" w:hAnsi="Cambria Math"/>
                <w:lang w:val="en-US" w:eastAsia="en-US"/>
              </w:rPr>
              <w:t>(rational roots)</w:t>
            </w:r>
          </w:p>
          <w:p w:rsidR="00F84639" w:rsidRPr="0079035A" w:rsidRDefault="00F8463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  </w:t>
            </w:r>
            <m:oMath>
              <m:r>
                <w:rPr>
                  <w:rFonts w:ascii="Cambria Math" w:hAnsi="Cambria Math"/>
                  <w:lang w:val="en-US" w:eastAsia="en-US"/>
                </w:rPr>
                <m:t>y=-1, 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+4x+1=0</m:t>
              </m:r>
            </m:oMath>
          </w:p>
          <w:p w:rsidR="00F84639" w:rsidRPr="0079035A" w:rsidRDefault="00FA73A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⇒x=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-4±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12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-2±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den>
              </m:f>
            </m:oMath>
            <w:r w:rsidR="00540193" w:rsidRPr="0079035A">
              <w:rPr>
                <w:rFonts w:ascii="Cambria Math" w:hAnsi="Cambria Math"/>
                <w:lang w:val="en-US" w:eastAsia="en-US"/>
              </w:rPr>
              <w:t xml:space="preserve">    (irrational roots)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C32A3D" w:rsidRPr="0079035A" w:rsidRDefault="00C32A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We know that for any non-singular matrix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</w:t>
            </w:r>
          </w:p>
          <w:p w:rsidR="00C32A3D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</m:oMath>
            </m:oMathPara>
          </w:p>
          <w:p w:rsidR="00C32A3D" w:rsidRPr="0079035A" w:rsidRDefault="00C32A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 put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>. Then we have</w:t>
            </w:r>
          </w:p>
          <w:p w:rsidR="00C32A3D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  <w:p w:rsidR="00C32A3D" w:rsidRPr="0079035A" w:rsidRDefault="00C32A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⇒P=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r>
                  <w:rPr>
                    <w:rFonts w:ascii="Cambria Math" w:hAnsi="Cambria Math"/>
                    <w:lang w:val="en-US" w:eastAsia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F62BBE" w:rsidRPr="0079035A" w:rsidRDefault="00C32A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</m: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CF27A4" w:rsidRPr="0079035A" w:rsidRDefault="00513E7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possible assume that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non-singular, then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exists.</w:t>
            </w:r>
          </w:p>
          <w:p w:rsidR="00513E7A" w:rsidRPr="0079035A" w:rsidRDefault="00513E7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Thus, </w:t>
            </w:r>
          </w:p>
          <w:p w:rsidR="00F62BBE" w:rsidRPr="0079035A" w:rsidRDefault="00513E7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AB=0⇒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B=0</m:t>
                </m:r>
              </m:oMath>
            </m:oMathPara>
          </w:p>
          <w:p w:rsidR="00513E7A" w:rsidRPr="0079035A" w:rsidRDefault="00513E7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⇒IB=0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or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B=0×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(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contradiction)</w:t>
            </w:r>
          </w:p>
          <w:p w:rsidR="00513E7A" w:rsidRPr="0079035A" w:rsidRDefault="00513E7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both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must be singular.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62BBE" w:rsidRPr="0079035A" w:rsidRDefault="00381AB5" w:rsidP="00DC6EC6">
            <w:pPr>
              <w:contextualSpacing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Since </w:t>
            </w:r>
            <m:oMath>
              <m:r>
                <w:rPr>
                  <w:rFonts w:ascii="Cambria Math" w:hAnsi="Cambria Math"/>
                </w:rPr>
                <m:t>I=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 w:rsidRPr="0079035A">
              <w:rPr>
                <w:rFonts w:ascii="Cambria Math" w:hAnsi="Cambria Math"/>
              </w:rPr>
              <w:t>and given</w:t>
            </w:r>
            <m:oMath>
              <m:r>
                <w:rPr>
                  <w:rFonts w:ascii="Cambria Math" w:hAnsi="Cambria Math"/>
                </w:rPr>
                <m:t xml:space="preserve">  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:rsidR="00272A84" w:rsidRPr="0079035A" w:rsidRDefault="00381AB5" w:rsidP="00DC6EC6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∴I-A=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tan</m:t>
                            </m:r>
                          </m:fName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</w:rPr>
              <w:t>(1)</w:t>
            </w:r>
          </w:p>
          <w:p w:rsidR="00272A84" w:rsidRPr="0079035A" w:rsidRDefault="00381AB5" w:rsidP="00DC6EC6">
            <w:pPr>
              <w:contextualSpacing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Now,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I-A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  <w:p w:rsidR="00272A84" w:rsidRPr="0079035A" w:rsidRDefault="00381AB5" w:rsidP="00DC6EC6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3C233D" w:rsidRPr="003C233D" w:rsidRDefault="00381AB5" w:rsidP="00DC6EC6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272A84" w:rsidRPr="0079035A" w:rsidRDefault="00244A75" w:rsidP="00DC6EC6">
            <w:pPr>
              <w:contextualSpacing/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894804" w:rsidRPr="0079035A" w:rsidRDefault="00381AB5" w:rsidP="00DC6EC6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2(1-</m:t>
                                      </m:r>
                                      <m:f>
                                        <m:fPr>
                                          <m:type m:val="lin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tan</m:t>
                                                  </m: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</m:func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den>
                                  </m:f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061771" w:rsidRPr="0079035A" w:rsidRDefault="00244A75" w:rsidP="00DC6EC6">
            <w:pPr>
              <w:contextualSpacing/>
              <w:rPr>
                <w:rFonts w:ascii="Cambria Math" w:hAnsi="Cambria Math"/>
              </w:rPr>
            </w:pPr>
            <m:oMathPara>
              <m:oMath>
                <m:d>
                  <m:dPr>
                    <m:begChr m:val="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tan</m:t>
                                  </m:r>
                                </m:fName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2(1-</m:t>
                                      </m:r>
                                      <m:f>
                                        <m:fPr>
                                          <m:type m:val="lin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func>
                                            <m:func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uncPr>
                                            <m:fName>
                                              <m:sSup>
                                                <m:sSup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sSupPr>
                                                <m:e>
                                                  <m:r>
                                                    <m:rPr>
                                                      <m:sty m:val="p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tan</m:t>
                                                  </m: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</m:ctrlPr>
                                                </m:e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p>
                                              </m:sSup>
                                            </m:fNam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α</m:t>
                                              </m:r>
                                            </m:e>
                                          </m:func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)</m:t>
                                      </m:r>
                                    </m:den>
                                  </m:f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1-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894804" w:rsidRPr="0079035A" w:rsidRDefault="00381AB5" w:rsidP="00DC6EC6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(1+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f>
                                        <m:fPr>
                                          <m:type m:val="lin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(1+</m:t>
                                  </m:r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tan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eqAr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tan</m:t>
                                      </m:r>
                                    </m:fName>
                                    <m:e>
                                      <m:f>
                                        <m:fPr>
                                          <m:type m:val="lin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func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(1+</m:t>
                                  </m:r>
                                  <m:f>
                                    <m:fPr>
                                      <m:type m:val="lin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func>
                                        <m:fun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uncPr>
                                        <m:fNam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tan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</w:rPr>
                                              </m:ctrlP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fName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</m:func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)</m:t>
                                  </m:r>
                                </m:e>
                              </m:eqAr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(1+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(1+</m:t>
                              </m:r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tan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α</m:t>
                                      </m:r>
                                    </m:e>
                                  </m:func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061771" w:rsidRPr="0079035A" w:rsidRDefault="00381AB5" w:rsidP="00DC6EC6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061771" w:rsidRPr="0079035A" w:rsidRDefault="00381AB5" w:rsidP="00DC6EC6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=I-A      </m:t>
              </m:r>
            </m:oMath>
            <w:r w:rsidRPr="0079035A">
              <w:rPr>
                <w:rFonts w:ascii="Cambria Math" w:hAnsi="Cambria Math"/>
              </w:rPr>
              <w:t>[using (1)]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0E19A3" w:rsidRPr="0079035A" w:rsidRDefault="0039599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395992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  <w:oMath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A-2I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A-4I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F62BBE" w:rsidRPr="0079035A" w:rsidRDefault="00C32A3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-2A-4A+8I=0</m:t>
                </m:r>
              </m:oMath>
            </m:oMathPara>
          </w:p>
          <w:p w:rsidR="000E19A3" w:rsidRPr="0079035A" w:rsidRDefault="000E19A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-6A+8I=0</m:t>
                </m:r>
              </m:oMath>
            </m:oMathPara>
          </w:p>
          <w:p w:rsidR="000E19A3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⇒A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-6A+8I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0</m:t>
                </m:r>
              </m:oMath>
            </m:oMathPara>
          </w:p>
          <w:p w:rsidR="000E19A3" w:rsidRPr="0079035A" w:rsidRDefault="000E19A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⇒A-6I+8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0E19A3" w:rsidRPr="0079035A" w:rsidRDefault="000E19A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⇒A+8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=6I</m:t>
                </m:r>
              </m:oMath>
            </m:oMathPara>
          </w:p>
          <w:p w:rsidR="000E19A3" w:rsidRPr="0079035A" w:rsidRDefault="000E19A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62BBE" w:rsidRPr="0079035A" w:rsidRDefault="00501D0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orthogonal if</w:t>
            </w:r>
          </w:p>
          <w:p w:rsidR="00501D07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</m:e>
                </m:nary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</m:e>
                </m:nary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=1; </m:t>
                    </m:r>
                  </m:e>
                </m:nary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</m:e>
                </m:nary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</m:e>
                </m:nary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</m:e>
                </m:nary>
                <m:r>
                  <w:rPr>
                    <w:rFonts w:ascii="Cambria Math" w:hAnsi="Cambria Math"/>
                    <w:lang w:val="en-US" w:eastAsia="en-US"/>
                  </w:rPr>
                  <m:t>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C75BCC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2005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-6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2004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2004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A-6I</m:t>
                    </m:r>
                  </m:e>
                </m:d>
              </m:oMath>
            </m:oMathPara>
          </w:p>
          <w:p w:rsidR="00BD30E3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2004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-22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2004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-11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2005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7B76" w:rsidRPr="0079035A" w:rsidRDefault="005B4F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Given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. Now,</w:t>
            </w:r>
          </w:p>
          <w:p w:rsidR="005B4F5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-7A=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A+3I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-7A</m:t>
                </m:r>
              </m:oMath>
            </m:oMathPara>
          </w:p>
          <w:p w:rsidR="005B4F55" w:rsidRPr="0079035A" w:rsidRDefault="005B4F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=I+3A+3A+A-7A</m:t>
                </m:r>
              </m:oMath>
            </m:oMathPara>
          </w:p>
          <w:p w:rsidR="005B4F55" w:rsidRPr="0079035A" w:rsidRDefault="005B4F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=I+O</m:t>
                </m:r>
              </m:oMath>
            </m:oMathPara>
          </w:p>
          <w:p w:rsidR="005B4F55" w:rsidRPr="0079035A" w:rsidRDefault="005B4F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7B76" w:rsidRPr="0079035A" w:rsidRDefault="009A1FA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=ABBBBB⋯B</m:t>
                </m:r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BBB⋯B</m:t>
                </m:r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BBB⋯B</m:t>
                </m:r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=BB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BB⋯B</m:t>
                </m:r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⋮</m:t>
                </m:r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</m:oMathPara>
          </w:p>
          <w:p w:rsidR="00520573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⋯(AB)B</m:t>
                </m:r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⋮</m:t>
                </m:r>
              </m:oMath>
            </m:oMathPara>
          </w:p>
          <w:p w:rsidR="00520573" w:rsidRPr="0079035A" w:rsidRDefault="0052057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AA4D49" w:rsidRDefault="00AA4D49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given system of equations has no solution, </w:t>
            </w:r>
            <m:oMath>
              <m:r>
                <w:rPr>
                  <w:rFonts w:ascii="Cambria Math" w:hAnsi="Cambria Math"/>
                </w:rPr>
                <m:t>∆=0</m:t>
              </m:r>
            </m:oMath>
            <w:r>
              <w:rPr>
                <w:rFonts w:ascii="Cambria Math" w:hAnsi="Cambria Math"/>
              </w:rPr>
              <w:t xml:space="preserve"> and any one amongst</w:t>
            </w:r>
            <m:oMath>
              <m:r>
                <w:rPr>
                  <w:rFonts w:ascii="Cambria Math" w:hAnsi="Cambria Math"/>
                </w:rPr>
                <m:t xml:space="preserve">∆x,∆y,∆z  </m:t>
              </m:r>
            </m:oMath>
            <w:r>
              <w:rPr>
                <w:rFonts w:ascii="Cambria Math" w:hAnsi="Cambria Math"/>
              </w:rPr>
              <w:t>is non-zero.</w:t>
            </w:r>
          </w:p>
          <w:p w:rsidR="00AA4D49" w:rsidRPr="00B72DE1" w:rsidRDefault="00AA4D49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Where     </w:t>
            </w:r>
            <m:oMath>
              <m:r>
                <w:rPr>
                  <w:rFonts w:ascii="Cambria Math" w:hAnsi="Cambria Math"/>
                </w:rPr>
                <m:t>∆=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  -1    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  -2    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      1    λ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AA4D49" w:rsidRPr="00B72DE1" w:rsidRDefault="00AA4D49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</w:t>
            </w:r>
            <m:oMath>
              <m:r>
                <w:rPr>
                  <w:rFonts w:ascii="Cambria Math" w:hAnsi="Cambria Math"/>
                </w:rPr>
                <m:t>∆z=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2   -1       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  -2   -4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         1      λ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=6≠0</m:t>
              </m:r>
            </m:oMath>
          </w:p>
          <w:p w:rsidR="00AA4D49" w:rsidRPr="00B72DE1" w:rsidRDefault="00AA4D49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 λ=1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B9650F" w:rsidRPr="0079035A" w:rsidRDefault="00DE79C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Let, </w:t>
            </w:r>
            <m:oMath>
              <m:r>
                <w:rPr>
                  <w:rFonts w:ascii="Cambria Math" w:hAnsi="Cambria Math"/>
                  <w:lang w:val="en-US" w:eastAsia="en-US"/>
                </w:rPr>
                <m:t>X=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</m:mr>
                  </m:m>
                </m:e>
              </m:d>
            </m:oMath>
          </w:p>
          <w:p w:rsidR="00F62BBE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ab+bd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ac+cd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B9650F" w:rsidRPr="0079035A" w:rsidRDefault="00B9650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+bc=1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and</m:t>
                </m:r>
                <m:r>
                  <w:rPr>
                    <w:rFonts w:ascii="Cambria Math" w:hAnsi="Cambria Math"/>
                    <w:lang w:val="en-US" w:eastAsia="en-US"/>
                  </w:rPr>
                  <m:t xml:space="preserve"> ab+bd=1⇒b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a+d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DE79C9" w:rsidRPr="0079035A" w:rsidRDefault="00DE79C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ac+cd=2⇒c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a+d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=2⇒2c=c</m:t>
                </m:r>
              </m:oMath>
            </m:oMathPara>
          </w:p>
          <w:p w:rsidR="00DE79C9" w:rsidRPr="0079035A" w:rsidRDefault="00DE79C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Also,</w:t>
            </w:r>
          </w:p>
          <w:p w:rsidR="00DE79C9" w:rsidRPr="0079035A" w:rsidRDefault="00DE79C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bc+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=3⇒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</m:oMath>
            </m:oMathPara>
          </w:p>
          <w:p w:rsidR="00DE79C9" w:rsidRPr="0079035A" w:rsidRDefault="00DE79C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d-a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a+d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=2⇒d-a=2b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       (using </w:t>
            </w:r>
            <m:oMath>
              <m:r>
                <w:rPr>
                  <w:rFonts w:ascii="Cambria Math" w:hAnsi="Cambria Math"/>
                  <w:lang w:val="en-US" w:eastAsia="en-US"/>
                </w:rPr>
                <m:t>bc=1-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>)</w:t>
            </w:r>
          </w:p>
          <w:p w:rsidR="00DE79C9" w:rsidRPr="0079035A" w:rsidRDefault="00DE79C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a+d=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den>
                </m:f>
              </m:oMath>
            </m:oMathPara>
          </w:p>
          <w:p w:rsidR="00DE79C9" w:rsidRPr="0079035A" w:rsidRDefault="00DE79C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⇒2d=2b+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,   2a=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-2b</m:t>
                </m:r>
              </m:oMath>
            </m:oMathPara>
          </w:p>
          <w:p w:rsidR="00DE79C9" w:rsidRPr="0079035A" w:rsidRDefault="00DE79C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d=b+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,           a=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-2b</m:t>
                </m:r>
              </m:oMath>
            </m:oMathPara>
          </w:p>
          <w:p w:rsidR="00DE79C9" w:rsidRPr="0079035A" w:rsidRDefault="00DE79C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c=2b</m:t>
                </m:r>
              </m:oMath>
            </m:oMathPara>
          </w:p>
          <w:p w:rsidR="00DE79C9" w:rsidRPr="0079035A" w:rsidRDefault="00DE79C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  <w:lang w:val="en-US" w:eastAsia="en-US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=3</m:t>
                </m:r>
              </m:oMath>
            </m:oMathPara>
          </w:p>
          <w:p w:rsidR="008507D9" w:rsidRPr="0079035A" w:rsidRDefault="008507D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</m:oMath>
            </m:oMathPara>
          </w:p>
          <w:p w:rsidR="008507D9" w:rsidRPr="0079035A" w:rsidRDefault="008507D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⇒3x+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4x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</m:oMath>
            </m:oMathPara>
          </w:p>
          <w:p w:rsidR="008507D9" w:rsidRPr="0079035A" w:rsidRDefault="008507D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⇒b=±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6</m:t>
                      </m:r>
                    </m:e>
                  </m:rad>
                </m:den>
              </m:f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or  </w:t>
            </w:r>
            <m:oMath>
              <m:r>
                <w:rPr>
                  <w:rFonts w:ascii="Cambria Math" w:hAnsi="Cambria Math"/>
                  <w:lang w:val="en-US" w:eastAsia="en-US"/>
                </w:rPr>
                <m:t>b=±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e>
                  </m:rad>
                </m:den>
              </m:f>
            </m:oMath>
          </w:p>
          <w:p w:rsidR="008507D9" w:rsidRPr="0079035A" w:rsidRDefault="008507D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Therefore, matrices are</w:t>
            </w:r>
          </w:p>
          <w:p w:rsidR="008507D9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ra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rad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6</m:t>
                                  </m:r>
                                </m:e>
                              </m:rad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CA3498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Given A is skew-symmetri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c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Hence,</w:t>
            </w:r>
          </w:p>
          <w:p w:rsidR="00572EB4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=-A</m:t>
                </m:r>
              </m:oMath>
            </m:oMathPara>
          </w:p>
          <w:p w:rsidR="00F62BBE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</m:oMath>
            <w:r w:rsidR="00572EB4" w:rsidRPr="0079035A">
              <w:rPr>
                <w:rFonts w:ascii="Cambria Math" w:hAnsi="Cambria Math"/>
                <w:lang w:val="en-US" w:eastAsia="en-US"/>
              </w:rPr>
              <w:t xml:space="preserve">       (given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="00572EB4" w:rsidRPr="0079035A">
              <w:rPr>
                <w:rFonts w:ascii="Cambria Math" w:hAnsi="Cambria Math"/>
                <w:lang w:val="en-US" w:eastAsia="en-US"/>
              </w:rPr>
              <w:t xml:space="preserve"> is odd)</w:t>
            </w:r>
          </w:p>
          <w:p w:rsidR="00CA3498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skew-symmetri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c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72EB4" w:rsidRPr="0079035A" w:rsidRDefault="00E27A2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 </w:t>
            </w:r>
            <m:oMath>
              <m:r>
                <w:rPr>
                  <w:rFonts w:ascii="Cambria Math" w:hAnsi="Cambria Math"/>
                  <w:lang w:val="en-US" w:eastAsia="en-US"/>
                </w:rPr>
                <m:t>A, B, A+I, A+B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idempotent. Hence,</w:t>
            </w:r>
          </w:p>
          <w:p w:rsidR="00E27A2D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=A,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=B,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A+I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=A+I </m:t>
              </m:r>
            </m:oMath>
            <w:r w:rsidR="00E27A2D"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=A+B</m:t>
              </m:r>
            </m:oMath>
          </w:p>
          <w:p w:rsidR="00F62BBE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+AB+BA=A+B</m:t>
                </m:r>
              </m:oMath>
            </m:oMathPara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⇒A+B+AB+BA=A+B</m:t>
                </m:r>
              </m:oMath>
            </m:oMathPara>
          </w:p>
          <w:p w:rsidR="00572EB4" w:rsidRPr="0079035A" w:rsidRDefault="00572E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⇒AB+BA=O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8B1876" w:rsidRDefault="008B1876" w:rsidP="00C46C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α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1  1</m:t>
                        </m:r>
                      </m:e>
                    </m:eqAr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α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1  1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   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α+1    1</m:t>
                        </m:r>
                      </m:e>
                    </m:eqArr>
                  </m:e>
                </m:d>
              </m:oMath>
            </m:oMathPara>
          </w:p>
          <w:p w:rsidR="008B1876" w:rsidRPr="004A6EC2" w:rsidRDefault="008B1876" w:rsidP="00C46C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=B⇒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    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α+1     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5  1</m:t>
                        </m:r>
                      </m:e>
                    </m:eqArr>
                  </m:e>
                </m:d>
              </m:oMath>
            </m:oMathPara>
          </w:p>
          <w:p w:rsidR="008B1876" w:rsidRPr="004A6EC2" w:rsidRDefault="008B1876" w:rsidP="00C46C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 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=1  </m:t>
              </m:r>
            </m:oMath>
            <w:r w:rsidRPr="00367272">
              <w:rPr>
                <w:rFonts w:ascii="Cambria Math" w:hAnsi="Cambria Math"/>
              </w:rPr>
              <w:t>and</w:t>
            </w:r>
            <m:oMath>
              <m:r>
                <w:rPr>
                  <w:rFonts w:ascii="Cambria Math" w:hAnsi="Cambria Math"/>
                </w:rPr>
                <m:t xml:space="preserve">  α+1=5</m:t>
              </m:r>
            </m:oMath>
          </w:p>
          <w:p w:rsidR="008B1876" w:rsidRDefault="008B1876" w:rsidP="00C46CFE">
            <w:pPr>
              <w:spacing w:line="276" w:lineRule="auto"/>
              <w:contextualSpacing/>
              <w:rPr>
                <w:rFonts w:ascii="Cambria Math" w:hAnsi="Cambria Math"/>
              </w:rPr>
            </w:pPr>
            <w:proofErr w:type="gramStart"/>
            <w:r>
              <w:rPr>
                <w:rFonts w:ascii="Cambria Math" w:hAnsi="Cambria Math"/>
              </w:rPr>
              <w:t>Which is not possible at the same time.</w:t>
            </w:r>
            <w:proofErr w:type="gramEnd"/>
          </w:p>
          <w:p w:rsidR="008B1876" w:rsidRPr="004A6EC2" w:rsidRDefault="008B1876" w:rsidP="00C46C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 No real values of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rFonts w:ascii="Cambria Math" w:hAnsi="Cambria Math"/>
              </w:rPr>
              <w:t xml:space="preserve"> exis</w:t>
            </w:r>
            <w:proofErr w:type="spellStart"/>
            <w:r>
              <w:rPr>
                <w:rFonts w:ascii="Cambria Math" w:hAnsi="Cambria Math"/>
              </w:rPr>
              <w:t>ts</w:t>
            </w:r>
            <w:proofErr w:type="spellEnd"/>
            <w:r>
              <w:rPr>
                <w:rFonts w:ascii="Cambria Math" w:hAnsi="Cambria Math"/>
              </w:rPr>
              <w:t>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0A5244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w:lastRenderedPageBreak/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0A5244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0A5244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0A5244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-n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-n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0A5244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 w:eastAsia="en-US"/>
                        </w:rPr>
                        <m:t>n→∞</m:t>
                      </m:r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-1</m:t>
                      </m:r>
                    </m:sup>
                  </m:sSup>
                </m:e>
              </m:func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as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a&gt;1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b&gt;1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6D7991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Given that</w:t>
            </w:r>
          </w:p>
          <w:p w:rsidR="006D7991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X=AB+BA⇒X=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  <w:p w:rsidR="006D7991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And</w:t>
            </w:r>
          </w:p>
          <w:p w:rsidR="006D7991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Y=AB-BA</m:t>
                </m:r>
              </m:oMath>
            </m:oMathPara>
          </w:p>
          <w:p w:rsidR="00F62BBE" w:rsidRPr="0079035A" w:rsidRDefault="000A52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⇒Y=-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  <w:p w:rsidR="006D7991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Now,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=-YX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7B76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-p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-c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</m:oMath>
            <w:r w:rsidR="00A854B0" w:rsidRPr="0079035A">
              <w:rPr>
                <w:rFonts w:ascii="Cambria Math" w:hAnsi="Cambria Math"/>
                <w:lang w:val="en-US" w:eastAsia="en-US"/>
              </w:rPr>
              <w:t xml:space="preserve">(Multiplying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="00A854B0" w:rsidRPr="0079035A">
              <w:rPr>
                <w:rFonts w:ascii="Cambria Math" w:hAnsi="Cambria Math"/>
                <w:lang w:val="en-US" w:eastAsia="en-US"/>
              </w:rPr>
              <w:t xml:space="preserve"> by </w:t>
            </w:r>
            <m:oMath>
              <m:r>
                <w:rPr>
                  <w:rFonts w:ascii="Cambria Math" w:hAnsi="Cambria Math"/>
                  <w:lang w:val="en-US" w:eastAsia="en-US"/>
                </w:rPr>
                <m:t>-1</m:t>
              </m:r>
            </m:oMath>
            <w:r w:rsidR="00A854B0" w:rsidRPr="0079035A">
              <w:rPr>
                <w:rFonts w:ascii="Cambria Math" w:hAnsi="Cambria Math"/>
                <w:lang w:val="en-US" w:eastAsia="en-US"/>
              </w:rPr>
              <w:t>)</w:t>
            </w:r>
          </w:p>
          <w:p w:rsidR="00A854B0" w:rsidRPr="0079035A" w:rsidRDefault="00A854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-c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(Multiplying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by </w:t>
            </w:r>
            <m:oMath>
              <m:r>
                <w:rPr>
                  <w:rFonts w:ascii="Cambria Math" w:hAnsi="Cambria Math"/>
                  <w:lang w:val="en-US" w:eastAsia="en-US"/>
                </w:rPr>
                <m:t>-1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)</w:t>
            </w:r>
          </w:p>
          <w:p w:rsidR="00A854B0" w:rsidRPr="0079035A" w:rsidRDefault="00A854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q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r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(Changing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with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>)</w:t>
            </w:r>
          </w:p>
          <w:p w:rsidR="00A854B0" w:rsidRPr="0079035A" w:rsidRDefault="00A854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</m:oMath>
            </m:oMathPara>
          </w:p>
          <w:p w:rsidR="00A854B0" w:rsidRPr="0079035A" w:rsidRDefault="00A854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w:lastRenderedPageBreak/>
                  <m:t>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q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p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r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</m:oMath>
            </m:oMathPara>
          </w:p>
          <w:p w:rsidR="00A854B0" w:rsidRPr="0079035A" w:rsidRDefault="00A854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obviously when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≠0,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≠0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. Also,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 xml:space="preserve"> 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</w:p>
          <w:p w:rsidR="00A854B0" w:rsidRPr="0079035A" w:rsidRDefault="00A854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7B76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For involuntary matrix,</w:t>
            </w:r>
          </w:p>
          <w:p w:rsidR="00DF58F7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=±1</m:t>
                </m:r>
              </m:oMath>
            </m:oMathPara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For idempotent matrix,</w:t>
            </w:r>
          </w:p>
          <w:p w:rsidR="00DF58F7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</m:oMath>
            </m:oMathPara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=0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or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1</m:t>
              </m:r>
            </m:oMath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For orthogonal matrix,</w:t>
            </w:r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⇒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 w:eastAsia="en-US"/>
                </w:rPr>
                <m:t>=1⇒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=1⇒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=±1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.</w:t>
            </w:r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Thus if matrix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idempotent it may not be invertible.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1017FA" w:rsidRDefault="001017FA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z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eqArr>
                </m:e>
              </m:d>
            </m:oMath>
            <w:r>
              <w:rPr>
                <w:rFonts w:ascii="Cambria Math" w:hAnsi="Cambria Math"/>
              </w:rPr>
              <w:t xml:space="preserve"> is linear equation in three variables and that could have only unique, no solution or infinitely many solution.</w:t>
            </w:r>
          </w:p>
          <w:p w:rsidR="001017FA" w:rsidRDefault="001017FA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It is not possible to have two solutions.</w:t>
            </w:r>
          </w:p>
          <w:p w:rsidR="001017FA" w:rsidRPr="009D388F" w:rsidRDefault="001017FA" w:rsidP="007C01A5">
            <w:pPr>
              <w:spacing w:line="276" w:lineRule="auto"/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Hence, number of matrices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is zero.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985C7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0-10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2-6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4-0</m:t>
                    </m:r>
                  </m:e>
                </m:d>
              </m:oMath>
            </m:oMathPara>
          </w:p>
          <w:p w:rsidR="002A21E5" w:rsidRPr="0079035A" w:rsidRDefault="002A21E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=-10+8+12=10</m:t>
                </m:r>
              </m:oMath>
            </m:oMathPara>
          </w:p>
          <w:p w:rsidR="00F62BBE" w:rsidRPr="0079035A" w:rsidRDefault="00501D0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≠0</m:t>
                </m:r>
              </m:oMath>
            </m:oMathPara>
          </w:p>
          <w:p w:rsidR="002A21E5" w:rsidRPr="0079035A" w:rsidRDefault="002A21E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Unique solution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C609E9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Let,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-2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  <w:p w:rsidR="00756E55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Then the matrix equation is </w:t>
            </w:r>
            <m:oMath>
              <m:r>
                <w:rPr>
                  <w:rFonts w:ascii="Cambria Math" w:hAnsi="Cambria Math"/>
                  <w:lang w:val="en-US" w:eastAsia="en-US"/>
                </w:rPr>
                <m:t>AX=B.</m:t>
              </m:r>
            </m:oMath>
          </w:p>
          <w:p w:rsidR="00756E55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=-2+12≠0</m:t>
                </m:r>
              </m:oMath>
            </m:oMathPara>
          </w:p>
          <w:p w:rsidR="00756E55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lastRenderedPageBreak/>
              <w:t xml:space="preserve">So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and invertible matrix. Also,</w:t>
            </w:r>
          </w:p>
          <w:p w:rsidR="00756E55" w:rsidRPr="0079035A" w:rsidRDefault="004E08B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</w:t>
            </w:r>
            <w:r w:rsidR="00756E55" w:rsidRPr="0079035A">
              <w:rPr>
                <w:rFonts w:ascii="Cambria Math" w:hAnsi="Cambria Math"/>
                <w:lang w:val="en-US" w:eastAsia="en-US"/>
              </w:rPr>
              <w:t xml:space="preserve">dj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-2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756E55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So,</w:t>
            </w:r>
          </w:p>
          <w:p w:rsidR="00756E5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den>
              </m:f>
            </m:oMath>
            <w:r w:rsidR="00756E55" w:rsidRPr="0079035A">
              <w:rPr>
                <w:rFonts w:ascii="Cambria Math" w:hAnsi="Cambria Math"/>
                <w:lang w:val="en-US" w:eastAsia="en-US"/>
              </w:rPr>
              <w:t xml:space="preserve">adj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10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756E55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Now,</w:t>
            </w:r>
          </w:p>
          <w:p w:rsidR="00756E55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AX=B</m:t>
                </m:r>
              </m:oMath>
            </m:oMathPara>
          </w:p>
          <w:p w:rsidR="00F62BBE" w:rsidRPr="0079035A" w:rsidRDefault="0075764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</m:oMathPara>
          </w:p>
          <w:p w:rsidR="00756E55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</m:oMathPara>
          </w:p>
          <w:p w:rsidR="00756E55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⇒IX=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</m:oMathPara>
          </w:p>
          <w:p w:rsidR="00756E55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</m:oMathPara>
          </w:p>
          <w:p w:rsidR="00756E55" w:rsidRPr="0079035A" w:rsidRDefault="00756E5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⇒X=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10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7246A" w:rsidRPr="0079035A" w:rsidRDefault="00F724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A+2B=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-5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2A-B=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  <w:p w:rsidR="00F62BBE" w:rsidRPr="0079035A" w:rsidRDefault="00501D0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+2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=-1</m:t>
                </m:r>
              </m:oMath>
            </m:oMathPara>
          </w:p>
          <w:p w:rsidR="00F7246A" w:rsidRPr="0079035A" w:rsidRDefault="0025370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</w:t>
            </w:r>
            <w:r w:rsidR="00F7246A" w:rsidRPr="0079035A">
              <w:rPr>
                <w:rFonts w:ascii="Cambria Math" w:hAnsi="Cambria Math"/>
                <w:lang w:val="en-US" w:eastAsia="en-US"/>
              </w:rPr>
              <w:t xml:space="preserve">nd </w:t>
            </w:r>
            <m:oMath>
              <m:r>
                <w:rPr>
                  <w:rFonts w:ascii="Cambria Math" w:hAnsi="Cambria Math"/>
                  <w:lang w:val="en-US" w:eastAsia="en-US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=3</m:t>
              </m:r>
            </m:oMath>
          </w:p>
          <w:p w:rsidR="00F7246A" w:rsidRPr="0079035A" w:rsidRDefault="00F724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=x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tr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=y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. Then,</w:t>
            </w:r>
          </w:p>
          <w:p w:rsidR="00F7246A" w:rsidRPr="0079035A" w:rsidRDefault="00F724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x+2y=-1 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2x-y=3</m:t>
              </m:r>
            </m:oMath>
          </w:p>
          <w:p w:rsidR="00F7246A" w:rsidRPr="0079035A" w:rsidRDefault="00F724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Solving,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x=1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y=-1.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Hence, </w:t>
            </w:r>
          </w:p>
          <w:p w:rsidR="00F7246A" w:rsidRPr="0079035A" w:rsidRDefault="0025370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=x-y=2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tr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 w:eastAsia="en-US"/>
                    </w:rPr>
                    <m:t>i=j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ij</m:t>
                      </m:r>
                    </m:sub>
                  </m:sSub>
                </m:e>
              </m:nary>
            </m:oMath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10∞10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(1+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18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[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1+w+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+⋯+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1+w+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+1]</m:t>
                </m:r>
              </m:oMath>
            </m:oMathPara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×1</m:t>
                </m:r>
              </m:oMath>
            </m:oMathPara>
          </w:p>
          <w:p w:rsidR="00F62BBE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</m:oMath>
            <w:r w:rsidR="0088635E" w:rsidRPr="0079035A">
              <w:rPr>
                <w:rFonts w:ascii="Cambria Math" w:hAnsi="Cambria Math"/>
                <w:lang w:val="en-US" w:eastAsia="en-US"/>
              </w:rPr>
              <w:t>tr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7B76" w:rsidRPr="0079035A" w:rsidRDefault="00CF3F6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diag</m:t>
                </m:r>
                <m:r>
                  <w:rPr>
                    <w:rFonts w:ascii="Cambria Math" w:hAnsi="Cambria Math"/>
                    <w:lang w:val="en-US" w:eastAsia="en-US"/>
                  </w:rPr>
                  <m:t xml:space="preserve"> 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…….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CF3F64" w:rsidRPr="0079035A" w:rsidRDefault="00CF3F6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=A</m:t>
              </m:r>
            </m:oMath>
          </w:p>
          <w:p w:rsidR="00CF3F64" w:rsidRPr="0079035A" w:rsidRDefault="00CF3F6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diag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  <w:lang w:val="en-US" w:eastAsia="en-US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bSup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diag</m:t>
              </m:r>
              <m:r>
                <w:rPr>
                  <w:rFonts w:ascii="Cambria Math" w:hAnsi="Cambria Math"/>
                  <w:lang w:val="en-US" w:eastAsia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</w:p>
          <w:p w:rsidR="00CF3F64" w:rsidRPr="0079035A" w:rsidRDefault="00CF3F6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</m:oMath>
            </m:oMathPara>
          </w:p>
          <w:p w:rsidR="00CF3F64" w:rsidRPr="0079035A" w:rsidRDefault="00CF3F6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all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…,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have three possible values</w:t>
            </w:r>
            <m:oMath>
              <m:r>
                <w:rPr>
                  <w:rFonts w:ascii="Cambria Math" w:hAnsi="Cambria Math"/>
                  <w:lang w:val="en-US" w:eastAsia="en-US"/>
                </w:rPr>
                <m:t>±1, 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. Each</w:t>
            </w:r>
            <w:r w:rsidR="00167591" w:rsidRPr="0079035A">
              <w:rPr>
                <w:rFonts w:ascii="Cambria Math" w:hAnsi="Cambria Math"/>
                <w:lang w:val="en-US" w:eastAsia="en-US"/>
              </w:rPr>
              <w:t xml:space="preserve"> d</w:t>
            </w:r>
            <w:r w:rsidRPr="0079035A">
              <w:rPr>
                <w:rFonts w:ascii="Cambria Math" w:hAnsi="Cambria Math"/>
                <w:lang w:val="en-US" w:eastAsia="en-US"/>
              </w:rPr>
              <w:t>iagonal element can be selected in three ways. Hence, the number</w:t>
            </w:r>
          </w:p>
          <w:p w:rsidR="00CF3F64" w:rsidRPr="0079035A" w:rsidRDefault="00CF3F6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Of different matrices is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9E2DAB" w:rsidRPr="009E2DAB" w:rsidRDefault="00412D3D" w:rsidP="00DC6EC6">
            <w:pPr>
              <w:contextualSpacing/>
              <w:rPr>
                <w:rFonts w:ascii="Cambria Math" w:eastAsiaTheme="minorEastAsia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567B76" w:rsidRPr="0079035A" w:rsidRDefault="00515660" w:rsidP="00DC6EC6">
            <w:pPr>
              <w:contextualSpacing/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583C9C" w:rsidRPr="0079035A" w:rsidRDefault="00412D3D" w:rsidP="00DC6EC6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</m:e>
                              </m:func>
                            </m:e>
                          </m:mr>
                        </m:m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cos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∅</m:t>
                                      </m:r>
                                    </m:e>
                                  </m:func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∅</m:t>
                                      </m:r>
                                    </m:e>
                                  </m:func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</m:e>
                              </m:func>
                            </m:e>
                          </m:m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sin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∅</m:t>
                                      </m:r>
                                    </m:e>
                                  </m:func>
                                </m:e>
                              </m:func>
                            </m:e>
                          </m:mr>
                        </m:m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  <w:p w:rsidR="004F21D3" w:rsidRPr="0079035A" w:rsidRDefault="00412D3D" w:rsidP="00DC6EC6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(θ-∅)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mr>
                        </m:m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θ-∅</m:t>
                                    </m:r>
                                  </m:e>
                                </m:d>
                              </m:e>
                            </m:fun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eqArr>
                    <m:r>
                      <w:rPr>
                        <w:rFonts w:ascii="Cambria Math" w:hAnsi="Cambria Math"/>
                      </w:rPr>
                      <m:t xml:space="preserve"> </m:t>
                    </m: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func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(θ-∅)</m:t>
                                  </m:r>
                                </m:e>
                              </m:func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mr>
                        </m:m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∅</m:t>
                            </m:r>
                          </m:e>
                        </m:func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(θ-∅)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eqArr>
                  </m:e>
                </m:d>
              </m:oMath>
            </m:oMathPara>
          </w:p>
          <w:p w:rsidR="00231A56" w:rsidRPr="0079035A" w:rsidRDefault="00412D3D" w:rsidP="00DC6EC6">
            <w:pPr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(θ-∅)</m:t>
                    </m:r>
                  </m:e>
                </m:func>
                <m:r>
                  <w:rPr>
                    <w:rFonts w:ascii="Cambria Math" w:hAnsi="Cambria Math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</m:e>
                              </m:func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</m:e>
                              </m:func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∅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∅</m:t>
                                  </m:r>
                                </m:e>
                              </m:func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4A0011" w:rsidRPr="0079035A" w:rsidRDefault="00412D3D" w:rsidP="00DC6EC6">
            <w:pPr>
              <w:contextualSpacing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Now, </w:t>
            </w:r>
            <m:oMath>
              <m:r>
                <w:rPr>
                  <w:rFonts w:ascii="Cambria Math" w:hAnsi="Cambria Math"/>
                </w:rPr>
                <m:t>AB=O⇒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(θ-∅)</m:t>
                  </m:r>
                </m:e>
              </m:func>
              <m:r>
                <w:rPr>
                  <w:rFonts w:ascii="Cambria Math" w:hAnsi="Cambria Math"/>
                </w:rPr>
                <m:t>=0⇒θ-∅=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2, n∈Z</m:t>
                  </m:r>
                </m:den>
              </m:f>
              <m:r>
                <w:rPr>
                  <w:rFonts w:ascii="Cambria Math" w:hAnsi="Cambria Math"/>
                </w:rPr>
                <m:t>.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</m:d>
              </m:oMath>
            </m:oMathPara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=±1</m:t>
                </m:r>
              </m:oMath>
            </m:oMathPara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="00485344" w:rsidRPr="0079035A">
              <w:rPr>
                <w:rFonts w:ascii="Cambria Math" w:hAnsi="Cambria Math"/>
                <w:lang w:val="en-US" w:eastAsia="en-US"/>
              </w:rPr>
              <w:t xml:space="preserve"> exists</w:t>
            </w:r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×A×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×I</m:t>
                </m:r>
              </m:oMath>
            </m:oMathPara>
          </w:p>
          <w:p w:rsidR="00DF58F7" w:rsidRPr="0079035A" w:rsidRDefault="00DF58F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567B76" w:rsidRPr="0079035A" w:rsidRDefault="009909C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th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root of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,</m:t>
              </m:r>
            </m:oMath>
            <w:r w:rsidR="006404FA" w:rsidRPr="0079035A">
              <w:rPr>
                <w:rFonts w:ascii="Cambria Math" w:hAnsi="Cambria Math"/>
                <w:lang w:val="en-US" w:eastAsia="en-US"/>
              </w:rPr>
              <w:t xml:space="preserve"> then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</m:oMath>
            <w:r w:rsidR="006404FA" w:rsidRPr="0079035A">
              <w:rPr>
                <w:rFonts w:ascii="Cambria Math" w:hAnsi="Cambria Math"/>
                <w:lang w:val="en-US" w:eastAsia="en-US"/>
              </w:rPr>
              <w:t>. Now,</w:t>
            </w:r>
          </w:p>
          <w:p w:rsidR="006404F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6404F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6404FA" w:rsidRPr="0079035A" w:rsidRDefault="006404F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Thus, </w:t>
            </w:r>
          </w:p>
          <w:p w:rsidR="006404F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6404FA" w:rsidRPr="0079035A" w:rsidRDefault="006404F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Now,</w:t>
            </w:r>
          </w:p>
          <w:p w:rsidR="006404F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n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6404FA" w:rsidRPr="0079035A" w:rsidRDefault="006404F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=1, b=0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45505" w:rsidRPr="0079035A" w:rsidRDefault="00D1427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Since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orthogonal, hence</w:t>
            </w:r>
          </w:p>
          <w:p w:rsidR="00D1427B" w:rsidRPr="0079035A" w:rsidRDefault="00D1427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567B76" w:rsidRPr="0079035A" w:rsidRDefault="0074593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D1427B" w:rsidRPr="0079035A" w:rsidRDefault="00D1427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D1427B" w:rsidRPr="0079035A" w:rsidRDefault="00D1427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==±1</m:t>
                </m:r>
              </m:oMath>
            </m:oMathPara>
          </w:p>
          <w:p w:rsidR="00D1427B" w:rsidRPr="0079035A" w:rsidRDefault="00D1427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 xml:space="preserve"> A)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n-1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sup>
              </m:sSup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44A34" w:rsidRPr="0079035A" w:rsidRDefault="004A5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 w:cs="Calibri"/>
                    <w:lang w:val="en-US" w:eastAsia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y</m:t>
                    </m:r>
                  </m:e>
                </m:d>
                <m:r>
                  <w:rPr>
                    <w:rFonts w:ascii="Cambria Math" w:hAnsi="Cambria Math" w:cs="Calibri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1-x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lang w:val="en-US" w:eastAsia="en-US"/>
                          </w:rPr>
                          <m:t>1-y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lang w:val="en-US" w:eastAsia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4A5013" w:rsidRPr="0079035A" w:rsidRDefault="004A5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1+xy-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x+y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1+xy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-(x+y)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-(x+y)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1+xy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4A5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x+y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1+xy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x+y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1+xy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x+y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1+xy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=A(</m:t>
                </m:r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z)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82794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</m:oMath>
            </m:oMathPara>
          </w:p>
          <w:p w:rsidR="00501D07" w:rsidRPr="0079035A" w:rsidRDefault="00501D0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BA</m:t>
                </m:r>
              </m:oMath>
            </m:oMathPara>
          </w:p>
          <w:p w:rsidR="00501D07" w:rsidRPr="0079035A" w:rsidRDefault="00501D0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BIBA=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</m:oMathPara>
          </w:p>
          <w:p w:rsidR="00501D07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</m:oMath>
            </m:oMathPara>
          </w:p>
          <w:p w:rsidR="00501D07" w:rsidRPr="0079035A" w:rsidRDefault="00501D0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BA</m:t>
                </m:r>
              </m:oMath>
            </m:oMathPara>
          </w:p>
          <w:p w:rsidR="00501D07" w:rsidRPr="0079035A" w:rsidRDefault="00501D0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so on</w:t>
            </w:r>
          </w:p>
          <w:p w:rsidR="00F62BBE" w:rsidRPr="0079035A" w:rsidRDefault="00501D0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d>
            </m:oMath>
            <w:r w:rsidR="00855C6A" w:rsidRPr="0079035A">
              <w:rPr>
                <w:rFonts w:ascii="Cambria Math" w:hAnsi="Cambria Math"/>
                <w:lang w:val="en-US" w:eastAsia="en-US"/>
              </w:rPr>
              <w:t>adj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using</m:t>
              </m:r>
              <m:r>
                <w:rPr>
                  <w:rFonts w:ascii="Cambria Math" w:hAnsi="Cambria Math"/>
                  <w:lang w:val="en-US" w:eastAsia="en-US"/>
                </w:rPr>
                <m:t xml:space="preserve"> 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I]</m:t>
              </m:r>
            </m:oMath>
          </w:p>
          <w:p w:rsidR="00855C6A" w:rsidRPr="0079035A" w:rsidRDefault="00855C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adj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n-1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b>
              </m:sSub>
            </m:oMath>
          </w:p>
          <w:p w:rsidR="00855C6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(k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n(n-1)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8635E" w:rsidRPr="0079035A" w:rsidRDefault="008863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88635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F62BBE" w:rsidRPr="0079035A" w:rsidRDefault="00CA349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-y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F(-x)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D442BE" w:rsidRPr="0079035A" w:rsidRDefault="00512CC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d</w:t>
            </w:r>
            <w:r w:rsidR="00D442BE" w:rsidRPr="0079035A">
              <w:rPr>
                <w:rFonts w:ascii="Cambria Math" w:hAnsi="Cambria Math"/>
                <w:lang w:val="en-US" w:eastAsia="en-US"/>
              </w:rPr>
              <w:t>et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A-I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</m:func>
            </m:oMath>
          </w:p>
          <w:p w:rsidR="00D442BE" w:rsidRPr="0079035A" w:rsidRDefault="00D44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I-A</m:t>
                        </m:r>
                      </m:e>
                    </m:d>
                  </m:e>
                </m:func>
              </m:oMath>
            </m:oMathPara>
          </w:p>
          <w:p w:rsidR="00D442BE" w:rsidRPr="0079035A" w:rsidRDefault="00D44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I-A</m:t>
                        </m:r>
                      </m:e>
                    </m:d>
                  </m:e>
                </m:func>
              </m:oMath>
            </m:oMathPara>
          </w:p>
          <w:p w:rsidR="00D442BE" w:rsidRPr="0079035A" w:rsidRDefault="00D44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-det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I-A</m:t>
                        </m:r>
                      </m:e>
                    </m:d>
                  </m:e>
                </m:func>
              </m:oMath>
            </m:oMathPara>
          </w:p>
          <w:p w:rsidR="00D442BE" w:rsidRPr="0079035A" w:rsidRDefault="00D44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Now, </w:t>
            </w:r>
          </w:p>
          <w:p w:rsidR="00D442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567B76" w:rsidRPr="0079035A" w:rsidRDefault="00D44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func>
                  <m:func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e>
                </m:func>
              </m:oMath>
            </m:oMathPara>
          </w:p>
          <w:p w:rsidR="00D442BE" w:rsidRPr="0079035A" w:rsidRDefault="00D44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det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D442BE" w:rsidRPr="0079035A" w:rsidRDefault="00D44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</m:oMath>
            <w:r w:rsidR="00A854B0" w:rsidRPr="0079035A">
              <w:rPr>
                <w:rFonts w:ascii="Cambria Math" w:hAnsi="Cambria Math"/>
                <w:lang w:val="en-US" w:eastAsia="en-US"/>
              </w:rPr>
              <w:t>det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=±1</m:t>
              </m:r>
            </m:oMath>
          </w:p>
          <w:p w:rsidR="00512CCF" w:rsidRPr="0079035A" w:rsidRDefault="00A854B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Thus, det</w:t>
            </w:r>
            <m:oMath>
              <m:r>
                <w:rPr>
                  <w:rFonts w:ascii="Cambria Math" w:hAnsi="Cambria Math"/>
                  <w:lang w:val="en-US" w:eastAsia="en-US"/>
                </w:rPr>
                <m:t>(A)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can be 1 or </w:t>
            </w:r>
            <m:oMath>
              <m:r>
                <w:rPr>
                  <w:rFonts w:ascii="Cambria Math" w:hAnsi="Cambria Math"/>
                  <w:lang w:val="en-US" w:eastAsia="en-US"/>
                </w:rPr>
                <m:t>-1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, which we cannot say anything</w:t>
            </w:r>
            <w:r w:rsidR="00512CCF" w:rsidRPr="0079035A">
              <w:rPr>
                <w:rFonts w:ascii="Cambria Math" w:hAnsi="Cambria Math"/>
                <w:lang w:val="en-US" w:eastAsia="en-US"/>
              </w:rPr>
              <w:t xml:space="preserve"> a</w:t>
            </w:r>
            <w:r w:rsidRPr="0079035A">
              <w:rPr>
                <w:rFonts w:ascii="Cambria Math" w:hAnsi="Cambria Math"/>
                <w:lang w:val="en-US" w:eastAsia="en-US"/>
              </w:rPr>
              <w:t>bout det</w:t>
            </w:r>
            <m:oMath>
              <m:r>
                <w:rPr>
                  <w:rFonts w:ascii="Cambria Math" w:hAnsi="Cambria Math"/>
                  <w:lang w:val="en-US" w:eastAsia="en-US"/>
                </w:rPr>
                <m:t>(A-I)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74593B" w:rsidRPr="0079035A" w:rsidRDefault="0074593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Given,</w:t>
            </w:r>
          </w:p>
          <w:p w:rsidR="0074593B" w:rsidRPr="0079035A" w:rsidRDefault="0074593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  <w:p w:rsidR="00567B76" w:rsidRPr="0079035A" w:rsidRDefault="0074593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=A×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  <w:p w:rsidR="0074593B" w:rsidRPr="0079035A" w:rsidRDefault="0074593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⇒B×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×A×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×A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  <w:p w:rsidR="00F31B18" w:rsidRPr="0079035A" w:rsidRDefault="00F31B1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  <w:p w:rsidR="0074593B" w:rsidRPr="0079035A" w:rsidRDefault="00F31B1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/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E27A2D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:rsidR="0082794A" w:rsidRPr="0079035A" w:rsidRDefault="0082794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25-24+0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-40-40+0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0+0+0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-15+15+0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-24+25+0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0+0+0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-5+6+0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-8+10-2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0+0+1</m:t>
                          </m:r>
                        </m:e>
                      </m:mr>
                    </m:m>
                  </m:e>
                </m:d>
              </m:oMath>
            </m:oMathPara>
          </w:p>
          <w:p w:rsidR="0082794A" w:rsidRPr="0079035A" w:rsidRDefault="0082794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F62BBE" w:rsidRPr="0079035A" w:rsidRDefault="0082794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the matrix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involutory.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Since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AB=B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BA=A,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so</w:t>
            </w:r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BAB=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567B76" w:rsidRPr="0079035A" w:rsidRDefault="0048534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idempotent and similarly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.</w:t>
            </w:r>
          </w:p>
          <w:p w:rsidR="005F557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-AB-BA+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=A-B-A+B=0</m:t>
                </m:r>
              </m:oMath>
            </m:oMathPara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Therefore, </w:t>
            </w:r>
            <m:oMath>
              <m:r>
                <w:rPr>
                  <w:rFonts w:ascii="Cambria Math" w:hAnsi="Cambria Math"/>
                  <w:lang w:val="en-US" w:eastAsia="en-US"/>
                </w:rPr>
                <m:t>A-B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nilpotent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adj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I</m:t>
              </m:r>
            </m:oMath>
          </w:p>
          <w:p w:rsidR="00F62BBE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 xml:space="preserve">A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 xml:space="preserve"> 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      [If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of order </w:t>
            </w:r>
            <m:oMath>
              <m:r>
                <w:rPr>
                  <w:rFonts w:ascii="Cambria Math" w:hAnsi="Cambria Math"/>
                  <w:lang w:val="en-US" w:eastAsia="en-US"/>
                </w:rPr>
                <m:t>n×n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]</w:t>
            </w:r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n-1</m:t>
                    </m:r>
                  </m:sup>
                </m:sSup>
              </m:oMath>
            </m:oMathPara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Now,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singular,</w:t>
            </w:r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adj 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75675B" w:rsidRPr="0079035A" w:rsidRDefault="0075675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 adj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singular.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BD30E3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BD30E3" w:rsidRPr="0079035A" w:rsidRDefault="00BD30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-I=O</m:t>
                </m:r>
              </m:oMath>
            </m:oMathPara>
          </w:p>
          <w:p w:rsidR="00C75BCC" w:rsidRPr="0079035A" w:rsidRDefault="00BD30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A+I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965BB7" w:rsidRPr="0079035A" w:rsidRDefault="00965BB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Therefore, either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A+I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or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A-I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. 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A-I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≠0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(A+I)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A-I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=0⇒A-I=0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which is not so.</w:t>
            </w:r>
          </w:p>
          <w:p w:rsidR="00965BB7" w:rsidRPr="0079035A" w:rsidRDefault="00965BB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∴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A-I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   </w:t>
            </w:r>
            <m:oMath>
              <m:r>
                <w:rPr>
                  <w:rFonts w:ascii="Cambria Math" w:hAnsi="Cambria Math"/>
                  <w:lang w:val="en-US" w:eastAsia="en-US"/>
                </w:rPr>
                <m:t>A-I≠0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7246A" w:rsidRPr="0079035A" w:rsidRDefault="00F724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+3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>+⋯+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2n-1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2n-1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2n-1</m:t>
                    </m:r>
                  </m:sup>
                </m:sSup>
              </m:oMath>
            </m:oMathPara>
          </w:p>
          <w:p w:rsidR="00F7246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+3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hAnsi="Cambria Math"/>
                        <w:lang w:val="en-US" w:eastAsia="en-US"/>
                      </w:rPr>
                      <m:t>+⋯+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2n-1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2n-1</m:t>
                        </m:r>
                      </m:sup>
                    </m:sSup>
                  </m:e>
                </m:d>
              </m:oMath>
            </m:oMathPara>
          </w:p>
          <w:p w:rsidR="00F7246A" w:rsidRPr="0079035A" w:rsidRDefault="00F724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=-B</m:t>
                </m:r>
              </m:oMath>
            </m:oMathPara>
          </w:p>
          <w:p w:rsidR="00F62BBE" w:rsidRPr="0079035A" w:rsidRDefault="00F7246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B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skew-symmetri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c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67B76" w:rsidRPr="0079035A" w:rsidRDefault="00BD30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AB=C</m:t>
                </m:r>
              </m:oMath>
            </m:oMathPara>
          </w:p>
          <w:p w:rsidR="00BD30E3" w:rsidRPr="0079035A" w:rsidRDefault="00BD30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</m:d>
              </m:oMath>
            </m:oMathPara>
          </w:p>
          <w:p w:rsidR="00BD30E3" w:rsidRPr="0079035A" w:rsidRDefault="00BD30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</m:d>
              </m:oMath>
            </m:oMathPara>
          </w:p>
          <w:p w:rsidR="00BD30E3" w:rsidRPr="0079035A" w:rsidRDefault="00BD30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7B76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P=I</m:t>
                </m:r>
              </m:oMath>
            </m:oMathPara>
          </w:p>
          <w:p w:rsidR="00D45505" w:rsidRPr="0079035A" w:rsidRDefault="00F31B1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  <w:lang w:val="en-US" w:eastAsia="en-US"/>
                  </w:rPr>
                  <m:t>Q=</m:t>
                </m:r>
                <m:r>
                  <w:rPr>
                    <w:rFonts w:ascii="Cambria Math" w:hAnsi="Cambria Math"/>
                    <w:lang w:val="en-US" w:eastAsia="en-US"/>
                  </w:rPr>
                  <m:t>PA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  <w:p w:rsidR="00F31B18" w:rsidRPr="0079035A" w:rsidRDefault="00D455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  <w:lang w:val="en-US" w:eastAsia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1000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P=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1000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</m:oMath>
            </m:oMathPara>
          </w:p>
          <w:p w:rsidR="00D45505" w:rsidRPr="0079035A" w:rsidRDefault="00D455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PA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999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</m:oMath>
            </m:oMathPara>
          </w:p>
          <w:p w:rsidR="00D45505" w:rsidRPr="0079035A" w:rsidRDefault="00D455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∙PA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998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P </m:t>
                </m:r>
              </m:oMath>
            </m:oMathPara>
          </w:p>
          <w:p w:rsidR="00D45505" w:rsidRPr="0079035A" w:rsidRDefault="00D455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=AI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997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</m:oMath>
            </m:oMathPara>
          </w:p>
          <w:p w:rsidR="00D45505" w:rsidRPr="0079035A" w:rsidRDefault="00D455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PA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997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</m:oMath>
            </m:oMathPara>
          </w:p>
          <w:p w:rsidR="00D45505" w:rsidRPr="0079035A" w:rsidRDefault="00D455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PA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997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P</m:t>
                </m:r>
              </m:oMath>
            </m:oMathPara>
          </w:p>
          <w:p w:rsidR="00D45505" w:rsidRPr="0079035A" w:rsidRDefault="00D455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⋮</m:t>
                </m:r>
              </m:oMath>
            </m:oMathPara>
          </w:p>
          <w:p w:rsidR="00D45505" w:rsidRPr="0079035A" w:rsidRDefault="00D455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1000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=I    (∵A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is involuntary</w:t>
            </w:r>
            <m:oMath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</w:p>
          <w:p w:rsidR="00D45505" w:rsidRPr="0079035A" w:rsidRDefault="00D455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=I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E07006" w:rsidRPr="0079035A" w:rsidRDefault="003A28C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Let,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e>
                  </m:ra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1+i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1-i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3A28C2" w:rsidRPr="0079035A" w:rsidRDefault="003A28C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567B76" w:rsidRPr="0079035A" w:rsidRDefault="00E07006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)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:rsidR="00E07006" w:rsidRPr="0079035A" w:rsidRDefault="003A28C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ra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1+i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1-i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:rsidR="003A28C2" w:rsidRPr="0079035A" w:rsidRDefault="003A28C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82794A" w:rsidRPr="0079035A" w:rsidRDefault="0082794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A=[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]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. Since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skew-symmetric, therefore</w:t>
            </w:r>
          </w:p>
          <w:p w:rsidR="0082794A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="0082794A"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i≠j</m:t>
                  </m:r>
                </m:e>
              </m:d>
            </m:oMath>
          </w:p>
          <w:p w:rsidR="0082794A" w:rsidRPr="0079035A" w:rsidRDefault="0082794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symmetric as well, so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ji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for all </w:t>
            </w:r>
            <m:oMath>
              <m:r>
                <w:rPr>
                  <w:rFonts w:ascii="Cambria Math" w:hAnsi="Cambria Math"/>
                  <w:lang w:val="en-US" w:eastAsia="en-US"/>
                </w:rPr>
                <m:t>i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j</m:t>
              </m:r>
            </m:oMath>
          </w:p>
          <w:p w:rsidR="0082794A" w:rsidRPr="0079035A" w:rsidRDefault="0082794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 xml:space="preserve">=0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for all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i≠j</m:t>
              </m:r>
            </m:oMath>
          </w:p>
          <w:p w:rsidR="00F62BBE" w:rsidRPr="0079035A" w:rsidRDefault="0082794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for all </w:t>
            </w:r>
            <m:oMath>
              <m:r>
                <w:rPr>
                  <w:rFonts w:ascii="Cambria Math" w:hAnsi="Cambria Math"/>
                  <w:lang w:val="en-US" w:eastAsia="en-US"/>
                </w:rPr>
                <m:t>i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j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i.e.,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null matrix. 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</m:oMath>
            </m:oMathPara>
          </w:p>
          <w:p w:rsidR="00884948" w:rsidRPr="0079035A" w:rsidRDefault="0088494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BA</m:t>
                </m:r>
              </m:oMath>
            </m:oMathPara>
          </w:p>
          <w:p w:rsidR="00884948" w:rsidRPr="0079035A" w:rsidRDefault="0088494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BIBA=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</m:oMathPara>
          </w:p>
          <w:p w:rsidR="00884948" w:rsidRPr="0079035A" w:rsidRDefault="0088494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</m:oMath>
            </m:oMathPara>
          </w:p>
          <w:p w:rsidR="00884948" w:rsidRPr="0079035A" w:rsidRDefault="0088494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BA</m:t>
                </m:r>
              </m:oMath>
            </m:oMathPara>
          </w:p>
          <w:p w:rsidR="00884948" w:rsidRPr="0079035A" w:rsidRDefault="0088494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IBA</m:t>
                </m:r>
              </m:oMath>
            </m:oMathPara>
          </w:p>
          <w:p w:rsidR="00884948" w:rsidRPr="0079035A" w:rsidRDefault="0088494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A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 so on</w:t>
            </w:r>
          </w:p>
          <w:p w:rsidR="00884948" w:rsidRPr="0079035A" w:rsidRDefault="0088494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01B7C" w:rsidRPr="0079035A" w:rsidRDefault="0026298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1+x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1-x</m:t>
                    </m:r>
                  </m:den>
                </m:f>
              </m:oMath>
            </m:oMathPara>
          </w:p>
          <w:p w:rsidR="00F62BBE" w:rsidRPr="0079035A" w:rsidRDefault="00501B7C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1-x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=1+x</m:t>
                </m:r>
              </m:oMath>
            </m:oMathPara>
          </w:p>
          <w:p w:rsidR="00501B7C" w:rsidRPr="0079035A" w:rsidRDefault="00501B7C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I-A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=(I+A)</m:t>
                </m:r>
              </m:oMath>
            </m:oMathPara>
          </w:p>
          <w:p w:rsidR="00501B7C" w:rsidRPr="0079035A" w:rsidRDefault="00501B7C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(I+A)</m:t>
                </m:r>
              </m:oMath>
            </m:oMathPara>
          </w:p>
          <w:p w:rsidR="00262981" w:rsidRPr="0079035A" w:rsidRDefault="0026298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:rsidR="00501B7C" w:rsidRPr="0079035A" w:rsidRDefault="00501B7C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2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-2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-2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  <w:p w:rsidR="00262981" w:rsidRPr="0079035A" w:rsidRDefault="0026298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-4</m:t>
                    </m:r>
                  </m:den>
                </m:f>
              </m:oMath>
            </m:oMathPara>
          </w:p>
          <w:p w:rsidR="00262981" w:rsidRPr="0079035A" w:rsidRDefault="0026298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e>
                          </m:mr>
                        </m:m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-4</m:t>
                    </m:r>
                  </m:den>
                </m:f>
              </m:oMath>
            </m:oMathPara>
          </w:p>
          <w:p w:rsidR="00501B7C" w:rsidRPr="0079035A" w:rsidRDefault="0026298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79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7B76" w:rsidRPr="0079035A" w:rsidRDefault="00E54C4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E54C41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β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γ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-α 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β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γ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-α 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 xml:space="preserve">1 </m:t>
                          </m:r>
                        </m:e>
                      </m:mr>
                    </m:m>
                  </m:e>
                </m:d>
              </m:oMath>
            </m:oMathPara>
          </w:p>
          <w:p w:rsidR="00BC53AF" w:rsidRPr="0079035A" w:rsidRDefault="00BC53A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+βγ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+βγ </m:t>
                        </m:r>
                      </m:e>
                    </m:mr>
                  </m:m>
                </m:e>
              </m:d>
            </m:oMath>
            <w:r w:rsidR="005B4F55" w:rsidRPr="0079035A">
              <w:rPr>
                <w:rFonts w:ascii="Cambria Math" w:hAnsi="Cambria Math"/>
                <w:lang w:val="en-US" w:eastAsia="en-US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 xml:space="preserve">1 </m:t>
                        </m:r>
                      </m:e>
                    </m:mr>
                  </m:m>
                </m:e>
              </m:d>
            </m:oMath>
          </w:p>
          <w:p w:rsidR="00BC53AF" w:rsidRPr="0079035A" w:rsidRDefault="00BC53A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+βγ-1=0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C75BCC" w:rsidRPr="0079035A" w:rsidRDefault="00BD30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AB=A+B</m:t>
                </m:r>
              </m:oMath>
            </m:oMathPara>
          </w:p>
          <w:p w:rsidR="00BD30E3" w:rsidRPr="0079035A" w:rsidRDefault="00BD30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⇒B=AB-A=A(B-I)</m:t>
                </m:r>
              </m:oMath>
            </m:oMathPara>
          </w:p>
          <w:p w:rsidR="00BD30E3" w:rsidRPr="0079035A" w:rsidRDefault="00BD30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w:lastRenderedPageBreak/>
                <m:t>⇒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det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e>
              </m:func>
              <m:func>
                <m:func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B-I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e>
              </m:func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  <w:p w:rsidR="00BD30E3" w:rsidRPr="0079035A" w:rsidRDefault="00BD30E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det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A(α,β)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lang w:val="en-US" w:eastAsia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α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β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  <m:ctrlPr>
                              <w:rPr>
                                <w:rFonts w:ascii="Cambria Math" w:hAnsi="Cambria Math"/>
                                <w:lang w:val="en-US" w:eastAsia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β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β</m:t>
                            </m:r>
                          </m:sup>
                        </m:sSup>
                      </m:e>
                    </m:func>
                  </m:e>
                </m:func>
              </m:oMath>
            </m:oMathPara>
          </w:p>
          <w:p w:rsidR="004C765E" w:rsidRPr="0079035A" w:rsidRDefault="004C76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Now, </w:t>
            </w:r>
          </w:p>
          <w:p w:rsidR="004C765E" w:rsidRPr="0079035A" w:rsidRDefault="004C76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α,β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β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adj</m:t>
                </m:r>
                <m:r>
                  <w:rPr>
                    <w:rFonts w:ascii="Cambria Math" w:hAnsi="Cambria Math"/>
                    <w:lang w:val="en-US" w:eastAsia="en-US"/>
                  </w:rPr>
                  <m:t xml:space="preserve"> (A(α,β))</m:t>
                </m:r>
              </m:oMath>
            </m:oMathPara>
          </w:p>
          <w:p w:rsidR="004C765E" w:rsidRPr="0079035A" w:rsidRDefault="004C76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β</m:t>
                        </m:r>
                      </m:sup>
                    </m:sSup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4C765E" w:rsidRPr="0079035A" w:rsidRDefault="004C765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w:lastRenderedPageBreak/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-β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5E0BB2" w:rsidRPr="0079035A" w:rsidRDefault="005E0BB2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=A(-α,- β)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67B76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=2A-I</m:t>
              </m:r>
            </m:oMath>
          </w:p>
          <w:p w:rsidR="004E7417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e>
              </m:d>
            </m:oMath>
          </w:p>
          <w:p w:rsidR="004E7417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2A-I</m:t>
                    </m:r>
                  </m:e>
                </m:d>
              </m:oMath>
            </m:oMathPara>
          </w:p>
          <w:p w:rsidR="004E7417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-A</m:t>
                </m:r>
              </m:oMath>
            </m:oMathPara>
          </w:p>
          <w:p w:rsidR="004E7417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2A-I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-A</m:t>
                </m:r>
              </m:oMath>
            </m:oMathPara>
          </w:p>
          <w:p w:rsidR="004E7417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=3A-2I</m:t>
                </m:r>
              </m:oMath>
            </m:oMathPara>
          </w:p>
          <w:p w:rsidR="004E7417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p>
                    </m:sSup>
                  </m:e>
                </m:d>
              </m:oMath>
            </m:oMathPara>
          </w:p>
          <w:p w:rsidR="004E7417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3A-2I</m:t>
                    </m:r>
                  </m:e>
                </m:d>
              </m:oMath>
            </m:oMathPara>
          </w:p>
          <w:p w:rsidR="004E7417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-2A</m:t>
                </m:r>
              </m:oMath>
            </m:oMathPara>
          </w:p>
          <w:p w:rsidR="004E7417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2A-I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-2A</m:t>
                </m:r>
              </m:oMath>
            </m:oMathPara>
          </w:p>
          <w:p w:rsidR="004E7417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=4A-3I</m:t>
                </m:r>
              </m:oMath>
            </m:oMathPara>
          </w:p>
          <w:p w:rsidR="004E7417" w:rsidRPr="0079035A" w:rsidRDefault="004E741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Following this, we can say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=nA-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n-1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I.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322CA1" w:rsidRPr="0079035A" w:rsidRDefault="00322CA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involuntary. Hence,</w:t>
            </w:r>
          </w:p>
          <w:p w:rsidR="00567B76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=I⇒A=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322CA1" w:rsidRPr="0079035A" w:rsidRDefault="00322CA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Also,</w:t>
            </w:r>
          </w:p>
          <w:p w:rsidR="00322CA1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kA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322CA1" w:rsidRPr="0079035A" w:rsidRDefault="00322CA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⇒2A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6D7991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As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a skew-symmetric matrix,</w:t>
            </w:r>
          </w:p>
          <w:p w:rsidR="006D7991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=-A</m:t>
                </m:r>
              </m:oMath>
            </m:oMathPara>
          </w:p>
          <w:p w:rsidR="00F62BBE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=0, ∀  i</m:t>
                </m:r>
              </m:oMath>
            </m:oMathPara>
          </w:p>
          <w:p w:rsidR="006D7991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tr(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)</w:t>
            </w:r>
            <m:oMath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  <w:p w:rsidR="006D7991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Also,</w:t>
            </w:r>
          </w:p>
          <w:p w:rsidR="006D7991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</m:oMath>
            </m:oMathPara>
          </w:p>
          <w:p w:rsidR="006D7991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6D7991" w:rsidRPr="0079035A" w:rsidRDefault="006D7991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7B76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Z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idempotent, then</w:t>
            </w:r>
          </w:p>
          <w:p w:rsidR="005F557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=Z⇒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, 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=Z</m:t>
                </m:r>
              </m:oMath>
            </m:oMathPara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I+Z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  <w:p w:rsidR="00F56F05" w:rsidRPr="0079035A" w:rsidRDefault="00F56F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/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Z+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Z</m:t>
                    </m:r>
                  </m:e>
                  <m:sup/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 xml:space="preserve">Z </m:t>
                </m:r>
              </m:oMath>
            </m:oMathPara>
          </w:p>
          <w:p w:rsidR="005F5575" w:rsidRPr="0079035A" w:rsidRDefault="00F56F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=I+(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)Z</m:t>
                </m:r>
              </m:oMath>
            </m:oMathPara>
          </w:p>
          <w:p w:rsidR="005F5575" w:rsidRPr="0079035A" w:rsidRDefault="00F56F0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=I+(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-1)Z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567B76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=O,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=⋯=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=O</m:t>
                </m:r>
              </m:oMath>
            </m:oMathPara>
          </w:p>
          <w:p w:rsidR="005F5575" w:rsidRPr="0079035A" w:rsidRDefault="005F557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Then,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I+A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I+nA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=A+n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=A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AF7646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</m:d>
            </m:oMath>
            <w:r w:rsidR="00AF7646" w:rsidRPr="0079035A">
              <w:rPr>
                <w:rFonts w:ascii="Cambria Math" w:hAnsi="Cambria Math"/>
                <w:lang w:val="en-US" w:eastAsia="en-US"/>
              </w:rPr>
              <w:t xml:space="preserve">=I and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e>
              </m:d>
            </m:oMath>
            <w:r w:rsidR="00AF7646" w:rsidRPr="0079035A">
              <w:rPr>
                <w:rFonts w:ascii="Cambria Math" w:hAnsi="Cambria Math"/>
                <w:lang w:val="en-US" w:eastAsia="en-US"/>
              </w:rPr>
              <w:t>=I</w:t>
            </w:r>
          </w:p>
          <w:p w:rsidR="00567B76" w:rsidRPr="0079035A" w:rsidRDefault="00AF7646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⇒A+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=0     (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subracting the two results</w:t>
            </w:r>
            <m:oMath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</w:p>
          <w:p w:rsidR="00AF7646" w:rsidRPr="0079035A" w:rsidRDefault="00AF7646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=-A</m:t>
                </m:r>
              </m:oMath>
            </m:oMathPara>
          </w:p>
          <w:p w:rsidR="00AF7646" w:rsidRPr="0079035A" w:rsidRDefault="00AF7646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</m:oMath>
            </m:oMathPara>
          </w:p>
          <w:p w:rsidR="00AF7646" w:rsidRPr="0079035A" w:rsidRDefault="00AF7646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det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AF7646" w:rsidRPr="0079035A" w:rsidRDefault="00AF7646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even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We have,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lang w:val="en-US" w:eastAsia="en-US"/>
                    </w:rPr>
                    <m:t>=1</m:t>
                  </m:r>
                </m:e>
              </m:d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invertible.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π+θ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π+θ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π+θ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π+θ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π+θ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θ</m:t>
                    </m:r>
                  </m:e>
                </m:d>
              </m:oMath>
            </m:oMathPara>
          </w:p>
          <w:p w:rsidR="00F62BBE" w:rsidRPr="0079035A" w:rsidRDefault="00FC2D4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</w:t>
            </w:r>
            <w:r w:rsidR="00F62BBE" w:rsidRPr="0079035A">
              <w:rPr>
                <w:rFonts w:ascii="Cambria Math" w:hAnsi="Cambria Math"/>
                <w:lang w:val="en-US" w:eastAsia="en-US"/>
              </w:rPr>
              <w:t>dj(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)=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π+θ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S=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SA=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b+c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c+a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b-c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c+b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b-c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a+b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∴SA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2c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=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diag</w:t>
            </w:r>
            <m:oMath>
              <m:r>
                <w:rPr>
                  <w:rFonts w:ascii="Cambria Math" w:hAnsi="Cambria Math"/>
                  <w:lang w:val="en-US" w:eastAsia="en-US"/>
                </w:rPr>
                <m:t>(2a, 2b, 2c)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I=k=1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(say). Then,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</m:oMath>
            </m:oMathPara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="00F62BBE" w:rsidRPr="0079035A">
              <w:rPr>
                <w:rFonts w:ascii="Cambria Math" w:hAnsi="Cambria Math"/>
                <w:lang w:val="en-US" w:eastAsia="en-US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0  0  0  1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0  0  1  0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0  1  0  0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1  0  0  0  </m:t>
                      </m:r>
                    </m:e>
                  </m:eqArr>
                </m:e>
              </m:d>
              <m:r>
                <w:rPr>
                  <w:rFonts w:ascii="Cambria Math" w:hAnsi="Cambria Math"/>
                  <w:lang w:val="en-US" w:eastAsia="en-US"/>
                </w:rPr>
                <m:t>×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0  0  0  1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0  0  1  0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0  1  0  0  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1  0  0  0  </m:t>
                      </m:r>
                    </m:e>
                  </m:eqArr>
                </m:e>
              </m:d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1  0  0  0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0  1  0  0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0  0  1  0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0  0  0  1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=l</m:t>
                </m:r>
              </m:oMath>
            </m:oMathPara>
          </w:p>
          <w:p w:rsidR="00F62BBE" w:rsidRPr="0079035A" w:rsidRDefault="00D67119" w:rsidP="00DC6EC6">
            <w:pPr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 0  0  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0 -i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i  0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-i  0  0  0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 0  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0 -i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i  0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-i  0  0  0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1  0  0  0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0  1  0  0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0  0  1  0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0  0  0  1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=l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=l+l=2l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i≠k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let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i=3 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  k=2, 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then</w:t>
            </w:r>
          </w:p>
          <w:p w:rsidR="00F62BBE" w:rsidRPr="0079035A" w:rsidRDefault="00D67119" w:rsidP="00DC6EC6">
            <w:pPr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0  0  0  1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0  0  1  0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0  1  0  0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1  0  0  0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 0  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0 -i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i  0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-i  0  0  0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-i  0  0  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   i  0 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 0 -i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 0   0   i  </m:t>
                        </m:r>
                      </m:e>
                    </m:eqArr>
                  </m:e>
                </m:d>
              </m:oMath>
            </m:oMathPara>
          </w:p>
          <w:p w:rsidR="00F62BBE" w:rsidRPr="0079035A" w:rsidRDefault="00D67119" w:rsidP="00DC6EC6">
            <w:pPr>
              <w:rPr>
                <w:rFonts w:ascii="Cambria Math" w:hAnsi="Cambria Math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 0   0   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  0 -i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 i   0 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-i  0   0   0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 0  i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0 -i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i  0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-i  0  0  0  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-i  0  0  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  i  0  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0 -i  0 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 xml:space="preserve">0  0  0 -i  </m:t>
                        </m:r>
                      </m:e>
                    </m:eqArr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(a,b,d)</w:t>
            </w:r>
          </w:p>
          <w:p w:rsidR="00BF7466" w:rsidRPr="00C956BD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-4A-5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  <w:p w:rsidR="00BF7466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-4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-5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BF7466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mr>
                    </m:m>
                  </m:e>
                </m:d>
              </m:oMath>
            </m:oMathPara>
          </w:p>
          <w:p w:rsidR="00BF7466" w:rsidRPr="00C956BD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BF7466" w:rsidRPr="00C956BD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-4A-5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BF7466" w:rsidRPr="00C956BD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A-5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BF7466" w:rsidRPr="00C956BD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A-4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BF7466" w:rsidRPr="00C956BD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IA-4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BF7466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(A-4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BF7466" w:rsidRDefault="00BF7466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Also,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  <w:p w:rsidR="00BF7466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=9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81-64</m:t>
                    </m:r>
                  </m:e>
                </m:d>
                <m:r>
                  <w:rPr>
                    <w:rFonts w:ascii="Cambria Math" w:hAnsi="Cambria Math"/>
                  </w:rPr>
                  <m:t>-8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72-64</m:t>
                    </m:r>
                  </m:e>
                </m:d>
                <m:r>
                  <w:rPr>
                    <w:rFonts w:ascii="Cambria Math" w:hAnsi="Cambria Math"/>
                  </w:rPr>
                  <m:t>+8(64-72)</m:t>
                </m:r>
              </m:oMath>
            </m:oMathPara>
          </w:p>
          <w:p w:rsidR="00BF7466" w:rsidRPr="00C956BD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=9×17-8×8+8×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oMath>
            </m:oMathPara>
          </w:p>
          <w:p w:rsidR="00BF7466" w:rsidRPr="00C956BD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=153-128=25≠0</m:t>
                </m:r>
              </m:oMath>
            </m:oMathPara>
          </w:p>
          <w:p w:rsidR="00BF7466" w:rsidRDefault="00BF7466" w:rsidP="00CF106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is invertible</w:t>
            </w:r>
          </w:p>
          <w:p w:rsidR="00BF7466" w:rsidRPr="00C956BD" w:rsidRDefault="00BF7466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=A∙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BF7466" w:rsidRPr="00C956BD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4A-5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=4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-5A</m:t>
                    </m:r>
                  </m:e>
                </m:d>
              </m:oMath>
            </m:oMathPara>
          </w:p>
          <w:p w:rsidR="00BF7466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36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mr>
                    </m:m>
                  </m:e>
                </m:d>
              </m:oMath>
            </m:oMathPara>
          </w:p>
          <w:p w:rsidR="00BF7466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31</m:t>
                          </m:r>
                        </m:e>
                      </m:mr>
                    </m:m>
                  </m:e>
                </m:d>
              </m:oMath>
            </m:oMathPara>
          </w:p>
          <w:p w:rsidR="00BF7466" w:rsidRPr="00986D9D" w:rsidRDefault="00BF7466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≠0</m:t>
                </m:r>
              </m:oMath>
            </m:oMathPara>
          </w:p>
          <w:p w:rsidR="00BF7466" w:rsidRPr="00986D9D" w:rsidRDefault="00BF7466" w:rsidP="00CF106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is invertible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d)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</w:t>
            </w:r>
            <m:oMath>
              <m:r>
                <w:rPr>
                  <w:rFonts w:ascii="Cambria Math" w:hAnsi="Cambria Math"/>
                  <w:lang w:val="en-US" w:eastAsia="en-US"/>
                </w:rPr>
                <m:t>n×1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matrix, </w:t>
            </w:r>
            <m:oMath>
              <m:r>
                <w:rPr>
                  <w:rFonts w:ascii="Cambria Math" w:hAnsi="Cambria Math"/>
                  <w:lang w:val="en-US" w:eastAsia="en-US"/>
                </w:rPr>
                <m:t>C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</w:t>
            </w:r>
            <m:oMath>
              <m:r>
                <w:rPr>
                  <w:rFonts w:ascii="Cambria Math" w:hAnsi="Cambria Math"/>
                  <w:lang w:val="en-US" w:eastAsia="en-US"/>
                </w:rPr>
                <m:t>n×n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matrix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</w:t>
            </w:r>
            <m:oMath>
              <m:r>
                <w:rPr>
                  <w:rFonts w:ascii="Cambria Math" w:hAnsi="Cambria Math"/>
                  <w:lang w:val="en-US" w:eastAsia="en-US"/>
                </w:rPr>
                <m:t>1×n</m:t>
              </m:r>
            </m:oMath>
            <w:r w:rsidR="00BA3F96" w:rsidRPr="0079035A">
              <w:rPr>
                <w:rFonts w:ascii="Cambria Math" w:hAnsi="Cambria Math"/>
                <w:lang w:val="en-US" w:eastAsia="en-US"/>
              </w:rPr>
              <w:t xml:space="preserve"> m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atrix. Hence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CX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 </w:t>
            </w:r>
            <m:oMath>
              <m:r>
                <w:rPr>
                  <w:rFonts w:ascii="Cambria Math" w:hAnsi="Cambria Math"/>
                  <w:lang w:val="en-US" w:eastAsia="en-US"/>
                </w:rPr>
                <m:t>1×1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matrix. Let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CX=k.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then,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-C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CX=-k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⇒k=-k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⇒k=0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CX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null matrix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=-1⇒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=-1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Now, use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adj</m:t>
              </m:r>
              <m:r>
                <w:rPr>
                  <w:rFonts w:ascii="Cambria Math" w:hAnsi="Cambria Math"/>
                  <w:lang w:val="en-US" w:eastAsia="en-US"/>
                </w:rPr>
                <m:t xml:space="preserve"> A=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  A=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≠0,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then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AB=AC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AB=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AC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⇒B=C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Also 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orthogonal matrix, then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=I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 w:eastAsia="en-US"/>
                </w:rPr>
                <m:t>=1⇒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=1⇒A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invertible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c, d)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+2A+2I=O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+A=-2I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-2I</m:t>
                    </m:r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≠0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Therefore,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non-singular, hence its inverse exists. Also, mul</w:t>
            </w:r>
            <w:r w:rsidR="001F1D33" w:rsidRPr="0079035A">
              <w:rPr>
                <w:rFonts w:ascii="Cambria Math" w:hAnsi="Cambria Math"/>
                <w:lang w:val="en-US" w:eastAsia="en-US"/>
              </w:rPr>
              <w:t>t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iplying the given equation both sides with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we get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(A+I)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θ</m:t>
                        </m:r>
                      </m:e>
                    </m:func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lang w:val="en-US" w:eastAsia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θ</m:t>
                    </m:r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cos</m:t>
                        </m:r>
                        <m:ctrlPr>
                          <w:rPr>
                            <w:rFonts w:ascii="Cambria Math" w:hAnsi="Cambria Math"/>
                            <w:lang w:val="en-US" w:eastAsia="en-US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θ</m:t>
                    </m:r>
                  </m:e>
                </m:func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tan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2θ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∴a-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2θ</m:t>
                    </m:r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, b=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2θ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orthogonal matrix.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</m:m>
                </m:e>
              </m:d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9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a+4+2b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2a+2-2b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a+4+2b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2a+2-2b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+4+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⇒a+4+2b=0, 2a+2-2b=0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+4+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=9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⇒a+2b+4=0, a-b+1=0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=5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⇒a=-2, b=-1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We have,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B=A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=AA=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A=B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=BB=B^2,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ABA=A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=AB=A </m:t>
              </m:r>
            </m:oMath>
            <w:r w:rsidR="00971A60" w:rsidRPr="0079035A">
              <w:rPr>
                <w:rFonts w:ascii="Cambria Math" w:hAnsi="Cambria Math"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>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BAB=B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=BA=B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an idempotent matrix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Now,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I-B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I-B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I-B</m:t>
                    </m:r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=I-IB-IB+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I-B-B+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=I-2B+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=I-2B+B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=I-B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Therefore,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idempotent. Again,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AB=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I-B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B=IB-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=B-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=O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Similarly, </w:t>
            </w:r>
            <m:oMath>
              <m:r>
                <w:rPr>
                  <w:rFonts w:ascii="Cambria Math" w:hAnsi="Cambria Math"/>
                  <w:lang w:val="en-US" w:eastAsia="en-US"/>
                </w:rPr>
                <m:t>BA=B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I-B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=BI-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=B-B=O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d)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Calibri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B=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AB</m:t>
              </m:r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is symmetri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c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Therefore,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AB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symmetric 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symmetri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c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Also,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B=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-A</m:t>
                  </m:r>
                </m:e>
              </m:d>
              <m:r>
                <w:rPr>
                  <w:rFonts w:ascii="Cambria Math" w:hAnsi="Cambria Math" w:cs="Calibri"/>
                  <w:lang w:val="en-US" w:eastAsia="en-US"/>
                </w:rPr>
                <m:t>B=-(</m:t>
              </m:r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B)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Therefore, </w:t>
            </w:r>
            <m:oMath>
              <m:sSup>
                <m:sSupPr>
                  <m:ctrlPr>
                    <w:rPr>
                      <w:rFonts w:ascii="Cambria Math" w:hAnsi="Cambria Math" w:cs="Calibri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Calibri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 w:cs="Calibri"/>
                  <w:lang w:val="en-US" w:eastAsia="en-US"/>
                </w:rPr>
                <m:t>AB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skew-symmetric if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skew-symmetri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c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(b,d)</w:t>
            </w:r>
          </w:p>
          <w:p w:rsidR="00940268" w:rsidRPr="0052699D" w:rsidRDefault="00940268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a+1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∼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a+6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a+6</m:t>
                        </m:r>
                      </m:e>
                    </m:mr>
                  </m:m>
                </m:e>
              </m:d>
            </m:oMath>
          </w:p>
          <w:p w:rsidR="00940268" w:rsidRDefault="00940268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940268" w:rsidRPr="00DE3DF7" w:rsidRDefault="00940268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Clearly rank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is 1, if </w:t>
            </w:r>
            <m:oMath>
              <m:r>
                <w:rPr>
                  <w:rFonts w:ascii="Cambria Math" w:hAnsi="Cambria Math"/>
                </w:rPr>
                <m:t>a=-6</m:t>
              </m:r>
            </m:oMath>
          </w:p>
          <w:p w:rsidR="00940268" w:rsidRPr="00DE3DF7" w:rsidRDefault="00940268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Also,  for  </w:t>
            </w:r>
            <m:oMath>
              <m:r>
                <w:rPr>
                  <w:rFonts w:ascii="Cambria Math" w:hAnsi="Cambria Math"/>
                </w:rPr>
                <m:t xml:space="preserve">a=1, 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940268" w:rsidRPr="00DE3DF7" w:rsidRDefault="00940268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=-6+20=14≠0</m:t>
              </m:r>
            </m:oMath>
          </w:p>
          <w:p w:rsidR="00940268" w:rsidRPr="00DE3DF7" w:rsidRDefault="00940268" w:rsidP="00CF106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</m:oMath>
            <w:r>
              <w:rPr>
                <w:rFonts w:ascii="Cambria Math" w:hAnsi="Cambria Math"/>
              </w:rPr>
              <w:t xml:space="preserve"> Rank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is 2, if </w:t>
            </w:r>
            <m:oMath>
              <m:r>
                <w:rPr>
                  <w:rFonts w:ascii="Cambria Math" w:hAnsi="Cambria Math"/>
                </w:rPr>
                <m:t>a=1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Applying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→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sub>
              </m:sSub>
            </m:oMath>
            <w:r w:rsidRPr="0079035A">
              <w:rPr>
                <w:rFonts w:ascii="Cambria Math" w:hAnsi="Cambria Math"/>
                <w:lang w:val="en-US" w:eastAsia="en-US"/>
              </w:rPr>
              <w:t>, we get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=3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libri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libri"/>
                                  <w:lang w:val="en-US" w:eastAsia="en-US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 w:cs="Calibri"/>
                              <w:lang w:val="en-US" w:eastAsia="en-US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Where d is the common difference of the 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>P.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Therefore, the given system of equation has infinite number of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Solution. Also,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val="en-US" w:eastAsia="en-US"/>
                  </w:rPr>
                  <m:t>≠0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Given, </w:t>
            </w:r>
            <m:oMath>
              <m:r>
                <w:rPr>
                  <w:rFonts w:ascii="Cambria Math" w:hAnsi="Cambria Math"/>
                  <w:lang w:val="en-US" w:eastAsia="en-US"/>
                </w:rPr>
                <m:t>AB=A, BA=B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⇒B×AB=B×A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B=B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lastRenderedPageBreak/>
              <w:t>Also,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A×B×A=AB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A=A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=A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×A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T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aps/>
                          <w:lang w:val="en-US" w:eastAsia="en-US"/>
                        </w:rPr>
                        <m:t>A×A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Similarly,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are idempotent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 c)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(-A)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-A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n-1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(A)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sup>
                  </m:s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(A)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val="en-US" w:eastAsia="en-US"/>
                </w:rPr>
                <m:t>=-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   (for any value of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="00F62BBE" w:rsidRPr="0079035A">
              <w:rPr>
                <w:rFonts w:ascii="Cambria Math" w:hAnsi="Cambria Math"/>
                <w:lang w:val="en-US" w:eastAsia="en-US"/>
              </w:rPr>
              <w:t>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=O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Now, 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I-A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I+A+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+⋯+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=I-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=I+A+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n-1</m:t>
                    </m:r>
                  </m:sup>
                </m:sSup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∵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-3+4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2-0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-2-0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∴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adj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3-2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 A=A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adj</m:t>
                      </m:r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  <w:lang w:val="en-US" w:eastAsia="en-US"/>
                    </w:rPr>
                    <m:t>=A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Also, 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d)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+2AB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+2AB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+AB+BA+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+2AB⇒BA=AB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a+2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-a+1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2a+b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2-1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The corresponding elements of equal matrices are equal.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a+2=a-b,-a+1=2⇒a=-1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b-2=2a+b,-b-1=1⇒b=-2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⇒a=-1 ,  b=-2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c, d)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  <w:r w:rsidR="00F62BBE" w:rsidRPr="0079035A">
              <w:rPr>
                <w:rFonts w:ascii="Cambria Math" w:hAnsi="Cambria Math"/>
                <w:lang w:val="en-US" w:eastAsia="en-US"/>
              </w:rPr>
              <w:t>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9</m:t>
                        </m:r>
                      </m:e>
                    </m:mr>
                  </m:m>
                </m:e>
              </m:d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We have,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-4A-5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-4A=A(A-4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5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A-4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(A-4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)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Note that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=5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. Since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≠0,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invertible. Simi-</w:t>
            </w:r>
            <w:r w:rsidR="00144C22" w:rsidRPr="0079035A">
              <w:rPr>
                <w:rFonts w:ascii="Cambria Math" w:hAnsi="Cambria Math"/>
                <w:lang w:val="en-US" w:eastAsia="en-US"/>
              </w:rPr>
              <w:t>l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arly,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invertible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 c)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-A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e>
                </m:func>
              </m:oMath>
            </m:oMathPara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det⁡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(A)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adj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e>
                </m:func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ωA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only when </w:t>
            </w:r>
            <m:oMath>
              <m:r>
                <w:rPr>
                  <w:rFonts w:ascii="Cambria Math" w:hAnsi="Cambria Math"/>
                  <w:lang w:val="en-US" w:eastAsia="en-US"/>
                </w:rPr>
                <m:t>n=3k, k∈Z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109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 c)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Similarly,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-n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⇒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 w:eastAsia="en-US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 w:eastAsia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 w:eastAsia="en-US"/>
                        </w:rPr>
                        <m:t>n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-n</m:t>
                      </m:r>
                    </m:sup>
                  </m:sSup>
                  <m:r>
                    <w:rPr>
                      <w:rFonts w:ascii="Cambria Math" w:hAnsi="Cambria Math"/>
                      <w:lang w:val="en-US" w:eastAsia="en-US"/>
                    </w:rPr>
                    <m:t>=</m:t>
                  </m:r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  <w:lang w:val="en-US" w:eastAsia="en-US"/>
                        </w:rPr>
                        <m:t>n→∞</m:t>
                      </m:r>
                    </m:lim>
                  </m:limLow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</m:t>
                                </m:r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e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n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func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n→∞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-n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</m:e>
                </m:func>
                <m:limLow>
                  <m:limLow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/>
                        <w:lang w:val="en-US" w:eastAsia="en-US"/>
                      </w:rPr>
                      <m:t>n→∞</m:t>
                    </m:r>
                  </m:lim>
                </m:limLow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n</m:t>
                                  </m:r>
                                </m:den>
                              </m:f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(a,c)</w:t>
            </w:r>
          </w:p>
          <w:p w:rsidR="007A7F0A" w:rsidRDefault="007A7F0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(-α)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Calibri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-sin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7A7F0A" w:rsidRDefault="007A7F0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–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–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7A7F0A" w:rsidRPr="00B951BC" w:rsidRDefault="007A7F0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=I</m:t>
                </m:r>
              </m:oMath>
            </m:oMathPara>
          </w:p>
          <w:p w:rsidR="007A7F0A" w:rsidRPr="00B951BC" w:rsidRDefault="007A7F0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–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–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 w:cs="Calibri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sin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7A7F0A" w:rsidRPr="00B951BC" w:rsidRDefault="007A7F0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=I</m:t>
                </m:r>
              </m:oMath>
            </m:oMathPara>
          </w:p>
          <w:p w:rsidR="007A7F0A" w:rsidRDefault="007A7F0A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Also,  </w:t>
            </w:r>
            <m:oMath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α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 w:cs="Calibri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β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α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α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α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α</m:t>
                            </m:r>
                          </m:e>
                        </m:func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Calibri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Calibri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β</m:t>
                            </m:r>
                          </m:e>
                        </m:func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β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β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 w:cs="Calibri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cos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>β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  <w:p w:rsidR="007A7F0A" w:rsidRDefault="007A7F0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β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β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β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β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β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β</m:t>
                              </m:r>
                            </m:e>
                          </m:fun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libri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β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α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β</m:t>
                              </m:r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7A7F0A" w:rsidRPr="00B951BC" w:rsidRDefault="007A7F0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(α+β)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(α+β)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Calibri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(α+β)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Calibri"/>
                                </w:rPr>
                                <m:t>(α+β)</m:t>
                              </m:r>
                            </m:e>
                          </m:fun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(α+β)</m:t>
                    </m:r>
                  </m:sub>
                </m:sSub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(a,d)</w:t>
            </w:r>
          </w:p>
          <w:p w:rsidR="00551F04" w:rsidRDefault="00551F04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be a symmetric matrix</w:t>
            </w:r>
          </w:p>
          <w:p w:rsidR="00551F04" w:rsidRPr="00A12F6B" w:rsidRDefault="00551F04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Then,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=A</m:t>
              </m:r>
            </m:oMath>
          </w:p>
          <w:p w:rsidR="00551F04" w:rsidRDefault="00551F04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 xml:space="preserve">    [∵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]</m:t>
              </m:r>
            </m:oMath>
          </w:p>
          <w:p w:rsidR="00551F04" w:rsidRDefault="00551F04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B   [∵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=B]</m:t>
                </m:r>
              </m:oMath>
            </m:oMathPara>
          </w:p>
          <w:p w:rsidR="00551F04" w:rsidRDefault="00551F04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AB     [∵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=A]</m:t>
                </m:r>
              </m:oMath>
            </m:oMathPara>
          </w:p>
          <w:p w:rsidR="00551F04" w:rsidRDefault="00551F04" w:rsidP="00CF106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AB</m:t>
              </m:r>
            </m:oMath>
            <w:r>
              <w:rPr>
                <w:rFonts w:ascii="Cambria Math" w:hAnsi="Cambria Math"/>
              </w:rPr>
              <w:t xml:space="preserve"> is a symmetric matrix</w:t>
            </w:r>
          </w:p>
          <w:p w:rsidR="00551F04" w:rsidRDefault="00551F04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be a skew-symmetric matrix</w:t>
            </w:r>
          </w:p>
          <w:p w:rsidR="00551F04" w:rsidRPr="00A12F6B" w:rsidRDefault="00551F04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Then,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=-A</m:t>
              </m:r>
            </m:oMath>
          </w:p>
          <w:p w:rsidR="00551F04" w:rsidRPr="00A12F6B" w:rsidRDefault="00551F04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  <w:p w:rsidR="00551F04" w:rsidRPr="00A12F6B" w:rsidRDefault="00551F04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B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∵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=B</m:t>
                    </m:r>
                  </m:e>
                </m:d>
              </m:oMath>
            </m:oMathPara>
          </w:p>
          <w:p w:rsidR="00551F04" w:rsidRDefault="00551F04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</w:rPr>
                  <m:t xml:space="preserve">B    [∵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=-A]</m:t>
                </m:r>
              </m:oMath>
            </m:oMathPara>
          </w:p>
          <w:p w:rsidR="00551F04" w:rsidRPr="00A12F6B" w:rsidRDefault="00551F04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AB</m:t>
                </m:r>
              </m:oMath>
            </m:oMathPara>
          </w:p>
          <w:p w:rsidR="00551F04" w:rsidRPr="00A12F6B" w:rsidRDefault="00551F04" w:rsidP="00CF106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AB</m:t>
              </m:r>
            </m:oMath>
            <w:r>
              <w:rPr>
                <w:rFonts w:ascii="Cambria Math" w:hAnsi="Cambria Math"/>
              </w:rPr>
              <w:t xml:space="preserve"> is a skew-symmetric matrix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All are properties of diagonal matrix.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Since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skew-symmetric,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=-A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. We have,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+I=O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=-1 o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r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AA=-I</m:t>
              </m:r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w:lastRenderedPageBreak/>
                  <m:t>⇒A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-A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Again, we know that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T</m:t>
                      </m:r>
                    </m:sup>
                  </m:sSup>
                </m:e>
              </m:d>
            </m:oMath>
            <w:r w:rsidR="00F62BBE"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kA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the order of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. Now,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×A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</m:oMath>
            </m:oMathPara>
          </w:p>
          <w:p w:rsidR="00F62BBE" w:rsidRPr="0079035A" w:rsidRDefault="00971A6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Φ</m:t>
                </m:r>
                <m:r>
                  <w:rPr>
                    <w:rFonts w:ascii="Cambria Math" w:hAnsi="Cambria Math"/>
                    <w:lang w:val="en-US" w:eastAsia="en-US"/>
                  </w:rPr>
                  <m:t xml:space="preserve">I  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1—1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 either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 or 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=0, 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i.e</m:t>
              </m:r>
              <m:r>
                <w:rPr>
                  <w:rFonts w:ascii="Cambria Math" w:hAnsi="Cambria Math"/>
                  <w:lang w:val="en-US" w:eastAsia="en-US"/>
                </w:rPr>
                <m:t xml:space="preserve">., n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is even. But 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=O-1=-1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≠0</m:t>
                </m:r>
              </m:oMath>
            </m:oMathPara>
          </w:p>
          <w:p w:rsidR="00F62BBE" w:rsidRPr="0079035A" w:rsidRDefault="00F62BBE" w:rsidP="00DC6EC6">
            <w:pPr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the only possibility is that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of even order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 that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B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commute, we have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AB=BA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∵A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and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 xml:space="preserve"> B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are symmetric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Also,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=A,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=B</m:t>
              </m:r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             (2)   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    (</w:t>
            </w:r>
            <m:oMath>
              <m:r>
                <w:rPr>
                  <w:rFonts w:ascii="Cambria Math" w:hAnsi="Cambria Math"/>
                  <w:lang w:val="en-US" w:eastAsia="en-US"/>
                </w:rPr>
                <m:t>∵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if A is symmetri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c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also symmetric)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Also from Eq. (1),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AB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=B</m:t>
              </m:r>
            </m:oMath>
            <w:r w:rsidR="00BA3F96" w:rsidRPr="0079035A">
              <w:rPr>
                <w:rFonts w:ascii="Cambria Math" w:hAnsi="Cambria Math"/>
                <w:lang w:val="en-US" w:eastAsia="en-US"/>
              </w:rPr>
              <w:t xml:space="preserve">           (3)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⇒IB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⇒B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Hence, from Eq. (2),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Thus,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B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symmetri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c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Similarly,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also symmetri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c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Also,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BA=AB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symmetri</w:t>
            </w:r>
            <w:r w:rsidR="00A92824" w:rsidRPr="0079035A">
              <w:rPr>
                <w:rFonts w:ascii="Cambria Math" w:hAnsi="Cambria Math"/>
                <w:lang w:val="en-US" w:eastAsia="en-US"/>
              </w:rPr>
              <w:t>c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c)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mPr>
                        <m:m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θ</m:t>
                                </m:r>
                              </m:e>
                            </m:func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θ</m:t>
                                </m:r>
                              </m:e>
                            </m:func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θ</m:t>
                                </m:r>
                              </m:e>
                            </m:func>
                          </m:e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θ</m:t>
                                </m:r>
                              </m:e>
                            </m:func>
                          </m:e>
                        </m:mr>
                      </m:m>
                    </m:e>
                  </m:d>
                </m:e>
              </m:func>
            </m:oMath>
            <w:r w:rsidR="00F62BBE"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func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∴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θ+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sin</m:t>
                          </m:r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θ=1</m:t>
                      </m:r>
                    </m:e>
                  </m:func>
                </m:e>
              </m:func>
            </m:oMath>
            <w:r w:rsidRPr="0079035A">
              <w:rPr>
                <w:rFonts w:ascii="Cambria Math" w:hAnsi="Cambria Math"/>
                <w:lang w:val="en-US" w:eastAsia="en-US"/>
              </w:rPr>
              <w:t>.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 sin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invertible.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Also,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func>
                </m:e>
              </m:d>
              <m:r>
                <w:rPr>
                  <w:rFonts w:ascii="Cambria Math" w:hAnsi="Cambria Math"/>
                  <w:lang w:val="en-US" w:eastAsia="en-US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 w:eastAsia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sin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</m:ctrlP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 w:eastAsia="en-US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θ</m:t>
                                  </m:r>
                                </m:e>
                              </m:func>
                            </m:e>
                          </m:func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</m:t>
                </m:r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sin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orthogonal. Also,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2sin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cos </w:t>
            </w:r>
            <m:oMath>
              <m:r>
                <w:rPr>
                  <w:rFonts w:ascii="Cambria Math" w:hAnsi="Cambria Math"/>
                  <w:lang w:val="en-US" w:eastAsia="en-US"/>
                </w:rPr>
                <m:t>A=2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sin</m:t>
                                  </m:r>
                                  <m:ctrlP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2</m:t>
                                  </m:r>
                                </m:sup>
                              </m:sSup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2θ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≠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2A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b,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β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e>
                          </m:fun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γ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γ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β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γ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α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β</m:t>
                              </m:r>
                            </m:e>
                          </m:func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γ)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Thus, </w:t>
            </w:r>
            <w:r w:rsidRPr="0079035A">
              <w:rPr>
                <w:rFonts w:ascii="Cambria Math" w:hAnsi="Cambria Math"/>
                <w:i/>
                <w:lang w:val="en-US" w:eastAsia="en-US"/>
              </w:rPr>
              <w:t>A</w:t>
            </w:r>
            <w:r w:rsidRPr="0079035A">
              <w:rPr>
                <w:rFonts w:ascii="Cambria Math" w:hAnsi="Cambria Math"/>
                <w:lang w:val="en-US" w:eastAsia="en-US"/>
              </w:rPr>
              <w:t xml:space="preserve"> is symmetric and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hence singular and not invertible.</w:t>
            </w:r>
            <w:r w:rsidR="00BA3F96" w:rsidRPr="0079035A">
              <w:rPr>
                <w:rFonts w:ascii="Cambria Math" w:hAnsi="Cambria Math"/>
                <w:lang w:val="en-US" w:eastAsia="en-US"/>
              </w:rPr>
              <w:t xml:space="preserve"> A</w:t>
            </w:r>
            <w:r w:rsidRPr="0079035A">
              <w:rPr>
                <w:rFonts w:ascii="Cambria Math" w:hAnsi="Cambria Math"/>
                <w:lang w:val="en-US" w:eastAsia="en-US"/>
              </w:rPr>
              <w:t>lso,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≠1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(a, c)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Now, </w:t>
            </w:r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orthogonal. Therefore,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=I⇒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Equating the corresponding elements, we get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=1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=0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</m:d>
              </m:oMath>
            </m:oMathPara>
          </w:p>
          <w:p w:rsidR="00F62B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=1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e>
                </m:d>
              </m:oMath>
            </m:oMathPara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Solving Eqs. (1), (2) and (3), we get</w:t>
            </w:r>
          </w:p>
          <w:p w:rsidR="00F62BBE" w:rsidRPr="0079035A" w:rsidRDefault="00F62B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a=±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, b=±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, c=±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119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Statement 1 is true as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79035A">
              <w:rPr>
                <w:rFonts w:ascii="Cambria Math" w:hAnsi="Cambria Math"/>
              </w:rPr>
              <w:t xml:space="preserve">. Since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≠0,</m:t>
              </m:r>
            </m:oMath>
            <w:r w:rsidRPr="0079035A">
              <w:rPr>
                <w:rFonts w:ascii="Cambria Math" w:hAnsi="Cambria Math"/>
              </w:rPr>
              <w:t xml:space="preserve"> statement 2 is also</w:t>
            </w:r>
            <w:r w:rsidR="002513EF" w:rsidRPr="0079035A">
              <w:rPr>
                <w:rFonts w:ascii="Cambria Math" w:hAnsi="Cambria Math"/>
              </w:rPr>
              <w:t xml:space="preserve"> t</w:t>
            </w:r>
            <w:r w:rsidRPr="0079035A">
              <w:rPr>
                <w:rFonts w:ascii="Cambria Math" w:hAnsi="Cambria Math"/>
              </w:rPr>
              <w:t>rue and correct explanation of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904DC9" w:rsidRDefault="00904DC9" w:rsidP="009E119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 satisfies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.A+(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A)I=0</m:t>
                  </m:r>
                </m:e>
              </m:func>
            </m:oMath>
          </w:p>
          <w:p w:rsidR="00904DC9" w:rsidRPr="00E944A2" w:rsidRDefault="00904DC9" w:rsidP="009E119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On comparing with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-I=0,</m:t>
              </m:r>
            </m:oMath>
            <w:r w:rsidRPr="00771959">
              <w:rPr>
                <w:rFonts w:ascii="Cambria Math" w:hAnsi="Cambria Math"/>
              </w:rPr>
              <w:t>we get</w:t>
            </w:r>
          </w:p>
          <w:p w:rsidR="00904DC9" w:rsidRPr="00E944A2" w:rsidRDefault="00904DC9" w:rsidP="009E1192">
            <w:pPr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Tr</w:t>
            </w:r>
            <m:oMath>
              <w:proofErr w:type="spellEnd"/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=0,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=-1</m:t>
              </m:r>
            </m:oMath>
          </w:p>
          <w:p w:rsidR="00904DC9" w:rsidRDefault="00904DC9" w:rsidP="009E1192">
            <w:pPr>
              <w:rPr>
                <w:rFonts w:ascii="Cambria Math" w:hAnsi="Cambria Math"/>
                <w:b/>
              </w:rPr>
            </w:pPr>
            <w:r w:rsidRPr="00E944A2">
              <w:rPr>
                <w:rFonts w:ascii="Cambria Math" w:hAnsi="Cambria Math"/>
                <w:b/>
              </w:rPr>
              <w:t>Alternate</w:t>
            </w:r>
          </w:p>
          <w:p w:rsidR="00904DC9" w:rsidRDefault="00904DC9" w:rsidP="009E119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 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  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  d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,a, b,c,d≠0</m:t>
              </m:r>
            </m:oMath>
          </w:p>
          <w:p w:rsidR="00904DC9" w:rsidRDefault="00904DC9" w:rsidP="009E119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  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  d</m:t>
                      </m:r>
                    </m:e>
                  </m:eqAr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  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  d</m:t>
                      </m:r>
                    </m:e>
                  </m:eqArr>
                </m:e>
              </m:d>
            </m:oMath>
          </w:p>
          <w:p w:rsidR="00904DC9" w:rsidRPr="001F6A64" w:rsidRDefault="00904DC9" w:rsidP="009E119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⇒     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+bc   ab+bd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ac+cd   bc+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</m:oMath>
          </w:p>
          <w:p w:rsidR="00904DC9" w:rsidRPr="001F6A64" w:rsidRDefault="00904DC9" w:rsidP="009E1192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+bc=1,bc+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904DC9" w:rsidRPr="001F6A64" w:rsidRDefault="00904DC9" w:rsidP="009E119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  </w:t>
            </w:r>
            <m:oMath>
              <m:r>
                <w:rPr>
                  <w:rFonts w:ascii="Cambria Math" w:hAnsi="Cambria Math"/>
                </w:rPr>
                <m:t>ab+bd=ac+cd=0</m:t>
              </m:r>
            </m:oMath>
          </w:p>
          <w:p w:rsidR="00904DC9" w:rsidRPr="001F6A64" w:rsidRDefault="00904DC9" w:rsidP="009E119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Also,   </w:t>
            </w:r>
            <m:oMath>
              <m:r>
                <w:rPr>
                  <w:rFonts w:ascii="Cambria Math" w:hAnsi="Cambria Math"/>
                </w:rPr>
                <m:t xml:space="preserve">c≠0  </m:t>
              </m:r>
            </m:oMath>
            <w:r w:rsidRPr="005A0A8D">
              <w:rPr>
                <w:rFonts w:ascii="Cambria Math" w:hAnsi="Cambria Math"/>
              </w:rPr>
              <w:t>and</w:t>
            </w:r>
            <m:oMath>
              <m:r>
                <w:rPr>
                  <w:rFonts w:ascii="Cambria Math" w:hAnsi="Cambria Math"/>
                </w:rPr>
                <m:t xml:space="preserve"> b≠0⇒a+d=0</m:t>
              </m:r>
            </m:oMath>
          </w:p>
          <w:p w:rsidR="00904DC9" w:rsidRPr="001F6A64" w:rsidRDefault="00904DC9" w:rsidP="009E119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         </w:t>
            </w:r>
            <w:proofErr w:type="spellStart"/>
            <w:r>
              <w:rPr>
                <w:rFonts w:ascii="Cambria Math" w:hAnsi="Cambria Math"/>
              </w:rPr>
              <w:t>Tr</w:t>
            </w:r>
            <w:proofErr w:type="spellEnd"/>
            <w:r>
              <w:rPr>
                <w:rFonts w:ascii="Cambria Math" w:hAnsi="Cambria Math"/>
              </w:rPr>
              <w:t>(</w:t>
            </w:r>
            <w:r w:rsidRPr="001F6A64">
              <w:rPr>
                <w:rFonts w:ascii="Cambria Math" w:hAnsi="Cambria Math"/>
                <w:i/>
              </w:rPr>
              <w:t>A</w:t>
            </w:r>
            <w:r>
              <w:rPr>
                <w:rFonts w:ascii="Cambria Math" w:hAnsi="Cambria Math"/>
              </w:rPr>
              <w:t>)=</w:t>
            </w:r>
            <m:oMath>
              <m:r>
                <w:rPr>
                  <w:rFonts w:ascii="Cambria Math" w:hAnsi="Cambria Math"/>
                </w:rPr>
                <m:t>a+d=0</m:t>
              </m:r>
            </m:oMath>
          </w:p>
          <w:p w:rsidR="00904DC9" w:rsidRPr="001F6A64" w:rsidRDefault="00904DC9" w:rsidP="009E1192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and  |A|=</w:t>
            </w:r>
            <m:oMath>
              <m:r>
                <w:rPr>
                  <w:rFonts w:ascii="Cambria Math" w:hAnsi="Cambria Math"/>
                </w:rPr>
                <m:t>ad-bc=-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-bc=-1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9E6F5A" w:rsidRDefault="009E6F5A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-b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:rsidR="009E6F5A" w:rsidRPr="00DE3DF7" w:rsidRDefault="009E6F5A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 </w:t>
            </w:r>
            <m:oMath>
              <m:r>
                <w:rPr>
                  <w:rFonts w:ascii="Cambria Math" w:hAnsi="Cambria Math"/>
                </w:rPr>
                <m:t>A=-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oMath>
          </w:p>
          <w:p w:rsidR="009E6F5A" w:rsidRPr="00DE3DF7" w:rsidRDefault="009E6F5A" w:rsidP="00CF106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func>
                  </m:e>
                </m:func>
              </m:oMath>
            </m:oMathPara>
          </w:p>
          <w:p w:rsidR="009E6F5A" w:rsidRDefault="009E6F5A" w:rsidP="00CF106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oMath>
            </m:oMathPara>
          </w:p>
          <w:p w:rsidR="009E6F5A" w:rsidRDefault="009E6F5A" w:rsidP="00CF106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∴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A=0</m:t>
                    </m:r>
                  </m:e>
                </m:func>
              </m:oMath>
            </m:oMathPara>
          </w:p>
          <w:p w:rsidR="009E6F5A" w:rsidRDefault="009E6F5A" w:rsidP="00CF106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∵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fun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det</m:t>
                  </m:r>
                </m:fName>
                <m:e>
                  <m:r>
                    <w:rPr>
                      <w:rFonts w:ascii="Cambria Math" w:hAnsi="Cambria Math"/>
                    </w:rPr>
                    <m:t>(-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oMath>
            <w:r>
              <w:rPr>
                <w:rFonts w:ascii="Cambria Math" w:hAnsi="Cambria Math"/>
              </w:rPr>
              <w:t xml:space="preserve"> is not true</w:t>
            </w:r>
          </w:p>
          <w:p w:rsidR="009E6F5A" w:rsidRPr="00DE3DF7" w:rsidRDefault="009E6F5A" w:rsidP="00CF106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A+B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A+B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+I</m:t>
              </m:r>
            </m:oMath>
            <w:r w:rsidRPr="0079035A">
              <w:rPr>
                <w:rFonts w:ascii="Cambria Math" w:hAnsi="Cambria Math"/>
              </w:rPr>
              <w:t>)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I+I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Hence, statement 1 is true. Statement 2 is false as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</w:rPr>
              <w:t xml:space="preserve"> is not true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Since </w:t>
            </w:r>
            <m:oMath>
              <m:r>
                <w:rPr>
                  <w:rFonts w:ascii="Cambria Math" w:hAnsi="Cambria Math"/>
                </w:rPr>
                <m:t>AB=BA,</m:t>
              </m:r>
            </m:oMath>
            <w:r w:rsidRPr="0079035A">
              <w:rPr>
                <w:rFonts w:ascii="Cambria Math" w:hAnsi="Cambria Math"/>
              </w:rPr>
              <w:t xml:space="preserve"> we have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>r=m+n,</m:t>
              </m:r>
            </m:oMath>
            <w:r w:rsidRPr="0079035A">
              <w:rPr>
                <w:rFonts w:ascii="Cambria Math" w:hAnsi="Cambria Math"/>
              </w:rPr>
              <w:t xml:space="preserve"> then 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r-p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r-p-m</m:t>
                  </m:r>
                </m:sup>
              </m:sSup>
              <m:r>
                <w:rPr>
                  <w:rFonts w:ascii="Cambria Math" w:hAnsi="Cambria Math"/>
                </w:rPr>
                <m:t xml:space="preserve">=0  </m:t>
              </m:r>
            </m:oMath>
            <w:r w:rsidR="00F62BBE" w:rsidRPr="0079035A">
              <w:rPr>
                <w:rFonts w:ascii="Cambria Math" w:hAnsi="Cambria Math"/>
              </w:rPr>
              <w:t>if</w:t>
            </w:r>
            <m:oMath>
              <m:r>
                <w:rPr>
                  <w:rFonts w:ascii="Cambria Math" w:hAnsi="Cambria Math"/>
                </w:rPr>
                <m:t xml:space="preserve"> p≤n</m:t>
              </m:r>
            </m:oMath>
          </w:p>
          <w:p w:rsidR="00F62BBE" w:rsidRPr="0079035A" w:rsidRDefault="002513EF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a</w:t>
            </w:r>
            <w:r w:rsidR="00F62BBE" w:rsidRPr="0079035A">
              <w:rPr>
                <w:rFonts w:ascii="Cambria Math" w:hAnsi="Cambria Math"/>
              </w:rPr>
              <w:t xml:space="preserve">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r-p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r-p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p-n</m:t>
                  </m:r>
                </m:sup>
              </m:sSup>
              <m:r>
                <w:rPr>
                  <w:rFonts w:ascii="Cambria Math" w:hAnsi="Cambria Math"/>
                </w:rPr>
                <m:t xml:space="preserve">=0  </m:t>
              </m:r>
            </m:oMath>
            <w:r w:rsidR="00F62BBE" w:rsidRPr="0079035A">
              <w:rPr>
                <w:rFonts w:ascii="Cambria Math" w:hAnsi="Cambria Math"/>
              </w:rPr>
              <w:t>if</w:t>
            </w:r>
            <m:oMath>
              <m:r>
                <w:rPr>
                  <w:rFonts w:ascii="Cambria Math" w:hAnsi="Cambria Math"/>
                </w:rPr>
                <m:t xml:space="preserve"> p&gt;n</m:t>
              </m:r>
            </m:oMath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Then,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A=B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</m:sSup>
              <m:r>
                <w:rPr>
                  <w:rFonts w:ascii="Cambria Math" w:hAnsi="Cambria Math"/>
                </w:rPr>
                <m:t xml:space="preserve">=0,  </m:t>
              </m:r>
            </m:oMath>
            <w:r w:rsidRPr="0079035A">
              <w:rPr>
                <w:rFonts w:ascii="Cambria Math" w:hAnsi="Cambria Math"/>
              </w:rPr>
              <w:t>for</w:t>
            </w:r>
            <m:oMath>
              <m:r>
                <w:rPr>
                  <w:rFonts w:ascii="Cambria Math" w:hAnsi="Cambria Math"/>
                </w:rPr>
                <m:t xml:space="preserve">   r=m+n</m:t>
              </m:r>
            </m:oMath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Thus, both the statement</w:t>
            </w:r>
            <w:r w:rsidR="002513EF" w:rsidRPr="0079035A">
              <w:rPr>
                <w:rFonts w:ascii="Cambria Math" w:hAnsi="Cambria Math"/>
              </w:rPr>
              <w:t>s</w:t>
            </w:r>
            <w:r w:rsidRPr="0079035A">
              <w:rPr>
                <w:rFonts w:ascii="Cambria Math" w:hAnsi="Cambria Math"/>
              </w:rPr>
              <w:t xml:space="preserve"> are correct but statement 2 is not </w:t>
            </w:r>
            <w:r w:rsidR="00084A2C" w:rsidRPr="0079035A">
              <w:rPr>
                <w:rFonts w:ascii="Cambria Math" w:hAnsi="Cambria Math"/>
              </w:rPr>
              <w:t>currently</w:t>
            </w:r>
            <w:r w:rsidRPr="0079035A">
              <w:rPr>
                <w:rFonts w:ascii="Cambria Math" w:hAnsi="Cambria Math"/>
              </w:rPr>
              <w:t xml:space="preserve"> explaining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ac+bd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ac+bd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oMath>
            <w:r w:rsidRPr="0079035A">
              <w:rPr>
                <w:rFonts w:ascii="Cambria Math" w:hAnsi="Cambria Math"/>
              </w:rPr>
              <w:t>(1)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oMath>
            <w:r w:rsidR="00F62BBE" w:rsidRPr="0079035A">
              <w:rPr>
                <w:rFonts w:ascii="Cambria Math" w:hAnsi="Cambria Math"/>
              </w:rPr>
              <w:t xml:space="preserve"> (2)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ac+bd=1</m:t>
              </m:r>
            </m:oMath>
            <w:r w:rsidRPr="0079035A">
              <w:rPr>
                <w:rFonts w:ascii="Cambria Math" w:hAnsi="Cambria Math"/>
              </w:rPr>
              <w:t>(3)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</w:rPr>
                  <m:t>=±1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Also, we must have </w:t>
            </w:r>
            <m:oMath>
              <m:r>
                <w:rPr>
                  <w:rFonts w:ascii="Cambria Math" w:hAnsi="Cambria Math"/>
                </w:rPr>
                <m:t>a, b, c, d∈[-1, 1]</m:t>
              </m:r>
            </m:oMath>
            <w:r w:rsidRPr="0079035A">
              <w:rPr>
                <w:rFonts w:ascii="Cambria Math" w:hAnsi="Cambria Math"/>
              </w:rPr>
              <w:t xml:space="preserve"> for Eqs. (1) and (2) to get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Define</w:t>
            </w:r>
            <w:r w:rsidR="00A92824" w:rsidRPr="0079035A">
              <w:rPr>
                <w:rFonts w:ascii="Cambria Math" w:hAnsi="Cambria Math"/>
              </w:rPr>
              <w:t>d</w:t>
            </w:r>
            <w:r w:rsidRPr="0079035A">
              <w:rPr>
                <w:rFonts w:ascii="Cambria Math" w:hAnsi="Cambria Math"/>
              </w:rPr>
              <w:t xml:space="preserve"> Hence, without loss of generality, we can assume </w:t>
            </w:r>
            <m:oMath>
              <m:r>
                <w:rPr>
                  <w:rFonts w:ascii="Cambria Math" w:hAnsi="Cambria Math"/>
                </w:rPr>
                <m:t>a=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oMath>
            <w:r w:rsidR="009D5717" w:rsidRPr="0079035A">
              <w:rPr>
                <w:rFonts w:ascii="Cambria Math" w:hAnsi="Cambria Math"/>
              </w:rPr>
              <w:t xml:space="preserve"> a</w:t>
            </w:r>
            <w:r w:rsidRPr="0079035A">
              <w:rPr>
                <w:rFonts w:ascii="Cambria Math" w:hAnsi="Cambria Math"/>
              </w:rPr>
              <w:t xml:space="preserve">nd </w:t>
            </w:r>
            <m:oMath>
              <m:r>
                <w:rPr>
                  <w:rFonts w:ascii="Cambria Math" w:hAnsi="Cambria Math"/>
                </w:rPr>
                <m:t>b=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oMath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So for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-b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=1,</m:t>
              </m:r>
            </m:oMath>
            <w:r w:rsidRPr="0079035A">
              <w:rPr>
                <w:rFonts w:ascii="Cambria Math" w:hAnsi="Cambria Math"/>
              </w:rPr>
              <w:t xml:space="preserve"> we have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</w:rPr>
              <w:t xml:space="preserve"> and</w:t>
            </w:r>
            <w:r w:rsidR="009D5717" w:rsidRPr="0079035A">
              <w:rPr>
                <w:rFonts w:ascii="Cambria Math" w:hAnsi="Cambria Math"/>
              </w:rPr>
              <w:t xml:space="preserve"> f</w:t>
            </w:r>
            <w:r w:rsidRPr="0079035A">
              <w:rPr>
                <w:rFonts w:ascii="Cambria Math" w:hAnsi="Cambria Math"/>
              </w:rPr>
              <w:t xml:space="preserve">or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-b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=-1,</m:t>
              </m:r>
            </m:oMath>
            <w:r w:rsidRPr="0079035A">
              <w:rPr>
                <w:rFonts w:ascii="Cambria Math" w:hAnsi="Cambria Math"/>
              </w:rPr>
              <w:t xml:space="preserve"> we have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func>
                      </m:e>
                    </m:mr>
                  </m:m>
                </m:e>
              </m:d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0E6846" w:rsidRPr="006942DB" w:rsidRDefault="000E6846" w:rsidP="00C46C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adj 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  <w:p w:rsidR="000E6846" w:rsidRPr="006942DB" w:rsidRDefault="000E6846" w:rsidP="00C46CFE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adj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adj </m:t>
                    </m:r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 xml:space="preserve">n-2 </m:t>
                    </m:r>
                  </m:sup>
                </m:sSup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r>
                  <w:rPr>
                    <w:rFonts w:ascii="Cambria Math" w:hAnsi="Cambria Math"/>
                  </w:rPr>
                  <m:t>A=A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43E9C" w:rsidRPr="00F26FEA" w:rsidRDefault="00F43E9C" w:rsidP="00C46C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a  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c  d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,</m:t>
              </m:r>
            </m:oMath>
            <w:r w:rsidRPr="006D0A7F">
              <w:rPr>
                <w:rFonts w:ascii="Cambria Math" w:hAnsi="Cambria Math"/>
              </w:rPr>
              <w:t>then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a  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  d</m:t>
                          </m:r>
                        </m:e>
                      </m:eqAr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0  1</m:t>
                      </m:r>
                    </m:e>
                  </m:eqArr>
                </m:e>
              </m:d>
            </m:oMath>
            <w:r>
              <w:rPr>
                <w:rFonts w:ascii="Cambria Math" w:hAnsi="Cambria Math"/>
              </w:rPr>
              <w:t xml:space="preserve">        </w:t>
            </w:r>
            <m:oMath>
              <m:r>
                <w:rPr>
                  <w:rFonts w:ascii="Cambria Math" w:hAnsi="Cambria Math"/>
                </w:rPr>
                <m:t>[∵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=1]</m:t>
              </m:r>
            </m:oMath>
          </w:p>
          <w:p w:rsidR="00F43E9C" w:rsidRDefault="00F43E9C" w:rsidP="00C46C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   </w:t>
            </w:r>
            <m:oMath>
              <m:r>
                <w:rPr>
                  <w:rFonts w:ascii="Cambria Math" w:hAnsi="Cambria Math"/>
                </w:rPr>
                <m:t xml:space="preserve">⇒    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+bc   ab+bd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ac+cd   bc+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0  1</m:t>
                      </m:r>
                    </m:e>
                  </m:eqArr>
                </m:e>
              </m:d>
            </m:oMath>
          </w:p>
          <w:p w:rsidR="00F43E9C" w:rsidRPr="006D0A7F" w:rsidRDefault="00F43E9C" w:rsidP="00C46CFE">
            <w:pPr>
              <w:rPr>
                <w:oMath/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 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 d</m:t>
                    </m:r>
                  </m:e>
                </m:d>
                <m:r>
                  <w:rPr>
                    <w:rFonts w:ascii="Cambria Math" w:hAnsi="Cambria Math"/>
                  </w:rPr>
                  <m:t>=0,   c(a+d)=0</m:t>
                </m:r>
              </m:oMath>
            </m:oMathPara>
          </w:p>
          <w:p w:rsidR="00F43E9C" w:rsidRPr="00F26FEA" w:rsidRDefault="00F43E9C" w:rsidP="00C46C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a</w:t>
            </w:r>
            <w:proofErr w:type="spellStart"/>
            <w:r>
              <w:rPr>
                <w:rFonts w:ascii="Cambria Math" w:hAnsi="Cambria Math"/>
              </w:rPr>
              <w:t>nd</w:t>
            </w:r>
            <w:proofErr w:type="spellEnd"/>
            <w:r>
              <w:rPr>
                <w:rFonts w:ascii="Cambria Math" w:hAnsi="Cambria Math"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+bc=1,  bc+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oMath>
          </w:p>
          <w:p w:rsidR="00F43E9C" w:rsidRPr="00F26FEA" w:rsidRDefault="00F43E9C" w:rsidP="00C46C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a=1, d=-1,b=c=0</m:t>
                </m:r>
              </m:oMath>
            </m:oMathPara>
          </w:p>
          <w:p w:rsidR="00F43E9C" w:rsidRPr="00242DD0" w:rsidRDefault="00F43E9C" w:rsidP="00C46C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 If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1     0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0 -1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 xml:space="preserve">, </m:t>
              </m:r>
            </m:oMath>
            <w:r w:rsidRPr="006D0A7F">
              <w:rPr>
                <w:rFonts w:ascii="Cambria Math" w:hAnsi="Cambria Math"/>
              </w:rPr>
              <w:t>then</w:t>
            </w:r>
          </w:p>
          <w:p w:rsidR="00F43E9C" w:rsidRDefault="00F43E9C" w:rsidP="00C46CFE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0 -1</m:t>
                        </m:r>
                      </m:e>
                    </m:eqAr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0-1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1  0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0  1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=I</m:t>
                </m:r>
              </m:oMath>
            </m:oMathPara>
          </w:p>
          <w:p w:rsidR="00F43E9C" w:rsidRPr="00242DD0" w:rsidRDefault="00F43E9C" w:rsidP="00C46C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If </w:t>
            </w:r>
            <m:oMath>
              <m:r>
                <w:rPr>
                  <w:rFonts w:ascii="Cambria Math" w:hAnsi="Cambria Math"/>
                </w:rPr>
                <m:t xml:space="preserve">A≠I,  A≠-I, </m:t>
              </m:r>
            </m:oMath>
            <w:r w:rsidRPr="006D0A7F">
              <w:rPr>
                <w:rFonts w:ascii="Cambria Math" w:hAnsi="Cambria Math"/>
              </w:rPr>
              <w:t>then</w:t>
            </w:r>
          </w:p>
          <w:p w:rsidR="00F43E9C" w:rsidRDefault="00F43E9C" w:rsidP="00C46CFE">
            <w:pPr>
              <w:rPr>
                <w:rFonts w:ascii="Cambria Math" w:hAnsi="Cambria Math"/>
              </w:rPr>
            </w:pPr>
            <w:proofErr w:type="spellStart"/>
            <w:r>
              <w:rPr>
                <w:rFonts w:ascii="Cambria Math" w:hAnsi="Cambria Math"/>
              </w:rPr>
              <w:t>det</w:t>
            </w:r>
            <w:proofErr w:type="spellEnd"/>
            <w:r>
              <w:rPr>
                <w:rFonts w:ascii="Cambria Math" w:hAnsi="Cambria Math"/>
              </w:rPr>
              <w:t xml:space="preserve"> (A)=</w:t>
            </w:r>
            <m:oMath>
              <m:r>
                <w:rPr>
                  <w:rFonts w:ascii="Cambria Math" w:hAnsi="Cambria Math"/>
                </w:rPr>
                <m:t>-1 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statement I is true</m:t>
              </m:r>
              <m:r>
                <w:rPr>
                  <w:rFonts w:ascii="Cambria Math" w:hAnsi="Cambria Math"/>
                </w:rPr>
                <m:t>)</m:t>
              </m:r>
            </m:oMath>
          </w:p>
          <w:p w:rsidR="00F43E9C" w:rsidRPr="00242DD0" w:rsidRDefault="00F43E9C" w:rsidP="00C46CFE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Statement II, </w:t>
            </w:r>
            <w:proofErr w:type="spellStart"/>
            <w:proofErr w:type="gramStart"/>
            <w:r>
              <w:rPr>
                <w:rFonts w:ascii="Cambria Math" w:hAnsi="Cambria Math"/>
              </w:rPr>
              <w:t>Tr</w:t>
            </w:r>
            <w:proofErr w:type="spellEnd"/>
            <w:r>
              <w:rPr>
                <w:rFonts w:ascii="Cambria Math" w:hAnsi="Cambria Math"/>
              </w:rPr>
              <w:t>(</w:t>
            </w:r>
            <m:oMath>
              <w:proofErr w:type="gramEnd"/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>) =1</w:t>
            </w:r>
            <m:oMath>
              <m:r>
                <w:rPr>
                  <w:rFonts w:ascii="Cambria Math" w:hAnsi="Cambria Math"/>
                </w:rPr>
                <m:t>-1=0,</m:t>
              </m:r>
            </m:oMath>
            <w:r>
              <w:rPr>
                <w:rFonts w:ascii="Cambria Math" w:hAnsi="Cambria Math"/>
              </w:rPr>
              <w:t xml:space="preserve"> Statement II is false.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2513EF" w:rsidRPr="0079035A" w:rsidRDefault="002513EF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Given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ab+bd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ac+cd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Hence,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a+d</m:t>
                    </m:r>
                  </m:e>
                </m:d>
                <m:r>
                  <w:rPr>
                    <w:rFonts w:ascii="Cambria Math" w:hAnsi="Cambria Math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ad-bc</m:t>
                    </m:r>
                  </m:e>
                </m:d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ab+bd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ac+cd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a+d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ad-bc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+bc-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+ad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+(ad-bc)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ac+cd-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ac+cd</m:t>
                              </m:r>
                            </m:e>
                          </m:d>
                        </m:e>
                      </m:mr>
                    </m:m>
                  </m:e>
                </m:d>
                <m:d>
                  <m:dPr>
                    <m:begChr m:val="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ab+bd-(ab+bd)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bc+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ad+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+(ad-bc)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Given, 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=0 </m:t>
              </m:r>
            </m:oMath>
            <w:r w:rsidRPr="0079035A">
              <w:rPr>
                <w:rFonts w:ascii="Cambria Math" w:hAnsi="Cambria Math"/>
              </w:rPr>
              <w:t>or</w:t>
            </w:r>
            <m:oMath>
              <m:r>
                <w:rPr>
                  <w:rFonts w:ascii="Cambria Math" w:hAnsi="Cambria Math"/>
                </w:rPr>
                <m:t xml:space="preserve"> ad-bc=0</m:t>
              </m:r>
            </m:oMath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a+d</m:t>
                  </m:r>
                </m:e>
              </m:d>
              <m:r>
                <w:rPr>
                  <w:rFonts w:ascii="Cambria Math" w:hAnsi="Cambria Math"/>
                </w:rPr>
                <m:t xml:space="preserve">A=0 </m:t>
              </m:r>
            </m:oMath>
            <w:r w:rsidRPr="0079035A">
              <w:rPr>
                <w:rFonts w:ascii="Cambria Math" w:hAnsi="Cambria Math"/>
              </w:rPr>
              <w:t>or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a+d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oMath>
            <w:r w:rsidRPr="0079035A">
              <w:rPr>
                <w:rFonts w:ascii="Cambria Math" w:hAnsi="Cambria Math"/>
              </w:rPr>
              <w:t xml:space="preserve">              (1)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Case (i)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a+d=0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From eq. (1)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Case (ii)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a+d≠0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Given, 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A=O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A+d</m:t>
                    </m:r>
                  </m:e>
                </m:d>
                <m:r>
                  <w:rPr>
                    <w:rFonts w:ascii="Cambria Math" w:hAnsi="Cambria Math"/>
                  </w:rPr>
                  <m:t>A.A=O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Both the statements are true as both are standard properties of</w:t>
            </w:r>
            <w:r w:rsidR="007E2CF6" w:rsidRPr="0079035A">
              <w:rPr>
                <w:rFonts w:ascii="Cambria Math" w:hAnsi="Cambria Math"/>
              </w:rPr>
              <w:t xml:space="preserve"> d</w:t>
            </w:r>
            <w:r w:rsidRPr="0079035A">
              <w:rPr>
                <w:rFonts w:ascii="Cambria Math" w:hAnsi="Cambria Math"/>
              </w:rPr>
              <w:t>iagonal matrix. But statement 2 does not explain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129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62BBE" w:rsidRPr="0079035A" w:rsidRDefault="00144C22" w:rsidP="00DC6EC6">
            <w:pPr>
              <w:rPr>
                <w:rFonts w:ascii="Cambria Math" w:hAnsi="Cambria Math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adj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Also, 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F(α)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Then,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(-α)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</w:rPr>
                            <m:t>(-α)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sin⁡</m:t>
                          </m:r>
                          <m:r>
                            <w:rPr>
                              <w:rFonts w:ascii="Cambria Math" w:hAnsi="Cambria Math"/>
                            </w:rPr>
                            <m:t>(-α)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</w:rPr>
                            <m:t>(-α)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-α</m:t>
                    </m:r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Similarly, we can prove that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=G(-β)</m:t>
              </m:r>
            </m:oMath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But again given matrices </w:t>
            </w:r>
            <m:oMath>
              <m:r>
                <w:rPr>
                  <w:rFonts w:ascii="Cambria Math" w:hAnsi="Cambria Math"/>
                </w:rPr>
                <m:t>F(α)</m:t>
              </m:r>
            </m:oMath>
            <w:r w:rsidRPr="0079035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G(β)</m:t>
              </m:r>
            </m:oMath>
            <w:r w:rsidRPr="0079035A">
              <w:rPr>
                <w:rFonts w:ascii="Cambria Math" w:hAnsi="Cambria Math"/>
              </w:rPr>
              <w:t xml:space="preserve"> are special matrices for</w:t>
            </w:r>
            <w:r w:rsidR="002513EF" w:rsidRPr="0079035A">
              <w:rPr>
                <w:rFonts w:ascii="Cambria Math" w:hAnsi="Cambria Math"/>
              </w:rPr>
              <w:t xml:space="preserve"> w</w:t>
            </w:r>
            <w:r w:rsidRPr="0079035A">
              <w:rPr>
                <w:rFonts w:ascii="Cambria Math" w:hAnsi="Cambria Math"/>
              </w:rPr>
              <w:t xml:space="preserve">hich this type of </w:t>
            </w:r>
            <w:r w:rsidR="009D5717" w:rsidRPr="0079035A">
              <w:rPr>
                <w:rFonts w:ascii="Cambria Math" w:hAnsi="Cambria Math"/>
              </w:rPr>
              <w:t>result holds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In general, such result is not true. You can verify with any other </w:t>
            </w:r>
            <w:r w:rsidR="002513EF" w:rsidRPr="0079035A">
              <w:rPr>
                <w:rFonts w:ascii="Cambria Math" w:hAnsi="Cambria Math"/>
              </w:rPr>
              <w:t>m</w:t>
            </w:r>
            <w:r w:rsidRPr="0079035A">
              <w:rPr>
                <w:rFonts w:ascii="Cambria Math" w:hAnsi="Cambria Math"/>
              </w:rPr>
              <w:t>atrix. Hence, both statements are true but statement 2 is correct</w:t>
            </w:r>
            <w:r w:rsidR="002513EF" w:rsidRPr="0079035A">
              <w:rPr>
                <w:rFonts w:ascii="Cambria Math" w:hAnsi="Cambria Math"/>
              </w:rPr>
              <w:t xml:space="preserve"> e</w:t>
            </w:r>
            <w:r w:rsidRPr="0079035A">
              <w:rPr>
                <w:rFonts w:ascii="Cambria Math" w:hAnsi="Cambria Math"/>
              </w:rPr>
              <w:t>xplanation of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⇒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Matrix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i-j</m:t>
                  </m:r>
                </m:num>
                <m:den>
                  <m:r>
                    <w:rPr>
                      <w:rFonts w:ascii="Cambria Math" w:hAnsi="Cambria Math"/>
                    </w:rPr>
                    <m:t>i+2j</m:t>
                  </m:r>
                </m:den>
              </m:f>
            </m:oMath>
            <w:r w:rsidRPr="0079035A">
              <w:rPr>
                <w:rFonts w:ascii="Cambria Math" w:hAnsi="Cambria Math"/>
              </w:rPr>
              <w:t xml:space="preserve"> is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8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</w:rPr>
              <w:t xml:space="preserve"> which is neither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Symmetric nor skew-symmetri</w:t>
            </w:r>
            <w:r w:rsidR="00A92824" w:rsidRPr="0079035A">
              <w:rPr>
                <w:rFonts w:ascii="Cambria Math" w:hAnsi="Cambria Math"/>
              </w:rPr>
              <w:t>c</w:t>
            </w:r>
            <w:r w:rsidRPr="0079035A">
              <w:rPr>
                <w:rFonts w:ascii="Cambria Math" w:hAnsi="Cambria Math"/>
              </w:rPr>
              <w:t xml:space="preserve"> But this is not the reason for which </w:t>
            </w:r>
            <w:r w:rsidRPr="0079035A">
              <w:rPr>
                <w:rFonts w:ascii="Cambria Math" w:hAnsi="Cambria Math"/>
                <w:i/>
              </w:rPr>
              <w:t xml:space="preserve">A </w:t>
            </w:r>
            <w:r w:rsidRPr="0079035A">
              <w:rPr>
                <w:rFonts w:ascii="Cambria Math" w:hAnsi="Cambria Math"/>
              </w:rPr>
              <w:t>cannot be expressed as sum of symmetric and skew-symmetric</w:t>
            </w:r>
            <w:r w:rsidR="007E2CF6" w:rsidRPr="0079035A">
              <w:rPr>
                <w:rFonts w:ascii="Cambria Math" w:hAnsi="Cambria Math"/>
              </w:rPr>
              <w:t xml:space="preserve"> m</w:t>
            </w:r>
            <w:r w:rsidRPr="0079035A">
              <w:rPr>
                <w:rFonts w:ascii="Cambria Math" w:hAnsi="Cambria Math"/>
              </w:rPr>
              <w:t>atrix. In fact any matrix can be expressed as a sum of symmetric</w:t>
            </w:r>
            <w:r w:rsidR="007E2CF6" w:rsidRPr="0079035A">
              <w:rPr>
                <w:rFonts w:ascii="Cambria Math" w:hAnsi="Cambria Math"/>
              </w:rPr>
              <w:t xml:space="preserve"> a</w:t>
            </w:r>
            <w:r w:rsidRPr="0079035A">
              <w:rPr>
                <w:rFonts w:ascii="Cambria Math" w:hAnsi="Cambria Math"/>
              </w:rPr>
              <w:t>nd skew-symmetric matrix. Hence, statement 1 is false but state</w:t>
            </w:r>
            <w:r w:rsidR="007E2CF6" w:rsidRPr="0079035A">
              <w:rPr>
                <w:rFonts w:ascii="Cambria Math" w:hAnsi="Cambria Math"/>
              </w:rPr>
              <w:t>m</w:t>
            </w:r>
            <w:r w:rsidRPr="0079035A">
              <w:rPr>
                <w:rFonts w:ascii="Cambria Math" w:hAnsi="Cambria Math"/>
              </w:rPr>
              <w:t>ent 2 is true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A672E4" w:rsidRPr="000D6799" w:rsidRDefault="00A672E4" w:rsidP="00CF106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n×n</m:t>
                  </m:r>
                </m:sub>
              </m:sSub>
            </m:oMath>
            <w:r>
              <w:rPr>
                <w:rFonts w:ascii="Cambria Math" w:hAnsi="Cambria Math"/>
              </w:rPr>
              <w:t xml:space="preserve"> </w:t>
            </w:r>
            <w:proofErr w:type="gramStart"/>
            <w:r>
              <w:rPr>
                <w:rFonts w:ascii="Cambria Math" w:hAnsi="Cambria Math"/>
              </w:rPr>
              <w:t>is</w:t>
            </w:r>
            <w:proofErr w:type="gramEnd"/>
            <w:r>
              <w:rPr>
                <w:rFonts w:ascii="Cambria Math" w:hAnsi="Cambria Math"/>
              </w:rPr>
              <w:t xml:space="preserve"> square matrix such that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 xml:space="preserve">=0, </m:t>
              </m:r>
            </m:oMath>
            <w:r w:rsidRPr="009654E0">
              <w:rPr>
                <w:rFonts w:ascii="Cambria Math" w:hAnsi="Cambria Math"/>
              </w:rPr>
              <w:t xml:space="preserve">for  </w:t>
            </w:r>
            <m:oMath>
              <m:r>
                <w:rPr>
                  <w:rFonts w:ascii="Cambria Math" w:hAnsi="Cambria Math"/>
                </w:rPr>
                <m:t>i≠j</m:t>
              </m:r>
            </m:oMath>
            <w:r>
              <w:rPr>
                <w:rFonts w:ascii="Cambria Math" w:hAnsi="Cambria Math"/>
              </w:rPr>
              <w:t xml:space="preserve">, then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is called diagonal matrix. Thus, the given sta</w:t>
            </w:r>
            <w:proofErr w:type="spellStart"/>
            <w:r>
              <w:rPr>
                <w:rFonts w:ascii="Cambria Math" w:hAnsi="Cambria Math"/>
              </w:rPr>
              <w:t>tement</w:t>
            </w:r>
            <w:proofErr w:type="spellEnd"/>
            <w:r>
              <w:rPr>
                <w:rFonts w:ascii="Cambria Math" w:hAnsi="Cambria Math"/>
              </w:rPr>
              <w:t xml:space="preserve"> is true and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 xml:space="preserve"> is a diagonal matrix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="00F62BBE" w:rsidRPr="0079035A">
              <w:rPr>
                <w:rFonts w:ascii="Cambria Math" w:hAnsi="Cambria Math"/>
              </w:rPr>
              <w:t xml:space="preserve"> exis</w:t>
            </w:r>
            <w:r w:rsidR="009D5717" w:rsidRPr="0079035A">
              <w:rPr>
                <w:rFonts w:ascii="Cambria Math" w:hAnsi="Cambria Math"/>
              </w:rPr>
              <w:t>ts only for non-singular matrix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  AB=AC⇒B=C</m:t>
              </m:r>
            </m:oMath>
            <w:r w:rsidRPr="0079035A">
              <w:rPr>
                <w:rFonts w:ascii="Cambria Math" w:hAnsi="Cambria Math"/>
              </w:rPr>
              <w:t xml:space="preserve"> 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</w:rPr>
              <w:t xml:space="preserve"> exists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E6203" w:rsidRPr="00DE3DF7" w:rsidRDefault="005E6203" w:rsidP="00CF106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=15-12=3≠0</m:t>
                </m:r>
              </m:oMath>
            </m:oMathPara>
          </w:p>
          <w:p w:rsidR="005E6203" w:rsidRPr="00DE3DF7" w:rsidRDefault="005E6203" w:rsidP="00CF106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∴A</m:t>
              </m:r>
            </m:oMath>
            <w:r>
              <w:rPr>
                <w:rFonts w:ascii="Cambria Math" w:hAnsi="Cambria Math"/>
              </w:rPr>
              <w:t xml:space="preserve"> is non-singular matrix</w:t>
            </w:r>
          </w:p>
          <w:p w:rsidR="005E6203" w:rsidRPr="00DE3DF7" w:rsidRDefault="005E6203" w:rsidP="00CF106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>
              <w:rPr>
                <w:rFonts w:ascii="Cambria Math" w:hAnsi="Cambria Math"/>
              </w:rPr>
              <w:t xml:space="preserve"> is exist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ABC</m:t>
              </m:r>
            </m:oMath>
            <w:r w:rsidRPr="0079035A">
              <w:rPr>
                <w:rFonts w:ascii="Cambria Math" w:hAnsi="Cambria Math"/>
              </w:rPr>
              <w:t xml:space="preserve"> is not defined, as order of </w:t>
            </w:r>
            <m:oMath>
              <m:r>
                <w:rPr>
                  <w:rFonts w:ascii="Cambria Math" w:hAnsi="Cambria Math"/>
                </w:rPr>
                <m:t>A, B</m:t>
              </m:r>
            </m:oMath>
            <w:r w:rsidRPr="0079035A"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C</m:t>
              </m:r>
            </m:oMath>
            <w:r w:rsidRPr="0079035A">
              <w:rPr>
                <w:rFonts w:ascii="Cambria Math" w:hAnsi="Cambria Math"/>
              </w:rPr>
              <w:t xml:space="preserve"> are such that they</w:t>
            </w:r>
            <w:r w:rsidR="00084A2C" w:rsidRPr="0079035A">
              <w:rPr>
                <w:rFonts w:ascii="Cambria Math" w:hAnsi="Cambria Math"/>
              </w:rPr>
              <w:t>a</w:t>
            </w:r>
            <w:r w:rsidRPr="0079035A">
              <w:rPr>
                <w:rFonts w:ascii="Cambria Math" w:hAnsi="Cambria Math"/>
              </w:rPr>
              <w:t>re not conformable for multiplication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F62BBE" w:rsidRPr="0079035A" w:rsidRDefault="009D5717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Statement 1 is false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∵A=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n×n</m:t>
                  </m:r>
                </m:sub>
              </m:sSub>
            </m:oMath>
            <w:r w:rsidRPr="0079035A">
              <w:rPr>
                <w:rFonts w:ascii="Cambria Math" w:hAnsi="Cambria Math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=0, i≥j</m:t>
              </m:r>
            </m:oMath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Therefore,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79035A">
              <w:rPr>
                <w:rFonts w:ascii="Cambria Math" w:hAnsi="Cambria Math"/>
              </w:rPr>
              <w:t xml:space="preserve"> and hence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79035A">
              <w:rPr>
                <w:rFonts w:ascii="Cambria Math" w:hAnsi="Cambria Math"/>
              </w:rPr>
              <w:t xml:space="preserve"> is singular. So, inverse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79035A">
              <w:rPr>
                <w:rFonts w:ascii="Cambria Math" w:hAnsi="Cambria Math"/>
              </w:rPr>
              <w:t xml:space="preserve"> is not </w:t>
            </w:r>
            <w:r w:rsidR="002513EF" w:rsidRPr="0079035A">
              <w:rPr>
                <w:rFonts w:ascii="Cambria Math" w:hAnsi="Cambria Math"/>
              </w:rPr>
              <w:t>d</w:t>
            </w:r>
            <w:r w:rsidRPr="0079035A">
              <w:rPr>
                <w:rFonts w:ascii="Cambria Math" w:hAnsi="Cambria Math"/>
              </w:rPr>
              <w:t>efine</w:t>
            </w:r>
            <w:r w:rsidR="00A92824" w:rsidRPr="0079035A">
              <w:rPr>
                <w:rFonts w:ascii="Cambria Math" w:hAnsi="Cambria Math"/>
              </w:rPr>
              <w:t>d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In statement 2,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  <w:r w:rsidRPr="0079035A">
              <w:rPr>
                <w:rFonts w:ascii="Cambria Math" w:hAnsi="Cambria Math"/>
              </w:rPr>
              <w:t xml:space="preserve">. Therefore, inverse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79035A">
              <w:rPr>
                <w:rFonts w:ascii="Cambria Math" w:hAnsi="Cambria Math"/>
              </w:rPr>
              <w:t xml:space="preserve"> is not define</w:t>
            </w:r>
            <w:r w:rsidR="00A92824" w:rsidRPr="0079035A">
              <w:rPr>
                <w:rFonts w:ascii="Cambria Math" w:hAnsi="Cambria Math"/>
              </w:rPr>
              <w:t>d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5B3ECC" w:rsidRDefault="005B3ECC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Let 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,  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mr>
                    <m:m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mr>
                  </m:m>
                </m:e>
              </m:d>
            </m:oMath>
          </w:p>
          <w:p w:rsidR="005B3ECC" w:rsidRDefault="005B3ECC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Also,  </w:t>
            </w:r>
            <m:oMath>
              <m:r>
                <w:rPr>
                  <w:rFonts w:ascii="Cambria Math" w:hAnsi="Cambria Math"/>
                </w:rPr>
                <m:t>AB=BA</m:t>
              </m:r>
            </m:oMath>
            <w:r>
              <w:rPr>
                <w:rFonts w:ascii="Cambria Math" w:hAnsi="Cambria Math"/>
              </w:rPr>
              <w:t xml:space="preserve">    (given)</w:t>
            </w:r>
          </w:p>
          <w:p w:rsidR="005B3ECC" w:rsidRDefault="005B3ECC" w:rsidP="00CF106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ax+b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ay+bu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cx+d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cy+du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ax+cy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bx+dy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z+</m:t>
                          </m:r>
                          <m:r>
                            <w:rPr>
                              <w:rFonts w:ascii="Cambria Math" w:hAnsi="Cambria Math"/>
                            </w:rPr>
                            <m:t>cu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z+</m:t>
                          </m:r>
                          <m:r>
                            <w:rPr>
                              <w:rFonts w:ascii="Cambria Math" w:hAnsi="Cambria Math"/>
                            </w:rPr>
                            <m:t>du</m:t>
                          </m:r>
                        </m:e>
                      </m:mr>
                    </m:m>
                  </m:e>
                </m:d>
              </m:oMath>
            </m:oMathPara>
          </w:p>
          <w:p w:rsidR="005B3ECC" w:rsidRDefault="005B3ECC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On comparing, we get</w:t>
            </w:r>
          </w:p>
          <w:p w:rsidR="005B3ECC" w:rsidRPr="002A3625" w:rsidRDefault="005B3ECC" w:rsidP="00CF106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ax+b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z=</m:t>
                </m:r>
                <m:r>
                  <w:rPr>
                    <w:rFonts w:ascii="Cambria Math" w:hAnsi="Cambria Math"/>
                  </w:rPr>
                  <m:t>ax+cy</m:t>
                </m:r>
              </m:oMath>
            </m:oMathPara>
          </w:p>
          <w:p w:rsidR="005B3ECC" w:rsidRPr="002A3625" w:rsidRDefault="005B3ECC" w:rsidP="00CF106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b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z=</m:t>
                </m:r>
                <m:r>
                  <w:rPr>
                    <w:rFonts w:ascii="Cambria Math" w:hAnsi="Cambria Math"/>
                  </w:rPr>
                  <m:t>cy</m:t>
                </m:r>
              </m:oMath>
            </m:oMathPara>
          </w:p>
          <w:p w:rsidR="005B3ECC" w:rsidRDefault="005B3ECC" w:rsidP="00CF106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⇒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c</m:t>
                  </m:r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  <m:r>
                <w:rPr>
                  <w:rFonts w:ascii="Cambria Math" w:hAnsi="Cambria Math"/>
                </w:rPr>
                <m:t>=λ</m:t>
              </m:r>
            </m:oMath>
            <w:r>
              <w:rPr>
                <w:rFonts w:ascii="Cambria Math" w:hAnsi="Cambria Math"/>
              </w:rPr>
              <w:t xml:space="preserve">    (say)</w:t>
            </w:r>
          </w:p>
          <w:p w:rsidR="005B3ECC" w:rsidRDefault="005B3ECC" w:rsidP="00CF106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 xml:space="preserve">∴  y=bλ,  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z=</m:t>
              </m:r>
              <m:r>
                <w:rPr>
                  <w:rFonts w:ascii="Cambria Math" w:hAnsi="Cambria Math"/>
                </w:rPr>
                <m:t>cλ</m:t>
              </m:r>
            </m:oMath>
            <w:r>
              <w:rPr>
                <w:rFonts w:ascii="Cambria Math" w:hAnsi="Cambria Math"/>
              </w:rPr>
              <w:t xml:space="preserve">    ...(i)</w:t>
            </w:r>
          </w:p>
          <w:p w:rsidR="005B3ECC" w:rsidRPr="002A3625" w:rsidRDefault="005B3ECC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And   </w:t>
            </w:r>
            <m:oMath>
              <m:r>
                <w:rPr>
                  <w:rFonts w:ascii="Cambria Math" w:hAnsi="Cambria Math"/>
                </w:rPr>
                <m:t>ay+bu=bx+dy</m:t>
              </m:r>
            </m:oMath>
          </w:p>
          <w:p w:rsidR="005B3ECC" w:rsidRDefault="005B3ECC" w:rsidP="00CF106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  abλ+bu=bx+b</m:t>
              </m:r>
              <m:r>
                <w:rPr>
                  <w:rFonts w:ascii="Cambria Math" w:hAnsi="Cambria Math"/>
                </w:rPr>
                <m:t>dλ</m:t>
              </m:r>
            </m:oMath>
            <w:r>
              <w:rPr>
                <w:rFonts w:ascii="Cambria Math" w:hAnsi="Cambria Math"/>
              </w:rPr>
              <w:t xml:space="preserve">   [from Eq. (i)]</w:t>
            </w:r>
          </w:p>
          <w:p w:rsidR="005B3ECC" w:rsidRDefault="005B3ECC" w:rsidP="00CF106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  aλ+u=x+dλ=k</m:t>
              </m:r>
            </m:oMath>
            <w:r>
              <w:rPr>
                <w:rFonts w:ascii="Cambria Math" w:hAnsi="Cambria Math"/>
              </w:rPr>
              <w:t xml:space="preserve">    (say)</w:t>
            </w:r>
          </w:p>
          <w:p w:rsidR="005B3ECC" w:rsidRDefault="005B3ECC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For  </w:t>
            </w:r>
            <m:oMath>
              <m:r>
                <w:rPr>
                  <w:rFonts w:ascii="Cambria Math" w:hAnsi="Cambria Math"/>
                </w:rPr>
                <m:t xml:space="preserve">λ=0;  y=0, 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=0,  u=k,  x=k</m:t>
              </m:r>
            </m:oMath>
          </w:p>
          <w:p w:rsidR="005B3ECC" w:rsidRDefault="005B3ECC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Then,  </w:t>
            </w:r>
            <m:oMath>
              <m:r>
                <w:rPr>
                  <w:rFonts w:ascii="Cambria Math" w:hAnsi="Cambria Math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</m:t>
              </m:r>
            </m:oMath>
            <w:r>
              <w:rPr>
                <w:rFonts w:ascii="Cambria Math" w:hAnsi="Cambria Math"/>
              </w:rPr>
              <w:t xml:space="preserve"> scalar matrix</w:t>
            </w:r>
          </w:p>
          <w:p w:rsidR="005B3ECC" w:rsidRPr="002A3625" w:rsidRDefault="005B3ECC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Then, if  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 xml:space="preserve">  and  </w:t>
            </w:r>
            <m:oMath>
              <m:r>
                <w:rPr>
                  <w:rFonts w:ascii="Cambria Math" w:hAnsi="Cambria Math"/>
                </w:rPr>
                <m:t>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mr>
                  </m:m>
                </m:e>
              </m:d>
            </m:oMath>
          </w:p>
          <w:p w:rsidR="005B3ECC" w:rsidRPr="002A3625" w:rsidRDefault="005B3ECC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Then,  </w:t>
            </w:r>
            <m:oMath>
              <m:r>
                <w:rPr>
                  <w:rFonts w:ascii="Cambria Math" w:hAnsi="Cambria Math"/>
                </w:rPr>
                <m:t>AB=BA=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ak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bk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ck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dk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=kA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DC22C0" w:rsidRDefault="00DC22C0" w:rsidP="00CF106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∵A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  <w:p w:rsidR="00DC22C0" w:rsidRPr="00DE3DF7" w:rsidRDefault="00DC22C0" w:rsidP="00CF106A">
            <w:pPr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=I</m:t>
                </m:r>
              </m:oMath>
            </m:oMathPara>
          </w:p>
          <w:p w:rsidR="00DC22C0" w:rsidRDefault="00DC22C0" w:rsidP="00CF106A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∴A</m:t>
              </m:r>
            </m:oMath>
            <w:r>
              <w:rPr>
                <w:rFonts w:ascii="Cambria Math" w:hAnsi="Cambria Math"/>
              </w:rPr>
              <w:t xml:space="preserve"> is orthogonal</w:t>
            </w:r>
          </w:p>
          <w:p w:rsidR="00DC22C0" w:rsidRPr="00DE3DF7" w:rsidRDefault="00DC22C0" w:rsidP="00CF106A">
            <w:pPr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Also,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ascii="Cambria Math" w:hAnsi="Cambria Math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ascii="Cambria Math" w:hAnsi="Cambria Math"/>
              </w:rPr>
              <w:t xml:space="preserve"> are orthogonal, then </w:t>
            </w:r>
            <m:oMath>
              <m:r>
                <w:rPr>
                  <w:rFonts w:ascii="Cambria Math" w:hAnsi="Cambria Math"/>
                </w:rPr>
                <m:t>AB</m:t>
              </m:r>
            </m:oMath>
            <w:r>
              <w:rPr>
                <w:rFonts w:ascii="Cambria Math" w:hAnsi="Cambria Math"/>
              </w:rPr>
              <w:t xml:space="preserve"> is orthogonal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Let, </w:t>
            </w:r>
            <m:oMath>
              <m:r>
                <w:rPr>
                  <w:rFonts w:ascii="Cambria Math" w:hAnsi="Cambria Math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ba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oMath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scr m:val="script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ba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cr m:val="script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</m:oMath>
            <w:r w:rsidRPr="0079035A">
              <w:rPr>
                <w:rFonts w:ascii="Cambria Math" w:hAnsi="Cambria Math"/>
              </w:rPr>
              <w:t xml:space="preserve"> Diagonal elements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=0 </m:t>
              </m:r>
            </m:oMath>
            <w:r w:rsidRPr="0079035A">
              <w:rPr>
                <w:rFonts w:ascii="Cambria Math" w:hAnsi="Cambria Math"/>
              </w:rPr>
              <w:t>and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⇒A=</m:t>
              </m:r>
            </m:oMath>
            <w:r w:rsidRPr="0079035A">
              <w:rPr>
                <w:rFonts w:ascii="Cambria Math" w:hAnsi="Cambria Math"/>
              </w:rPr>
              <w:t>Null matrix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Thus, statement 1 is true. Also,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=0⇒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=0   </m:t>
              </m:r>
            </m:oMath>
            <w:r w:rsidR="00F62BBE" w:rsidRPr="0079035A">
              <w:rPr>
                <w:rFonts w:ascii="Cambria Math" w:hAnsi="Cambria Math"/>
              </w:rPr>
              <w:t>or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Thus, statement 2 is true but it does not explain statement 1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7E2CF6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We know that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adj</m:t>
                  </m:r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oMath>
            <w:r w:rsidRPr="0079035A">
              <w:rPr>
                <w:rFonts w:ascii="Cambria Math" w:hAnsi="Cambria Math"/>
              </w:rPr>
              <w:t>. Hence, statement 2 is false.</w:t>
            </w:r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Now, 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adj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adj</m:t>
                    </m:r>
                    <m:r>
                      <w:rPr>
                        <w:rFonts w:ascii="Cambria Math" w:hAnsi="Cambria Math"/>
                      </w:rPr>
                      <m:t xml:space="preserve"> A)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adj</m:t>
                        </m:r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Then,</w:t>
            </w:r>
          </w:p>
          <w:p w:rsidR="00F62BBE" w:rsidRPr="0079035A" w:rsidRDefault="00D67119" w:rsidP="00DC6EC6">
            <w:pPr>
              <w:rPr>
                <w:rFonts w:ascii="Cambria Math" w:hAnsi="Cambria Math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adj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adj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adj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A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adj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adj</m:t>
                        </m:r>
                        <m:r>
                          <w:rPr>
                            <w:rFonts w:ascii="Cambria Math" w:hAnsi="Cambria Math"/>
                          </w:rPr>
                          <m:t>A))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(n-1)2 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sup>
                </m:sSup>
              </m:oMath>
            </m:oMathPara>
          </w:p>
          <w:p w:rsidR="00F62BBE" w:rsidRPr="0079035A" w:rsidRDefault="00F62BBE" w:rsidP="00DC6EC6">
            <w:pPr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Hence, statement 1 is true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681B68" w:rsidRPr="0079035A" w:rsidRDefault="00681B68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A is involuntary, hence,</w:t>
            </w:r>
          </w:p>
          <w:p w:rsidR="00681B68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=I</m:t>
                </m:r>
              </m:oMath>
            </m:oMathPara>
          </w:p>
          <w:p w:rsidR="00681B68" w:rsidRPr="0079035A" w:rsidRDefault="00681B68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=…=A</m:t>
              </m:r>
            </m:oMath>
            <w:r w:rsidRPr="0079035A">
              <w:rPr>
                <w:rFonts w:ascii="Cambria Math" w:hAnsi="Cambria Math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=…=I</m:t>
              </m:r>
            </m:oMath>
          </w:p>
          <w:p w:rsidR="00681B68" w:rsidRPr="0079035A" w:rsidRDefault="00681B68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:rsidR="00681B68" w:rsidRPr="0079035A" w:rsidRDefault="00681B68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I-…</m:t>
                </m:r>
              </m:oMath>
            </m:oMathPara>
          </w:p>
          <w:p w:rsidR="00681B68" w:rsidRPr="0079035A" w:rsidRDefault="00681B68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</m:t>
                    </m:r>
                  </m:e>
                </m:d>
                <m:r>
                  <w:rPr>
                    <w:rFonts w:ascii="Cambria Math" w:hAnsi="Cambria Math"/>
                  </w:rPr>
                  <m:t>I-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A+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</m:t>
                    </m:r>
                  </m:e>
                </m:d>
              </m:oMath>
            </m:oMathPara>
          </w:p>
          <w:p w:rsidR="00681B68" w:rsidRPr="0079035A" w:rsidRDefault="00681B68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I-a</m:t>
                    </m:r>
                  </m:e>
                </m:d>
              </m:oMath>
            </m:oMathPara>
          </w:p>
          <w:p w:rsidR="00681B68" w:rsidRPr="0079035A" w:rsidRDefault="00681B68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I-a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-I</m:t>
                    </m:r>
                  </m:e>
                </m:d>
              </m:oMath>
            </m:oMathPara>
          </w:p>
          <w:p w:rsidR="00681B68" w:rsidRPr="0079035A" w:rsidRDefault="00A92824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c</w:t>
            </w:r>
            <w:r w:rsidR="00681B68" w:rsidRPr="0079035A">
              <w:rPr>
                <w:rFonts w:ascii="Cambria Math" w:hAnsi="Cambria Math"/>
              </w:rPr>
              <w:t xml:space="preserve">  if a is nilpotent of index 2, then</w:t>
            </w:r>
          </w:p>
          <w:p w:rsidR="00681B68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</w:rPr>
                  <m:t>…=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=O</m:t>
                </m:r>
              </m:oMath>
            </m:oMathPara>
          </w:p>
          <w:p w:rsidR="00681B68" w:rsidRPr="0079035A" w:rsidRDefault="00681B68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I-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  <w:p w:rsidR="00681B68" w:rsidRPr="0079035A" w:rsidRDefault="00681B68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=I-nA+O+O+…</m:t>
                </m:r>
              </m:oMath>
            </m:oMathPara>
          </w:p>
          <w:p w:rsidR="00681B68" w:rsidRPr="0079035A" w:rsidRDefault="00681B68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=I-na</m:t>
                </m:r>
              </m:oMath>
            </m:oMathPara>
          </w:p>
          <w:p w:rsidR="00681B68" w:rsidRPr="0079035A" w:rsidRDefault="00A92824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d</w:t>
            </w:r>
            <w:r w:rsidR="004D6622" w:rsidRPr="0079035A">
              <w:rPr>
                <w:rFonts w:ascii="Cambria Math" w:hAnsi="Cambria Math"/>
              </w:rPr>
              <w:t xml:space="preserve"> A is orthogonal. Hence,</w:t>
            </w:r>
          </w:p>
          <w:p w:rsidR="004D6622" w:rsidRPr="0079035A" w:rsidRDefault="004D6622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r</m:t>
                    </m:r>
                  </m:sup>
                </m:sSup>
                <m:r>
                  <w:rPr>
                    <w:rFonts w:ascii="Cambria Math" w:hAnsi="Cambria Math"/>
                  </w:rPr>
                  <m:t>=I</m:t>
                </m:r>
              </m:oMath>
            </m:oMathPara>
          </w:p>
          <w:p w:rsidR="004D6622" w:rsidRPr="0079035A" w:rsidRDefault="004D6622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9E492E" w:rsidRDefault="009E492E" w:rsidP="00CF106A">
            <w:pPr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=A⇒A</m:t>
              </m:r>
            </m:oMath>
            <w:r>
              <w:rPr>
                <w:rFonts w:ascii="Cambria Math" w:hAnsi="Cambria Math"/>
              </w:rPr>
              <w:t xml:space="preserve"> is idempotent matrix</w:t>
            </w:r>
          </w:p>
          <w:p w:rsidR="009E492E" w:rsidRDefault="009E492E" w:rsidP="00CF106A">
            <w:pPr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  <m:r>
                <w:rPr>
                  <w:rFonts w:ascii="Cambria Math" w:hAnsi="Cambria Math"/>
                </w:rPr>
                <m:t>=O⇒A</m:t>
              </m:r>
            </m:oMath>
            <w:r>
              <w:rPr>
                <w:rFonts w:ascii="Cambria Math" w:hAnsi="Cambria Math"/>
              </w:rPr>
              <w:t xml:space="preserve"> is nilpotent matrix</w:t>
            </w:r>
          </w:p>
          <w:p w:rsidR="009E492E" w:rsidRDefault="009E492E" w:rsidP="00CF106A">
            <w:pPr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=I⇒A</m:t>
              </m:r>
            </m:oMath>
            <w:r>
              <w:rPr>
                <w:rFonts w:ascii="Cambria Math" w:hAnsi="Cambria Math"/>
              </w:rPr>
              <w:t xml:space="preserve"> is involutory matrix</w:t>
            </w:r>
          </w:p>
          <w:p w:rsidR="009E492E" w:rsidRPr="005C64D3" w:rsidRDefault="009E492E" w:rsidP="00CF106A">
            <w:pPr>
              <w:contextualSpacing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=A⇒A</m:t>
              </m:r>
            </m:oMath>
            <w:r>
              <w:rPr>
                <w:rFonts w:ascii="Cambria Math" w:hAnsi="Cambria Math"/>
              </w:rPr>
              <w:t xml:space="preserve"> is symmetric matrix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681B68" w:rsidRPr="0079035A" w:rsidRDefault="00D67119" w:rsidP="00DC6EC6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ascii="Cambria Math" w:hAnsi="Cambria Math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=2⇒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=4</m:t>
                  </m:r>
                </m:den>
              </m:f>
            </m:oMath>
          </w:p>
          <w:p w:rsidR="00844ADC" w:rsidRPr="0079035A" w:rsidRDefault="00D67119" w:rsidP="00DC6EC6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ascii="Cambria Math" w:hAnsi="Cambria Math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adj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adj</m:t>
                  </m:r>
                  <m:r>
                    <w:rPr>
                      <w:rFonts w:ascii="Cambria Math" w:hAnsi="Cambria Math"/>
                    </w:rPr>
                    <m:t>(2A))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=1</m:t>
                  </m:r>
                </m:den>
              </m:f>
            </m:oMath>
          </w:p>
          <w:p w:rsidR="00844ADC" w:rsidRPr="0079035A" w:rsidRDefault="00D67119" w:rsidP="00DC6EC6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ascii="Cambria Math" w:hAnsi="Cambria Math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  <w:p w:rsidR="00844ADC" w:rsidRPr="0079035A" w:rsidRDefault="00844ADC" w:rsidP="00DC6EC6">
            <w:pPr>
              <w:pStyle w:val="ListParagraph"/>
              <w:ind w:left="36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⇒AB+BA=O</m:t>
                </m:r>
              </m:oMath>
            </m:oMathPara>
          </w:p>
          <w:p w:rsidR="00844ADC" w:rsidRPr="0079035A" w:rsidRDefault="00844ADC" w:rsidP="00DC6EC6">
            <w:pPr>
              <w:pStyle w:val="ListParagraph"/>
              <w:ind w:left="36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-BA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d>
              </m:oMath>
            </m:oMathPara>
          </w:p>
          <w:p w:rsidR="00844ADC" w:rsidRPr="0079035A" w:rsidRDefault="00844ADC" w:rsidP="00DC6EC6">
            <w:pPr>
              <w:pStyle w:val="ListParagraph"/>
              <w:ind w:left="36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844ADC" w:rsidRPr="0079035A" w:rsidRDefault="00844ADC" w:rsidP="00DC6EC6">
            <w:pPr>
              <w:pStyle w:val="ListParagraph"/>
              <w:ind w:left="36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844ADC" w:rsidRPr="0079035A" w:rsidRDefault="00844ADC" w:rsidP="00DC6EC6">
            <w:pPr>
              <w:pStyle w:val="ListParagraph"/>
              <w:numPr>
                <w:ilvl w:val="0"/>
                <w:numId w:val="22"/>
              </w:numPr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Product </w:t>
            </w:r>
            <m:oMath>
              <m:r>
                <w:rPr>
                  <w:rFonts w:ascii="Cambria Math" w:hAnsi="Cambria Math"/>
                </w:rPr>
                <m:t xml:space="preserve">ABC </m:t>
              </m:r>
            </m:oMath>
            <w:r w:rsidRPr="0079035A">
              <w:rPr>
                <w:rFonts w:ascii="Cambria Math" w:hAnsi="Cambria Math"/>
              </w:rPr>
              <w:t xml:space="preserve"> is not define</w:t>
            </w:r>
            <w:r w:rsidR="00A92824" w:rsidRPr="0079035A">
              <w:rPr>
                <w:rFonts w:ascii="Cambria Math" w:hAnsi="Cambria Math"/>
              </w:rPr>
              <w:t>d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681B68" w:rsidRPr="0079035A" w:rsidRDefault="005E66E6" w:rsidP="00DC6EC6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Since A is idempotent,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=…=A.</m:t>
              </m:r>
            </m:oMath>
            <w:r w:rsidRPr="0079035A">
              <w:rPr>
                <w:rFonts w:ascii="Cambria Math" w:hAnsi="Cambria Math"/>
              </w:rPr>
              <w:t xml:space="preserve"> now, </w:t>
            </w:r>
          </w:p>
          <w:p w:rsidR="005E66E6" w:rsidRPr="0079035A" w:rsidRDefault="00D67119" w:rsidP="00DC6EC6">
            <w:pPr>
              <w:pStyle w:val="ListParagraph"/>
              <w:ind w:left="360"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A+I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  <w:p w:rsidR="005E66E6" w:rsidRPr="0079035A" w:rsidRDefault="005E66E6" w:rsidP="00DC6EC6">
            <w:pPr>
              <w:pStyle w:val="ListParagraph"/>
              <w:ind w:left="36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 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A+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/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/>
                </m:sSup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 </m:t>
                    </m:r>
                  </m:sup>
                </m:sSup>
              </m:oMath>
            </m:oMathPara>
          </w:p>
          <w:p w:rsidR="005E66E6" w:rsidRPr="0079035A" w:rsidRDefault="005E66E6" w:rsidP="00DC6EC6">
            <w:pPr>
              <w:pStyle w:val="ListParagraph"/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=</w:t>
            </w:r>
            <m:oMath>
              <m:r>
                <w:rPr>
                  <w:rFonts w:ascii="Cambria Math" w:hAnsi="Cambria Math"/>
                </w:rPr>
                <m:t xml:space="preserve"> 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/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/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/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/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/>
              </m:sSup>
            </m:oMath>
          </w:p>
          <w:p w:rsidR="0023312F" w:rsidRPr="0079035A" w:rsidRDefault="0023312F" w:rsidP="00DC6EC6">
            <w:pPr>
              <w:pStyle w:val="ListParagraph"/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=</w:t>
            </w:r>
            <m:oMath>
              <m:r>
                <w:rPr>
                  <w:rFonts w:ascii="Cambria Math" w:hAnsi="Cambria Math"/>
                </w:rPr>
                <m:t>I+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/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A+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/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/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/>
              </m:sSup>
            </m:oMath>
          </w:p>
          <w:p w:rsidR="005E66E6" w:rsidRPr="0079035A" w:rsidRDefault="0023312F" w:rsidP="00DC6EC6">
            <w:pPr>
              <w:pStyle w:val="ListParagraph"/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=</w:t>
            </w:r>
            <m:oMath>
              <m:r>
                <w:rPr>
                  <w:rFonts w:ascii="Cambria Math" w:hAnsi="Cambria Math"/>
                </w:rPr>
                <m:t>I+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A</m:t>
              </m:r>
            </m:oMath>
          </w:p>
          <w:p w:rsidR="0023312F" w:rsidRPr="0079035A" w:rsidRDefault="0023312F" w:rsidP="00DC6EC6">
            <w:pPr>
              <w:pStyle w:val="ListParagraph"/>
              <w:ind w:left="36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-1=127</m:t>
                </m:r>
              </m:oMath>
            </m:oMathPara>
          </w:p>
          <w:p w:rsidR="0023312F" w:rsidRPr="0079035A" w:rsidRDefault="0023312F" w:rsidP="00DC6EC6">
            <w:pPr>
              <w:pStyle w:val="ListParagraph"/>
              <w:ind w:left="36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⇒n=7</m:t>
                </m:r>
              </m:oMath>
            </m:oMathPara>
          </w:p>
          <w:p w:rsidR="0023312F" w:rsidRPr="0079035A" w:rsidRDefault="0023312F" w:rsidP="00DC6EC6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We have,</w:t>
            </w:r>
          </w:p>
          <w:p w:rsidR="0023312F" w:rsidRPr="0079035A" w:rsidRDefault="0023312F" w:rsidP="00DC6EC6">
            <w:pPr>
              <w:pStyle w:val="ListParagraph"/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>(</w:t>
            </w:r>
            <m:oMath>
              <m:r>
                <w:rPr>
                  <w:rFonts w:ascii="Cambria Math" w:hAnsi="Cambria Math"/>
                </w:rPr>
                <m:t>I-A</m:t>
              </m:r>
            </m:oMath>
            <w:r w:rsidRPr="0079035A">
              <w:rPr>
                <w:rFonts w:ascii="Cambria Math" w:hAnsi="Cambria Math"/>
              </w:rPr>
              <w:t>)</w:t>
            </w:r>
            <m:oMath>
              <m:r>
                <w:rPr>
                  <w:rFonts w:ascii="Cambria Math" w:hAnsi="Cambria Math"/>
                </w:rPr>
                <m:t>(I+A+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oMath>
          </w:p>
          <w:p w:rsidR="0023312F" w:rsidRPr="0079035A" w:rsidRDefault="0023312F" w:rsidP="00DC6EC6">
            <w:pPr>
              <w:pStyle w:val="ListParagraph"/>
              <w:ind w:left="36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=I+A+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+…+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7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-A-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…-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p>
                    </m:sSup>
                  </m:e>
                </m:d>
              </m:oMath>
            </m:oMathPara>
          </w:p>
          <w:p w:rsidR="0023312F" w:rsidRPr="0079035A" w:rsidRDefault="0023312F" w:rsidP="00DC6EC6">
            <w:pPr>
              <w:pStyle w:val="ListParagraph"/>
              <w:ind w:left="360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=I-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oMath>
            </m:oMathPara>
          </w:p>
          <w:p w:rsidR="0023312F" w:rsidRPr="0079035A" w:rsidRDefault="0023312F" w:rsidP="00DC6EC6">
            <w:pPr>
              <w:pStyle w:val="ListParagraph"/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lastRenderedPageBreak/>
              <w:t>=</w:t>
            </w:r>
            <m:oMath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if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=O</m:t>
                  </m:r>
                </m:e>
              </m:d>
            </m:oMath>
          </w:p>
          <w:p w:rsidR="0023312F" w:rsidRPr="0079035A" w:rsidRDefault="0023312F" w:rsidP="00DC6EC6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Here matrix A is skew-symmetric and since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oMath>
          </w:p>
          <w:p w:rsidR="0023312F" w:rsidRPr="0079035A" w:rsidRDefault="0023312F" w:rsidP="00DC6EC6">
            <w:pPr>
              <w:pStyle w:val="ListParagraph"/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So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=0.</m:t>
              </m:r>
            </m:oMath>
            <w:r w:rsidRPr="0079035A">
              <w:rPr>
                <w:rFonts w:ascii="Cambria Math" w:hAnsi="Cambria Math"/>
              </w:rPr>
              <w:t xml:space="preserve"> As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 w:rsidRPr="0079035A">
              <w:rPr>
                <w:rFonts w:ascii="Cambria Math" w:hAnsi="Cambria Math"/>
              </w:rPr>
              <w:t xml:space="preserve"> is odd, hence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=0.</m:t>
              </m:r>
            </m:oMath>
            <w:r w:rsidRPr="0079035A">
              <w:rPr>
                <w:rFonts w:ascii="Cambria Math" w:hAnsi="Cambria Math"/>
              </w:rPr>
              <w:t xml:space="preserve"> hence a is singular,</w:t>
            </w:r>
          </w:p>
          <w:p w:rsidR="0023312F" w:rsidRPr="0079035A" w:rsidRDefault="0023312F" w:rsidP="00DC6EC6">
            <w:pPr>
              <w:pStyle w:val="ListParagraph"/>
              <w:numPr>
                <w:ilvl w:val="0"/>
                <w:numId w:val="21"/>
              </w:numPr>
              <w:ind w:left="360"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If A is symmetric,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Pr="0079035A">
              <w:rPr>
                <w:rFonts w:ascii="Cambria Math" w:hAnsi="Cambria Math"/>
              </w:rPr>
              <w:t xml:space="preserve"> is also symmetric for matrix of any order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B708C2" w:rsidRDefault="00B708C2" w:rsidP="00CF106A">
            <w:pPr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|A|=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</m:m>
                </m:e>
              </m:d>
            </m:oMath>
            <w:r>
              <w:rPr>
                <w:rFonts w:ascii="Cambria Math" w:hAnsi="Cambria Math"/>
              </w:rPr>
              <w:t xml:space="preserve"> </w:t>
            </w:r>
          </w:p>
          <w:p w:rsidR="00B708C2" w:rsidRPr="0084388D" w:rsidRDefault="00B708C2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24-24</m:t>
                    </m:r>
                  </m:e>
                </m:d>
                <m:r>
                  <w:rPr>
                    <w:rFonts w:ascii="Cambria Math" w:hAnsi="Cambria Math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16-20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12-15</m:t>
                    </m:r>
                  </m:e>
                </m:d>
              </m:oMath>
            </m:oMathPara>
          </w:p>
          <w:p w:rsidR="00B708C2" w:rsidRPr="0084388D" w:rsidRDefault="00B708C2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=-1</m:t>
                </m:r>
              </m:oMath>
            </m:oMathPara>
          </w:p>
          <w:p w:rsidR="00B708C2" w:rsidRDefault="00B708C2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|B|=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  <w:p w:rsidR="00B708C2" w:rsidRDefault="00B708C2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27-16</m:t>
                    </m:r>
                  </m:e>
                </m:d>
                <m:r>
                  <w:rPr>
                    <w:rFonts w:ascii="Cambria Math" w:hAnsi="Cambria Math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18-56</m:t>
                    </m:r>
                  </m:e>
                </m:d>
                <m:r>
                  <w:rPr>
                    <w:rFonts w:ascii="Cambria Math" w:hAnsi="Cambria Math"/>
                  </w:rPr>
                  <m:t>+5(4-21)</m:t>
                </m:r>
              </m:oMath>
            </m:oMathPara>
          </w:p>
          <w:p w:rsidR="00B708C2" w:rsidRDefault="00B708C2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=24</m:t>
                </m:r>
              </m:oMath>
            </m:oMathPara>
          </w:p>
          <w:p w:rsidR="00B708C2" w:rsidRDefault="00B708C2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 xml:space="preserve">adj </m:t>
                </m:r>
                <m:d>
                  <m:dPr>
                    <m:ctrlPr>
                      <w:rPr>
                        <w:rFonts w:ascii="Cambria Math" w:hAnsi="Cambria Math" w:cs="Calibri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adj</m:t>
                    </m:r>
                    <m:r>
                      <w:rPr>
                        <w:rFonts w:ascii="Cambria Math" w:hAnsi="Cambria Math" w:cs="Calibri"/>
                      </w:rPr>
                      <m:t xml:space="preserve"> A</m:t>
                    </m:r>
                    <m:ctrlPr>
                      <w:rPr>
                        <w:rFonts w:ascii="Cambria Math" w:hAnsi="Cambria Math" w:cs="Calibri"/>
                        <w:i/>
                      </w:rPr>
                    </m:ctrlPr>
                  </m:e>
                </m:d>
                <m:r>
                  <w:rPr>
                    <w:rFonts w:ascii="Cambria Math" w:hAnsi="Cambria Math" w:cs="Calibri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Calibri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Calibr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</w:rPr>
                      <m:t>n-2</m:t>
                    </m:r>
                  </m:sup>
                </m:sSup>
                <m:r>
                  <w:rPr>
                    <w:rFonts w:ascii="Cambria Math" w:hAnsi="Cambria Math" w:cs="Calibri"/>
                  </w:rPr>
                  <m:t>A=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Calibr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</w:rPr>
                      <m:t>A</m:t>
                    </m:r>
                  </m:e>
                </m:d>
                <m:r>
                  <w:rPr>
                    <w:rFonts w:ascii="Cambria Math" w:hAnsi="Cambria Math" w:cs="Calibri"/>
                  </w:rPr>
                  <m:t>A=-A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74129A" w:rsidRPr="00FD7C36" w:rsidRDefault="0074129A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 </w:t>
            </w:r>
            <m:oMath>
              <m:r>
                <w:rPr>
                  <w:rFonts w:ascii="Cambria Math" w:hAnsi="Cambria Math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BP</m:t>
              </m:r>
            </m:oMath>
          </w:p>
          <w:p w:rsidR="0074129A" w:rsidRDefault="0074129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BP)</m:t>
                        </m:r>
                      </m:e>
                    </m:func>
                  </m:e>
                </m:func>
              </m:oMath>
            </m:oMathPara>
          </w:p>
          <w:p w:rsidR="0074129A" w:rsidRPr="00FD7C36" w:rsidRDefault="0074129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</m:func>
              </m:oMath>
            </m:oMathPara>
          </w:p>
          <w:p w:rsidR="0074129A" w:rsidRPr="00FD7C36" w:rsidRDefault="0074129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det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d>
                      </m:e>
                    </m:func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</m:func>
              </m:oMath>
            </m:oMathPara>
          </w:p>
          <w:p w:rsidR="0074129A" w:rsidRPr="00FD7C36" w:rsidRDefault="0074129A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⇒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(A)</m:t>
                    </m:r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(B)</m:t>
                    </m:r>
                  </m:e>
                </m:func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5D0517" w:rsidRPr="001F144C" w:rsidRDefault="005D0517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Since,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λ+2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=0</m:t>
              </m:r>
            </m:oMath>
          </w:p>
          <w:p w:rsidR="005D0517" w:rsidRPr="001F144C" w:rsidRDefault="005D0517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1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40-40</m:t>
                    </m:r>
                  </m:e>
                </m:d>
                <m:r>
                  <w:rPr>
                    <w:rFonts w:ascii="Cambria Math" w:hAnsi="Cambria Math"/>
                  </w:rPr>
                  <m:t>-3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20-24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λ+2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10-12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5D0517" w:rsidRPr="001F144C" w:rsidRDefault="005D0517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⇒  λ=4</m:t>
                </m:r>
              </m:oMath>
            </m:oMathPara>
          </w:p>
          <w:p w:rsidR="005D0517" w:rsidRDefault="005D0517" w:rsidP="00CF106A">
            <w:pPr>
              <w:contextualSpacing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Now,  </w:t>
            </w:r>
            <m:oMath>
              <m:r>
                <w:rPr>
                  <w:rFonts w:ascii="Cambria Math" w:hAnsi="Cambria Math"/>
                </w:rPr>
                <m:t>A+B=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e>
                    </m:mr>
                  </m:m>
                </m:e>
              </m:d>
            </m:oMath>
          </w:p>
          <w:p w:rsidR="005D0517" w:rsidRPr="001F144C" w:rsidRDefault="005D0517" w:rsidP="00CF106A">
            <w:pPr>
              <w:contextualSpacing/>
              <w:rPr>
                <w:rFonts w:ascii="Cambria Math" w:hAnsi="Cambria Math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∴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tr</m:t>
                </m:r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</m:t>
                    </m:r>
                  </m:e>
                </m:d>
                <m:r>
                  <w:rPr>
                    <w:rFonts w:ascii="Cambria Math" w:hAnsi="Cambria Math"/>
                  </w:rPr>
                  <m:t>=4+6+14=24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F62BBE" w:rsidRPr="0079035A" w:rsidRDefault="00972EC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Let,</w:t>
            </w:r>
          </w:p>
          <w:p w:rsidR="00972ECF" w:rsidRPr="0079035A" w:rsidRDefault="00972EC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</m:oMathPara>
          </w:p>
          <w:p w:rsidR="00972ECF" w:rsidRPr="0079035A" w:rsidRDefault="00972EC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a+d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A+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ad-bc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I</m:t>
                </m:r>
              </m:oMath>
            </m:oMathPara>
          </w:p>
          <w:p w:rsidR="00972ECF" w:rsidRPr="0079035A" w:rsidRDefault="00972EC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a+d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+(ad-bc)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72ECF" w:rsidRPr="0079035A" w:rsidRDefault="00972EC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ab+bd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ac+cd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+ad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ab+bd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ac+cd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ad+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ad-bc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ad-bc</m:t>
                          </m:r>
                        </m:e>
                      </m:mr>
                    </m:m>
                  </m:e>
                </m:d>
              </m:oMath>
            </m:oMathPara>
          </w:p>
          <w:p w:rsidR="00972ECF" w:rsidRPr="0079035A" w:rsidRDefault="00972EC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=O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F62BBE" w:rsidRPr="0079035A" w:rsidRDefault="009D64C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AB=A⇒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 xml:space="preserve">         (1)</m:t>
                </m:r>
              </m:oMath>
            </m:oMathPara>
          </w:p>
          <w:p w:rsidR="009D64C0" w:rsidRPr="0079035A" w:rsidRDefault="009D64C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=0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or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</w:p>
          <w:p w:rsidR="009D64C0" w:rsidRPr="0079035A" w:rsidRDefault="009D64C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BA=B⇒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 xml:space="preserve">         (2)</m:t>
                </m:r>
              </m:oMath>
            </m:oMathPara>
          </w:p>
          <w:p w:rsidR="009D64C0" w:rsidRPr="0079035A" w:rsidRDefault="009D64C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 xml:space="preserve">=1 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or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  <w:p w:rsidR="009D64C0" w:rsidRPr="0079035A" w:rsidRDefault="009D64C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then from Eq. (2),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  <w:p w:rsidR="009D64C0" w:rsidRPr="0079035A" w:rsidRDefault="009D64C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If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then from Eq. (1),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=0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(d)</w:t>
            </w:r>
          </w:p>
          <w:p w:rsidR="004048A4" w:rsidRPr="0079035A" w:rsidRDefault="0059656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F62BBE" w:rsidRPr="0079035A" w:rsidRDefault="004048A4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596560" w:rsidRPr="0079035A" w:rsidRDefault="0059656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B</m:t>
                </m:r>
              </m:oMath>
            </m:oMathPara>
          </w:p>
          <w:p w:rsidR="006760F9" w:rsidRPr="0079035A" w:rsidRDefault="0059656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w:lastRenderedPageBreak/>
                  <m:t>⇒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596560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AD7FB5" w:rsidRPr="0079035A" w:rsidRDefault="00AD7FB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596560" w:rsidRPr="0079035A" w:rsidRDefault="0059656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</m:oMath>
            </m:oMathPara>
          </w:p>
          <w:p w:rsidR="00596560" w:rsidRPr="0079035A" w:rsidRDefault="0059656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sup>
                    </m:sSup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</m:oMath>
            </m:oMathPara>
          </w:p>
          <w:p w:rsidR="00596560" w:rsidRPr="0079035A" w:rsidRDefault="00596560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B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(b)</w:t>
            </w:r>
          </w:p>
          <w:p w:rsidR="00AD7FB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n-2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-I⇒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50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48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-I</m:t>
                </m:r>
              </m:oMath>
            </m:oMathPara>
          </w:p>
          <w:p w:rsidR="003E0DA5" w:rsidRPr="0079035A" w:rsidRDefault="003E0DA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Further,</w:t>
            </w:r>
          </w:p>
          <w:p w:rsidR="003E0DA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48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46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-I</m:t>
                </m:r>
              </m:oMath>
            </m:oMathPara>
          </w:p>
          <w:p w:rsidR="003E0DA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46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-I</m:t>
                </m:r>
              </m:oMath>
            </m:oMathPara>
          </w:p>
          <w:p w:rsidR="003E0DA5" w:rsidRPr="0079035A" w:rsidRDefault="003E0DA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⋮           ⋮            ⋮         ⋮</m:t>
                </m:r>
              </m:oMath>
            </m:oMathPara>
          </w:p>
          <w:p w:rsidR="003E0DA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u w:val="single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u w:val="single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u w:val="single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u w:val="single"/>
                        <w:lang w:val="en-US"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u w:val="single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u w:val="single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u w:val="single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u w:val="single"/>
                        <w:lang w:val="en-US" w:eastAsia="en-US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u w:val="single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u w:val="single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u w:val="single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u w:val="single"/>
                    <w:lang w:val="en-US" w:eastAsia="en-US"/>
                  </w:rPr>
                  <m:t>-I</m:t>
                </m:r>
              </m:oMath>
            </m:oMathPara>
          </w:p>
          <w:p w:rsidR="003E0DA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50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=25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-24I</m:t>
                </m:r>
              </m:oMath>
            </m:oMathPara>
          </w:p>
          <w:p w:rsidR="003E0DA5" w:rsidRPr="0079035A" w:rsidRDefault="003E0DA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Here, </w:t>
            </w:r>
          </w:p>
          <w:p w:rsidR="003E0DA5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3E0DA5" w:rsidRPr="0079035A" w:rsidRDefault="003E0DA5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50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-24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0E0B96" w:rsidRPr="0079035A" w:rsidRDefault="000E0B96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50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60408F" w:rsidRPr="0079035A" w:rsidRDefault="0060408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Also, tr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50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 w:eastAsia="en-US"/>
                </w:rPr>
                <m:t>=1+1+1=3,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Further,</w:t>
            </w:r>
          </w:p>
          <w:p w:rsidR="0060408F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  <m:m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z</m:t>
                          </m:r>
                        </m:e>
                      </m:mr>
                    </m:m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∪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60408F" w:rsidRPr="0079035A" w:rsidRDefault="0060408F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Similarly,</w:t>
            </w:r>
          </w:p>
          <w:p w:rsidR="0060408F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0408F"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∪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⇒∪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,</m:t>
              </m:r>
            </m:oMath>
            <w:r w:rsidR="0060408F" w:rsidRPr="0079035A">
              <w:rPr>
                <w:rFonts w:ascii="Cambria Math" w:hAnsi="Cambria Math"/>
                <w:lang w:val="en-US" w:eastAsia="en-US"/>
              </w:rPr>
              <w:t xml:space="preserve"> i.e.,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∪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6B5AB2" w:rsidRPr="0079035A" w:rsidRDefault="00AA533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</m:t>
                          </m:r>
                        </m:e>
                      </m:mr>
                    </m:m>
                  </m:e>
                </m:d>
              </m:oMath>
            </m:oMathPara>
          </w:p>
          <w:p w:rsidR="00AA533A" w:rsidRPr="0079035A" w:rsidRDefault="00AA533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⇒λ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Ι</m:t>
                </m:r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λ</m:t>
                          </m:r>
                        </m:e>
                      </m:mr>
                    </m:m>
                  </m:e>
                </m:d>
              </m:oMath>
            </m:oMathPara>
          </w:p>
          <w:p w:rsidR="00AA533A" w:rsidRPr="0079035A" w:rsidRDefault="00AA533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w:lastRenderedPageBreak/>
                  <m:t>⇒A-λ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en-US"/>
                  </w:rPr>
                  <m:t>Ι=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2-λ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3-λ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-2-λ</m:t>
                          </m:r>
                        </m:e>
                      </m:mr>
                    </m:m>
                  </m:e>
                </m:d>
              </m:oMath>
            </m:oMathPara>
          </w:p>
          <w:p w:rsidR="00AA533A" w:rsidRPr="0079035A" w:rsidRDefault="00AA533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det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A-λ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Ι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λ-1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λ+1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λ-3</m:t>
                  </m:r>
                </m:e>
              </m:d>
            </m:oMath>
          </w:p>
          <w:p w:rsidR="00AA533A" w:rsidRPr="0079035A" w:rsidRDefault="00AA533A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Thus, the characteristic roots are 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-1, 1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3.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(c)</w:t>
            </w:r>
          </w:p>
          <w:p w:rsidR="006B5AB2" w:rsidRPr="0079035A" w:rsidRDefault="003215B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As second  row of all the options is same, we are to look at the </w:t>
            </w:r>
          </w:p>
          <w:p w:rsidR="003215B8" w:rsidRPr="0079035A" w:rsidRDefault="003215B8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Elements of the first row. Let the left inverse be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f</m:t>
                        </m:r>
                      </m:e>
                    </m:mr>
                  </m:m>
                </m:e>
              </m:d>
            </m:oMath>
            <w:r w:rsidR="00210C97" w:rsidRPr="0079035A">
              <w:rPr>
                <w:rFonts w:ascii="Cambria Math" w:hAnsi="Cambria Math"/>
                <w:lang w:val="en-US" w:eastAsia="en-US"/>
              </w:rPr>
              <w:t xml:space="preserve">. Then, </w:t>
            </w:r>
          </w:p>
          <w:p w:rsidR="00210C97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d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e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f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210C97" w:rsidRPr="0079035A" w:rsidRDefault="00210C9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∴a+b+2c=1</m:t>
                </m:r>
              </m:oMath>
            </m:oMathPara>
          </w:p>
          <w:p w:rsidR="00210C97" w:rsidRPr="0079035A" w:rsidRDefault="00210C9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-a+b+3c=1,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i.e., </w:t>
            </w:r>
            <m:oMath>
              <m:r>
                <w:rPr>
                  <w:rFonts w:ascii="Cambria Math" w:hAnsi="Cambria Math"/>
                  <w:lang w:val="en-US" w:eastAsia="en-US"/>
                </w:rPr>
                <m:t>b=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1-5c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den>
              </m:f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1+c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den>
              </m:f>
            </m:oMath>
          </w:p>
          <w:p w:rsidR="00210C97" w:rsidRPr="0079035A" w:rsidRDefault="00210C9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Thus, matrices in the options (a), (b) and (d) are the inverses and</w:t>
            </w:r>
          </w:p>
          <w:p w:rsidR="00210C97" w:rsidRPr="0079035A" w:rsidRDefault="00210C97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Matrix in option (c) is not the left inverse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(a)</w:t>
            </w:r>
          </w:p>
          <w:p w:rsidR="006B5AB2" w:rsidRPr="0079035A" w:rsidRDefault="0098072C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C86F0D" w:rsidRPr="0079035A" w:rsidRDefault="0098072C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w:r w:rsidRPr="0079035A">
              <w:rPr>
                <w:rFonts w:ascii="Cambria Math" w:hAnsi="Cambria Math"/>
              </w:rPr>
              <w:t xml:space="preserve">And so on. Then </w:t>
            </w:r>
          </w:p>
          <w:p w:rsidR="009D5717" w:rsidRPr="0079035A" w:rsidRDefault="005267EC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</m:sSup>
                <m:r>
                  <w:rPr>
                    <w:rFonts w:ascii="Cambria Math" w:hAnsi="Cambria Math"/>
                  </w:rPr>
                  <m:t>=I+A+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</w:rPr>
                  <m:t>+ ⋯</m:t>
                </m:r>
              </m:oMath>
            </m:oMathPara>
          </w:p>
          <w:p w:rsidR="00C86F0D" w:rsidRPr="0079035A" w:rsidRDefault="0098072C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1+x+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+⋯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+⋯ </m:t>
                        </m:r>
                      </m:e>
                    </m:eqArr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2!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1+x+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2!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3!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+⋯</m:t>
                        </m:r>
                      </m:e>
                    </m:eqArr>
                  </m:e>
                </m:d>
              </m:oMath>
            </m:oMathPara>
          </w:p>
          <w:p w:rsidR="00CD02E8" w:rsidRPr="0079035A" w:rsidRDefault="0098072C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1+2x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2!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3!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+⋯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1+2x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2!</m:t>
                                      </m:r>
                                    </m:den>
                                  </m:f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3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3!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+⋯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begChr m:val="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1+2x+</m:t>
                                  </m:r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2!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+⋯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1+2x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2!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hAnsi="Cambria Math"/>
                                    </w:rPr>
                                    <m:t>+⋯</m:t>
                                  </m:r>
                                </m:e>
                              </m:eqAr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  <w:p w:rsidR="00CD02E8" w:rsidRPr="0079035A" w:rsidRDefault="0098072C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2x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mr>
                    </m:m>
                  </m:e>
                </m:d>
              </m:oMath>
            </m:oMathPara>
          </w:p>
          <w:p w:rsidR="00CD02E8" w:rsidRPr="0079035A" w:rsidRDefault="0098072C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>
              <m:r>
                <w:rPr>
                  <w:rFonts w:ascii="Cambria Math" w:hAnsi="Cambria Math"/>
                </w:rPr>
                <m:t>⇒f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hAnsi="Cambria Math"/>
                </w:rPr>
                <m:t xml:space="preserve">+1 </m:t>
              </m:r>
            </m:oMath>
            <w:r w:rsidRPr="0079035A">
              <w:rPr>
                <w:rFonts w:ascii="Cambria Math" w:hAnsi="Cambria Math"/>
              </w:rPr>
              <w:t xml:space="preserve"> and</w:t>
            </w:r>
            <m:oMath>
              <m:r>
                <w:rPr>
                  <w:rFonts w:ascii="Cambria Math" w:hAnsi="Cambria Math"/>
                </w:rPr>
                <m:t xml:space="preserve"> 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2x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oMath>
          </w:p>
          <w:p w:rsidR="00CD02E8" w:rsidRPr="0079035A" w:rsidRDefault="005267EC" w:rsidP="00DC6EC6">
            <w:pPr>
              <w:spacing w:line="276" w:lineRule="auto"/>
              <w:contextualSpacing/>
              <w:rPr>
                <w:rFonts w:ascii="Cambria Math" w:hAnsi="Cambria Math"/>
              </w:rPr>
            </w:pPr>
            <m:oMathPara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dx=</m:t>
                    </m:r>
                  </m:e>
                </m:nary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dx=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-x</m:t>
                                </m:r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+c</m:t>
                        </m:r>
                      </m:e>
                    </m:func>
                  </m:e>
                </m:nary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(4)</w:t>
            </w:r>
          </w:p>
          <w:p w:rsidR="009362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1-a</m:t>
                        </m:r>
                      </m:e>
                    </m:mr>
                  </m:m>
                </m:e>
              </m:d>
            </m:oMath>
            <w:r w:rsidR="009362BE" w:rsidRPr="0079035A">
              <w:rPr>
                <w:rFonts w:ascii="Cambria Math" w:hAnsi="Cambria Math"/>
                <w:lang w:val="en-US" w:eastAsia="en-US"/>
              </w:rPr>
              <w:t xml:space="preserve"> is and idempotent matrix</w:t>
            </w:r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b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1-a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1-a</m:t>
                          </m:r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1-a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1-a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1-a</m:t>
                          </m:r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ab+b-ab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ac+c-ac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1-a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1-a</m:t>
                          </m:r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+bc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bc+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 w:eastAsia="en-US"/>
                                    </w:rPr>
                                    <m:t>1-a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1-a</m:t>
                          </m:r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+bc=a</m:t>
                </m:r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a-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=bc=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den>
              </m:f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    (given)</w:t>
            </w:r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den>
                </m:f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(0)</w:t>
            </w:r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=A.A=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.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4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And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.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3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oMath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V=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y</m:t>
                        </m:r>
                      </m:e>
                    </m:mr>
                    <m:m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z</m:t>
                        </m:r>
                      </m:e>
                    </m:mr>
                  </m:m>
                </m:e>
              </m:d>
            </m:oMath>
          </w:p>
          <w:p w:rsidR="009362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8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+I</m:t>
                </m:r>
              </m:oMath>
            </m:oMathPara>
          </w:p>
          <w:p w:rsidR="009362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81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27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9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121</m:t>
                          </m:r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8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+I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11</m:t>
                          </m:r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121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121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11</m:t>
                          </m:r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121x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121y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11</m:t>
                          </m:r>
                        </m:e>
                      </m:mr>
                    </m:m>
                  </m:e>
                </m:d>
              </m:oMath>
            </m:oMathPara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 xml:space="preserve">⇒x=0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and</w:t>
            </w:r>
            <m:oMath>
              <m:r>
                <w:rPr>
                  <w:rFonts w:ascii="Cambria Math" w:hAnsi="Cambria Math"/>
                  <w:lang w:val="en-US" w:eastAsia="en-US"/>
                </w:rPr>
                <m:t xml:space="preserve"> y=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11</m:t>
                  </m:r>
                </m:den>
              </m:f>
            </m:oMath>
          </w:p>
          <w:p w:rsidR="009362BE" w:rsidRPr="0079035A" w:rsidRDefault="009362BE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⇒V=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158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(4)</w:t>
            </w:r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We have </w:t>
            </w:r>
            <m:oMath>
              <m:r>
                <w:rPr>
                  <w:rFonts w:ascii="Cambria Math" w:hAnsi="Cambria Math"/>
                  <w:lang w:val="en-US" w:eastAsia="en-US"/>
                </w:rPr>
                <m:t>AB=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3b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3c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6ax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6bx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6cx</m:t>
                        </m:r>
                      </m:e>
                    </m:mr>
                  </m:m>
                </m:e>
              </m:d>
            </m:oMath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r>
                <w:rPr>
                  <w:rFonts w:ascii="Cambria Math" w:hAnsi="Cambria Math"/>
                  <w:lang w:val="en-US" w:eastAsia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AB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tr</m:t>
              </m:r>
              <m:r>
                <w:rPr>
                  <w:rFonts w:ascii="Cambria Math" w:hAnsi="Cambria Math"/>
                  <w:lang w:val="en-US" w:eastAsia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</m:d>
            </m:oMath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w:lastRenderedPageBreak/>
                <m:t>⇒  3a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+b+6cx=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x+2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+2x+5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  ∀x∈R(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Identity</w:t>
            </w:r>
            <m:oMath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⇒3a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+6cx+b=6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+6x+4</m:t>
                </m:r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⇒a=2,  c=1, b=4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159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(6)</w:t>
            </w:r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=A</m:t>
              </m:r>
            </m:oMath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 I=(I-0.4A)(I-</w:t>
            </w:r>
            <m:oMath>
              <m:r>
                <w:rPr>
                  <w:rFonts w:ascii="Cambria Math" w:hAnsi="Cambria Math"/>
                  <w:lang w:val="en-US" w:eastAsia="en-US"/>
                </w:rPr>
                <m:t>αA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)</w:t>
            </w:r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=I-Aα-0.4A+0.4α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=I-Aα-0.4A+0.4αA</m:t>
                </m:r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=I-A(0.4+α)+0.4αA</m:t>
                </m:r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   0.4α=0.4+α</m:t>
                </m:r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    α=-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 w:eastAsia="en-US"/>
                      </w:rPr>
                      <m:t>3</m:t>
                    </m:r>
                  </m:den>
                </m:f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9α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=6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160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(2)</w:t>
            </w:r>
          </w:p>
          <w:p w:rsidR="000D529B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k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</m:t>
                </m:r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     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3k-16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k-12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+2(4-9=0)</m:t>
                </m:r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    3k-16-2k+24-10=0</m:t>
                </m:r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   k=2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161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(4)</w:t>
            </w:r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A diagonal matrix is commutative with every square matrix if</w:t>
            </w:r>
            <w:r w:rsidR="009D5717" w:rsidRPr="0079035A">
              <w:rPr>
                <w:rFonts w:ascii="Cambria Math" w:hAnsi="Cambria Math"/>
                <w:lang w:val="en-US" w:eastAsia="en-US"/>
              </w:rPr>
              <w:t xml:space="preserve"> i</w:t>
            </w:r>
            <w:r w:rsidRPr="0079035A">
              <w:rPr>
                <w:rFonts w:ascii="Cambria Math" w:hAnsi="Cambria Math"/>
                <w:lang w:val="en-US" w:eastAsia="en-US"/>
              </w:rPr>
              <w:t>t is scalar matrix</w:t>
            </w:r>
            <w:r w:rsidR="009D5717" w:rsidRPr="0079035A">
              <w:rPr>
                <w:rFonts w:ascii="Cambria Math" w:hAnsi="Cambria Math"/>
                <w:lang w:val="en-US" w:eastAsia="en-US"/>
              </w:rPr>
              <w:t xml:space="preserve"> so every diagonal element is 4</w:t>
            </w:r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∴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=64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162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(8)</w:t>
            </w:r>
          </w:p>
          <w:p w:rsidR="00C1025D" w:rsidRPr="0079035A" w:rsidRDefault="00C1025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In a skew symmetric matrix, diagonal elements are zero. Also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+a)ij=0</m:t>
              </m:r>
            </m:oMath>
          </w:p>
          <w:p w:rsidR="00C1025D" w:rsidRPr="0079035A" w:rsidRDefault="00C1025D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 number of matric </w:t>
            </w:r>
            <m:oMath>
              <m:r>
                <w:rPr>
                  <w:rFonts w:ascii="Cambria Math" w:hAnsi="Cambria Math"/>
                  <w:lang w:val="en-US" w:eastAsia="en-US"/>
                </w:rPr>
                <m:t>=2×2×2=8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163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(0)</w:t>
            </w:r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For idempotent matrix,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=A</m:t>
              </m:r>
            </m:oMath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 xml:space="preserve">A        (∵  A 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>is non-singular</w:t>
            </w:r>
            <m:oMath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⇒A+I</m:t>
                </m:r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>Thus non-singular idempotent matrix is always a unit matrix.</w:t>
            </w:r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∴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 xml:space="preserve">-3=1  ⇒    l=± 2 </m:t>
                </m:r>
              </m:oMath>
            </m:oMathPara>
          </w:p>
          <w:p w:rsidR="00822013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-8=1  ⇒    m=±3</m:t>
                </m:r>
              </m:oMath>
            </m:oMathPara>
          </w:p>
          <w:p w:rsidR="00822013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-15=1 ⇒     n=±4</m:t>
                </m:r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And </w:t>
            </w:r>
            <m:oMath>
              <m:r>
                <w:rPr>
                  <w:rFonts w:ascii="Cambria Math" w:hAnsi="Cambria Math"/>
                  <w:lang w:val="en-US" w:eastAsia="en-US"/>
                </w:rPr>
                <m:t>p=q=r=0</m:t>
              </m:r>
            </m:oMath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>
              <m:r>
                <w:rPr>
                  <w:rFonts w:ascii="Cambria Math" w:hAnsi="Cambria Math"/>
                  <w:lang w:val="en-US" w:eastAsia="en-US"/>
                </w:rPr>
                <m:t>⇒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 required sum is 0</w:t>
            </w:r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164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(2)</w:t>
            </w:r>
          </w:p>
          <w:p w:rsidR="000D529B" w:rsidRPr="0079035A" w:rsidRDefault="000D529B" w:rsidP="00DC6EC6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Let </w:t>
            </w:r>
            <m:oMath>
              <m:r>
                <w:rPr>
                  <w:rFonts w:ascii="Cambria Math" w:hAnsi="Cambria Math"/>
                  <w:lang w:val="en-US" w:eastAsia="en-US"/>
                </w:rPr>
                <m:t>X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be the solution set of the equation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=I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, where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I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is the corresponding unit matrix and </w:t>
            </w:r>
            <m:oMath>
              <m:r>
                <w:rPr>
                  <w:rFonts w:ascii="Cambria Math" w:hAnsi="Cambria Math"/>
                  <w:lang w:val="en-US" w:eastAsia="en-US"/>
                </w:rPr>
                <m:t>x⊆N</m:t>
              </m:r>
            </m:oMath>
            <w:r w:rsidRPr="0079035A">
              <w:rPr>
                <w:rFonts w:ascii="Cambria Math" w:hAnsi="Cambria Math"/>
                <w:lang w:val="en-US" w:eastAsia="en-US"/>
              </w:rPr>
              <w:t xml:space="preserve"> then the minimum value of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lang w:val="en-US" w:eastAsia="en-US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 w:eastAsia="en-US"/>
                            </w:rPr>
                            <m:t>cos</m:t>
                          </m:r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x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θ+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n-US" w:eastAsia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θ</m:t>
                          </m:r>
                        </m:e>
                      </m:func>
                    </m:e>
                  </m:func>
                  <m:r>
                    <w:rPr>
                      <w:rFonts w:ascii="Cambria Math" w:hAnsi="Cambria Math"/>
                      <w:lang w:val="en-US" w:eastAsia="en-US"/>
                    </w:rPr>
                    <m:t>)</m:t>
                  </m:r>
                </m:e>
              </m:nary>
              <m:r>
                <w:rPr>
                  <w:rFonts w:ascii="Cambria Math" w:hAnsi="Cambria Math"/>
                  <w:lang w:val="en-US" w:eastAsia="en-US"/>
                </w:rPr>
                <m:t>,θ∈R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165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(1)</w:t>
            </w:r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x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  <w:lang w:val="en-US" w:eastAsia="en-US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det. </w:t>
            </w:r>
            <m:oMath>
              <m:r>
                <w:rPr>
                  <w:rFonts w:ascii="Cambria Math" w:hAnsi="Cambria Math"/>
                  <w:lang w:val="en-US" w:eastAsia="en-US"/>
                </w:rPr>
                <m:t>A=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 w:eastAsia="en-US"/>
                        </w:rPr>
                        <m:t>sec</m:t>
                      </m: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func>
            </m:oMath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∴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=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sec</m:t>
                            </m:r>
                            <m:ctrlPr>
                              <w:rPr>
                                <w:rFonts w:ascii="Cambria Math" w:hAnsi="Cambria Math"/>
                                <w:lang w:val="en-US" w:eastAsia="en-US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lang w:val="en-US" w:eastAsia="en-US"/>
                </w:rPr>
                <m:t>det</m:t>
              </m:r>
              <m:r>
                <w:rPr>
                  <w:rFonts w:ascii="Cambria Math" w:hAnsi="Cambria Math"/>
                  <w:lang w:val="en-US" w:eastAsia="en-US"/>
                </w:rPr>
                <m:t>.(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)</m:t>
              </m:r>
            </m:oMath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.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det</m:t>
                        </m:r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.A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-1</m:t>
                    </m:r>
                  </m:sup>
                </m:sSup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.(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 w:eastAsia="en-US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det</m:t>
                    </m:r>
                    <m:r>
                      <w:rPr>
                        <w:rFonts w:ascii="Cambria Math" w:hAnsi="Cambria Math"/>
                        <w:lang w:val="en-US" w:eastAsia="en-US"/>
                      </w:rPr>
                      <m:t>.(A)</m:t>
                    </m:r>
                  </m:den>
                </m:f>
                <m:r>
                  <w:rPr>
                    <w:rFonts w:ascii="Cambria Math" w:hAnsi="Cambria Math"/>
                    <w:lang w:val="en-US" w:eastAsia="en-US"/>
                  </w:rPr>
                  <m:t>=1</m:t>
                </m:r>
              </m:oMath>
            </m:oMathPara>
          </w:p>
          <w:p w:rsidR="000D529B" w:rsidRPr="0079035A" w:rsidRDefault="000D529B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Hence, </w:t>
            </w:r>
            <m:oMath>
              <m:r>
                <w:rPr>
                  <w:rFonts w:ascii="Cambria Math" w:hAnsi="Cambria Math"/>
                  <w:lang w:val="en-US" w:eastAsia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=1</m:t>
              </m:r>
            </m:oMath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166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(4)</w:t>
            </w:r>
          </w:p>
          <w:p w:rsidR="00822013" w:rsidRPr="0079035A" w:rsidRDefault="00D67119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en-US"/>
                      </w:rPr>
                      <m:t>adj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adj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 w:eastAsia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 w:eastAsia="en-US"/>
                                  </w:rPr>
                                  <m:t>-1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-1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1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en-US"/>
                          </w:rPr>
                          <m:t>adj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-1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=4</m:t>
                </m:r>
              </m:oMath>
            </m:oMathPara>
          </w:p>
        </w:tc>
      </w:tr>
      <w:tr w:rsidR="0004477C" w:rsidRPr="00453EAC" w:rsidTr="00604489">
        <w:tc>
          <w:tcPr>
            <w:tcW w:w="440" w:type="pct"/>
            <w:tcMar>
              <w:left w:w="0" w:type="dxa"/>
              <w:right w:w="0" w:type="dxa"/>
            </w:tcMar>
          </w:tcPr>
          <w:p w:rsidR="00CC19AB" w:rsidRPr="00453EAC" w:rsidRDefault="00604489" w:rsidP="0029137C">
            <w:pPr>
              <w:contextualSpacing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167</w:t>
            </w:r>
          </w:p>
        </w:tc>
        <w:tc>
          <w:tcPr>
            <w:tcW w:w="4780" w:type="pct"/>
            <w:gridSpan w:val="8"/>
            <w:tcMar>
              <w:left w:w="0" w:type="dxa"/>
              <w:right w:w="0" w:type="dxa"/>
            </w:tcMar>
          </w:tcPr>
          <w:p w:rsidR="003C05CE" w:rsidRPr="003C05CE" w:rsidRDefault="003C05CE" w:rsidP="00743B10">
            <w:pPr>
              <w:contextualSpacing/>
              <w:rPr>
                <w:rFonts w:asciiTheme="majorHAnsi" w:eastAsiaTheme="minorEastAsia" w:hAnsiTheme="majorHAnsi"/>
                <w:b/>
                <w:bCs/>
              </w:rPr>
            </w:pPr>
            <w:r w:rsidRPr="003C05CE">
              <w:rPr>
                <w:rFonts w:asciiTheme="majorHAnsi" w:eastAsiaTheme="minorEastAsia" w:hAnsiTheme="majorHAnsi"/>
                <w:b/>
                <w:bCs/>
              </w:rPr>
              <w:t>(4)</w:t>
            </w:r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Given that </w:t>
            </w:r>
            <m:oMath>
              <m:r>
                <w:rPr>
                  <w:rFonts w:ascii="Cambria Math" w:hAnsi="Cambria Math"/>
                  <w:lang w:val="en-US" w:eastAsia="en-US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=4I</m:t>
              </m:r>
            </m:oMath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 w:eastAsia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 w:eastAsia="en-US"/>
                  </w:rPr>
                  <m:t>=4</m:t>
                </m:r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=±2</m:t>
                </m:r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lastRenderedPageBreak/>
              <w:t xml:space="preserve">So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 w:eastAsia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 w:eastAsia="en-US"/>
                </w:rPr>
                <m:t>=4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 w:eastAsia="en-US"/>
                    </w:rPr>
                    <m:t>adj</m:t>
                  </m:r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den>
              </m:f>
            </m:oMath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 xml:space="preserve">⇒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13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 w:eastAsia="en-US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lang w:val="en-US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4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 w:eastAsia="en-US"/>
                    </w:rPr>
                    <m:t>ij</m:t>
                  </m:r>
                </m:sub>
              </m:sSub>
            </m:oMath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  -2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eastAsia="en-US"/>
                      </w:rPr>
                      <m:t>4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</m:d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(as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lang w:val="en-US" w:eastAsia="en-US"/>
                  </w:rPr>
                  <m:t>=0)</m:t>
                </m:r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=-2</m:t>
                </m:r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Now  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A+4I</m:t>
                  </m:r>
                </m:e>
              </m:d>
              <m:r>
                <w:rPr>
                  <w:rFonts w:ascii="Cambria Math" w:hAnsi="Cambria Math"/>
                  <w:lang w:val="en-US" w:eastAsia="en-US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 w:eastAsia="en-US"/>
                    </w:rPr>
                    <m:t>A+A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 w:eastAsia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 w:eastAsia="en-US"/>
                        </w:rPr>
                        <m:t>T</m:t>
                      </m:r>
                    </m:sup>
                  </m:sSup>
                </m:e>
              </m:d>
            </m:oMath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 w:eastAsia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 w:eastAsia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 w:eastAsia="en-US"/>
                              </w:rPr>
                              <m:t>I+A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 w:eastAsia="en-US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=-2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I+A</m:t>
                    </m:r>
                  </m:e>
                </m:d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m:oMathPara>
              <m:oMath>
                <m:r>
                  <w:rPr>
                    <w:rFonts w:ascii="Cambria Math" w:hAnsi="Cambria Math"/>
                    <w:lang w:val="en-US" w:eastAsia="en-US"/>
                  </w:rPr>
                  <m:t>⇒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A+4I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+2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A+I</m:t>
                    </m:r>
                  </m:e>
                </m:d>
                <m:r>
                  <w:rPr>
                    <w:rFonts w:ascii="Cambria Math" w:hAnsi="Cambria Math"/>
                    <w:lang w:val="en-US" w:eastAsia="en-US"/>
                  </w:rPr>
                  <m:t>=0,</m:t>
                </m:r>
              </m:oMath>
            </m:oMathPara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So on comparing, we get </w:t>
            </w:r>
            <m:oMath>
              <m:r>
                <w:rPr>
                  <w:rFonts w:ascii="Cambria Math" w:hAnsi="Cambria Math"/>
                  <w:lang w:val="en-US" w:eastAsia="en-US"/>
                </w:rPr>
                <m:t>5λ=2⇒ λ=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 w:eastAsia="en-US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en-US" w:eastAsia="en-US"/>
                    </w:rPr>
                    <m:t>5</m:t>
                  </m:r>
                </m:den>
              </m:f>
            </m:oMath>
          </w:p>
          <w:p w:rsidR="00822013" w:rsidRPr="0079035A" w:rsidRDefault="00822013" w:rsidP="00DC6EC6">
            <w:pPr>
              <w:spacing w:line="276" w:lineRule="auto"/>
              <w:contextualSpacing/>
              <w:rPr>
                <w:rFonts w:ascii="Cambria Math" w:hAnsi="Cambria Math"/>
                <w:lang w:val="en-US" w:eastAsia="en-US"/>
              </w:rPr>
            </w:pPr>
            <w:r w:rsidRPr="0079035A">
              <w:rPr>
                <w:rFonts w:ascii="Cambria Math" w:hAnsi="Cambria Math"/>
                <w:lang w:val="en-US" w:eastAsia="en-US"/>
              </w:rPr>
              <w:t xml:space="preserve">Hence , </w:t>
            </w:r>
            <m:oMath>
              <m:r>
                <w:rPr>
                  <w:rFonts w:ascii="Cambria Math" w:hAnsi="Cambria Math"/>
                  <w:lang w:val="en-US" w:eastAsia="en-US"/>
                </w:rPr>
                <m:t>10λ=4</m:t>
              </m:r>
            </m:oMath>
          </w:p>
        </w:tc>
      </w:tr>
    </w:tbl>
    <w:p w:rsidR="00847CD8" w:rsidRDefault="00847CD8">
      <w:pPr>
        <w:rPr>
          <w:rFonts w:asciiTheme="majorHAnsi" w:hAnsiTheme="majorHAnsi"/>
        </w:rPr>
        <w:sectPr w:rsidR="00847CD8" w:rsidSect="0004477C">
          <w:headerReference w:type="even" r:id="rId16"/>
          <w:headerReference w:type="default" r:id="rId17"/>
          <w:headerReference w:type="first" r:id="rId20"/>
          <w:type w:val="continuous"/>
          <w:pgSz w:w="11907" w:h="16839" w:code="9"/>
          <w:pgMar w:top="720" w:right="720" w:bottom="720" w:left="720" w:header="720" w:footer="113" w:gutter="0"/>
          <w:cols w:num="2" w:sep="1" w:space="113"/>
          <w:docGrid w:linePitch="360"/>
        </w:sectPr>
      </w:pPr>
    </w:p>
    <w:p w:rsidR="00FC79CD" w:rsidRPr="00453EAC" w:rsidRDefault="00FC79CD">
      <w:pPr>
        <w:rPr>
          <w:rFonts w:asciiTheme="majorHAnsi" w:hAnsiTheme="majorHAnsi"/>
        </w:rPr>
      </w:pPr>
    </w:p>
    <w:sectPr w:rsidR="00FC79CD" w:rsidRPr="00453EAC" w:rsidSect="00987F8F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C43" w:rsidRDefault="006C1C43" w:rsidP="008D7BD9">
      <w:pPr>
        <w:spacing w:after="0" w:line="240" w:lineRule="auto"/>
      </w:pPr>
      <w:r>
        <w:separator/>
      </w:r>
    </w:p>
  </w:endnote>
  <w:endnote w:type="continuationSeparator" w:id="1">
    <w:p w:rsidR="006C1C43" w:rsidRDefault="006C1C43" w:rsidP="008D7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1937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E46F9" w:rsidRDefault="005E46F9" w:rsidP="005E46F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</w:rPr>
        </w:pPr>
        <w:r>
          <w:rPr>
            <w:color w:val="7F7F7F" w:themeColor="background1" w:themeShade="7F"/>
            <w:spacing w:val="60"/>
          </w:rPr>
          <w:t>Page</w:t>
        </w:r>
        <w:r>
          <w:rPr>
            <w:b/>
          </w:rPr>
          <w:t>|</w:t>
        </w:r>
        <w:r w:rsidRPr="005E46F9">
          <w:t xml:space="preserve"> </w:t>
        </w:r>
        <w:fldSimple w:instr=" PAGE   \* MERGEFORMAT ">
          <w:r w:rsidR="00F36010" w:rsidRPr="00F36010">
            <w:rPr>
              <w:b/>
              <w:noProof/>
            </w:rPr>
            <w:t>4</w:t>
          </w:r>
        </w:fldSimple>
        <w:r>
          <w:rPr>
            <w:b/>
          </w:rPr>
          <w:t xml:space="preserve"> </w:t>
        </w:r>
      </w:p>
    </w:sdtContent>
  </w:sdt>
  <w:p w:rsidR="00066C96" w:rsidRDefault="006C1C4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C43" w:rsidRDefault="006C1C43" w:rsidP="008D7BD9">
      <w:pPr>
        <w:spacing w:after="0" w:line="240" w:lineRule="auto"/>
      </w:pPr>
      <w:r>
        <w:separator/>
      </w:r>
    </w:p>
  </w:footnote>
  <w:footnote w:type="continuationSeparator" w:id="1">
    <w:p w:rsidR="006C1C43" w:rsidRDefault="006C1C43" w:rsidP="008D7B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26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5" o:spid="_x0000_s9246" type="#_x0000_t136" style="position:absolute;margin-left:0;margin-top:0;width:691.2pt;height:92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485E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6" o:spid="_x0000_s9247" type="#_x0000_t136" style="position:absolute;margin-left:0;margin-top:0;width:723.85pt;height:92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226" w:rsidRDefault="00023BCA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5054" o:spid="_x0000_s9245" type="#_x0000_t136" style="position:absolute;margin-left:0;margin-top:0;width:691.2pt;height:92.15pt;rotation:315;z-index:-251660288;mso-position-horizontal:center;mso-position-horizontal-relative:margin;mso-position-vertical:center;mso-position-vertical-relative:margin" o:allowincell="f" fillcolor="silver" stroked="f">
          <v:fill opacity=".5"/>
          <v:textpath style="font-family:&quot;Cambria Math&quot;;font-size:1pt" string="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525A7"/>
    <w:multiLevelType w:val="hybridMultilevel"/>
    <w:tmpl w:val="6812148E"/>
    <w:lvl w:ilvl="0" w:tplc="A6E2DADC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60"/>
    <w:multiLevelType w:val="hybridMultilevel"/>
    <w:tmpl w:val="7A4C2C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2"/>
    <w:multiLevelType w:val="hybridMultilevel"/>
    <w:tmpl w:val="7A4C2C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"/>
    <w:multiLevelType w:val="hybridMultilevel"/>
    <w:tmpl w:val="7A4C2C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60">
    <w:abstractNumId w:val="0"/>
  </w:num>
  <w:num w:numId="42">
    <w:abstractNumId w:val="0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6626"/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CC19AB"/>
    <w:rsid w:val="00023BCA"/>
    <w:rsid w:val="000429EA"/>
    <w:rsid w:val="0004477C"/>
    <w:rsid w:val="000457C3"/>
    <w:rsid w:val="000557D7"/>
    <w:rsid w:val="00080C21"/>
    <w:rsid w:val="00084AB0"/>
    <w:rsid w:val="000A51DA"/>
    <w:rsid w:val="000F0D6F"/>
    <w:rsid w:val="000F1862"/>
    <w:rsid w:val="0012720F"/>
    <w:rsid w:val="00152B64"/>
    <w:rsid w:val="00193226"/>
    <w:rsid w:val="001C64EE"/>
    <w:rsid w:val="001D7D4A"/>
    <w:rsid w:val="00214DB4"/>
    <w:rsid w:val="00222697"/>
    <w:rsid w:val="00281A31"/>
    <w:rsid w:val="00282216"/>
    <w:rsid w:val="0029137C"/>
    <w:rsid w:val="00292DFC"/>
    <w:rsid w:val="002C6A12"/>
    <w:rsid w:val="002E38CE"/>
    <w:rsid w:val="002F0644"/>
    <w:rsid w:val="003202A8"/>
    <w:rsid w:val="00336468"/>
    <w:rsid w:val="003670F2"/>
    <w:rsid w:val="00375A62"/>
    <w:rsid w:val="003E28FD"/>
    <w:rsid w:val="00406E9E"/>
    <w:rsid w:val="00411EA2"/>
    <w:rsid w:val="00426BC8"/>
    <w:rsid w:val="00436F1A"/>
    <w:rsid w:val="00451283"/>
    <w:rsid w:val="00453EAC"/>
    <w:rsid w:val="00460110"/>
    <w:rsid w:val="00460268"/>
    <w:rsid w:val="00475BDC"/>
    <w:rsid w:val="004B485E"/>
    <w:rsid w:val="004E4599"/>
    <w:rsid w:val="00533998"/>
    <w:rsid w:val="00563A44"/>
    <w:rsid w:val="00576412"/>
    <w:rsid w:val="00594A78"/>
    <w:rsid w:val="005A0F32"/>
    <w:rsid w:val="005A3437"/>
    <w:rsid w:val="005A549E"/>
    <w:rsid w:val="005B4D34"/>
    <w:rsid w:val="005C338F"/>
    <w:rsid w:val="005D5593"/>
    <w:rsid w:val="005E46F9"/>
    <w:rsid w:val="00603D6D"/>
    <w:rsid w:val="00604489"/>
    <w:rsid w:val="0061114C"/>
    <w:rsid w:val="00635C10"/>
    <w:rsid w:val="00645E33"/>
    <w:rsid w:val="00661EC7"/>
    <w:rsid w:val="006908CD"/>
    <w:rsid w:val="006C1C43"/>
    <w:rsid w:val="006C6038"/>
    <w:rsid w:val="006C754E"/>
    <w:rsid w:val="0073368B"/>
    <w:rsid w:val="007846DB"/>
    <w:rsid w:val="00797367"/>
    <w:rsid w:val="007B2AC7"/>
    <w:rsid w:val="00800918"/>
    <w:rsid w:val="00807107"/>
    <w:rsid w:val="00832258"/>
    <w:rsid w:val="008371BE"/>
    <w:rsid w:val="00841754"/>
    <w:rsid w:val="00847CD8"/>
    <w:rsid w:val="008619A3"/>
    <w:rsid w:val="00872176"/>
    <w:rsid w:val="008771F0"/>
    <w:rsid w:val="00884137"/>
    <w:rsid w:val="008B73C6"/>
    <w:rsid w:val="008C3FC6"/>
    <w:rsid w:val="008C74CC"/>
    <w:rsid w:val="008D7BD9"/>
    <w:rsid w:val="008E28A2"/>
    <w:rsid w:val="008E542D"/>
    <w:rsid w:val="00937EC9"/>
    <w:rsid w:val="0097315D"/>
    <w:rsid w:val="00984102"/>
    <w:rsid w:val="00987F8F"/>
    <w:rsid w:val="009C6B50"/>
    <w:rsid w:val="009D682D"/>
    <w:rsid w:val="009D6C69"/>
    <w:rsid w:val="009F6410"/>
    <w:rsid w:val="009F74B8"/>
    <w:rsid w:val="00A0234C"/>
    <w:rsid w:val="00A17F00"/>
    <w:rsid w:val="00A43340"/>
    <w:rsid w:val="00A71DF6"/>
    <w:rsid w:val="00A8567B"/>
    <w:rsid w:val="00AC06FA"/>
    <w:rsid w:val="00AE0184"/>
    <w:rsid w:val="00AE52A2"/>
    <w:rsid w:val="00AF395A"/>
    <w:rsid w:val="00B0115F"/>
    <w:rsid w:val="00B10361"/>
    <w:rsid w:val="00B5206B"/>
    <w:rsid w:val="00BA374F"/>
    <w:rsid w:val="00BA712D"/>
    <w:rsid w:val="00BD47F9"/>
    <w:rsid w:val="00BE18E8"/>
    <w:rsid w:val="00C25672"/>
    <w:rsid w:val="00C72323"/>
    <w:rsid w:val="00C73293"/>
    <w:rsid w:val="00C827B9"/>
    <w:rsid w:val="00C90A56"/>
    <w:rsid w:val="00C91F70"/>
    <w:rsid w:val="00C95942"/>
    <w:rsid w:val="00CB3509"/>
    <w:rsid w:val="00CC19AB"/>
    <w:rsid w:val="00D45C69"/>
    <w:rsid w:val="00D72DAA"/>
    <w:rsid w:val="00DC420D"/>
    <w:rsid w:val="00DD2F5E"/>
    <w:rsid w:val="00DD3890"/>
    <w:rsid w:val="00DE60FC"/>
    <w:rsid w:val="00DE6C7A"/>
    <w:rsid w:val="00DF379D"/>
    <w:rsid w:val="00E13139"/>
    <w:rsid w:val="00E15395"/>
    <w:rsid w:val="00E20E69"/>
    <w:rsid w:val="00EC4019"/>
    <w:rsid w:val="00ED04F0"/>
    <w:rsid w:val="00F12F9F"/>
    <w:rsid w:val="00F20F6E"/>
    <w:rsid w:val="00F24253"/>
    <w:rsid w:val="00F36010"/>
    <w:rsid w:val="00F53E1B"/>
    <w:rsid w:val="00F65E36"/>
    <w:rsid w:val="00F7377D"/>
    <w:rsid w:val="00F9598C"/>
    <w:rsid w:val="00F97142"/>
    <w:rsid w:val="00FA5B94"/>
    <w:rsid w:val="00FB09A6"/>
    <w:rsid w:val="00FC486E"/>
    <w:rsid w:val="00FC59B0"/>
    <w:rsid w:val="00FC79CD"/>
  </w:rsids>
  <m:mathPr>
    <m:mathFont m:val="Cambria Math"/>
    <m:brkBin m:val="before"/>
    <m:brkBinSub m:val="--"/>
    <m:smallFrac/>
    <m:dispDef/>
    <m:lMargin m:val="0"/>
    <m:rMargin m:val="0"/>
    <m:defJc m:val="left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9AB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9AB"/>
    <w:rPr>
      <w:rFonts w:ascii="Tahoma" w:hAnsi="Tahoma" w:cs="Tahoma"/>
      <w:sz w:val="16"/>
      <w:szCs w:val="16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7217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7BD9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8D7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7BD9"/>
    <w:rPr>
      <w:szCs w:val="22"/>
      <w:lang w:bidi="ar-SA"/>
    </w:rPr>
  </w:style>
  <w:style w:type="table" w:styleId="TableGrid">
    <w:name w:val="Table Grid"/>
    <w:basedOn w:val="TableNormal"/>
    <w:uiPriority w:val="59"/>
    <w:rsid w:val="008D7B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
	<Relationship Id="rId3" Type="http://schemas.openxmlformats.org/officeDocument/2006/relationships/styles" Target="styles.xml"/>
	<Relationship Id="rId7" Type="http://schemas.openxmlformats.org/officeDocument/2006/relationships/endnotes" Target="endnotes.xml"/>
	<Relationship Id="rId2" Type="http://schemas.openxmlformats.org/officeDocument/2006/relationships/customXml" Target="../customXml/item2.xml"/>
	<Relationship Id="rId1" Type="http://schemas.openxmlformats.org/officeDocument/2006/relationships/customXml" Target="../customXml/item1.xml"/>
	<Relationship Id="rId6" Type="http://schemas.openxmlformats.org/officeDocument/2006/relationships/footnotes" Target="footnotes.xml"/>
	<Relationship Id="rId5" Type="http://schemas.openxmlformats.org/officeDocument/2006/relationships/webSettings" Target="webSettings.xml"/>
	<Relationship Id="rId23" Type="http://schemas.openxmlformats.org/officeDocument/2006/relationships/theme" Target="theme/theme1.xml"/>
	<Relationship Id="rId16" Type="http://schemas.openxmlformats.org/officeDocument/2006/relationships/header" Target="header1.xml"/>
	<Relationship Id="rId17" Type="http://schemas.openxmlformats.org/officeDocument/2006/relationships/header" Target="header2.xml"/>
	<Relationship Id="rId18" Type="http://schemas.openxmlformats.org/officeDocument/2006/relationships/footer" Target="footer1.xml"/>
	<Relationship Id="rId20" Type="http://schemas.openxmlformats.org/officeDocument/2006/relationships/header" Target="header3.xml"/>
	<Relationship Id="rId4" Type="http://schemas.openxmlformats.org/officeDocument/2006/relationships/settings" Target="settings.xml"/>
	<Relationship Id="rId22" Type="http://schemas.openxmlformats.org/officeDocument/2006/relationships/fontTable" Target="fontTable.xml"/>
	<Relationship Id="rId" Type="http://schemas.openxmlformats.org/officeDocument/2006/relationships/numbering" Target="numbering.xml"/><Relationship Id="PrintLogoId" Type="http://schemas.openxmlformats.org/officeDocument/2006/relationships/image" Target="media/PrintLogoId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ikrishna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AB3359-FB1A-4A47-A616-9FA7D3FA30BC}">
  <ds:schemaRefs>
    <ds:schemaRef ds:uri="urn:schemas-microsoft-com.VSTO2008Demos.ControlsStorage"/>
  </ds:schemaRefs>
</ds:datastoreItem>
</file>

<file path=customXml/itemProps2.xml><?xml version="1.0" encoding="utf-8"?>
<ds:datastoreItem xmlns:ds="http://schemas.openxmlformats.org/officeDocument/2006/customXml" ds:itemID="{9391A13A-FB33-4F4F-AAA1-AC91726A1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904</TotalTime>
  <Pages>5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8889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Shrikrishna</dc:creator>
  <cp:lastModifiedBy>Shrikrishna</cp:lastModifiedBy>
  <cp:revision>5</cp:revision>
  <dcterms:created xsi:type="dcterms:W3CDTF">2010-10-06T14:02:00Z</dcterms:created>
  <dcterms:modified xsi:type="dcterms:W3CDTF">2010-12-26T18:05:00Z</dcterms:modified>
</cp:coreProperties>
</file>