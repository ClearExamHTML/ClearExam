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10:33:00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634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2.INVERSE TRIGONOMETRICE FUNCTIONS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EE04CF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803D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803D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803D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803D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708AF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tan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-1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A3C9C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A3C9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F476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6F476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F476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24-2π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F476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4π-24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6F476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=π</m:t>
              </m:r>
            </m:oMath>
            <w:r w:rsidRPr="00670DCE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44487A" w:rsidRPr="00670DCE">
              <w:rPr>
                <w:rFonts w:ascii="Cambria Math" w:hAnsi="Cambria Math"/>
              </w:rPr>
              <w:t xml:space="preserve"> </w:t>
            </w:r>
            <w:r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731D4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731D4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731D4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D3B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where </m:t>
                  </m:r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  <w:r w:rsidR="001924F7"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918B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918B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918B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B0D13" w:rsidRPr="00670DCE" w:rsidRDefault="00DB0D1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product of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satisfying the equation</w:t>
            </w:r>
          </w:p>
          <w:p w:rsidR="00DB0D13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+10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+5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2-18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6D9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6D9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-9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6D9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6D9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136C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70DCE">
              <w:rPr>
                <w:rFonts w:ascii="Cambria Math" w:hAnsi="Cambria Math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21C12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21C12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A21C1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07A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-4x+6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-4x+6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for all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x∈R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465C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465C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1465C0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=0, </m:t>
              </m:r>
            </m:oMath>
            <w:r w:rsidR="008C343D" w:rsidRPr="00670DCE">
              <w:rPr>
                <w:rFonts w:ascii="Cambria Math" w:hAnsi="Cambria Math"/>
              </w:rPr>
              <w:t xml:space="preserve">then the number of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8C343D" w:rsidRPr="00670DCE">
              <w:rPr>
                <w:rFonts w:ascii="Cambria Math" w:hAnsi="Cambria Math"/>
              </w:rPr>
              <w:t xml:space="preserve"> satisfying the equation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ra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-⋯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7D6AE9" w:rsidRPr="00670DCE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0&lt;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7D6AE9" w:rsidRPr="00670DCE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7D6AE9" w:rsidRPr="00670DCE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7D6AE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7D6AE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7D6AE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7D6AE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F36BF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trigonometric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has a solution for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36BF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All real values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-2x+2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-2x+2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Pr="00670DCE">
              <w:rPr>
                <w:rFonts w:ascii="Cambria Math" w:hAnsi="Cambria Math"/>
              </w:rPr>
              <w:t xml:space="preserve"> has a real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4048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4048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20BC6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</m:t>
              </m:r>
            </m:oMath>
            <w:r w:rsidR="0060641F" w:rsidRPr="00670DCE">
              <w:rPr>
                <w:rFonts w:ascii="Cambria Math" w:hAnsi="Cambria Math"/>
              </w:rPr>
              <w:t xml:space="preserve"> holds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6064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 π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6064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 π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6064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 π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6064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9-2 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 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9-2 π</m:t>
                        </m:r>
                      </m:e>
                    </m:rad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53716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sum of the solutions of the equation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+x+1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3716D" w:rsidP="008226DE">
            <w:pPr>
              <w:spacing w:after="0"/>
              <w:contextualSpacing/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3716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3716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3716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5C82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5C82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5C82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5C8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Independent of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x=c,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</m:t>
                  </m:r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x+b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662C5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πab+c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πab+c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Pr="00670DCE">
              <w:rPr>
                <w:rFonts w:ascii="Cambria Math" w:hAnsi="Cambria Math"/>
              </w:rPr>
              <w:t xml:space="preserve">,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5+3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7B78A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7B78A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7B78A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7B78A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D2540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C86C9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86C9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43214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which satisfies equation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1+4x</m:t>
                      </m:r>
                    </m:den>
                  </m:f>
                </m:e>
              </m:func>
            </m:oMath>
            <w:r w:rsidRPr="00670DCE">
              <w:rPr>
                <w:rFonts w:ascii="Cambria Math" w:hAnsi="Cambria Math"/>
              </w:rPr>
              <w:t xml:space="preserve"> is valid in the interval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,∞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A2F24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A2F24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A2F24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A2F2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r-1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r+1</m:t>
                                      </m:r>
                                    </m:e>
                                  </m:d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06342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ED2540" w:rsidRPr="00670DCE">
              <w:rPr>
                <w:rFonts w:ascii="Cambria Math" w:hAnsi="Cambria Math"/>
              </w:rPr>
              <w:t>is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926C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D56B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D56B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D56B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den>
                          </m:f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θ+b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θ+b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θ+b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F1E9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x+y+z-xyz=0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F1E9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x+y+z+xyz=0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F1E9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xy+yz+zx+1=0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F1E9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xy+yz+zx-1=0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=π+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E097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E097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E097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E097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-1&lt;x&lt;1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5756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takes negative permissible value,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5756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5756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492C7C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solution set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U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U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>
                <w:rPr>
                  <w:rFonts w:ascii="Cambria Math" w:hAnsi="Cambria Math"/>
                </w:rPr>
                <m:t>=π</m:t>
              </m:r>
            </m:oMath>
            <w:r w:rsidRPr="00670DCE">
              <w:rPr>
                <w:rFonts w:ascii="Cambria Math" w:hAnsi="Cambria Math"/>
              </w:rPr>
              <w:t>, then the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+c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will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B5AC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2abc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B5AC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abc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abc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abc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+8a&lt;0 </m:t>
              </m:r>
            </m:oMath>
            <w:r w:rsidRPr="00670DCE">
              <w:rPr>
                <w:rFonts w:ascii="Cambria Math" w:hAnsi="Cambria Math"/>
              </w:rPr>
              <w:t>for at least one real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x, </m:t>
              </m:r>
            </m:oMath>
            <w:r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≤a&lt;2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413F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a&lt;2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413F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413FA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413F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integral values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70DCE">
              <w:rPr>
                <w:rFonts w:ascii="Cambria Math" w:hAnsi="Cambria Math"/>
              </w:rPr>
              <w:t xml:space="preserve"> for which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=2k+1</m:t>
              </m:r>
            </m:oMath>
            <w:r w:rsidRPr="00670DCE">
              <w:rPr>
                <w:rFonts w:ascii="Cambria Math" w:hAnsi="Cambria Math"/>
              </w:rPr>
              <w:t xml:space="preserve"> has a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1427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oMath>
            <w:r w:rsidR="00B06342" w:rsidRPr="00670DCE">
              <w:rPr>
                <w:rFonts w:ascii="Cambria Math" w:hAnsi="Cambria Math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="00356903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53E29" w:rsidP="008226DE">
            <w:pPr>
              <w:spacing w:after="0"/>
              <w:contextualSpacing/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53E29" w:rsidP="008226DE">
            <w:pPr>
              <w:spacing w:after="0"/>
              <w:contextualSpacing/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53E29" w:rsidP="008226DE">
            <w:pPr>
              <w:spacing w:after="0"/>
              <w:contextualSpacing/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,n∈N,</m:t>
              </m:r>
            </m:oMath>
            <w:r w:rsidRPr="00670DCE">
              <w:rPr>
                <w:rFonts w:ascii="Cambria Math" w:hAnsi="Cambria Math"/>
              </w:rPr>
              <w:t xml:space="preserve"> then the maximum value of </w:t>
            </w:r>
            <m:oMath>
              <m:r>
                <w:rPr>
                  <w:rFonts w:ascii="Cambria Math" w:hAnsi="Cambria Math"/>
                </w:rPr>
                <m:t xml:space="preserve">n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896FB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896FB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896FB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896FB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oMath>
            <w:r w:rsidR="001924F7"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+n+2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-n+2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+n+2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11250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57D3B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x≠0, </m:t>
              </m:r>
            </m:oMath>
            <w:r w:rsidR="00600306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0030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0030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657D3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60030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solution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 xml:space="preserve">=π, </m:t>
              </m:r>
            </m:oMath>
            <w:r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+xyz=0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+2xyz=0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+xyz=1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+2xyz=1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=0, </m:t>
              </m:r>
            </m:oMath>
            <w:r w:rsidR="000E7CF2" w:rsidRPr="00670DCE">
              <w:rPr>
                <w:rFonts w:ascii="Cambria Math" w:hAnsi="Cambria Math"/>
              </w:rPr>
              <w:t xml:space="preserve">where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oMath>
            <w:r w:rsidR="000E7CF2" w:rsidRPr="00670DCE">
              <w:rPr>
                <w:rFonts w:ascii="Cambria Math" w:hAnsi="Cambria Math"/>
              </w:rPr>
              <w:t xml:space="preserve"> denotes the greatest integer function, then the complete set of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0E7CF2"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4653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k+π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 xml:space="preserve">k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810C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810C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810C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-4x+3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B41245" w:rsidRPr="00670DCE">
              <w:rPr>
                <w:rFonts w:ascii="Cambria Math" w:hAnsi="Cambria Math"/>
              </w:rPr>
              <w:t>can have a solution 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A3C9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B7C08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oMath>
            <w:r w:rsidR="00ED2540"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E5173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E5173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1E517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62520D" w:rsidP="008226DE">
            <w:pPr>
              <w:spacing w:after="0"/>
              <w:contextualSpacing/>
              <w:tabs>
                <w:tab w:val="left" w:pos="1071"/>
              </w:tabs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Range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F040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66A99" w:rsidRPr="00FD4ABB" w:rsidRDefault="00666A99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for which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66A99" w:rsidRPr="00FD4ABB" w:rsidRDefault="00666A99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66A99" w:rsidRPr="00FD4ABB" w:rsidRDefault="00666A99" w:rsidP="00456A9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66A99" w:rsidRPr="00FD4ABB" w:rsidRDefault="00666A99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66A99" w:rsidRPr="00FD4ABB" w:rsidRDefault="00666A99" w:rsidP="00456A9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Range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C111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=α,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214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214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214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43214D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A90D28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solution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90D2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90D2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90D2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90D2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E1B0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</m:oMath>
            <w:r w:rsidR="00ED2540" w:rsidRPr="00670DCE">
              <w:rPr>
                <w:rFonts w:ascii="Cambria Math" w:hAnsi="Cambria Math"/>
              </w:rPr>
              <w:t xml:space="preserve">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,π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E1B0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E1B0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E1B0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214F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214F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214F0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214F0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x, y, z&gt;0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xy&lt;1, </m:t>
              </m:r>
            </m:oMath>
            <w:r w:rsidRPr="00670DCE">
              <w:rPr>
                <w:rFonts w:ascii="Cambria Math" w:hAnsi="Cambria Math"/>
              </w:rPr>
              <w:t>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x+y+z </m:t>
              </m:r>
            </m:oMath>
            <w:r w:rsidRPr="00670DCE">
              <w:rPr>
                <w:rFonts w:ascii="Cambria Math" w:hAnsi="Cambria Math"/>
              </w:rPr>
              <w:t>is also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F1A6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1F1A6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xy+yz+zx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1F1A6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E5289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793605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12C85" w:rsidRPr="00670DCE" w:rsidRDefault="006E528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12C85" w:rsidRPr="00670DCE" w:rsidRDefault="006E528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12C85" w:rsidRPr="00670DCE" w:rsidRDefault="006E528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12C85" w:rsidRPr="00670DCE" w:rsidRDefault="006E528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1-ab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=x,</m:t>
              </m:r>
            </m:oMath>
            <w:r w:rsidRPr="00670DCE">
              <w:rPr>
                <w:rFonts w:ascii="Cambria Math" w:hAnsi="Cambria Math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EE04CF"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=θ+β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=θ-β,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1+xy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A819A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cosec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E48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79599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79599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2K-x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 xml:space="preserve">A-B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B16F5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B16F5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B16F5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B16F5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8A6CD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the expression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8A6CD7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D6BF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tabs>
                <w:tab w:val="left" w:pos="1855"/>
              </w:tabs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1+r+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81787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E1C7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tabs>
                <w:tab w:val="left" w:pos="1440"/>
              </w:tabs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981D4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981D4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981D4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844E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0844E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844E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06342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≤x≤1, </m:t>
              </m:r>
            </m:oMath>
            <w:r w:rsidRPr="00670DCE">
              <w:rPr>
                <w:rFonts w:ascii="Cambria Math" w:hAnsi="Cambria Math"/>
              </w:rPr>
              <w:t>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E47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3010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solutions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4B1C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459A" w:rsidRPr="00670DCE" w:rsidRDefault="00D74EA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we consider only the principal values of the inverse trigonometric functions,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17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29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&lt;1, </m:t>
              </m:r>
            </m:oMath>
            <w:r w:rsidRPr="00670DCE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0159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0159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030E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Complete solution set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=0, </m:t>
              </m:r>
            </m:oMath>
            <w:r w:rsidR="007E24B4"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oMath>
            <w:r w:rsidRPr="00670DCE">
              <w:rPr>
                <w:rFonts w:ascii="Cambria Math" w:hAnsi="Cambria Math"/>
              </w:rPr>
              <w:t xml:space="preserve"> denotes the greatest integer function, is</w:t>
            </w:r>
            <w:r w:rsidR="008C343D" w:rsidRPr="00670DCE">
              <w:rPr>
                <w:rFonts w:ascii="Cambria Math" w:hAnsi="Cambria Math"/>
              </w:rPr>
              <w:t xml:space="preserve"> </w:t>
            </w:r>
            <w:r w:rsidRPr="00670DCE">
              <w:rPr>
                <w:rFonts w:ascii="Cambria Math" w:hAnsi="Cambria Math"/>
              </w:rPr>
              <w:t>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 ∞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331F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 exists a positive real number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satisfying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=x.</m:t>
              </m:r>
            </m:oMath>
            <w:r w:rsidRPr="00670DCE">
              <w:rPr>
                <w:rFonts w:ascii="Cambria Math" w:hAnsi="Cambria Math"/>
              </w:rPr>
              <w:t xml:space="preserve"> 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r-1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2r-1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06342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12CB8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real solutions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-3x+2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=π</m:t>
              </m:r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853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853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Two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853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C853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Infinite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real solutions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x(x+1)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+x+1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=π/2</m:t>
              </m:r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Two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E35D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Infinite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482B6B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θ-2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θ+3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sec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F12C85" w:rsidRPr="00670DCE" w:rsidRDefault="007E24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61DC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61DC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E61DCA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E61DC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A6A1B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A6A1B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A6A1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459A" w:rsidRPr="00670DCE" w:rsidRDefault="00EA4BE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E459A" w:rsidRPr="00670DCE" w:rsidRDefault="00EA4BE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For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 xml:space="preserve">+π=0, </m:t>
              </m:r>
            </m:oMath>
            <w:r w:rsidRPr="00670DCE">
              <w:rPr>
                <w:rFonts w:ascii="Cambria Math" w:hAnsi="Cambria Math"/>
              </w:rPr>
              <w:t>the number of real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5B118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459A" w:rsidRPr="00670DCE" w:rsidRDefault="00EA4BE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principal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EA4BE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E459A" w:rsidRPr="00670DCE" w:rsidRDefault="0072173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9E4D6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range of values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670DCE">
              <w:rPr>
                <w:rFonts w:ascii="Cambria Math" w:hAnsi="Cambria Math"/>
              </w:rPr>
              <w:t xml:space="preserve"> for which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=p</m:t>
              </m:r>
            </m:oMath>
            <w:r w:rsidRPr="00670DCE">
              <w:rPr>
                <w:rFonts w:ascii="Cambria Math" w:hAnsi="Cambria Math"/>
              </w:rPr>
              <w:t xml:space="preserve"> has a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1924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ra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rad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F07AD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equal to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07A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07A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F07AD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maximum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</m:den>
                  </m:f>
                </m:e>
              </m:d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18°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36°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22.5°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15°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07460" w:rsidP="008226DE">
            <w:pPr>
              <w:spacing w:after="0"/>
              <w:contextualSpacing/>
              <w:tabs>
                <w:tab w:val="left" w:pos="3226"/>
              </w:tabs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oMath>
            <w:r w:rsidR="00014271"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1.2°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1.6°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1427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0.48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01427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0.96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60A7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satisfying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AA064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AA06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 finite value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C06B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BC06B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=α, α</m:t>
              </m:r>
            </m:oMath>
            <w:r w:rsidR="00A00706" w:rsidRPr="00670DCE">
              <w:rPr>
                <w:rFonts w:ascii="Cambria Math" w:hAnsi="Cambria Math"/>
                <w:i/>
              </w:rPr>
              <w:t xml:space="preserve"> </w:t>
            </w:r>
            <w:r w:rsidR="00A00706" w:rsidRPr="00670DCE">
              <w:rPr>
                <w:rFonts w:ascii="Cambria Math" w:hAnsi="Cambria Math"/>
              </w:rPr>
              <w:t xml:space="preserve">is </w:t>
            </w:r>
            <w:r w:rsidRPr="00670DCE">
              <w:rPr>
                <w:rFonts w:ascii="Cambria Math" w:hAnsi="Cambria Math"/>
              </w:rPr>
              <w:t xml:space="preserve">a constant, then </w:t>
            </w:r>
            <m:oMath>
              <m:r>
                <w:rPr>
                  <w:rFonts w:ascii="Cambria Math" w:hAnsi="Cambria Math"/>
                </w:rPr>
                <m:t>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Pr="00670DCE">
              <w:rPr>
                <w:rFonts w:ascii="Cambria Math" w:hAnsi="Cambria Math"/>
              </w:rPr>
              <w:t xml:space="preserve"> is </w:t>
            </w:r>
            <w:r w:rsidR="002102F1" w:rsidRPr="00670DCE">
              <w:rPr>
                <w:rFonts w:ascii="Cambria Math" w:hAnsi="Cambria Math"/>
              </w:rPr>
              <w:t>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α+2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102F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2-α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0731D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7512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F858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principal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F858D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C0301" w:rsidRPr="00670DCE" w:rsidRDefault="00F858D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10-3π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C0301" w:rsidRPr="00670DCE" w:rsidRDefault="00F858D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3π-10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C0301" w:rsidRPr="00670DCE" w:rsidRDefault="00F858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B41245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614F0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53716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least and the greatest values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670DCE">
              <w:rPr>
                <w:rFonts w:ascii="Cambria Math" w:hAnsi="Cambria Math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3716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5A39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number of real solutions of the equation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 -π≤x≤π,</m:t>
              </m:r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5A39F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Infinite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8C343D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Which of the following is the solution set of the equation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-1, 0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-1;1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6473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64737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64737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7B300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Sum of roots of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3x-2</m:t>
                      </m:r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B19A8" w:rsidRDefault="002B19A8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0&lt;x&lt;1</m:t>
              </m:r>
            </m:oMath>
            <w:r>
              <w:rPr>
                <w:rFonts w:ascii="Cambria Math" w:hAnsi="Cambria Math"/>
              </w:rPr>
              <w:t>, then</w:t>
            </w:r>
          </w:p>
          <w:p w:rsidR="002B19A8" w:rsidRPr="00FD4ABB" w:rsidRDefault="002B19A8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cot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cot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-1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B19A8" w:rsidRPr="00FD4ABB" w:rsidRDefault="002B19A8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B19A8" w:rsidRPr="00FD4ABB" w:rsidRDefault="002B19A8" w:rsidP="00456A9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B19A8" w:rsidRPr="00FD4ABB" w:rsidRDefault="002B19A8" w:rsidP="00456A9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B19A8" w:rsidRPr="00FD4ABB" w:rsidRDefault="002B19A8" w:rsidP="00456A9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2F24D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equation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-πx-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=0 </m:t>
              </m:r>
            </m:oMath>
            <w:r w:rsidRPr="00670DCE">
              <w:rPr>
                <w:rFonts w:ascii="Cambria Math" w:hAnsi="Cambria Math"/>
              </w:rPr>
              <w:t>has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12C85" w:rsidRPr="00670DCE" w:rsidRDefault="00AC482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One negative solution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12C85" w:rsidRPr="00670DCE" w:rsidRDefault="00AC482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One positive solution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12C85" w:rsidRPr="00670DCE" w:rsidRDefault="00AC482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 solution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AC4829" w:rsidRPr="00670DCE" w:rsidRDefault="00AC4829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More than one solution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2C85" w:rsidRPr="00670DCE" w:rsidRDefault="00EE04C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=33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y </m:t>
              </m:r>
            </m:oMath>
            <w:r w:rsidRPr="00670DCE">
              <w:rPr>
                <w:rFonts w:ascii="Cambria Math" w:hAnsi="Cambria Math"/>
              </w:rPr>
              <w:t>will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BE1C7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1.3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2C85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54C76" w:rsidRDefault="00F54C76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 xml:space="preserve">has exactly two solutions, then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cannot have the integral value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54C76" w:rsidRDefault="00F54C76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54C76" w:rsidRDefault="00F54C76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54C76" w:rsidRDefault="00F54C76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54C76" w:rsidRDefault="00F54C76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71D99" w:rsidRDefault="00E71D99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(s)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satisfying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x|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is/are given by (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is any integer)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71D99" w:rsidRDefault="00E71D99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nπ-1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71D99" w:rsidRDefault="00E71D99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nπ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71D99" w:rsidRDefault="00E71D99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nπ+1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71D99" w:rsidRDefault="00E71D99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2nπ+1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Pr="00670DCE">
              <w:rPr>
                <w:rFonts w:ascii="Cambria Math" w:hAnsi="Cambria Math"/>
              </w:rPr>
              <w:t xml:space="preserve"> is independent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x, </m:t>
              </m:r>
            </m:oMath>
            <w:r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E71BA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E71BA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x&lt;-1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E71BA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0&lt;x&lt;1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E71BA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-1&lt;x&lt;0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C7080" w:rsidRDefault="00CC7080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x≤b,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C7080" w:rsidRDefault="00CC7080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C7080" w:rsidRDefault="00CC7080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C7080" w:rsidRDefault="00CC7080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C7080" w:rsidRDefault="00CC7080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3602E" w:rsidRPr="00670DCE" w:rsidRDefault="00925C40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Which one of the following quantities is/are positive?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A379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Equation </w:t>
            </w:r>
            <m:oMath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Pr="00670DCE">
              <w:rPr>
                <w:rFonts w:ascii="Cambria Math" w:hAnsi="Cambria Math"/>
              </w:rPr>
              <w:t xml:space="preserve"> is satisfied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A379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Exactly one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A379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Exactly two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A379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Exactly one value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A379B4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Exactly two values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AD79C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AD79C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AD79C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892F19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B60A3" w:rsidRDefault="005B60A3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7+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B60A3" w:rsidRDefault="005B60A3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B60A3" w:rsidRDefault="005B60A3" w:rsidP="0029645A">
            <w:pPr>
              <w:spacing w:after="0"/>
              <w:contextualSpacing/>
              <w:spacing w:line="276" w:lineRule="auto"/>
              <w:ind w:firstLine="72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125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B60A3" w:rsidRDefault="005B60A3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B60A3" w:rsidRDefault="005B60A3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125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53622" w:rsidRDefault="00E53622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 xml:space="preserve">has exactly two solutions, then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cannot have the integral value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53622" w:rsidRDefault="00E53622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53622" w:rsidRDefault="00E53622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53622" w:rsidRDefault="00E53622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53622" w:rsidRDefault="00E53622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α, 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α&lt;β</m:t>
                  </m:r>
                </m:e>
              </m:d>
            </m:oMath>
            <w:r w:rsidR="000D7F75" w:rsidRPr="00670DCE">
              <w:rPr>
                <w:rFonts w:ascii="Cambria Math" w:hAnsi="Cambria Math"/>
                <w:i/>
              </w:rPr>
              <w:t xml:space="preserve"> </w:t>
            </w:r>
            <w:r w:rsidR="000D7F75" w:rsidRPr="00670DCE">
              <w:rPr>
                <w:rFonts w:ascii="Cambria Math" w:hAnsi="Cambria Math"/>
              </w:rPr>
              <w:t xml:space="preserve">are the roots of the equation </w:t>
            </w:r>
            <m:oMath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+11x+3=0,</m:t>
              </m:r>
            </m:oMath>
            <w:r w:rsidR="000D7F75" w:rsidRPr="00670DCE">
              <w:rPr>
                <w:rFonts w:ascii="Cambria Math" w:hAnsi="Cambria Math"/>
              </w:rPr>
              <w:t xml:space="preserve"> then which of the following are real?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0D7F75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Both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oMath>
            <w:r w:rsidR="00625747" w:rsidRPr="00670DCE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3448A" w:rsidRDefault="0023448A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x≤b,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3448A" w:rsidRDefault="0023448A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3448A" w:rsidRDefault="0023448A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3448A" w:rsidRDefault="0023448A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3448A" w:rsidRDefault="0023448A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F83420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 xml:space="preserve">has the least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F83420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>has the greatest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F83420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>has the least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F83420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>has the greatest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5C1758" w:rsidP="008226DE">
            <w:pPr>
              <w:spacing w:after="0"/>
              <w:contextualSpacing/>
              <w:jc w:val="both"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k&gt;0</m:t>
                  </m:r>
                </m:e>
              </m:d>
            </m:oMath>
            <w:r w:rsidRPr="00670DCE">
              <w:rPr>
                <w:rFonts w:ascii="Cambria Math" w:hAnsi="Cambria Math"/>
              </w:rPr>
              <w:t xml:space="preserve"> such that the length of the longest interval in which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2D3FB7" w:rsidRPr="00670DCE">
              <w:rPr>
                <w:rFonts w:ascii="Cambria Math" w:hAnsi="Cambria Math"/>
              </w:rPr>
              <w:t xml:space="preserve">is constant is </w:t>
            </w:r>
            <m:oMath>
              <m:r>
                <w:rPr>
                  <w:rFonts w:ascii="Cambria Math" w:hAnsi="Cambria Math"/>
                </w:rPr>
                <m:t>π/4</m:t>
              </m:r>
            </m:oMath>
            <w:r w:rsidR="002D3FB7" w:rsidRPr="00670DCE">
              <w:rPr>
                <w:rFonts w:ascii="Cambria Math" w:hAnsi="Cambria Math"/>
              </w:rPr>
              <w:t xml:space="preserve"> is/are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16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xy&lt;0,</m:t>
              </m:r>
            </m:oMath>
            <w:r w:rsidRPr="00670DCE">
              <w:rPr>
                <w:rFonts w:ascii="Cambria Math" w:hAnsi="Cambria Math"/>
              </w:rPr>
              <w:t xml:space="preserve"> then the possible values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z </m:t>
              </m:r>
            </m:oMath>
            <w:r w:rsidRPr="00670DCE">
              <w:rPr>
                <w:rFonts w:ascii="Cambria Math" w:hAnsi="Cambria Math"/>
              </w:rPr>
              <w:t>is (are)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+…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+…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D4A5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D4A5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D4A5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2-3b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D4A5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3-2b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B33188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Which of the following is a rational number?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3602E" w:rsidRPr="00670DCE" w:rsidRDefault="000E0246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Which of the following quantities is/are positive?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α, β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γ</m:t>
              </m:r>
            </m:oMath>
            <w:r w:rsidR="003E6556" w:rsidRPr="00670DCE">
              <w:rPr>
                <w:rFonts w:ascii="Cambria Math" w:hAnsi="Cambria Math"/>
                <w:i/>
              </w:rPr>
              <w:t xml:space="preserve"> </w:t>
            </w:r>
            <w:r w:rsidR="003E6556" w:rsidRPr="00670DCE">
              <w:rPr>
                <w:rFonts w:ascii="Cambria Math" w:hAnsi="Cambria Math"/>
              </w:rPr>
              <w:t xml:space="preserve">are the roots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="003E6556"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3E655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α+β+γ=0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3E655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αβ+βγ+γα=-1/4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3E6556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αβγ=1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α-β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75274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-10n+21.6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, n∈N, </m:t>
              </m:r>
            </m:oMath>
            <w:r w:rsidRPr="00670DCE">
              <w:rPr>
                <w:rFonts w:ascii="Cambria Math" w:hAnsi="Cambria Math"/>
              </w:rPr>
              <w:t>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n </m:t>
              </m:r>
            </m:oMath>
            <w:r w:rsidRPr="00670DCE">
              <w:rPr>
                <w:rFonts w:ascii="Cambria Math" w:hAnsi="Cambria Math"/>
              </w:rPr>
              <w:t>can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8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A51FD4" w:rsidRDefault="00A51FD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y=4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infinite,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A51FD4" w:rsidRDefault="00A51FD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A51FD4" w:rsidRDefault="00A51FD4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=3-2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A51FD4" w:rsidRDefault="00A51FD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A51FD4" w:rsidRDefault="00A51FD4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3602E" w:rsidRPr="00670DCE" w:rsidRDefault="00E26672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Which of the following is/are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3602E" w:rsidRPr="00670DCE" w:rsidRDefault="001433F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F607F" w:rsidRDefault="00FF607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(s)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satisfying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x|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is/are given by (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is any integer)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F607F" w:rsidRDefault="00FF607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nπ-1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F607F" w:rsidRDefault="00FF607F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nπ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F607F" w:rsidRDefault="00FF607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nπ+1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F607F" w:rsidRDefault="00FF607F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2nπ+1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3602E" w:rsidRPr="00670DCE" w:rsidRDefault="002D3FB7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 xml:space="preserve">=π, </m:t>
              </m:r>
            </m:oMath>
            <w:r w:rsidRPr="00670DCE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+2xyz=1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3602E" w:rsidRPr="00670DCE" w:rsidRDefault="00D80478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3602E" w:rsidRPr="00670DCE" w:rsidRDefault="00D80478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xy+yz+zx=x+y+z-1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3602E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≥6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FE19FC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670DCE">
              <w:rPr>
                <w:rFonts w:ascii="Cambria Math" w:hAnsi="Cambria Math"/>
              </w:rPr>
              <w:t xml:space="preserve"> is a real number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  <w:r w:rsidRPr="00670DCE">
              <w:rPr>
                <w:rFonts w:ascii="Cambria Math" w:hAnsi="Cambria Math"/>
              </w:rPr>
              <w:t xml:space="preserve"> is defined, then a possible value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625747" w:rsidRPr="00670DCE">
              <w:rPr>
                <w:rFonts w:ascii="Cambria Math" w:hAnsi="Cambria Math"/>
              </w:rPr>
              <w:t>(where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oMath>
            <w:r w:rsidR="0063709A" w:rsidRPr="00670DCE">
              <w:rPr>
                <w:rFonts w:ascii="Cambria Math" w:hAnsi="Cambria Math"/>
              </w:rPr>
              <w:t xml:space="preserve"> denotes the greatest integer function)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B33188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B33188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B33188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B33188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412413" w:rsidRPr="00670DCE">
              <w:rPr>
                <w:rFonts w:ascii="Cambria Math" w:hAnsi="Cambria Math"/>
                <w:i/>
              </w:rPr>
              <w:t xml:space="preserve"> </w:t>
            </w:r>
            <w:r w:rsidR="00412413" w:rsidRPr="00670DCE">
              <w:rPr>
                <w:rFonts w:ascii="Cambria Math" w:hAnsi="Cambria Math"/>
              </w:rPr>
              <w:t>is defined, then which of the following value/values is/are in its range?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41241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41241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41241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412413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3π/2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F0EA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Indicate the relation which can hold in their respective domain for infinite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x|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x|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func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22281F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2D3FB7" w:rsidRPr="00670DCE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D3267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D3267E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To the equation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2x/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π/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  <w:r w:rsidR="002C3E2C" w:rsidRPr="00670DCE">
              <w:rPr>
                <w:rFonts w:ascii="Cambria Math" w:hAnsi="Cambria Math"/>
              </w:rPr>
              <w:t xml:space="preserve"> has only one real root,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C3E2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1≤a≤3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C3E2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a≥1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C3E2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a≤-3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C3E2C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a≥3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926F4" w:rsidRDefault="00C926F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7+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926F4" w:rsidRDefault="00C926F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926F4" w:rsidRDefault="00C926F4" w:rsidP="008A433F">
            <w:pPr>
              <w:spacing w:after="0"/>
              <w:contextualSpacing/>
              <w:spacing w:line="276" w:lineRule="auto"/>
              <w:ind w:firstLine="72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125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926F4" w:rsidRDefault="00C926F4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117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926F4" w:rsidRDefault="00C926F4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125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2D3FB7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+… n </m:t>
              </m:r>
            </m:oMath>
            <w:r w:rsidRPr="00670DCE">
              <w:rPr>
                <w:rFonts w:ascii="Cambria Math" w:hAnsi="Cambria Math"/>
              </w:rPr>
              <w:t>terms,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00A84" w:rsidRDefault="00C00A84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y=4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infinite,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0A84" w:rsidRDefault="00C00A84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0A84" w:rsidRDefault="00C00A84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=3-2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0A84" w:rsidRDefault="00C00A84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0A84" w:rsidRDefault="00C00A84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625747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70DCE">
              <w:rPr>
                <w:rFonts w:ascii="Cambria Math" w:hAnsi="Cambria Math"/>
              </w:rPr>
              <w:t>,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sup>
                        </m:s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∈N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016C7F" w:rsidRPr="00670DCE" w:rsidRDefault="004D60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Has a maximum value of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016C7F" w:rsidRPr="00670DCE" w:rsidRDefault="004D60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Has a minimum value of 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4D60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16 different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Pr="00670DCE">
              <w:rPr>
                <w:rFonts w:ascii="Cambria Math" w:hAnsi="Cambria Math"/>
              </w:rPr>
              <w:t xml:space="preserve"> are possible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16C7F" w:rsidRPr="00670DCE" w:rsidRDefault="004D604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Has a minimum value of </w:t>
            </w:r>
            <m:oMath>
              <m:r>
                <w:rPr>
                  <w:rFonts w:ascii="Cambria Math" w:hAnsi="Cambria Math"/>
                </w:rPr>
                <m:t>-2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16C7F" w:rsidRPr="00670DCE" w:rsidRDefault="00D932C1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D932C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D932C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D932C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16C7F" w:rsidRPr="00670DCE" w:rsidRDefault="00D932C1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135 to 134.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4777DA" w:rsidRPr="000D6799" w:rsidRDefault="004777DA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82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26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  <w:r>
                <w:rPr>
                  <w:rFonts w:ascii="Cambria Math" w:hAnsi="Cambria Math"/>
                </w:rPr>
                <w:t xml:space="preserve"> is equal to</w:t>
              </w:r>
              <m:oMath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4777DA" w:rsidRDefault="004777DA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x)+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x)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50,</m:t>
                      </m:r>
                    </m:den>
                  </m:f>
                </m:oMath>
              </m:oMathPara>
            </w:p>
            <w:p w:rsidR="004777DA" w:rsidRPr="000D6799" w:rsidRDefault="004777DA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365EE7" w:rsidRPr="000D6799" w:rsidRDefault="00365EE7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 xml:space="preserve"> has unique solution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365EE7" w:rsidRPr="000D6799" w:rsidRDefault="00365EE7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D3ECD" w:rsidRPr="000D6799" w:rsidRDefault="00AD3ECD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(7)</m:t>
                            </m:r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 xml:space="preserve">is equal to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7.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D3ECD" w:rsidRDefault="00AD3ECD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func>
                    </m:e>
                  </m:func>
                </m:oMath>
              </m:oMathPara>
            </w:p>
            <w:p w:rsidR="00AD3ECD" w:rsidRDefault="00AD3ECD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func>
                    </m:e>
                  </m:func>
                </m:oMath>
              </m:oMathPara>
            </w:p>
            <w:p w:rsidR="00AD3ECD" w:rsidRDefault="00AD3ECD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oMath>
              </m:oMathPara>
            </w:p>
            <w:p w:rsidR="00AD3ECD" w:rsidRPr="000D6799" w:rsidRDefault="00AD3ECD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8861BD" w:rsidRDefault="008861BD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solution of system of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>and</w:t>
              </w:r>
            </w:p>
            <w:p w:rsidR="008861BD" w:rsidRPr="000D6799" w:rsidRDefault="008861BD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is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y=±1, ∀p∈I</m:t>
                          </m:r>
                        </m:e>
                      </m:func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8861BD" w:rsidRPr="000D6799" w:rsidRDefault="008861BD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AM≥GM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BF2A08" w:rsidRDefault="00BF2A08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solution of system of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>and</w:t>
              </w:r>
            </w:p>
            <w:p w:rsidR="00BF2A08" w:rsidRPr="000D6799" w:rsidRDefault="00BF2A08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is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y=±1, ∀p∈I</m:t>
                          </m:r>
                        </m:e>
                      </m:func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BF2A08" w:rsidRPr="000D6799" w:rsidRDefault="00BF2A08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AM≥GM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395A66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Principal value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func>
                      </m:e>
                    </m:d>
                  </m:e>
                </m:func>
              </m:oMath>
              <w:r w:rsidRPr="00670DCE">
                <w:rPr>
                  <w:rFonts w:ascii="Cambria Math" w:hAnsi="Cambria Math"/>
                </w:rPr>
                <w:t xml:space="preserve"> can be 3 if we restrict the domain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 to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π/2, 3π/2</m:t>
                    </m:r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395A66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The restriction that the principal values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 is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–π/2, -π/2</m:t>
                    </m:r>
                  </m:e>
                </m:d>
              </m:oMath>
              <w:r w:rsidRPr="00670DCE">
                <w:rPr>
                  <w:rFonts w:ascii="Cambria Math" w:hAnsi="Cambria Math"/>
                </w:rPr>
                <w:t xml:space="preserve"> is a matter of convention.  We could have allowed principal values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π/2, 3π/2</m:t>
                    </m:r>
                  </m:e>
                </m:d>
              </m:oMath>
              <w:r w:rsidRPr="00670DCE">
                <w:rPr>
                  <w:rFonts w:ascii="Cambria Math" w:hAnsi="Cambria Math"/>
                </w:rPr>
                <w:t xml:space="preserve"> without affection the condition required for definition of inverse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8385C" w:rsidRPr="000D6799" w:rsidRDefault="0008385C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value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8385C" w:rsidRDefault="0008385C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x&gt;0, y&gt;0, </m:t>
                </m:r>
              </m:oMath>
              <w:r>
                <w:rPr>
                  <w:rFonts w:ascii="Cambria Math" w:hAnsi="Cambria Math"/>
                </w:rPr>
                <w:t>then</w:t>
              </w:r>
            </w:p>
            <w:p w:rsidR="0008385C" w:rsidRPr="000D6799" w:rsidRDefault="0008385C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y+x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AF163C" w:rsidP="008226DE">
              <w:pPr>
                <w:spacing w:after="0"/>
                <w:contextualSpacing/>
                <w:jc w:val="both"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212889" w:rsidRPr="00670DCE">
                <w:rPr>
                  <w:rFonts w:ascii="Cambria Math" w:hAnsi="Cambria Math"/>
                </w:rPr>
                <w:t xml:space="preserve"> is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</m:t>
                    </m:r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38083D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212889" w:rsidRPr="00670DCE">
                <w:rPr>
                  <w:rFonts w:ascii="Cambria Math" w:hAnsi="Cambria Math"/>
                </w:rPr>
                <w:t>, for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&gt;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  <w:r w:rsidR="00356CE6" w:rsidRPr="00670DCE">
                <w:rPr>
                  <w:rFonts w:ascii="Cambria Math" w:hAnsi="Cambria Math"/>
                </w:rPr>
                <w:t xml:space="preserve"> for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x&gt;y, ∀ x,y 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356CE6" w:rsidRPr="00670DCE">
                <w:rPr>
                  <w:rFonts w:ascii="Cambria Math" w:hAnsi="Cambria Math"/>
                </w:rPr>
                <w:t>if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1≤x&lt;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90BFB" w:rsidRPr="000D6799" w:rsidRDefault="00990BFB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x&lt;0,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90BFB" w:rsidRPr="000D6799" w:rsidRDefault="00990BFB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,∀x∈R</m:t>
                          </m:r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235D3" w:rsidRPr="000D6799" w:rsidRDefault="009235D3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x&lt;0,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235D3" w:rsidRPr="000D6799" w:rsidRDefault="009235D3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,∀x∈R</m:t>
                          </m:r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D65644" w:rsidRPr="00670DCE" w:rsidRDefault="00D65644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D65644" w:rsidRPr="00670DCE" w:rsidRDefault="00BF23ED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Number of roots of the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+π=0</m:t>
                </m:r>
              </m:oMath>
              <w:r w:rsidRPr="00670DCE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BF23ED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744627" w:rsidRPr="00670DCE">
                <w:rPr>
                  <w:rFonts w:ascii="Cambria Math" w:hAnsi="Cambria Math"/>
                </w:rPr>
                <w:t xml:space="preserve">and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212889" w:rsidRPr="00670DCE">
                <w:rPr>
                  <w:rFonts w:ascii="Cambria Math" w:hAnsi="Cambria Math"/>
                </w:rPr>
                <w:t>is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212889" w:rsidRPr="00670DCE">
                <w:rPr>
                  <w:rFonts w:ascii="Cambria Math" w:hAnsi="Cambria Math"/>
                </w:rPr>
                <w:t>and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0, 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670DCE">
                <w:rPr>
                  <w:rFonts w:ascii="Cambria Math" w:hAnsi="Cambria Math"/>
                </w:rPr>
                <w:t>respectively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C0405" w:rsidRDefault="009C0405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2x+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func>
                </m:oMath>
              </m:oMathPara>
            </w:p>
            <w:p w:rsidR="009C0405" w:rsidRPr="000D6799" w:rsidRDefault="009C0405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⇒x=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76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>only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C0405" w:rsidRPr="000D6799" w:rsidRDefault="009C0405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Sum of two negative angles cannot be positive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93F34" w:rsidRPr="000D6799" w:rsidRDefault="00A93F34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(7)</m:t>
                            </m:r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 xml:space="preserve">is equal to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7.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93F34" w:rsidRDefault="00A93F34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func>
                    </m:e>
                  </m:func>
                </m:oMath>
              </m:oMathPara>
            </w:p>
            <w:p w:rsidR="00A93F34" w:rsidRDefault="00A93F34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func>
                    </m:e>
                  </m:func>
                </m:oMath>
              </m:oMathPara>
            </w:p>
            <w:p w:rsidR="00A93F34" w:rsidRDefault="00A93F34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oMath>
              </m:oMathPara>
            </w:p>
            <w:p w:rsidR="00A93F34" w:rsidRPr="000D6799" w:rsidRDefault="00A93F34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767F75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x&gt;0, y&gt;0,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y+x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48548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Principal value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func>
                      </m:e>
                    </m:d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is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30-9</m:t>
                </m:r>
                <m:r>
                  <w:rPr>
                    <w:rFonts w:ascii="Cambria Math" w:hAnsi="Cambria Math"/>
                  </w:rPr>
                  <m:t>π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48548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30-9π∈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π</m:t>
                      </m:r>
                    </m:e>
                  </m:d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1C6357" w:rsidRPr="000D6799" w:rsidRDefault="001C6357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 xml:space="preserve"> has unique solution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1C6357" w:rsidRPr="000D6799" w:rsidRDefault="001C6357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EE0FA0" w:rsidRDefault="00EE0FA0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p&gt;q&gt;0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pr&lt;-1&lt;qr,</m:t>
                </m:r>
              </m:oMath>
              <w:r>
                <w:rPr>
                  <w:rFonts w:ascii="Cambria Math" w:hAnsi="Cambria Math"/>
                </w:rPr>
                <w:t xml:space="preserve"> then </w:t>
              </w:r>
            </w:p>
            <w:p w:rsidR="00EE0FA0" w:rsidRPr="000D6799" w:rsidRDefault="00EE0FA0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p-q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1+pq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q-r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1+qr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1+rp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=π</m:t>
                              </m:r>
                            </m:e>
                          </m:func>
                        </m:e>
                      </m:func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EE0FA0" w:rsidRPr="000D6799" w:rsidRDefault="00EE0FA0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1+xy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 xml:space="preserve">for all </w:t>
              </w:r>
              <m:oMath>
                <m:r>
                  <w:rPr>
                    <w:rFonts w:ascii="Cambria Math" w:hAnsi="Cambria Math"/>
                  </w:rPr>
                  <m:t>x, y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A25B9" w:rsidRDefault="005A25B9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p&gt;q&gt;0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pr&lt;-1&lt;qr,</m:t>
                </m:r>
              </m:oMath>
              <w:r>
                <w:rPr>
                  <w:rFonts w:ascii="Cambria Math" w:hAnsi="Cambria Math"/>
                </w:rPr>
                <w:t xml:space="preserve"> then </w:t>
              </w:r>
            </w:p>
            <w:p w:rsidR="005A25B9" w:rsidRPr="000D6799" w:rsidRDefault="005A25B9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p-q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1+pq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q-r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1+qr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1+rp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=π</m:t>
                              </m:r>
                            </m:e>
                          </m:func>
                        </m:e>
                      </m:func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A25B9" w:rsidRPr="000D6799" w:rsidRDefault="005A25B9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1+xy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 xml:space="preserve">for all </w:t>
              </w:r>
              <m:oMath>
                <m:r>
                  <w:rPr>
                    <w:rFonts w:ascii="Cambria Math" w:hAnsi="Cambria Math"/>
                  </w:rPr>
                  <m:t>x, y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767F75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>Let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=π-2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∀ x&gt;1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69DA" w:rsidRPr="000D6799" w:rsidRDefault="005369DA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82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26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  <w:r>
                <w:rPr>
                  <w:rFonts w:ascii="Cambria Math" w:hAnsi="Cambria Math"/>
                </w:rPr>
                <w:t xml:space="preserve"> is equal to</w:t>
              </w:r>
              <m:oMath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69DA" w:rsidRDefault="005369DA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x)+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x)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50,</m:t>
                      </m:r>
                    </m:den>
                  </m:f>
                </m:oMath>
              </m:oMathPara>
            </w:p>
            <w:p w:rsidR="005369DA" w:rsidRPr="000D6799" w:rsidRDefault="005369DA" w:rsidP="008A433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A268B" w:rsidRPr="000D6799" w:rsidRDefault="005A268B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value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A268B" w:rsidRDefault="005A268B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x&gt;0, y&gt;0, </m:t>
                </m:r>
              </m:oMath>
              <w:r>
                <w:rPr>
                  <w:rFonts w:ascii="Cambria Math" w:hAnsi="Cambria Math"/>
                </w:rPr>
                <w:t>then</w:t>
              </w:r>
            </w:p>
            <w:p w:rsidR="005A268B" w:rsidRPr="000D6799" w:rsidRDefault="005A268B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y+x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D3848" w:rsidRPr="00670DCE" w:rsidRDefault="000D384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D3848" w:rsidRPr="00670DCE" w:rsidRDefault="00FD78CA" w:rsidP="008226DE">
              <w:pPr>
                <w:spacing w:after="0"/>
                <w:contextualSpacing/>
                <w:rPr>
                  <w:rFonts w:ascii="Cambria Math" w:hAnsi="Cambria Math"/>
                  <w:i/>
                </w:rPr>
              </w:pPr>
              <w:r w:rsidRPr="00670DCE">
                <w:rPr>
                  <w:rFonts w:ascii="Cambria Math" w:hAnsi="Cambria Math"/>
                </w:rPr>
                <w:t xml:space="preserve">Domain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 and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 is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D3848" w:rsidRPr="00670DCE" w:rsidRDefault="00FD78CA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67F75" w:rsidRPr="00670DCE">
                <w:rPr>
                  <w:rFonts w:ascii="Cambria Math" w:hAnsi="Cambria Math"/>
                </w:rPr>
                <w:t xml:space="preserve"> and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Pr="00670DCE">
                <w:rPr>
                  <w:rFonts w:ascii="Cambria Math" w:hAnsi="Cambria Math"/>
                  <w:i/>
                </w:rPr>
                <w:t xml:space="preserve"> </w:t>
              </w:r>
              <w:r w:rsidRPr="00670DCE">
                <w:rPr>
                  <w:rFonts w:ascii="Cambria Math" w:hAnsi="Cambria Math"/>
                </w:rPr>
                <w:t>are unbounded functions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63C4E" w:rsidRDefault="00963C4E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2x+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func>
                </m:oMath>
              </m:oMathPara>
            </w:p>
            <w:p w:rsidR="00963C4E" w:rsidRPr="000D6799" w:rsidRDefault="00963C4E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⇒x=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76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>only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63C4E" w:rsidRPr="000D6799" w:rsidRDefault="00963C4E" w:rsidP="0029645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Sum of two negative angles cannot be positive</w:t>
              </w: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D1078" w:rsidP="008226D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0CC4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oMath>
              </m:oMathPara>
            </w:p>
            <w:p w:rsidR="009D1078" w:rsidRPr="00670DCE" w:rsidRDefault="003601F5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0127A8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1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0CC4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oMath>
              </m:oMathPara>
            </w:p>
            <w:p w:rsidR="009D1078" w:rsidRPr="00670DCE" w:rsidRDefault="003601F5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0127A8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-2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0127A8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0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=π⇒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0127A8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2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D1078" w:rsidP="008226D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B03CF2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3601F5" w:rsidRPr="00670DCE">
                <w:rPr>
                  <w:rFonts w:ascii="Cambria Math" w:hAnsi="Cambria Math"/>
                </w:rPr>
                <w:t>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,π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62448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3601F5" w:rsidRPr="00670DCE">
                <w:rPr>
                  <w:rFonts w:ascii="Cambria Math" w:hAnsi="Cambria Math"/>
                </w:rPr>
                <w:t>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62448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="003601F5" w:rsidRPr="00670DCE">
                <w:rPr>
                  <w:rFonts w:ascii="Cambria Math" w:hAnsi="Cambria Math"/>
                </w:rPr>
                <w:t>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0,π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62448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Range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3601F5" w:rsidRPr="00670DCE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D1078" w:rsidP="008226D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342080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π/6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34208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π/2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3601F5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670DCE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2λ-x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Pr="00670DCE">
                <w:rPr>
                  <w:rFonts w:ascii="Cambria Math" w:hAnsi="Cambria Math"/>
                </w:rPr>
                <w:t>and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2x-λ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  <w:r w:rsidRPr="00670DCE">
                <w:rPr>
                  <w:rFonts w:ascii="Cambria Math" w:hAnsi="Cambria Math"/>
                </w:rPr>
                <w:t>, then the value of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A-B </m:t>
                </m:r>
              </m:oMath>
              <w:r w:rsidRPr="00670DCE">
                <w:rPr>
                  <w:rFonts w:ascii="Cambria Math" w:hAnsi="Cambria Math"/>
                </w:rPr>
                <w:t>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34208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π/4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34208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π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D1078" w:rsidP="008226D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+x&gt;0, </m:t>
                </m:r>
              </m:oMath>
              <w:r w:rsidR="003601F5" w:rsidRPr="00670DCE">
                <w:rPr>
                  <w:rFonts w:ascii="Cambria Math" w:hAnsi="Cambria Math"/>
                </w:rPr>
                <w:t>for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5436AF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x&lt;0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-x≥0, </m:t>
                </m:r>
              </m:oMath>
              <w:r w:rsidR="003601F5" w:rsidRPr="00670DCE">
                <w:rPr>
                  <w:rFonts w:ascii="Cambria Math" w:hAnsi="Cambria Math"/>
                </w:rPr>
                <w:t>for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5436A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+x&lt;0, </m:t>
                </m:r>
              </m:oMath>
              <w:r w:rsidR="003601F5" w:rsidRPr="00670DCE">
                <w:rPr>
                  <w:rFonts w:ascii="Cambria Math" w:hAnsi="Cambria Math"/>
                </w:rPr>
                <w:t>for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5436A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-1, 0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+x&gt;0</m:t>
                </m:r>
              </m:oMath>
              <w:r w:rsidR="003601F5" w:rsidRPr="00670DCE">
                <w:rPr>
                  <w:rFonts w:ascii="Cambria Math" w:hAnsi="Cambria Math"/>
                </w:rPr>
                <w:t>, for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5436A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x&gt;0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73E00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A45329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π,2π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  <w:r w:rsidRPr="00670DCE">
                <w:rPr>
                  <w:rFonts w:ascii="Cambria Math" w:hAnsi="Cambria Math"/>
                </w:rPr>
                <w:t xml:space="preserve"> 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973E00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x-2π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B94FFC" w:rsidRPr="00670DCE" w:rsidRDefault="00A45329" w:rsidP="008226DE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π,2π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Pr="00670DCE">
                <w:rPr>
                  <w:rFonts w:ascii="Cambria Math" w:hAnsi="Cambria Math"/>
                </w:rPr>
                <w:t>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B94FFC" w:rsidRPr="00670DCE" w:rsidRDefault="00973E0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x-π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B94FFC" w:rsidRPr="00670DCE" w:rsidRDefault="00A45329" w:rsidP="008226DE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-π,π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Pr="00670DCE">
                <w:rPr>
                  <w:rFonts w:ascii="Cambria Math" w:hAnsi="Cambria Math"/>
                </w:rPr>
                <w:t>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B94FFC" w:rsidRPr="00670DCE" w:rsidRDefault="00973E0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B94FFC" w:rsidRPr="00670DCE" w:rsidRDefault="00A45329" w:rsidP="008226DE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-π,π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Pr="00670DCE">
                <w:rPr>
                  <w:rFonts w:ascii="Cambria Math" w:hAnsi="Cambria Math"/>
                </w:rPr>
                <w:t>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B94FFC" w:rsidRPr="00670DCE" w:rsidRDefault="00973E00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x+π</m:t>
                      </m:r>
                    </m:e>
                  </m:d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D1078" w:rsidRPr="00670DCE" w:rsidRDefault="009D1078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777B0" w:rsidRPr="00670DCE">
                <w:rPr>
                  <w:rFonts w:ascii="Cambria Math" w:hAnsi="Cambria Math"/>
                </w:rPr>
                <w:t>, then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oMath>
              <w:r w:rsidR="00B257DE" w:rsidRPr="00670DCE">
                <w:rPr>
                  <w:rFonts w:ascii="Cambria Math" w:hAnsi="Cambria Math"/>
                  <w:i/>
                </w:rPr>
                <w:t xml:space="preserve"> </w:t>
              </w:r>
              <w:r w:rsidR="00B257DE" w:rsidRPr="00670DCE">
                <w:rPr>
                  <w:rFonts w:ascii="Cambria Math" w:hAnsi="Cambria Math"/>
                </w:rPr>
                <w:t>can take values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1/2, 1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777B0" w:rsidRPr="00670DCE">
                <w:rPr>
                  <w:rFonts w:ascii="Cambria Math" w:hAnsi="Cambria Math"/>
                </w:rPr>
                <w:t>, then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oMath>
              <w:r w:rsidR="004D6FC3" w:rsidRPr="00670DCE">
                <w:rPr>
                  <w:rFonts w:ascii="Cambria Math" w:hAnsi="Cambria Math"/>
                  <w:i/>
                </w:rPr>
                <w:t xml:space="preserve"> </w:t>
              </w:r>
              <w:r w:rsidR="004D6FC3" w:rsidRPr="00670DCE">
                <w:rPr>
                  <w:rFonts w:ascii="Cambria Math" w:hAnsi="Cambria Math"/>
                </w:rPr>
                <w:t>can take values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-1/2, 0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777B0" w:rsidRPr="00670DCE">
                <w:rPr>
                  <w:rFonts w:ascii="Cambria Math" w:hAnsi="Cambria Math"/>
                </w:rPr>
                <w:t>, then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oMath>
              <w:r w:rsidR="004D6FC3" w:rsidRPr="00670DCE">
                <w:rPr>
                  <w:rFonts w:ascii="Cambria Math" w:hAnsi="Cambria Math"/>
                  <w:i/>
                </w:rPr>
                <w:t xml:space="preserve"> </w:t>
              </w:r>
              <w:r w:rsidR="004D6FC3" w:rsidRPr="00670DCE">
                <w:rPr>
                  <w:rFonts w:ascii="Cambria Math" w:hAnsi="Cambria Math"/>
                </w:rPr>
                <w:t>can take values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/2</m:t>
                      </m:r>
                    </m:e>
                  </m:d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  <w:r w:rsidR="007777B0" w:rsidRPr="00670DCE">
                <w:rPr>
                  <w:rFonts w:ascii="Cambria Math" w:hAnsi="Cambria Math"/>
                </w:rPr>
                <w:t>, then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oMath>
              <w:r w:rsidR="004D6FC3" w:rsidRPr="00670DCE">
                <w:rPr>
                  <w:rFonts w:ascii="Cambria Math" w:hAnsi="Cambria Math"/>
                  <w:i/>
                </w:rPr>
                <w:t xml:space="preserve"> </w:t>
              </w:r>
              <w:r w:rsidR="004D6FC3" w:rsidRPr="00670DCE">
                <w:rPr>
                  <w:rFonts w:ascii="Cambria Math" w:hAnsi="Cambria Math"/>
                </w:rPr>
                <w:t>can take values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D1078" w:rsidRPr="00670DCE" w:rsidRDefault="0022281F" w:rsidP="008226D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1/2</m:t>
                      </m:r>
                    </m:e>
                  </m:d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15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166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-166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771412" w:rsidRDefault="00633A3F" w:rsidP="0029645A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</m:e>
                        </m:nary>
                      </m:oMath>
                    </m:oMathPara>
                  </w:p>
                  <w:p w:rsidR="00771412" w:rsidRDefault="00633A3F" w:rsidP="0029645A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∀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oMath>
                    </m:oMathPara>
                  </w:p>
                  <w:p w:rsidR="00771412" w:rsidRPr="00F36CE6" w:rsidRDefault="00F66A57" w:rsidP="0029645A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 w:rsidRPr="00F66A57">
                      <w:rPr>
                        <w:rFonts w:ascii="Cambria Math" w:eastAsiaTheme="minorEastAsia" w:hAnsi="Cambria Math"/>
                      </w:rPr>
                      <w:t>On the basis of above information, answer the following questions: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71412" w:rsidRDefault="00633A3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sum to infinite terms of the series</w:t>
            </w:r>
          </w:p>
          <w:p w:rsidR="00771412" w:rsidRDefault="00633A3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+...+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+...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is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71412" w:rsidRPr="00F66A57" w:rsidRDefault="00633A3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71412" w:rsidRPr="00F66A57" w:rsidRDefault="00633A3F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71412" w:rsidRPr="00F66A57" w:rsidRDefault="00633A3F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71412" w:rsidRPr="00F66A57" w:rsidRDefault="00633A3F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none of thes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167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- 167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E26DD" w:rsidRDefault="006A5481" w:rsidP="00FE26DD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{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+1)}-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oMath>
                    </m:oMathPara>
                  </w:p>
                  <w:p w:rsidR="00FE26DD" w:rsidRDefault="006A5481" w:rsidP="00FE26DD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And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func>
                    </m:oMath>
                  </w:p>
                  <w:p w:rsidR="00FE08F1" w:rsidRPr="00611E2C" w:rsidRDefault="00E161B0" w:rsidP="00FE26DD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E161B0">
                      <w:rPr>
                        <w:rFonts w:ascii="Cambria Math" w:eastAsiaTheme="minorEastAsia" w:hAnsi="Cambria Math"/>
                      </w:rPr>
                      <w:t>On the basis of above information, answer the following question: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E26DD" w:rsidRDefault="006A5481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E26DD" w:rsidRDefault="006A5481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E26DD" w:rsidRDefault="006A5481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E26DD" w:rsidRDefault="006A5481" w:rsidP="002964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E26DD" w:rsidRDefault="006A5481" w:rsidP="0029645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168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- 168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B53325" w:rsidRDefault="003C45EA" w:rsidP="00B53325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</m:e>
                        </m:nary>
                      </m:oMath>
                    </m:oMathPara>
                  </w:p>
                  <w:p w:rsidR="00B53325" w:rsidRDefault="003C45EA" w:rsidP="00B53325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∀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oMath>
                    </m:oMathPara>
                  </w:p>
                  <w:p w:rsidR="00FE08F1" w:rsidRPr="00611E2C" w:rsidRDefault="00F60172" w:rsidP="00B53325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F60172">
                      <w:rPr>
                        <w:rFonts w:ascii="Cambria Math" w:eastAsiaTheme="minorEastAsia" w:hAnsi="Cambria Math"/>
                      </w:rPr>
                      <w:t>On the basis of above information, answer the following questions: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53325" w:rsidRDefault="003C45EA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sum to infinite terms of the series</w:t>
            </w:r>
          </w:p>
          <w:p w:rsidR="00B53325" w:rsidRDefault="003C45EA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+...+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+...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is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53325" w:rsidRDefault="003C45EA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53325" w:rsidRDefault="003C45EA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53325" w:rsidRDefault="003C45EA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53325" w:rsidRPr="001C62BA" w:rsidRDefault="003C45EA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none of these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169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- 169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EA2806" w:rsidRPr="00864760" w:rsidRDefault="00567FDE" w:rsidP="00EA280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{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+1)}-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oMath>
                    </m:oMathPara>
                  </w:p>
                  <w:p w:rsidR="00EA2806" w:rsidRDefault="00567FDE" w:rsidP="00EA280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And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func>
                    </m:oMath>
                  </w:p>
                  <w:p w:rsidR="00FE08F1" w:rsidRPr="00611E2C" w:rsidRDefault="00864760" w:rsidP="00EA2806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864760">
                      <w:rPr>
                        <w:rFonts w:ascii="Cambria Math" w:eastAsiaTheme="minorEastAsia" w:hAnsi="Cambria Math"/>
                      </w:rPr>
                      <w:t>On the basis of above information, answer the following question: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A2806" w:rsidRDefault="00567FDE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A2806" w:rsidRPr="00864760" w:rsidRDefault="00567FDE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A2806" w:rsidRDefault="00567FDE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A2806" w:rsidRPr="00864760" w:rsidRDefault="00567FDE" w:rsidP="008A43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A2806" w:rsidRDefault="00567FDE" w:rsidP="008A43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170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- 170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D91FA2" w:rsidRPr="00670DCE" w:rsidRDefault="003148CB" w:rsidP="008226DE">
                    <w:pPr>
                      <w:spacing w:after="0"/>
                      <w:contextualSpacing/>
                      <w:rPr>
                        <w:rFonts w:ascii="Cambria Math" w:hAnsi="Cambria Math"/>
                      </w:rPr>
                    </w:pPr>
                    <w:r w:rsidRPr="00670DCE">
                      <w:rPr>
                        <w:rFonts w:ascii="Cambria Math" w:hAnsi="Cambria Math"/>
                      </w:rPr>
                      <w:t xml:space="preserve">For </w:t>
                    </w:r>
                    <m:oMath>
                      <m:r>
                        <w:rPr>
                          <w:rFonts w:ascii="Cambria Math" w:hAnsi="Cambria Math"/>
                        </w:rPr>
                        <m:t>x,y, z,t∈R,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≥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t+3π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3148C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x+y+z</m:t>
              </m:r>
            </m:oMath>
            <w:r w:rsidRPr="00670DCE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1FA2" w:rsidRPr="00670DCE" w:rsidRDefault="00A8188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1FA2" w:rsidRPr="00670DCE" w:rsidRDefault="00A8188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1FA2" w:rsidRPr="00670DCE" w:rsidRDefault="00A8188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1FA2" w:rsidRPr="00670DCE" w:rsidRDefault="003148CB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171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- 171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39038D" w:rsidRPr="00670DCE" w:rsidRDefault="0039038D" w:rsidP="008226DE">
                    <w:pPr>
                      <w:spacing w:after="0"/>
                      <w:contextualSpacing/>
                      <w:jc w:val="both"/>
                      <w:rPr>
                        <w:rFonts w:ascii="Cambria Math" w:hAnsi="Cambria Math"/>
                        <w:i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 xml:space="preserve">ax+b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=c </m:t>
                      </m:r>
                    </m:oMath>
                    <w:r w:rsidR="005C4A91" w:rsidRPr="00670DCE">
                      <w:rPr>
                        <w:rFonts w:ascii="Cambria Math" w:hAnsi="Cambria Math"/>
                      </w:rPr>
                      <w:t>and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ay+b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=c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9038D" w:rsidRPr="00670DCE" w:rsidRDefault="0039038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xy</m:t>
              </m:r>
            </m:oMath>
            <w:r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9038D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9038D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9038D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9038D" w:rsidRPr="00670DCE" w:rsidRDefault="0039038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172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- 172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A0332" w:rsidRPr="00670DCE" w:rsidRDefault="00FA0332" w:rsidP="008226DE">
                    <w:pPr>
                      <w:spacing w:after="0"/>
                      <w:contextualSpacing/>
                      <w:rPr>
                        <w:rFonts w:ascii="Cambria Math" w:hAnsi="Cambria Math"/>
                      </w:rPr>
                    </w:pPr>
                    <w:r w:rsidRPr="00670DCE">
                      <w:rPr>
                        <w:rFonts w:ascii="Cambria Math" w:hAnsi="Cambria Math"/>
                      </w:rPr>
                      <w:t xml:space="preserve">Consider the system of equations 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  <w:r w:rsidR="00BF22F9" w:rsidRPr="00670DCE">
                      <w:rPr>
                        <w:rFonts w:ascii="Cambria Math" w:hAnsi="Cambria Math"/>
                      </w:rPr>
                      <w:t xml:space="preserve"> and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p∈Z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A0332" w:rsidRPr="00670DCE" w:rsidRDefault="00FA0332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670DCE">
              <w:rPr>
                <w:rFonts w:ascii="Cambria Math" w:hAnsi="Cambria Math"/>
              </w:rPr>
              <w:t xml:space="preserve"> for which system has a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A0332" w:rsidRPr="00670DCE" w:rsidRDefault="00960C5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A0332" w:rsidRPr="00670DCE" w:rsidRDefault="00960C5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A0332" w:rsidRPr="00670DCE" w:rsidRDefault="00960C5E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A0332" w:rsidRPr="00670DCE" w:rsidRDefault="00FA0332" w:rsidP="008226DE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173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- 173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C631F3" w:rsidRPr="00670DCE" w:rsidRDefault="005A37A1" w:rsidP="008226DE">
                    <w:pPr>
                      <w:spacing w:after="0"/>
                      <w:contextualSpacing/>
                      <w:rPr>
                        <w:rFonts w:ascii="Cambria Math" w:hAnsi="Cambria Math"/>
                        <w:i/>
                      </w:rPr>
                    </w:pPr>
                    <w:r w:rsidRPr="00670DCE"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=a+b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631F3" w:rsidRPr="00670DCE" w:rsidRDefault="005A37A1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,-1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="00C631F3" w:rsidRPr="00670DCE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a+bπ</m:t>
              </m:r>
            </m:oMath>
            <w:r w:rsidR="00C631F3" w:rsidRPr="00670DCE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631F3" w:rsidRPr="00670DCE" w:rsidRDefault="00C631F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631F3" w:rsidRPr="00670DCE" w:rsidRDefault="00C631F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631F3" w:rsidRPr="00670DCE" w:rsidRDefault="00C631F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631F3" w:rsidRPr="00670DCE" w:rsidRDefault="00C631F3" w:rsidP="008226D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-2π</m:t>
                </m:r>
              </m:oMath>
            </m:oMathPara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D4754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a∈R, </m:t>
              </m:r>
            </m:oMath>
            <w:r w:rsidR="000D4833" w:rsidRPr="00670DCE">
              <w:rPr>
                <w:rFonts w:ascii="Cambria Math" w:hAnsi="Cambria Math"/>
              </w:rPr>
              <w:t xml:space="preserve">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0D4833"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B86E83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Number of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for which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="00D4754F"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</m:t>
              </m:r>
              <m:r>
                <w:rPr>
                  <w:rFonts w:ascii="Cambria Math" w:hAnsi="Cambria Math"/>
                </w:rPr>
                <m:t xml:space="preserve"> 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>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D4754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__________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9E459A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be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π.</m:t>
              </m:r>
            </m:oMath>
            <w:r w:rsidR="00702B8C" w:rsidRPr="00670DCE">
              <w:rPr>
                <w:rFonts w:ascii="Cambria Math" w:hAnsi="Cambria Math"/>
                <w:i/>
              </w:rPr>
              <w:t xml:space="preserve">  </w:t>
            </w:r>
            <w:r w:rsidR="00702B8C"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702B8C" w:rsidRPr="00670DCE">
              <w:rPr>
                <w:rFonts w:ascii="Cambria Math" w:hAnsi="Cambria Math"/>
              </w:rPr>
              <w:t xml:space="preserve"> satisfies the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+cx-1=0,</m:t>
              </m:r>
            </m:oMath>
            <w:r w:rsidR="00702B8C" w:rsidRPr="00670DCE">
              <w:rPr>
                <w:rFonts w:ascii="Cambria Math" w:hAnsi="Cambria Math"/>
              </w:rPr>
              <w:t xml:space="preserve"> then the value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b-a-c</m:t>
                  </m:r>
                </m:e>
              </m:d>
            </m:oMath>
            <w:r w:rsidR="00702B8C"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146DC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the area enclosed by the curves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="003347D2"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3347D2" w:rsidRPr="00670DCE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9π/4, 15π/4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3347D2" w:rsidRPr="00670DCE">
              <w:rPr>
                <w:rFonts w:ascii="Cambria Math" w:hAnsi="Cambria Math"/>
              </w:rPr>
              <w:t xml:space="preserve">is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/b </m:t>
              </m:r>
            </m:oMath>
            <w:r w:rsidR="003347D2" w:rsidRPr="00670DCE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3347D2" w:rsidRPr="00670DCE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3347D2" w:rsidRPr="00670DCE">
              <w:rPr>
                <w:rFonts w:ascii="Cambria Math" w:hAnsi="Cambria Math"/>
              </w:rPr>
              <w:t xml:space="preserve"> are coprime), then the value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oMath>
            <w:r w:rsidR="003347D2"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D4754F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&lt;1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+…∞=2, </m:t>
              </m:r>
            </m:oMath>
            <w:r w:rsidR="00474DDE" w:rsidRPr="00670DCE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74DDE"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702B8C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Number of integral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satisfying the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is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C78E6" w:rsidRPr="00670DCE" w:rsidRDefault="005C78E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solution set of inequality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func>
            </m:oMath>
          </w:p>
          <w:p w:rsidR="00D91FA2" w:rsidRPr="00670DCE" w:rsidRDefault="0022281F" w:rsidP="008226DE">
            <w:pPr>
              <w:spacing w:after="0"/>
              <w:contextualSpacing/>
              <w:rPr>
                <w:rFonts w:ascii="Cambria Math" w:hAnsi="Cambria Math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&gt;0 </m:t>
              </m:r>
            </m:oMath>
            <w:r w:rsidR="00D4754F" w:rsidRPr="00670DCE">
              <w:rPr>
                <w:rFonts w:ascii="Cambria Math" w:hAnsi="Cambria Math"/>
              </w:rPr>
              <w:t xml:space="preserve">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5C78E6" w:rsidRPr="00670DCE">
              <w:rPr>
                <w:rFonts w:ascii="Cambria Math" w:hAnsi="Cambria Math"/>
              </w:rPr>
              <w:t xml:space="preserve"> then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 w:rsidR="005C78E6"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5F7ED2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If the roots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-10x+11=0 </m:t>
              </m:r>
            </m:oMath>
            <w:r w:rsidR="00D4754F" w:rsidRPr="00670DCE">
              <w:rPr>
                <w:rFonts w:ascii="Cambria Math" w:hAnsi="Cambria Math"/>
              </w:rPr>
              <w:t xml:space="preserve">are </w:t>
            </w:r>
            <m:oMath>
              <m:r>
                <w:rPr>
                  <w:rFonts w:ascii="Cambria Math" w:hAnsi="Cambria Math"/>
                </w:rPr>
                <m:t xml:space="preserve">u, v </m:t>
              </m:r>
            </m:oMath>
            <w:r w:rsidR="00D4754F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w.</m:t>
              </m:r>
            </m:oMath>
            <w:r w:rsidRPr="00670DCE">
              <w:rPr>
                <w:rFonts w:ascii="Cambria Math" w:hAnsi="Cambria Math"/>
              </w:rPr>
              <w:t xml:space="preserve">  Then the value of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func>
                </m:e>
              </m:d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965BB" w:rsidRPr="00670DCE" w:rsidRDefault="00586B6B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range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q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 the value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B14486" w:rsidP="008226DE">
            <w:pPr>
              <w:spacing w:after="0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If the domain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-π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="00D4754F" w:rsidRPr="00670DCE">
              <w:rPr>
                <w:rFonts w:ascii="Cambria Math" w:hAnsi="Cambria Math"/>
              </w:rPr>
              <w:t xml:space="preserve">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4a+64b</m:t>
              </m:r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D32A16" w:rsidP="008226D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Absolute value of sum of all integers in the domain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+3x+1</m:t>
                      </m:r>
                    </m:e>
                  </m:rad>
                </m:e>
              </m:func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05141D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70DCE">
              <w:rPr>
                <w:rFonts w:ascii="Cambria Math" w:hAnsi="Cambria Math"/>
              </w:rPr>
              <w:t xml:space="preserve"> is the number of terms of the series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func>
              <m:r>
                <w:rPr>
                  <w:rFonts w:ascii="Cambria Math" w:hAnsi="Cambria Math"/>
                </w:rPr>
                <m:t xml:space="preserve">, …, </m:t>
              </m:r>
            </m:oMath>
            <w:r w:rsidRPr="00670DCE">
              <w:rPr>
                <w:rFonts w:ascii="Cambria Math" w:hAnsi="Cambria Math"/>
              </w:rPr>
              <w:t xml:space="preserve">whose sum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n-5</m:t>
              </m:r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1FA2" w:rsidRPr="00670DCE" w:rsidRDefault="00D32A16" w:rsidP="008226DE">
            <w:pPr>
              <w:spacing w:after="0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least value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oMath>
            <w:r w:rsidRPr="00670DCE">
              <w:rPr>
                <w:rFonts w:ascii="Cambria Math" w:hAnsi="Cambria Math"/>
              </w:rPr>
              <w:t xml:space="preserve"> is  __________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10:33:00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634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2.INVERSE TRIGONOMETRICE FUNCTIONS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e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10:33:00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634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2.INVERSE TRIGONOMETRICE FUNCTIONS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37338" w:rsidRPr="00670DCE" w:rsidRDefault="001148C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=α⇒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=2</m:t>
              </m:r>
            </m:oMath>
          </w:p>
          <w:p w:rsidR="00B37338" w:rsidRPr="00670DCE" w:rsidRDefault="001148C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=β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=3</m:t>
              </m:r>
            </m:oMath>
          </w:p>
          <w:p w:rsidR="00B37338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β=1+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  <w:p w:rsidR="00F12C85" w:rsidRPr="00670DCE" w:rsidRDefault="00B3733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B000C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tan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tan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∞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1F08CF" w:rsidRPr="00670DCE" w:rsidRDefault="00B000C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π/2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B000C0" w:rsidRPr="00670DCE" w:rsidRDefault="00B000C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24968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12-4π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4π-12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67A24" w:rsidRPr="00670DCE" w:rsidRDefault="00B629F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=12-4π+4π-12=0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276C0" w:rsidRPr="00670DCE" w:rsidRDefault="00CC4FE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=π</m:t>
              </m:r>
            </m:oMath>
          </w:p>
          <w:p w:rsidR="00E601A7" w:rsidRPr="00670DCE" w:rsidRDefault="001276C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  <w:p w:rsidR="00E601A7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+y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  <w:p w:rsidR="00E601A7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=z</m:t>
                </m:r>
              </m:oMath>
            </m:oMathPara>
          </w:p>
          <w:p w:rsidR="00E601A7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-2zy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E601A7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12C85" w:rsidRPr="00670DCE" w:rsidRDefault="002C10B6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⇒K=2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F54F9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740C85" w:rsidRPr="00670DCE" w:rsidRDefault="003F54F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e>
                                </m:d>
                              </m:den>
                            </m:f>
                          </m:e>
                        </m:eqArr>
                      </m:e>
                    </m:d>
                  </m:e>
                </m:func>
              </m:oMath>
            </m:oMathPara>
          </w:p>
          <w:p w:rsidR="00740C85" w:rsidRPr="00670DCE" w:rsidRDefault="00740C8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F12C85" w:rsidRPr="00670DCE" w:rsidRDefault="00740C8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x/2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x/2</m:t>
                                    </m: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x/2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143B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143B1" w:rsidRPr="00670DCE" w:rsidRDefault="0018330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+3=0</m:t>
                </m:r>
              </m:oMath>
            </m:oMathPara>
          </w:p>
          <w:p w:rsidR="004143B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=1, 3⇒x=±1, ±3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75042" w:rsidRPr="00670DCE" w:rsidRDefault="008F29A4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oMath>
            <w:r w:rsidRPr="00670DCE">
              <w:rPr>
                <w:rFonts w:ascii="Cambria Math" w:hAnsi="Cambria Math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→θ, ϕ∈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π/2</m:t>
                  </m:r>
                </m:e>
              </m:d>
            </m:oMath>
          </w:p>
          <w:p w:rsidR="00EB7BB7" w:rsidRPr="00670DCE" w:rsidRDefault="001148C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⇒θ-ϕ∈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EB7BB7" w:rsidRPr="00670DCE" w:rsidRDefault="008F29A4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rad>
                    </m:e>
                  </m:d>
                </m:e>
              </m:func>
            </m:oMath>
          </w:p>
          <w:p w:rsidR="00266B31" w:rsidRPr="00670DCE" w:rsidRDefault="00EB7BB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EB7BB7" w:rsidRPr="00670DCE" w:rsidRDefault="00266B31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θ-ϕ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=θ-ϕ=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C6434" w:rsidRPr="00670DCE" w:rsidRDefault="00212A1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</w:rPr>
                    <m:t>zr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yz</m:t>
                  </m:r>
                </m:num>
                <m:den>
                  <m:r>
                    <w:rPr>
                      <w:rFonts w:ascii="Cambria Math" w:hAnsi="Cambria Math"/>
                    </w:rPr>
                    <m:t>xr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&lt;1</m:t>
              </m:r>
            </m:oMath>
          </w:p>
          <w:p w:rsidR="00EC6434" w:rsidRPr="00670DCE" w:rsidRDefault="005363A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xr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zr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xr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EC6434" w:rsidRPr="00670DCE" w:rsidRDefault="00EC643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xzr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EC6434" w:rsidRPr="00670DCE" w:rsidRDefault="00EC643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xz</m:t>
                                </m:r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40648E" w:rsidRPr="00670DCE" w:rsidRDefault="00EC6434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7636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AD0293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B33B91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-4x+6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-4x+6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  <w:p w:rsidR="00F3467A" w:rsidRPr="00670DCE" w:rsidRDefault="0022281F" w:rsidP="008226DE">
            <w:pPr>
              <w:rPr>
                <w:rFonts w:ascii="Cambria Math" w:hAnsi="Cambria Math"/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+2≥2, </m:t>
              </m:r>
            </m:oMath>
            <w:r w:rsidR="00F3467A" w:rsidRPr="00670DCE">
              <w:rPr>
                <w:rFonts w:ascii="Cambria Math" w:hAnsi="Cambria Math"/>
              </w:rPr>
              <w:t xml:space="preserve">for which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183308"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F3467A" w:rsidRPr="00670DCE">
              <w:rPr>
                <w:rFonts w:ascii="Cambria Math" w:hAnsi="Cambria Math"/>
              </w:rPr>
              <w:t xml:space="preserve"> are not defined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62EFD" w:rsidRPr="00670DCE" w:rsidRDefault="005737E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Expanding, we have</w:t>
            </w:r>
          </w:p>
          <w:p w:rsidR="005737E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oMath>
            </m:oMathPara>
          </w:p>
          <w:p w:rsidR="000703F3" w:rsidRPr="00670DCE" w:rsidRDefault="00A600C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37B0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437B0D" w:rsidRPr="00670DCE" w:rsidRDefault="00437B0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func>
                  </m:e>
                </m:d>
              </m:oMath>
            </m:oMathPara>
          </w:p>
          <w:p w:rsidR="00437B0D" w:rsidRPr="00670DCE" w:rsidRDefault="00437B0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func>
              </m:oMath>
            </m:oMathPara>
          </w:p>
          <w:p w:rsidR="00F12C85" w:rsidRPr="00670DCE" w:rsidRDefault="00437B0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E459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D2D16" w:rsidRPr="00670DCE" w:rsidRDefault="00FD2D1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A410D9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A410D9" w:rsidRPr="00670DCE" w:rsidRDefault="005363A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A410D9" w:rsidRPr="00670DCE" w:rsidRDefault="005363A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BA38F6" w:rsidRPr="00670DCE" w:rsidRDefault="005363A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≤a≤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 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74027" w:rsidRPr="00670DCE" w:rsidRDefault="000B26A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given equation is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0B26AE" w:rsidRPr="00670DCE" w:rsidRDefault="0018006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+1≤1⇒x=1</m:t>
              </m:r>
            </m:oMath>
          </w:p>
          <w:p w:rsidR="0018006D" w:rsidRPr="00670DCE" w:rsidRDefault="0018006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So, we have </w:t>
            </w:r>
            <m:oMath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=0⇒a=-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27139" w:rsidRPr="00670DCE" w:rsidRDefault="0022281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  <w:p w:rsidR="00C2044F" w:rsidRPr="00670DCE" w:rsidRDefault="000B0D46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=θ⇒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</w:p>
          <w:p w:rsidR="00C35618" w:rsidRPr="00670DCE" w:rsidRDefault="000B0D46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Thus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oMath>
          </w:p>
          <w:p w:rsidR="00873201" w:rsidRPr="00670DCE" w:rsidRDefault="00C35618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C35618" w:rsidRPr="00670DCE" w:rsidRDefault="00873201" w:rsidP="008226DE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a/b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BD78B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BD78B5" w:rsidRPr="00670DCE" w:rsidRDefault="00463AD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=5-2π</m:t>
                </m:r>
              </m:oMath>
            </m:oMathPara>
          </w:p>
          <w:p w:rsidR="00BD78B5" w:rsidRPr="00670DCE" w:rsidRDefault="00463AD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</m:t>
              </m:r>
            </m:oMath>
          </w:p>
          <w:p w:rsidR="00BD78B5" w:rsidRPr="00670DCE" w:rsidRDefault="00463AD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-4x+4&lt;9-2π</m:t>
                </m:r>
              </m:oMath>
            </m:oMathPara>
          </w:p>
          <w:p w:rsidR="00BD78B5" w:rsidRPr="00670DCE" w:rsidRDefault="00463AD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&lt;9-2π</m:t>
                </m:r>
              </m:oMath>
            </m:oMathPara>
          </w:p>
          <w:p w:rsidR="00BD78B5" w:rsidRPr="00670DCE" w:rsidRDefault="00463AD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9-2π</m:t>
                    </m:r>
                  </m:e>
                </m:rad>
                <m:r>
                  <w:rPr>
                    <w:rFonts w:ascii="Cambria Math" w:hAnsi="Cambria Math"/>
                  </w:rPr>
                  <m:t>&lt;x-2&lt;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9-2π</m:t>
                    </m:r>
                  </m:e>
                </m:rad>
              </m:oMath>
            </m:oMathPara>
          </w:p>
          <w:p w:rsidR="002B7D85" w:rsidRPr="00670DCE" w:rsidRDefault="00463AD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9-2π</m:t>
                    </m:r>
                  </m:e>
                </m:rad>
                <m:r>
                  <w:rPr>
                    <w:rFonts w:ascii="Cambria Math" w:hAnsi="Cambria Math"/>
                  </w:rPr>
                  <m:t>&lt;x&lt;2+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9-2π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A08E5" w:rsidRPr="00670DCE" w:rsidRDefault="001A08E5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0≤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+x+1≤1</m:t>
              </m:r>
            </m:oMath>
            <w:r w:rsidR="00C76EE0" w:rsidRPr="00670DCE">
              <w:rPr>
                <w:rFonts w:ascii="Cambria Math" w:hAnsi="Cambria Math"/>
              </w:rPr>
              <w:t xml:space="preserve"> </w:t>
            </w:r>
            <w:r w:rsidR="00416CB1"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0≤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+x≤1</m:t>
              </m:r>
            </m:oMath>
          </w:p>
          <w:p w:rsidR="001A08E5" w:rsidRPr="00670DCE" w:rsidRDefault="001A08E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∴x=-1, 0</m:t>
                </m:r>
              </m:oMath>
            </m:oMathPara>
          </w:p>
          <w:p w:rsidR="001A08E5" w:rsidRPr="00670DCE" w:rsidRDefault="00416CB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 xml:space="preserve"> x=-1</m:t>
              </m:r>
            </m:oMath>
          </w:p>
          <w:p w:rsidR="001A08E5" w:rsidRPr="00670DCE" w:rsidRDefault="001A08E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L.H.S.=2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A08E5" w:rsidRPr="00670DCE" w:rsidRDefault="001A08E5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∴x=-1</m:t>
              </m:r>
            </m:oMath>
            <w:r w:rsidR="00416CB1" w:rsidRPr="00670DCE">
              <w:rPr>
                <w:rFonts w:ascii="Cambria Math" w:hAnsi="Cambria Math"/>
              </w:rPr>
              <w:t xml:space="preserve"> is a solution</w:t>
            </w:r>
          </w:p>
          <w:p w:rsidR="00464CC6" w:rsidRPr="00670DCE" w:rsidRDefault="00416CB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L.H.S.=2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1A08E5" w:rsidRPr="00670DCE" w:rsidRDefault="001A08E5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670DCE">
              <w:rPr>
                <w:rFonts w:ascii="Cambria Math" w:hAnsi="Cambria Math"/>
              </w:rPr>
              <w:t xml:space="preserve"> is a solution and sum of the solutions </w:t>
            </w:r>
            <m:oMath>
              <m:r>
                <w:rPr>
                  <w:rFonts w:ascii="Cambria Math" w:hAnsi="Cambria Math"/>
                </w:rPr>
                <m:t>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87386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F25CC3" w:rsidRPr="00670DCE" w:rsidRDefault="0008738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F25CC3" w:rsidRPr="00670DCE" w:rsidRDefault="00F25CC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eqArr>
                          </m:num>
                          <m:den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eqArr>
                          </m:den>
                        </m:f>
                      </m:e>
                    </m:d>
                  </m:e>
                </m:func>
              </m:oMath>
            </m:oMathPara>
          </w:p>
          <w:p w:rsidR="00F25CC3" w:rsidRPr="00670DCE" w:rsidRDefault="00F25CC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D064F" w:rsidRPr="00670DCE" w:rsidRDefault="00F25CC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F12C85" w:rsidRPr="00670DCE" w:rsidRDefault="002D064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1-2x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=θ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55F0B" w:rsidRPr="00670DCE" w:rsidRDefault="00D55F0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  <w:p w:rsidR="00D55F0B" w:rsidRPr="00670DCE" w:rsidRDefault="00416CB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oMath>
          </w:p>
          <w:p w:rsidR="00D55F0B" w:rsidRPr="00670DCE" w:rsidRDefault="00416CB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bπ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</m:oMath>
            </m:oMathPara>
          </w:p>
          <w:p w:rsidR="00EB6BEC" w:rsidRPr="00670DCE" w:rsidRDefault="00416CB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πab+c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A6BE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5+3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den>
                        </m:f>
                      </m:e>
                    </m:d>
                  </m:e>
                </m:func>
              </m:oMath>
            </m:oMathPara>
          </w:p>
          <w:p w:rsidR="008A6BED" w:rsidRPr="00670DCE" w:rsidRDefault="008A6BE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8A6BED" w:rsidRPr="00670DCE" w:rsidRDefault="008A6BE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6E4CEC" w:rsidRPr="00670DCE" w:rsidRDefault="008A6BE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den>
                            </m:f>
                          </m:den>
                        </m:f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as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d>
              </m:oMath>
            </m:oMathPara>
          </w:p>
          <w:p w:rsidR="006E4CEC" w:rsidRPr="00670DCE" w:rsidRDefault="006E4CE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16+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F12C85" w:rsidRPr="00670DCE" w:rsidRDefault="006E4CEC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F023D" w:rsidRPr="00670DCE" w:rsidRDefault="00DE12A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d>
                </m:e>
              </m:func>
            </m:oMath>
          </w:p>
          <w:p w:rsidR="000F023D" w:rsidRPr="00670DCE" w:rsidRDefault="000F023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0F023D" w:rsidRPr="00670DCE" w:rsidRDefault="000F023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15°+30°+45°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E45604" w:rsidRPr="00670DCE" w:rsidRDefault="000F023D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90°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6F74D3" w:rsidRPr="00670DCE" w:rsidRDefault="00D0079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6F74D3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6F74D3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6F74D3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⇒-1≤2x≤1</m:t>
                </m:r>
              </m:oMath>
            </m:oMathPara>
          </w:p>
          <w:p w:rsidR="001E0C2B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12C85" w:rsidRPr="00670DCE" w:rsidRDefault="00A74C9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</w:p>
          <w:p w:rsidR="00A74C9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A74C9A" w:rsidRPr="00670DCE" w:rsidRDefault="00EB172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  <w:p w:rsidR="00A74C9A" w:rsidRPr="00670DCE" w:rsidRDefault="00EB172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≤2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⇒0≤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9415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r-1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r+1</m:t>
                                    </m:r>
                                  </m:e>
                                </m:d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e>
                                </m:d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F1775B" w:rsidRPr="00670DCE" w:rsidRDefault="005363A8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e>
                                </m:rad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r+1</m:t>
                                        </m:r>
                                      </m:e>
                                    </m:d>
                                  </m:e>
                                </m:rad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ra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r-1</m:t>
                                </m:r>
                              </m:e>
                            </m:rad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8622F" w:rsidRPr="00670DCE" w:rsidRDefault="0022281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B40AE" w:rsidRPr="00670DCE" w:rsidRDefault="001148C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equation is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  <w:p w:rsidR="00AB40AE" w:rsidRPr="00670DCE" w:rsidRDefault="001148C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a+x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a+x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D84A6C" w:rsidRPr="00670DCE" w:rsidRDefault="001148C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B5B74" w:rsidRPr="00670DCE" w:rsidRDefault="00BB5B7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den>
                            </m:f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a+b</m:t>
                                    </m:r>
                                  </m:den>
                                </m:f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a+b</m:t>
                                    </m:r>
                                  </m:den>
                                </m:f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d>
              </m:oMath>
            </m:oMathPara>
          </w:p>
          <w:p w:rsidR="00747B94" w:rsidRPr="00670DCE" w:rsidRDefault="00BB5B7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747B94" w:rsidRPr="00670DCE" w:rsidRDefault="00747B9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4B3854" w:rsidRPr="00670DCE" w:rsidRDefault="00747B9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D52D53" w:rsidRPr="00670DCE" w:rsidRDefault="004B385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θ+b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9370F" w:rsidRPr="00670DCE" w:rsidRDefault="00820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693C7D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x+y+z-xyz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1-xy-yz-xz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79370F" w:rsidRPr="00670DCE" w:rsidRDefault="0079370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xy+yz+zx-1=0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92041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=θ, </m:t>
              </m:r>
            </m:oMath>
            <w:r w:rsidRPr="00670DCE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&lt;θ&lt;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⇒-π&lt;2θ&lt;π</m:t>
              </m:r>
            </m:oMath>
          </w:p>
          <w:p w:rsidR="00F92041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&lt;2θ&lt;π 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&lt;θ&lt;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⇒x&gt;1</m:t>
              </m:r>
            </m:oMath>
          </w:p>
          <w:p w:rsidR="00C273AE" w:rsidRPr="00670DCE" w:rsidRDefault="005363A8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2θ-π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=2θ-π=2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12C85" w:rsidRPr="00670DCE" w:rsidRDefault="00374AD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x&lt;0</m:t>
              </m:r>
            </m:oMath>
            <w:r w:rsidRPr="00670DCE">
              <w:rPr>
                <w:rFonts w:ascii="Cambria Math" w:hAnsi="Cambria Math"/>
              </w:rPr>
              <w:t>,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&lt;0 </m:t>
              </m:r>
            </m:oMath>
            <w:r w:rsidRPr="00670DCE">
              <w:rPr>
                <w:rFonts w:ascii="Cambria Math" w:hAnsi="Cambria Math"/>
              </w:rPr>
              <w:t xml:space="preserve">but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oMath>
            <w:r w:rsidRPr="00670DCE">
              <w:rPr>
                <w:rFonts w:ascii="Cambria Math" w:hAnsi="Cambria Math"/>
              </w:rPr>
              <w:t xml:space="preserve"> is always positive</w:t>
            </w:r>
          </w:p>
          <w:p w:rsidR="00CF03D4" w:rsidRPr="00670DCE" w:rsidRDefault="00374ADB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So,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817E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3817E7" w:rsidRPr="00670DCE" w:rsidRDefault="0035078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oMath>
          </w:p>
          <w:p w:rsidR="003817E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12C85" w:rsidRPr="00670DCE" w:rsidRDefault="003507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=A,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>
                <w:rPr>
                  <w:rFonts w:ascii="Cambria Math" w:hAnsi="Cambria Math"/>
                </w:rPr>
                <m:t xml:space="preserve">=B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>
                <w:rPr>
                  <w:rFonts w:ascii="Cambria Math" w:hAnsi="Cambria Math"/>
                </w:rPr>
                <m:t>=C</m:t>
              </m:r>
            </m:oMath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=a,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=b,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A+B+C=π⇒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2B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</m:func>
              <m:r>
                <w:rPr>
                  <w:rFonts w:ascii="Cambria Math" w:hAnsi="Cambria Math"/>
                </w:rPr>
                <m:t>=4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 (i)</w:t>
            </w:r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func>
              </m:oMath>
            </m:oMathPara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rad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 (ii)</w:t>
            </w:r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+b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+c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=2abc</m:t>
                </m:r>
              </m:oMath>
            </m:oMathPara>
          </w:p>
          <w:p w:rsidR="00676098" w:rsidRPr="00670DCE" w:rsidRDefault="00CC4FEB" w:rsidP="008226DE">
            <w:pPr>
              <w:rPr>
                <w:rFonts w:ascii="Cambria Math" w:hAnsi="Cambria Math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Trick</m:t>
              </m:r>
              <m:r>
                <w:rPr>
                  <w:rFonts w:ascii="Cambria Math" w:hAnsi="Cambria Math"/>
                </w:rPr>
                <m:t>:</m:t>
              </m:r>
            </m:oMath>
            <w:r w:rsidRPr="00670DCE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 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 c=1</m:t>
              </m:r>
            </m:oMath>
          </w:p>
          <w:p w:rsidR="0088122A" w:rsidRPr="00670DCE" w:rsidRDefault="00CC4FEB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rad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12C85" w:rsidRPr="00670DCE" w:rsidRDefault="0022281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2π/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π/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+8a&lt;0</m:t>
                </m:r>
              </m:oMath>
            </m:oMathPara>
          </w:p>
          <w:p w:rsidR="00FF2211" w:rsidRPr="00670DCE" w:rsidRDefault="0022281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π/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π/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</w:rPr>
                      <m:t>-2a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  <w:p w:rsidR="00FF2211" w:rsidRPr="00670DCE" w:rsidRDefault="00147FAF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π/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∞</m:t>
                  </m:r>
                </m:e>
              </m:d>
            </m:oMath>
          </w:p>
          <w:p w:rsidR="00FF2211" w:rsidRPr="00670DCE" w:rsidRDefault="00147FAF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 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π/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 w:rsidRPr="00670DCE">
              <w:rPr>
                <w:rFonts w:ascii="Cambria Math" w:hAnsi="Cambria Math"/>
              </w:rPr>
              <w:t>, 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π/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</w:p>
          <w:p w:rsidR="002A3CE0" w:rsidRPr="00670DCE" w:rsidRDefault="00147FA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π/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-2a&gt;0</m:t>
                </m:r>
              </m:oMath>
            </m:oMathPara>
          </w:p>
          <w:p w:rsidR="002A3CE0" w:rsidRPr="00670DCE" w:rsidRDefault="00147FA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⇒2a&lt;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π/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 xml:space="preserve"> ⇒2a&lt;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FF2211" w:rsidRPr="00670DCE" w:rsidRDefault="00147F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⇒0≤a&lt;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2A3CE0" w:rsidRPr="00670DCE" w:rsidRDefault="002A3CE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Similarly,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π/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∞</m:t>
                  </m:r>
                </m:e>
              </m:d>
              <m:r>
                <w:rPr>
                  <w:rFonts w:ascii="Cambria Math" w:hAnsi="Cambria Math"/>
                </w:rPr>
                <m:t xml:space="preserve">, a&gt;2, </m:t>
              </m:r>
            </m:oMath>
            <w:r w:rsidR="00147FAF" w:rsidRPr="00670DCE">
              <w:rPr>
                <w:rFonts w:ascii="Cambria Math" w:hAnsi="Cambria Math"/>
              </w:rPr>
              <w:t>we get</w:t>
            </w:r>
          </w:p>
          <w:p w:rsidR="002A3CE0" w:rsidRPr="00670DCE" w:rsidRDefault="002A3CE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12C85" w:rsidRPr="00670DCE" w:rsidRDefault="00C2123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=2k+1</m:t>
              </m:r>
            </m:oMath>
          </w:p>
          <w:p w:rsidR="00C2123C" w:rsidRPr="00670DCE" w:rsidRDefault="00C2123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range of the function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147FAF" w:rsidRPr="00670DCE">
              <w:rPr>
                <w:rFonts w:ascii="Cambria Math" w:hAnsi="Cambria Math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 w:rsidRPr="00670DCE">
              <w:rPr>
                <w:rFonts w:ascii="Cambria Math" w:hAnsi="Cambria Math"/>
              </w:rPr>
              <w:t xml:space="preserve"> [as both functions are increasing] </w:t>
            </w:r>
          </w:p>
          <w:p w:rsidR="00C2123C" w:rsidRPr="00670DCE" w:rsidRDefault="00C2123C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Therefore, the integral values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70DCE">
              <w:rPr>
                <w:rFonts w:ascii="Cambria Math" w:hAnsi="Cambria Math"/>
              </w:rPr>
              <w:t xml:space="preserve"> are </w:t>
            </w:r>
            <m:oMath>
              <m:r>
                <w:rPr>
                  <w:rFonts w:ascii="Cambria Math" w:hAnsi="Cambria Math"/>
                </w:rPr>
                <m:t xml:space="preserve">-1 </m:t>
              </m:r>
            </m:oMath>
            <w:r w:rsidR="00147FAF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E7EE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C56BE2" w:rsidRPr="00C56BE2" w:rsidRDefault="00AE7EE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AE7EE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AE7EE0" w:rsidRPr="00670DCE" w:rsidRDefault="00AE7EE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func>
                      </m:e>
                    </m:d>
                  </m:e>
                </m:func>
              </m:oMath>
            </m:oMathPara>
          </w:p>
          <w:p w:rsidR="00AE7EE0" w:rsidRPr="00670DCE" w:rsidRDefault="00AE7EE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407CB2" w:rsidRPr="00670DCE" w:rsidRDefault="00AE7EE0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00B7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700B70" w:rsidRPr="00670DCE" w:rsidRDefault="001148CC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</m:oMath>
            <w:r w:rsidRPr="00670DCE">
              <w:rPr>
                <w:rFonts w:ascii="Cambria Math" w:hAnsi="Cambria Math"/>
              </w:rPr>
              <w:t xml:space="preserve">      [as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a decreasing function]</w:t>
            </w:r>
          </w:p>
          <w:p w:rsidR="00383AA6" w:rsidRPr="00670DCE" w:rsidRDefault="001148CC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⇒n&lt;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π ⇒n&lt;5.46 ⇒</m:t>
              </m:r>
            </m:oMath>
            <w:r w:rsidRPr="00670DCE">
              <w:rPr>
                <w:rFonts w:ascii="Cambria Math" w:hAnsi="Cambria Math"/>
              </w:rPr>
              <w:t xml:space="preserve"> maximum value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</m:oMath>
            <w:r w:rsidRPr="00670DCE">
              <w:rPr>
                <w:rFonts w:ascii="Cambria Math" w:hAnsi="Cambria Math"/>
              </w:rPr>
              <w:t xml:space="preserve"> is 5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474F4C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+m+1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-m+1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oMath>
          </w:p>
          <w:p w:rsidR="00474F4C" w:rsidRPr="00670DCE" w:rsidRDefault="00474F4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+m+1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-m+1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+m+1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-m+1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  <w:p w:rsidR="00474F4C" w:rsidRPr="00670DCE" w:rsidRDefault="00474F4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+m+1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-m+1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] </m:t>
                        </m:r>
                      </m:e>
                    </m:func>
                  </m:e>
                </m:nary>
              </m:oMath>
            </m:oMathPara>
          </w:p>
          <w:p w:rsidR="00474F4C" w:rsidRPr="00670DCE" w:rsidRDefault="00474F4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-n+1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:rsidR="001E3D17" w:rsidRPr="00670DCE" w:rsidRDefault="00474F4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474F4C" w:rsidRPr="00670DCE" w:rsidRDefault="005363A8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n→∞,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sum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31130" w:rsidRPr="00670DCE" w:rsidRDefault="00657D3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</m:oMath>
            </m:oMathPara>
          </w:p>
          <w:p w:rsidR="00531130" w:rsidRPr="00670DCE" w:rsidRDefault="006003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</m:oMath>
            </m:oMathPara>
          </w:p>
          <w:p w:rsidR="00531130" w:rsidRPr="00670DCE" w:rsidRDefault="006003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</m:oMath>
            </m:oMathPara>
          </w:p>
          <w:p w:rsidR="00F12C85" w:rsidRPr="00670DCE" w:rsidRDefault="006003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67450" w:rsidRPr="00670DCE" w:rsidRDefault="001A2905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067450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067450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067450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B768C8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⇒x=0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</m:t>
                </m:r>
                <m:r>
                  <w:rPr>
                    <w:rFonts w:ascii="Cambria Math" w:hAnsi="Cambria Math"/>
                  </w:rPr>
                  <m:t>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⇒x=0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E7899" w:rsidRPr="00670DCE" w:rsidRDefault="00DE789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=π</m:t>
              </m:r>
            </m:oMath>
          </w:p>
          <w:p w:rsidR="00DE7899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  <w:p w:rsidR="00DE7899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e>
                    </m:d>
                  </m:e>
                </m:func>
              </m:oMath>
            </m:oMathPara>
          </w:p>
          <w:p w:rsidR="00DE7899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⇒xy-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=-z</m:t>
                </m:r>
              </m:oMath>
            </m:oMathPara>
          </w:p>
          <w:p w:rsidR="00FF5AED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xy+z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  <w:p w:rsidR="00DE7899" w:rsidRPr="00670DCE" w:rsidRDefault="00DE789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Squaring both sides, we get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+2xyz=1</m:t>
              </m:r>
            </m:oMath>
          </w:p>
          <w:p w:rsidR="00DE7899" w:rsidRPr="00670DCE" w:rsidRDefault="00820DC8" w:rsidP="008226DE">
            <w:pPr>
              <w:rPr>
                <w:rFonts w:ascii="Cambria Math" w:hAnsi="Cambria Math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Trick:</m:t>
              </m:r>
            </m:oMath>
            <w:r w:rsidR="001730D3" w:rsidRPr="00670DCE">
              <w:rPr>
                <w:rFonts w:ascii="Cambria Math" w:hAnsi="Cambria Math"/>
                <w:i/>
              </w:rPr>
              <w:t xml:space="preserve"> </w:t>
            </w:r>
            <w:r w:rsidR="001730D3" w:rsidRPr="00670DCE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x=y=z=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so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=π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D7196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7418B" w:rsidRPr="00670DCE" w:rsidRDefault="00463AD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≥0,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07418B" w:rsidRPr="00670DCE" w:rsidRDefault="0022281F" w:rsidP="008226DE">
            <w:pPr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 ⇒x∈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 ∞</m:t>
                  </m:r>
                </m:e>
              </m:d>
              <m:r>
                <w:rPr>
                  <w:rFonts w:ascii="Cambria Math" w:hAnsi="Cambria Math"/>
                </w:rPr>
                <m:t xml:space="preserve">    </m:t>
              </m:r>
            </m:oMath>
            <w:r w:rsidR="00463ADD" w:rsidRPr="00670DCE">
              <w:rPr>
                <w:rFonts w:ascii="Cambria Math" w:hAnsi="Cambria Math"/>
              </w:rPr>
              <w:t>(i)</w:t>
            </w:r>
          </w:p>
          <w:p w:rsidR="0007418B" w:rsidRPr="00670DCE" w:rsidRDefault="0022281F" w:rsidP="008226DE">
            <w:pPr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 ⇒x∈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oMath>
            <w:r w:rsidR="00463ADD" w:rsidRPr="00670DCE">
              <w:rPr>
                <w:rFonts w:ascii="Cambria Math" w:hAnsi="Cambria Math"/>
              </w:rPr>
              <w:t xml:space="preserve">     (ii)</w:t>
            </w:r>
          </w:p>
          <w:p w:rsidR="0007418B" w:rsidRPr="00670DCE" w:rsidRDefault="0007418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from Eqs. (i) and (ii),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56EB9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⇒-1≤x-1≤1   ⇒0≤x≤2</m:t>
                </m:r>
              </m:oMath>
            </m:oMathPara>
          </w:p>
          <w:p w:rsidR="00356EB9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⇒-1≤x-3≤1  ⇒2≤x≤4</m:t>
                </m:r>
              </m:oMath>
            </m:oMathPara>
          </w:p>
          <w:p w:rsidR="00356EB9" w:rsidRPr="00670DCE" w:rsidRDefault="00356EB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∴x=2</m:t>
                </m:r>
              </m:oMath>
            </m:oMathPara>
          </w:p>
          <w:p w:rsidR="00356EB9" w:rsidRPr="00670DCE" w:rsidRDefault="00820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2-4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k+π</m:t>
                  </m:r>
                </m:e>
              </m:func>
            </m:oMath>
          </w:p>
          <w:p w:rsidR="00356EB9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k+π</m:t>
                    </m:r>
                  </m:e>
                </m:func>
              </m:oMath>
            </m:oMathPara>
          </w:p>
          <w:p w:rsidR="00356EB9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+π-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k+π</m:t>
                    </m:r>
                  </m:e>
                </m:func>
              </m:oMath>
            </m:oMathPara>
          </w:p>
          <w:p w:rsidR="00F65F11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⇒k=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AD3246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D3246" w:rsidRPr="00670DCE" w:rsidRDefault="00FF40C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π/2</m:t>
                  </m:r>
                </m:e>
              </m:d>
            </m:oMath>
          </w:p>
          <w:p w:rsidR="00596893" w:rsidRPr="00670DCE" w:rsidRDefault="00FF40C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π/2, π</m:t>
                  </m:r>
                </m:e>
              </m:d>
              <m:r>
                <w:rPr>
                  <w:rFonts w:ascii="Cambria Math" w:hAnsi="Cambria Math"/>
                </w:rPr>
                <m:t xml:space="preserve">  ⇒</m:t>
              </m:r>
            </m:oMath>
            <w:r w:rsidRPr="00670DCE">
              <w:rPr>
                <w:rFonts w:ascii="Cambria Math" w:hAnsi="Cambria Math"/>
              </w:rPr>
              <w:t xml:space="preserve"> no solution in the given range</w:t>
            </w:r>
          </w:p>
          <w:p w:rsidR="00387C57" w:rsidRPr="00670DCE" w:rsidRDefault="00147FAF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Also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-1≤3x-2-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≤1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-4x+3≤1  ⇒2-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≤x≤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D1D6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67.5°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6303BE" w:rsidRPr="00670DCE" w:rsidRDefault="00FD1D6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135°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=135°=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C058A" w:rsidRPr="00670DCE" w:rsidRDefault="00E94F0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  <w:p w:rsidR="00E94F0A" w:rsidRPr="00670DCE" w:rsidRDefault="00E94F0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Range of the right-hand angle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–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:rsidR="00E94F0A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94F0A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E94F0A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31929" w:rsidRPr="00670DCE" w:rsidRDefault="00E31929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 xml:space="preserve">clearly domain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0B72F3" w:rsidRPr="00670DCE">
              <w:rPr>
                <w:rFonts w:ascii="Cambria Math" w:hAnsi="Cambria Math"/>
              </w:rPr>
              <w:t xml:space="preserve">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x=±1</m:t>
              </m:r>
            </m:oMath>
          </w:p>
          <w:p w:rsidR="00EE4FCE" w:rsidRPr="00670DCE" w:rsidRDefault="000B72F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Thus, the range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i.e.,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666A99" w:rsidRDefault="00666A99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666A99" w:rsidRDefault="00666A99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1+(1+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rad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  <w:p w:rsidR="00666A99" w:rsidRDefault="00666A99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666A99" w:rsidRDefault="00666A99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666A99" w:rsidRPr="00FD4ABB" w:rsidRDefault="00666A99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                    x=-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C49FD" w:rsidRPr="00670DCE" w:rsidRDefault="002C49F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≥2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  <w:p w:rsidR="00C67E2A" w:rsidRPr="00670DCE" w:rsidRDefault="000B72F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≤1  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A4181" w:rsidRPr="00670DCE" w:rsidRDefault="00820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=A⇒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</w:p>
          <w:p w:rsidR="008A418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=B⇒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⇒A+B=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8A4181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rad>
              </m:oMath>
            </m:oMathPara>
          </w:p>
          <w:p w:rsidR="008A4181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660E40" w:rsidRPr="00670DCE" w:rsidRDefault="00820DC8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=169 ⇒x=13   [∵x=-13</m:t>
              </m:r>
            </m:oMath>
            <w:r w:rsidRPr="00670DCE">
              <w:rPr>
                <w:rFonts w:ascii="Cambria Math" w:hAnsi="Cambria Math"/>
              </w:rPr>
              <w:t xml:space="preserve"> doses not satisfy the given equation]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E4012" w:rsidRPr="00670DCE" w:rsidRDefault="002C10B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=α</m:t>
              </m:r>
            </m:oMath>
          </w:p>
          <w:p w:rsidR="007E4012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  <w:p w:rsidR="007E4012" w:rsidRPr="00670DCE" w:rsidRDefault="007E401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  <w:p w:rsidR="007E4012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⇒2x=y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E4012" w:rsidRPr="00670DCE" w:rsidRDefault="002C10B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⇒2x-y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E4012" w:rsidRPr="00670DCE" w:rsidRDefault="007E4012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Squaring, we get</w:t>
            </w:r>
          </w:p>
          <w:p w:rsidR="007E4012" w:rsidRPr="00670DCE" w:rsidRDefault="007E401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-4xy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  <w:p w:rsidR="001B6D3C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-4xy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B35C9" w:rsidRPr="00670DCE" w:rsidRDefault="0022281F" w:rsidP="008226DE">
            <w:pPr>
              <w:tabs>
                <w:tab w:val="left" w:pos="2500"/>
              </w:tabs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464CC6" w:rsidRPr="00670DCE" w:rsidRDefault="00416CB1" w:rsidP="008226DE">
            <w:pPr>
              <w:tabs>
                <w:tab w:val="left" w:pos="2500"/>
              </w:tabs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 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</w:rPr>
                  <m:t>=-1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+1+2x=0 ⇒x=-1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2080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x+π-x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as </m:t>
                    </m:r>
                    <m:r>
                      <w:rPr>
                        <w:rFonts w:ascii="Cambria Math" w:hAnsi="Cambria Math"/>
                      </w:rPr>
                      <m:t>x∈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π/2, π</m:t>
                        </m:r>
                      </m:e>
                    </m:d>
                  </m:e>
                </m:d>
              </m:oMath>
            </m:oMathPara>
          </w:p>
          <w:p w:rsidR="00772572" w:rsidRPr="00670DCE" w:rsidRDefault="0092080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C058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471298" w:rsidRPr="00670DCE" w:rsidRDefault="00374AD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Now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&gt;1⇒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=π+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=π+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=π-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</m:e>
                  </m:d>
                </m:e>
              </m:func>
            </m:oMath>
          </w:p>
          <w:p w:rsidR="00471298" w:rsidRPr="00670DCE" w:rsidRDefault="00374ADB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0266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B02665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B02665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B02665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  <w:p w:rsidR="00B02665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B02665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1-xy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</m:oMath>
            </m:oMathPara>
          </w:p>
          <w:p w:rsidR="00E277AB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⇒x+y+z=xyz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12C85" w:rsidRPr="00670DCE" w:rsidRDefault="006E5289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π/2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π/2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1C512C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π/4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x/2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eqAr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π/4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x/2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1C512C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C512C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C512C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1C512C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95988" w:rsidRPr="00670DCE" w:rsidRDefault="0079360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E5C53" w:rsidRPr="00670DCE" w:rsidRDefault="00374AD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5E5C5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5E5C53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5E5C53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5E5C53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1-ab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F12C85" w:rsidRPr="00670DCE" w:rsidRDefault="00374AD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1-ab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4D59FB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4D59FB" w:rsidRPr="00670DCE" w:rsidRDefault="00F4467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cosec </m:t>
                </m:r>
                <m:r>
                  <w:rPr>
                    <w:rFonts w:ascii="Cambria Math" w:hAnsi="Cambria Math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86626E" w:rsidRPr="00670DCE" w:rsidRDefault="00F4467B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α/2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α/2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α/2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CB445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y/x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y/x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1B7A9D" w:rsidRPr="00670DCE" w:rsidRDefault="001B7A9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1B7A9D" w:rsidRPr="00670DCE" w:rsidRDefault="001B7A9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0F4782" w:rsidRPr="00670DCE" w:rsidRDefault="000F478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744D9" w:rsidRPr="00670DCE" w:rsidRDefault="00B744D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Obviously,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θ+β</m:t>
                      </m:r>
                    </m:e>
                  </m:d>
                </m:e>
              </m:func>
            </m:oMath>
            <w:r w:rsidR="000B0D46"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θ-β</m:t>
                      </m:r>
                    </m:e>
                  </m:d>
                </m:e>
              </m:func>
            </m:oMath>
          </w:p>
          <w:p w:rsidR="008F4DD9" w:rsidRPr="00670DCE" w:rsidRDefault="000B0D46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⇒1+xy=1+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θ-β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CF386A" w:rsidRPr="00670DCE" w:rsidRDefault="00CF386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</m:func>
              </m:oMath>
            </m:oMathPara>
          </w:p>
          <w:p w:rsidR="00573353" w:rsidRPr="00670DCE" w:rsidRDefault="00CF386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cosec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573353" w:rsidRPr="00670DCE" w:rsidRDefault="0057335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573353" w:rsidRPr="00670DCE" w:rsidRDefault="0057335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putting </m:t>
                    </m:r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  <w:p w:rsidR="00573353" w:rsidRPr="00670DCE" w:rsidRDefault="0057335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F12C85" w:rsidRPr="00670DCE" w:rsidRDefault="0057335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=2×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45BA1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=α.</m:t>
              </m:r>
            </m:oMath>
            <w:r w:rsidRPr="00670DCE">
              <w:rPr>
                <w:rFonts w:ascii="Cambria Math" w:hAnsi="Cambria Math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0&lt;α&lt;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890A79" w:rsidRPr="00670DCE" w:rsidRDefault="008F29A4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w:r w:rsidR="00C76EE0" w:rsidRPr="00670DCE">
              <w:rPr>
                <w:rFonts w:ascii="Cambria Math" w:hAnsi="Cambria Math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/3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/3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9-5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2773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02773A" w:rsidRPr="00670DCE" w:rsidRDefault="0002773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2K-x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2x-K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K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2K-x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2x-K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K</m:t>
                        </m:r>
                      </m:den>
                    </m:f>
                  </m:den>
                </m:f>
              </m:oMath>
            </m:oMathPara>
          </w:p>
          <w:p w:rsidR="0002773A" w:rsidRPr="00670DCE" w:rsidRDefault="0002773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3Kx-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K+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2x-K</m:t>
                        </m:r>
                      </m:e>
                    </m:d>
                  </m:den>
                </m:f>
              </m:oMath>
            </m:oMathPara>
          </w:p>
          <w:p w:rsidR="0002773A" w:rsidRPr="00670DCE" w:rsidRDefault="0002773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3Kx-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4Kx-2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+Kx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Kx+2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Kx</m:t>
                    </m:r>
                  </m:den>
                </m:f>
              </m:oMath>
            </m:oMathPara>
          </w:p>
          <w:p w:rsidR="007466A4" w:rsidRPr="00670DCE" w:rsidRDefault="0002773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-2Kx+2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Kx+2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func>
              </m:oMath>
            </m:oMathPara>
          </w:p>
          <w:p w:rsidR="00DD3F1E" w:rsidRPr="00670DCE" w:rsidRDefault="007466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∴A-B=30°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B1E5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3π+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7B1E5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7B1E5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DF1CF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226336" w:rsidRPr="00670DCE" w:rsidRDefault="0022633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the required value </w:t>
            </w:r>
            <m:oMath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oMath>
          </w:p>
          <w:p w:rsidR="00226336" w:rsidRPr="00670DCE" w:rsidRDefault="0022633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-18+35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  <m:r>
                  <w:rPr>
                    <w:rFonts w:ascii="Cambria Math" w:hAnsi="Cambria Math"/>
                  </w:rPr>
                  <m:t>-2=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70B0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r+1-r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F70B03" w:rsidRPr="00670DCE" w:rsidRDefault="00F70B0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func>
              </m:oMath>
            </m:oMathPara>
          </w:p>
          <w:p w:rsidR="00F70B03" w:rsidRPr="00670DCE" w:rsidRDefault="007C131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func>
              </m:oMath>
            </m:oMathPara>
          </w:p>
          <w:p w:rsidR="000B0D46" w:rsidRPr="00670DCE" w:rsidRDefault="000B0D4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(n+1)</m:t>
                    </m:r>
                  </m:e>
                </m:func>
              </m:oMath>
            </m:oMathPara>
          </w:p>
          <w:p w:rsidR="00F12C85" w:rsidRPr="00670DCE" w:rsidRDefault="007C131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1+r+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454210" w:rsidRPr="00670DCE" w:rsidRDefault="00E16EC5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=θ</m:t>
              </m:r>
            </m:oMath>
            <w:r w:rsidRPr="00670DCE">
              <w:rPr>
                <w:rFonts w:ascii="Cambria Math" w:hAnsi="Cambria Math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0&lt;θ&lt;π</m:t>
              </m:r>
            </m:oMath>
            <w:r w:rsidRPr="00670DCE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θ</m:t>
              </m:r>
            </m:oMath>
          </w:p>
          <w:p w:rsidR="00454210" w:rsidRPr="00670DCE" w:rsidRDefault="00E16EC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E37D37" w:rsidRPr="00670DCE" w:rsidRDefault="00E16EC5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=θ⇒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 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542C6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=2π-2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as </m:t>
                    </m:r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d>
              </m:oMath>
            </m:oMathPara>
          </w:p>
          <w:p w:rsidR="00F542C6" w:rsidRPr="00670DCE" w:rsidRDefault="00936C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=2π-2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F542C6" w:rsidRPr="00670DCE" w:rsidRDefault="00F542C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=2π-2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E00AB2" w:rsidRPr="00670DCE" w:rsidRDefault="00F542C6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=2π-2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D1AD7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A56AA4" w:rsidRPr="00670DCE" w:rsidRDefault="005363A8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. As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, θ∈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-2θ∈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π/2</m:t>
                  </m:r>
                </m:e>
              </m:d>
            </m:oMath>
          </w:p>
          <w:p w:rsidR="00795F13" w:rsidRPr="00670DCE" w:rsidRDefault="000D1AD7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-2θ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0D1AD7" w:rsidRPr="00670DCE" w:rsidRDefault="000D1AD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-2θ+2θ=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12C85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≤x≤1⇒-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≤θ≤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C607A6" w:rsidRPr="00670DCE" w:rsidRDefault="005363A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oMath>
          </w:p>
          <w:p w:rsidR="00C607A6" w:rsidRPr="00670DCE" w:rsidRDefault="00C607A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C607A6" w:rsidRPr="00670DCE" w:rsidRDefault="00C607A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C607A6" w:rsidRPr="00670DCE" w:rsidRDefault="00C607A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=θ-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∵θ-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493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034930" w:rsidRPr="00670DCE" w:rsidRDefault="00416CB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</m:func>
              </m:oMath>
            </m:oMathPara>
          </w:p>
          <w:p w:rsidR="00034930" w:rsidRPr="00670DCE" w:rsidRDefault="0003493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</m:func>
              </m:oMath>
            </m:oMathPara>
          </w:p>
          <w:p w:rsidR="00034930" w:rsidRPr="00670DCE" w:rsidRDefault="0003493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6768D3" w:rsidRPr="00670DCE" w:rsidRDefault="00416CB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t>⇒1-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=1⇒x=0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E459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17</m:t>
                                    </m:r>
                                  </m:e>
                                </m:rad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7-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29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4C556C" w:rsidRPr="00670DCE" w:rsidRDefault="00820DC8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Put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4C556C" w:rsidRPr="00670DCE" w:rsidRDefault="004C556C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4C556C" w:rsidRPr="00670DCE" w:rsidRDefault="00820DC8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 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 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 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45588A" w:rsidRPr="00670DCE" w:rsidRDefault="00820DC8" w:rsidP="008226DE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d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⇒2θ=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160F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=0,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160F2" w:rsidRPr="00670DCE" w:rsidRDefault="00147F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=2,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=-1</m:t>
              </m:r>
            </m:oMath>
          </w:p>
          <w:p w:rsidR="00D160F2" w:rsidRPr="00670DCE" w:rsidRDefault="00147F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=0⇒x∈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 ∞</m:t>
                  </m:r>
                </m:e>
              </m:d>
            </m:oMath>
          </w:p>
          <w:p w:rsidR="00E66F7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=0⇒x∈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</m:oMath>
            </m:oMathPara>
          </w:p>
          <w:p w:rsidR="00E66F7E" w:rsidRPr="00670DCE" w:rsidRDefault="00A600C2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Therefore, 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=0, 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e>
              </m:d>
            </m:oMath>
          </w:p>
          <w:p w:rsidR="00E66F7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=2⇒x∈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d>
              </m:oMath>
            </m:oMathPara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=-1⇒x∈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 0</m:t>
                  </m:r>
                </m:e>
              </m:d>
              <m:r>
                <w:rPr>
                  <w:rFonts w:ascii="Cambria Math" w:hAnsi="Cambria Math"/>
                </w:rPr>
                <m:t xml:space="preserve">  ⇒</m:t>
              </m:r>
            </m:oMath>
            <w:r w:rsidR="00147FAF" w:rsidRPr="00670DCE">
              <w:rPr>
                <w:rFonts w:ascii="Cambria Math" w:hAnsi="Cambria Math"/>
              </w:rPr>
              <w:t xml:space="preserve">No such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147FAF" w:rsidRPr="00670DCE">
              <w:rPr>
                <w:rFonts w:ascii="Cambria Math" w:hAnsi="Cambria Math"/>
              </w:rPr>
              <w:t xml:space="preserve"> exists</w:t>
            </w:r>
          </w:p>
          <w:p w:rsidR="00360828" w:rsidRPr="00670DCE" w:rsidRDefault="0036082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Thus, the solution set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224C6" w:rsidRPr="00670DCE" w:rsidRDefault="00A600C2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=θ⇒x=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=x⇒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=x</m:t>
              </m:r>
            </m:oMath>
          </w:p>
          <w:p w:rsidR="00F12C85" w:rsidRPr="00670DCE" w:rsidRDefault="00A600C2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F224C6" w:rsidRPr="00670DCE" w:rsidRDefault="0035078A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7220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2r-1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  <w:p w:rsidR="00572207" w:rsidRPr="00670DCE" w:rsidRDefault="0057220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  <w:p w:rsidR="00F12C85" w:rsidRPr="00670DCE" w:rsidRDefault="0057220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E59DA" w:rsidRPr="00670DCE" w:rsidRDefault="009E6E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Since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-3x+2</m:t>
                  </m:r>
                </m:e>
              </m:rad>
              <m:r>
                <w:rPr>
                  <w:rFonts w:ascii="Cambria Math" w:hAnsi="Cambria Math"/>
                </w:rPr>
                <m:t>≥0⇒0≤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-3x+2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E617D4" w:rsidRPr="00670DCE" w:rsidRDefault="009E6E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</m:e>
              </m:rad>
              <m:r>
                <w:rPr>
                  <w:rFonts w:ascii="Cambria Math" w:hAnsi="Cambria Math"/>
                </w:rPr>
                <m:t>≥0⇒0&lt;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801B9E" w:rsidRPr="00670DCE" w:rsidRDefault="009E6E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</w:t>
            </w:r>
            <w:r w:rsidR="00801B9E" w:rsidRPr="00670DCE">
              <w:rPr>
                <w:rFonts w:ascii="Cambria Math" w:hAnsi="Cambria Math"/>
              </w:rPr>
              <w:t xml:space="preserve">dding, we have </w:t>
            </w:r>
            <m:oMath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L.H.S.</m:t>
              </m:r>
              <m:r>
                <w:rPr>
                  <w:rFonts w:ascii="Cambria Math" w:hAnsi="Cambria Math"/>
                </w:rPr>
                <m:t>&lt;π</m:t>
              </m:r>
            </m:oMath>
          </w:p>
          <w:p w:rsidR="00801B9E" w:rsidRPr="00670DCE" w:rsidRDefault="009E6EA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</w:t>
            </w:r>
            <w:r w:rsidR="00801B9E" w:rsidRPr="00670DCE">
              <w:rPr>
                <w:rFonts w:ascii="Cambria Math" w:hAnsi="Cambria Math"/>
              </w:rPr>
              <w:t>herefore, the given equation has no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E459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</m:d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+x+1</m:t>
                            </m:r>
                          </m:e>
                        </m:d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+x+1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+x+1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:rsidR="0088133D" w:rsidRPr="00670DCE" w:rsidRDefault="0088133D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x(x+1)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+x+1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⇒x=0, -1</m:t>
              </m:r>
            </m:oMath>
            <w:r w:rsidRPr="00670DCE">
              <w:rPr>
                <w:rFonts w:ascii="Cambria Math" w:hAnsi="Cambria Math"/>
              </w:rPr>
              <w:t xml:space="preserve"> are the only real solutions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12C85" w:rsidRPr="00670DCE" w:rsidRDefault="00F82D4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From the given equation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θ-2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θ+3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="00147FAF" w:rsidRPr="00670DCE">
              <w:rPr>
                <w:rFonts w:ascii="Cambria Math" w:hAnsi="Cambria Math"/>
              </w:rPr>
              <w:t>, we get</w:t>
            </w:r>
          </w:p>
          <w:p w:rsidR="005B7B6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θ-1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5B7B60" w:rsidRPr="00670DCE" w:rsidRDefault="001E594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L.H.S.≤6, R.H.S.≥6</m:t>
                </m:r>
              </m:oMath>
            </m:oMathPara>
          </w:p>
          <w:p w:rsidR="001E5940" w:rsidRPr="00670DCE" w:rsidRDefault="001E594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Possible solution is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=-1 </m:t>
              </m:r>
            </m:oMath>
            <w:r w:rsidR="00147FAF" w:rsidRPr="00670DCE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L.H.S.=R.H.S </m:t>
              </m:r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=0  </m:t>
              </m:r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9457B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0E09EA" w:rsidRPr="00670DCE" w:rsidRDefault="00EB172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E459A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3/4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2/3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3/4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2/3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6A4C72" w:rsidRPr="00670DCE" w:rsidRDefault="006A4C7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0C0A" w:rsidRPr="00670DCE" w:rsidRDefault="00590076" w:rsidP="008226DE">
            <w:pPr>
              <w:tabs>
                <w:tab w:val="left" w:pos="622"/>
              </w:tabs>
              <w:rPr>
                <w:rFonts w:ascii="Cambria Math" w:hAnsi="Cambria Math"/>
                <w:i/>
                <w:noProof/>
              </w:rPr>
            </w:pPr>
            <w:r w:rsidRPr="00670DCE">
              <w:rPr>
                <w:rFonts w:ascii="Cambria Math" w:hAnsi="Cambria Math"/>
                <w:noProof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  <m:r>
                <w:rPr>
                  <w:rFonts w:ascii="Cambria Math" w:hAnsi="Cambria Math"/>
                  <w:noProof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=-</m:t>
              </m:r>
              <m:r>
                <w:rPr>
                  <w:rFonts w:ascii="Cambria Math" w:hAnsi="Cambria Math"/>
                </w:rPr>
                <m:t>π,</m:t>
              </m:r>
            </m:oMath>
            <w:r w:rsidRPr="00670DCE">
              <w:rPr>
                <w:rFonts w:ascii="Cambria Math" w:hAnsi="Cambria Math"/>
                <w:noProof/>
              </w:rPr>
              <w:t xml:space="preserve"> which is not possible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</m:oMath>
            <w:r w:rsidR="009E6EAF" w:rsidRPr="00670DCE">
              <w:rPr>
                <w:rFonts w:ascii="Cambria Math" w:hAnsi="Cambria Math"/>
                <w:noProof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noProof/>
                    </w:rPr>
                    <m:t>2x</m:t>
                  </m:r>
                </m:e>
              </m:func>
            </m:oMath>
            <w:r w:rsidRPr="00670DCE">
              <w:rPr>
                <w:rFonts w:ascii="Cambria Math" w:hAnsi="Cambria Math"/>
                <w:noProof/>
              </w:rPr>
              <w:t xml:space="preserve"> never take negative values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(e)</w:t>
            </w:r>
          </w:p>
          <w:p w:rsidR="009E459A" w:rsidRPr="00670DCE" w:rsidRDefault="00CB0A6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principal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oMath>
            <w:r w:rsidRPr="00670DCE">
              <w:rPr>
                <w:rFonts w:ascii="Cambria Math" w:hAnsi="Cambria Math"/>
              </w:rPr>
              <w:t xml:space="preserve"> principal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=π/3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63EC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=p</m:t>
                </m:r>
              </m:oMath>
            </m:oMathPara>
          </w:p>
          <w:p w:rsidR="00C63EC5" w:rsidRPr="00670DCE" w:rsidRDefault="0035078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x∈R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-π/2, π/2</m:t>
                  </m:r>
                </m:e>
              </m:d>
            </m:oMath>
          </w:p>
          <w:p w:rsidR="00C63EC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  <w:p w:rsidR="00C63EC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π/2</m:t>
                    </m:r>
                  </m:e>
                </m:d>
              </m:oMath>
            </m:oMathPara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tan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62CE" w:rsidRPr="00670DCE" w:rsidRDefault="000B0D4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-x-x=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-2x</m:t>
              </m:r>
            </m:oMath>
          </w:p>
          <w:p w:rsidR="001C62CE" w:rsidRPr="00670DCE" w:rsidRDefault="000B0D4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-u  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C62CE" w:rsidRPr="00670DCE" w:rsidRDefault="000B0D4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C205A5" w:rsidRPr="00670DCE" w:rsidRDefault="000B0D46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433706" w:rsidRPr="00670DCE" w:rsidRDefault="00342F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given equation can be written as</w:t>
            </w:r>
          </w:p>
          <w:p w:rsidR="00342FC8" w:rsidRPr="00670DCE" w:rsidRDefault="00342F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342FC8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15°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⇒1=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3x-1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⇒x=2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664AF" w:rsidRPr="00670DCE" w:rsidRDefault="007664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6E0027" w:rsidRPr="00670DCE" w:rsidRDefault="007664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6E0027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≥2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[using A.M.</w:t>
            </w:r>
            <m:oMath>
              <m:r>
                <w:rPr>
                  <w:rFonts w:ascii="Cambria Math" w:hAnsi="Cambria Math"/>
                </w:rPr>
                <m:t xml:space="preserve"> ≥</m:t>
              </m:r>
            </m:oMath>
            <w:r w:rsidRPr="00670DCE">
              <w:rPr>
                <w:rFonts w:ascii="Cambria Math" w:hAnsi="Cambria Math"/>
              </w:rPr>
              <w:t xml:space="preserve"> G.M.]</w:t>
            </w:r>
          </w:p>
          <w:p w:rsidR="006E0027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+2≥2+2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F12C85" w:rsidRPr="00670DCE" w:rsidRDefault="006E002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12C85" w:rsidRPr="00670DCE" w:rsidRDefault="0022281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2×0.8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0.8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0.96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=0.96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544A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E544A4" w:rsidRPr="00670DCE" w:rsidRDefault="00A600C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d>
              </m:oMath>
            </m:oMathPara>
          </w:p>
          <w:p w:rsidR="00E544A4" w:rsidRPr="00670DCE" w:rsidRDefault="00A600C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E544A4" w:rsidRPr="00670DCE" w:rsidRDefault="00A600C2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⇒x+1=x </m:t>
              </m:r>
            </m:oMath>
            <w:r w:rsidRPr="00670DCE">
              <w:rPr>
                <w:rFonts w:ascii="Cambria Math" w:hAnsi="Cambria Math"/>
              </w:rPr>
              <w:t>not possible as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x→∞</m:t>
              </m:r>
            </m:oMath>
          </w:p>
          <w:p w:rsidR="00F12C85" w:rsidRPr="00670DCE" w:rsidRDefault="00A600C2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⇒x+1=-x⇒x=-1/2</m:t>
              </m:r>
            </m:oMath>
            <w:r w:rsidR="00E544A4" w:rsidRPr="00670DCE">
              <w:rPr>
                <w:rFonts w:ascii="Cambria Math" w:hAnsi="Cambria Math"/>
              </w:rPr>
              <w:t xml:space="preserve"> which is also not possible as for this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L.H.S.</m:t>
              </m:r>
              <m:r>
                <w:rPr>
                  <w:rFonts w:ascii="Cambria Math" w:hAnsi="Cambria Math"/>
                </w:rPr>
                <m:t>&lt;0</m:t>
              </m:r>
            </m:oMath>
            <w:r w:rsidRPr="00670DCE">
              <w:rPr>
                <w:rFonts w:ascii="Cambria Math" w:hAnsi="Cambria Math"/>
              </w:rPr>
              <w:t xml:space="preserve"> but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R.H.S</m:t>
              </m:r>
              <m:r>
                <w:rPr>
                  <w:rFonts w:ascii="Cambria Math" w:hAnsi="Cambria Math"/>
                </w:rPr>
                <m:t>.&gt;0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370FD" w:rsidRPr="00670DCE" w:rsidRDefault="001370F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 – 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 +x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1370FD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θ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putting </m:t>
                    </m:r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  <w:p w:rsidR="001370FD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12D07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12D07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12D07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C77C7F" w:rsidRPr="00670DCE" w:rsidRDefault="009E6EA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A2FD0" w:rsidRPr="00670DCE" w:rsidRDefault="004A2FD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94093E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=3π-8=y</m:t>
              </m:r>
            </m:oMath>
          </w:p>
          <w:p w:rsidR="0094093E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8-3π</m:t>
                  </m:r>
                </m:e>
              </m:d>
            </m:oMath>
          </w:p>
          <w:p w:rsidR="0094093E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</w:p>
          <w:p w:rsidR="00C64BEB" w:rsidRPr="00670DCE" w:rsidRDefault="008F29A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Given,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=α </m:t>
              </m:r>
            </m:oMath>
            <w:r w:rsidRPr="00670DCE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=2-α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51C6B" w:rsidRPr="00670DCE" w:rsidRDefault="00820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, β=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γ=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rad>
                </m:e>
              </m:func>
            </m:oMath>
          </w:p>
          <w:p w:rsidR="00E51C6B" w:rsidRPr="00670DCE" w:rsidRDefault="00820DC8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rad>
            </m:oMath>
          </w:p>
          <w:p w:rsidR="00E51C6B" w:rsidRPr="00670DCE" w:rsidRDefault="00820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Therefore,</w:t>
            </w:r>
            <w:r w:rsidR="00CC4FEB" w:rsidRPr="00670DCE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ra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rad>
            </m:oMath>
          </w:p>
          <w:p w:rsidR="001D1B5E" w:rsidRPr="00670DCE" w:rsidRDefault="001D1B5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given equation may be written as</w:t>
            </w:r>
          </w:p>
          <w:p w:rsidR="001D1B5E" w:rsidRPr="00670DCE" w:rsidRDefault="001D1B5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α+β+γ=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1D1B5E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⇒α+β=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-γ</m:t>
                </m:r>
              </m:oMath>
            </m:oMathPara>
          </w:p>
          <w:p w:rsidR="001D1B5E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-γ</m:t>
                        </m:r>
                      </m:e>
                    </m:d>
                  </m:e>
                </m:func>
              </m:oMath>
            </m:oMathPara>
          </w:p>
          <w:p w:rsidR="001D1B5E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+γ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+γ</m:t>
                        </m:r>
                      </m:e>
                    </m:d>
                  </m:e>
                </m:func>
              </m:oMath>
            </m:oMathPara>
          </w:p>
          <w:p w:rsidR="001D1B5E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ra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d>
              </m:oMath>
            </m:oMathPara>
          </w:p>
          <w:p w:rsidR="00620E4A" w:rsidRPr="00670DCE" w:rsidRDefault="00820DC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1-q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rad>
                <m:r>
                  <w:rPr>
                    <w:rFonts w:ascii="Cambria Math" w:hAnsi="Cambria Math"/>
                  </w:rPr>
                  <m:t>⇒1-q=q⇒q=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12C85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3π-10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=3π-10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564E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  <w:p w:rsidR="00190A3E" w:rsidRPr="00670DCE" w:rsidRDefault="00F564E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den>
                </m:f>
              </m:oMath>
            </m:oMathPara>
          </w:p>
          <w:p w:rsidR="000C1F72" w:rsidRPr="00670DCE" w:rsidRDefault="00190A3E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den>
                </m:f>
              </m:oMath>
            </m:oMathPara>
          </w:p>
          <w:p w:rsidR="00190A3E" w:rsidRPr="00670DCE" w:rsidRDefault="00190A3E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den>
                </m:f>
              </m:oMath>
            </m:oMathPara>
          </w:p>
          <w:p w:rsidR="00F05E03" w:rsidRPr="00670DCE" w:rsidRDefault="00190A3E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</m:den>
                    </m:f>
                  </m:e>
                </m:d>
              </m:oMath>
            </m:oMathPara>
          </w:p>
          <w:p w:rsidR="00F05E03" w:rsidRPr="00670DCE" w:rsidRDefault="00F05E0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+β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F05E03" w:rsidRPr="00670DCE" w:rsidRDefault="00F05E0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</m:e>
                    </m:d>
                  </m:e>
                </m:d>
              </m:oMath>
            </m:oMathPara>
          </w:p>
          <w:p w:rsidR="00F05E03" w:rsidRPr="00670DCE" w:rsidRDefault="00F05E0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190A3E" w:rsidRPr="00670DCE" w:rsidRDefault="00F05E0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05483" w:rsidRPr="00670DCE" w:rsidRDefault="000B72F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oMath>
          </w:p>
          <w:p w:rsidR="00305483" w:rsidRPr="00670DCE" w:rsidRDefault="0030548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305483" w:rsidRPr="00670DCE" w:rsidRDefault="0030548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305483" w:rsidRPr="00670DCE" w:rsidRDefault="0030548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305483" w:rsidRPr="00670DCE" w:rsidRDefault="0030548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305483" w:rsidRPr="00670DCE" w:rsidRDefault="0030548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  <w:p w:rsidR="00F12C85" w:rsidRPr="00670DCE" w:rsidRDefault="0030548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C169F" w:rsidRPr="00670DCE" w:rsidRDefault="000B72F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So, the least value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when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43E86" w:rsidRPr="00670DCE" w:rsidRDefault="000B72F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And the greatest value occurs when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</w:p>
          <w:p w:rsidR="004B6395" w:rsidRPr="00670DCE" w:rsidRDefault="000B72F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Therefore, the greatest value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12C85" w:rsidRPr="00670DCE" w:rsidRDefault="006D491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Here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44487A" w:rsidRPr="00670DCE" w:rsidRDefault="005258B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object w:dxaOrig="7166" w:dyaOrig="54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.9pt;height:132.45pt" o:ole="">
                  <v:imagedata r:id="IMM2S341S0" o:title=""/>
                </v:shape>
                <o:OLEObject Type="Embed" ProgID="ChemDraw.Document.6.0" ShapeID="_x0000_i1025" DrawAspect="Content" ObjectID="_1478862106" r:id="OMM2S341S0"/>
              </w:object>
            </w:r>
          </w:p>
          <w:p w:rsidR="006D4915" w:rsidRPr="00670DCE" w:rsidRDefault="006D4915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From the graph, number of solutions is 2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F64F5" w:rsidRPr="00670DCE" w:rsidRDefault="00826FE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520825" w:rsidRPr="00670DCE" w:rsidRDefault="00520825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LHS=2</m:t>
              </m:r>
              <m:r>
                <w:rPr>
                  <w:rFonts w:ascii="Cambria Math" w:hAnsi="Cambria Math"/>
                </w:rPr>
                <m:t xml:space="preserve">θ;0≤θ≤π </m:t>
              </m:r>
            </m:oMath>
            <w:r w:rsidR="00A600C2" w:rsidRPr="00670DCE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≤x≤1</m:t>
              </m:r>
            </m:oMath>
            <w:r w:rsidR="00A600C2" w:rsidRPr="00670DCE">
              <w:rPr>
                <w:rFonts w:ascii="Cambria Math" w:hAnsi="Cambria Math"/>
              </w:rPr>
              <w:t xml:space="preserve">   (i)</w:t>
            </w:r>
          </w:p>
          <w:p w:rsidR="002C57BF" w:rsidRPr="00670DCE" w:rsidRDefault="002C57BF" w:rsidP="008226DE">
            <w:pPr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R.H.S.=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=2θ </m:t>
              </m:r>
            </m:oMath>
            <w:r w:rsidR="00A600C2"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0&lt;2θ&lt;π  </m:t>
              </m:r>
            </m:oMath>
            <w:r w:rsidR="00A600C2" w:rsidRPr="00670DCE">
              <w:rPr>
                <w:rFonts w:ascii="Cambria Math" w:hAnsi="Cambria Math"/>
              </w:rPr>
              <w:t>(ii)</w:t>
            </w:r>
          </w:p>
          <w:p w:rsidR="002C57BF" w:rsidRPr="00670DCE" w:rsidRDefault="002C57B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From Eqs. (i) and (ii), we get </w:t>
            </w:r>
            <m:oMath>
              <m:r>
                <w:rPr>
                  <w:rFonts w:ascii="Cambria Math" w:hAnsi="Cambria Math"/>
                </w:rPr>
                <m:t>0&lt;θ&lt;π/2</m:t>
              </m:r>
            </m:oMath>
          </w:p>
          <w:p w:rsidR="002C57BF" w:rsidRPr="00670DCE" w:rsidRDefault="002C57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16B6B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 + 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 – 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 + 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 – a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den>
                    </m:f>
                  </m:e>
                </m:func>
              </m:oMath>
            </m:oMathPara>
          </w:p>
          <w:p w:rsidR="00FC7FDF" w:rsidRPr="00670DCE" w:rsidRDefault="00816B6B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-ab+ab+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5510DF" w:rsidRPr="00670DCE" w:rsidRDefault="005510D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the required value </w:t>
            </w:r>
            <m:oMath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45730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3x-2</m:t>
                        </m:r>
                      </m:e>
                    </m:d>
                  </m:e>
                </m:func>
              </m:oMath>
            </m:oMathPara>
          </w:p>
          <w:p w:rsidR="00345730" w:rsidRPr="00670DCE" w:rsidRDefault="003507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3x-2</m:t>
                        </m:r>
                      </m:e>
                    </m:d>
                  </m:e>
                </m:func>
              </m:oMath>
            </m:oMathPara>
          </w:p>
          <w:p w:rsidR="00345730" w:rsidRPr="00670DCE" w:rsidRDefault="0035078A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3x-2</m:t>
                      </m:r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>.  Also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345730" w:rsidRPr="00670DCE" w:rsidRDefault="0035078A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3x-2</m:t>
                      </m:r>
                    </m:e>
                  </m:d>
                </m:e>
              </m:func>
            </m:oMath>
            <w:r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i.e., </m:t>
              </m:r>
              <m:r>
                <w:rPr>
                  <w:rFonts w:ascii="Cambria Math" w:hAnsi="Cambria Math"/>
                </w:rPr>
                <m:t>-1≤3x-2≤1</m:t>
              </m:r>
            </m:oMath>
          </w:p>
          <w:p w:rsidR="00345730" w:rsidRPr="00670DCE" w:rsidRDefault="003507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-1=3x-2;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hence,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  <w:p w:rsidR="00BA143F" w:rsidRPr="00670DCE" w:rsidRDefault="003507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-3x+1=0⇒x=1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B19A8" w:rsidRDefault="002B19A8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cot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2B19A8" w:rsidRDefault="002B19A8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on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1+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rad>
                                              </m:den>
                                            </m:f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ad>
                                                      <m:radPr>
                                                        <m:degHide m:val="on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1+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rad>
                                                  </m:den>
                                                </m:f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2B19A8" w:rsidRDefault="002B19A8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2B19A8" w:rsidRDefault="002B19A8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2B19A8" w:rsidRPr="00FD4ABB" w:rsidRDefault="002B19A8" w:rsidP="00456A9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12C85" w:rsidRPr="00670DCE" w:rsidRDefault="003C6B3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-πx-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3C6B3F" w:rsidRPr="00670DCE" w:rsidRDefault="0044487A" w:rsidP="008226DE">
            <w:pPr>
              <w:rPr>
                <w:rFonts w:ascii="Cambria Math" w:hAnsi="Cambria Math"/>
                <w:color w:val="FF0000"/>
              </w:rPr>
            </w:pPr>
            <w:r w:rsidRPr="00670DCE">
              <w:rPr>
                <w:rFonts w:ascii="Cambria Math" w:hAnsi="Cambria Math"/>
              </w:rPr>
              <w:object w:dxaOrig="7025" w:dyaOrig="4437">
                <v:shape id="_x0000_i1026" type="#_x0000_t75" style="width:193.4pt;height:121.85pt" o:ole="">
                  <v:imagedata r:id="IMM2S323S0" o:title=""/>
                </v:shape>
                <o:OLEObject Type="Embed" ProgID="ChemDraw.Document.6.0" ShapeID="_x0000_i1026" DrawAspect="Content" ObjectID="_1478862107" r:id="OMM2S323S0"/>
              </w:objec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4546F3" w:rsidRPr="00670DCE" w:rsidRDefault="004546F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  <w:p w:rsidR="004546F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=33</m:t>
                </m:r>
              </m:oMath>
            </m:oMathPara>
          </w:p>
          <w:p w:rsidR="004546F3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=33</m:t>
                </m:r>
              </m:oMath>
            </m:oMathPara>
          </w:p>
          <w:p w:rsidR="004546F3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=33</m:t>
                </m:r>
              </m:oMath>
            </m:oMathPara>
          </w:p>
          <w:p w:rsidR="004546F3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=33-99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  <w:p w:rsidR="004546F3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⇒100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=30</m:t>
                </m:r>
              </m:oMath>
            </m:oMathPara>
          </w:p>
          <w:p w:rsidR="00F12C85" w:rsidRPr="00670DCE" w:rsidRDefault="008F29A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=0.3 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</m:t>
                        </m:r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given equation holds, if</w:t>
            </w:r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+x+1=λx+1</m:t>
                </m:r>
              </m:oMath>
            </m:oMathPara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+x+1≤1</m:t>
              </m:r>
            </m:oMath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x+1-λ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-1≤x≤0</m:t>
              </m:r>
            </m:oMath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λ-1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-1≤x≤0</m:t>
              </m:r>
            </m:oMath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∴x=0</m:t>
              </m:r>
            </m:oMath>
            <w:r>
              <w:rPr>
                <w:rFonts w:ascii="Cambria Math" w:hAnsi="Cambria Math"/>
              </w:rPr>
              <w:t xml:space="preserve"> is one solution and for another different solution </w:t>
            </w:r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-1≤λ-1&lt;0.</m:t>
                </m:r>
              </m:oMath>
            </m:oMathPara>
          </w:p>
          <w:p w:rsidR="00F54C76" w:rsidRDefault="00F54C76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⇒0≤λ&lt;1,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so</w:t>
            </w:r>
            <w:proofErr w:type="gramEnd"/>
            <w:r>
              <w:rPr>
                <w:rFonts w:ascii="Cambria Math" w:hAnsi="Cambria Math"/>
              </w:rPr>
              <w:t xml:space="preserve"> only integral value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can have is 0.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solution of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is</m:t>
              </m:r>
              <m:r>
                <w:rPr>
                  <w:rFonts w:ascii="Cambria Math" w:hAnsi="Cambria Math"/>
                </w:rPr>
                <m:t xml:space="preserve"> y=0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y=1</m:t>
              </m:r>
            </m:oMath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x|=1</m:t>
                      </m:r>
                    </m:e>
                  </m:func>
                </m:e>
              </m:func>
            </m:oMath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π-1</m:t>
              </m:r>
            </m:oMath>
            <w:r>
              <w:rPr>
                <w:rFonts w:ascii="Cambria Math" w:hAnsi="Cambria Math"/>
              </w:rPr>
              <w:t xml:space="preserve">     [in the interval </w:t>
            </w:r>
            <m:oMath>
              <m:r>
                <w:rPr>
                  <w:rFonts w:ascii="Cambria Math" w:hAnsi="Cambria Math"/>
                </w:rPr>
                <m:t>(0, π)]</m:t>
              </m:r>
            </m:oMath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periodic with period </w:t>
            </w:r>
            <m:oMath>
              <m:r>
                <w:rPr>
                  <w:rFonts w:ascii="Cambria Math" w:hAnsi="Cambria Math"/>
                </w:rPr>
                <m:t xml:space="preserve">π,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so</m:t>
              </m:r>
            </m:oMath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x=nπ+1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nπ-1</m:t>
                </m:r>
              </m:oMath>
            </m:oMathPara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x|=0</m:t>
                      </m:r>
                    </m:e>
                  </m:func>
                </m:e>
              </m:func>
            </m:oMath>
          </w:p>
          <w:p w:rsidR="00E71D99" w:rsidRDefault="00E71D99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⇒x=nπ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CD6197" w:rsidRPr="00670DCE" w:rsidRDefault="0007132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know that</w:t>
            </w:r>
          </w:p>
          <w:p w:rsidR="00BC7521" w:rsidRPr="00670DCE" w:rsidRDefault="0090616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≤1,</m:t>
              </m:r>
            </m:oMath>
            <w:r w:rsidRPr="00670DCE">
              <w:rPr>
                <w:rFonts w:ascii="Cambria Math" w:hAnsi="Cambria Math"/>
              </w:rPr>
              <w:t xml:space="preserve"> then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BC7521" w:rsidRPr="00670DCE" w:rsidRDefault="0090616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x&gt;1, 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=π-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  <w:p w:rsidR="00BC7521" w:rsidRPr="00670DCE" w:rsidRDefault="0090616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x&lt;-1, 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=-π-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  <w:p w:rsidR="0007132D" w:rsidRPr="00670DCE" w:rsidRDefault="00BC752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the required values are </w:t>
            </w:r>
            <m:oMath>
              <m:r>
                <w:rPr>
                  <w:rFonts w:ascii="Cambria Math" w:hAnsi="Cambria Math"/>
                </w:rPr>
                <m:t xml:space="preserve">x&lt;-1 </m:t>
              </m:r>
            </m:oMath>
            <w:r w:rsidR="00906169"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x&gt;1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x…(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x≤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x≤π</m:t>
                    </m:r>
                  </m:e>
                </m:func>
              </m:oMath>
            </m:oMathPara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⇒0≤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x≤π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 [from Eq.(i)]</w:t>
            </w:r>
          </w:p>
          <w:p w:rsidR="00CC7080" w:rsidRDefault="00CC7080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∴a=0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b=π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b)</w:t>
            </w:r>
          </w:p>
          <w:p w:rsidR="009D3DC8" w:rsidRPr="00670DCE" w:rsidRDefault="009D3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a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&gt;0</m:t>
              </m:r>
            </m:oMath>
          </w:p>
          <w:p w:rsidR="009D3DC8" w:rsidRPr="00670DCE" w:rsidRDefault="009D3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 xml:space="preserve">&gt;0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&lt;0</m:t>
                  </m:r>
                </m:e>
              </m:d>
            </m:oMath>
          </w:p>
          <w:p w:rsidR="009D3DC8" w:rsidRPr="00670DCE" w:rsidRDefault="009D3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2π-5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 xml:space="preserve">&gt;0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&lt;0</m:t>
                  </m:r>
                </m:e>
              </m:d>
            </m:oMath>
          </w:p>
          <w:p w:rsidR="0033602E" w:rsidRPr="00670DCE" w:rsidRDefault="009D3DC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d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π-4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π-4 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&lt;0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DF7AD0" w:rsidRPr="00670DCE" w:rsidRDefault="00311CE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equation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+1=0. </m:t>
              </m:r>
            </m:oMath>
            <w:r w:rsidR="004772E3" w:rsidRPr="00670DCE">
              <w:rPr>
                <w:rFonts w:ascii="Cambria Math" w:hAnsi="Cambria Math"/>
              </w:rPr>
              <w:t xml:space="preserve"> 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 </m:t>
              </m:r>
            </m:oMath>
            <w:r w:rsidR="004772E3" w:rsidRPr="00670DCE">
              <w:rPr>
                <w:rFonts w:ascii="Cambria Math" w:hAnsi="Cambria Math"/>
              </w:rPr>
              <w:t>is real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D≥0</m:t>
              </m:r>
            </m:oMath>
          </w:p>
          <w:p w:rsidR="00D67B8D" w:rsidRPr="00670DCE" w:rsidRDefault="00DF7AD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-4≥0</m:t>
                </m:r>
              </m:oMath>
            </m:oMathPara>
          </w:p>
          <w:p w:rsidR="00D67B8D" w:rsidRPr="00670DCE" w:rsidRDefault="0090616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≥1</m:t>
                </m:r>
              </m:oMath>
            </m:oMathPara>
          </w:p>
          <w:p w:rsidR="00D67B8D" w:rsidRPr="00670DCE" w:rsidRDefault="0090616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=±1</m:t>
                </m:r>
              </m:oMath>
            </m:oMathPara>
          </w:p>
          <w:p w:rsidR="009D6167" w:rsidRPr="00670DCE" w:rsidRDefault="00906169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⇒y=0</m:t>
                </m:r>
              </m:oMath>
            </m:oMathPara>
          </w:p>
          <w:p w:rsidR="00D67B8D" w:rsidRPr="00670DCE" w:rsidRDefault="00D67B8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Putting value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670DCE">
              <w:rPr>
                <w:rFonts w:ascii="Cambria Math" w:hAnsi="Cambria Math"/>
              </w:rPr>
              <w:t xml:space="preserve"> in the original equation,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+2x+1=0⇒x=-1</m:t>
              </m:r>
            </m:oMath>
          </w:p>
          <w:p w:rsidR="001473A7" w:rsidRPr="00670DCE" w:rsidRDefault="001473A7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 the equation has only one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BC0C54" w:rsidRPr="00670DCE" w:rsidRDefault="00643B3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For the given equation </w:t>
            </w:r>
            <m:oMath>
              <m:r>
                <w:rPr>
                  <w:rFonts w:ascii="Cambria Math" w:hAnsi="Cambria Math"/>
                </w:rPr>
                <m:t>0≤x, y≤1</m:t>
              </m:r>
            </m:oMath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Also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=1  </m:t>
              </m:r>
            </m:oMath>
            <w:r w:rsidRPr="00670DCE">
              <w:rPr>
                <w:rFonts w:ascii="Cambria Math" w:hAnsi="Cambria Math"/>
              </w:rPr>
              <w:t xml:space="preserve"> (i)</w:t>
            </w:r>
          </w:p>
          <w:p w:rsidR="00643B3E" w:rsidRPr="00670DCE" w:rsidRDefault="004772E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Again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func>
            </m:oMath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</m:func>
              </m:oMath>
            </m:oMathPara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-2x=2nπ±2y, </m:t>
              </m:r>
            </m:oMath>
            <w:r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n∈I</m:t>
              </m:r>
            </m:oMath>
          </w:p>
          <w:p w:rsidR="00643B3E" w:rsidRPr="00670DCE" w:rsidRDefault="00701AFE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⇒x±y=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-nπ </m:t>
              </m:r>
            </m:oMath>
            <w:r w:rsidRPr="00670DCE">
              <w:rPr>
                <w:rFonts w:ascii="Cambria Math" w:hAnsi="Cambria Math"/>
              </w:rPr>
              <w:t xml:space="preserve">     (ii)</w:t>
            </w:r>
          </w:p>
          <w:p w:rsidR="00811B74" w:rsidRPr="00670DCE" w:rsidRDefault="00811B7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From Eqs. (i)  and (ii), we get</w:t>
            </w:r>
          </w:p>
          <w:p w:rsidR="00811B74" w:rsidRPr="00670DCE" w:rsidRDefault="0010686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49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49</m:t>
                                </m:r>
                              </m:den>
                            </m:f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 ,2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7+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func>
                </m:e>
              </m:func>
            </m:oMath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  <m:r>
                <w:rPr>
                  <w:rFonts w:ascii="Cambria Math" w:hAnsi="Cambria Math"/>
                </w:rPr>
                <m:t>&gt;0</m:t>
              </m:r>
            </m:oMath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∴0&lt;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125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125</m:t>
                      </m:r>
                    </m:den>
                  </m:f>
                </m:e>
              </m:func>
            </m:oMath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cosec θ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or θ=cose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117</m:t>
                    </m:r>
                  </m:den>
                </m:f>
              </m:oMath>
            </m:oMathPara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117</m:t>
                      </m:r>
                    </m:den>
                  </m:f>
                </m:e>
              </m:func>
            </m:oMath>
          </w:p>
          <w:p w:rsidR="005B60A3" w:rsidRDefault="005B60A3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117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given equation holds, if</w:t>
            </w:r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+x+1=λx+1</m:t>
                </m:r>
              </m:oMath>
            </m:oMathPara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+x+1≤1</m:t>
              </m:r>
            </m:oMath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x+1-λ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-1≤x≤0</m:t>
              </m:r>
            </m:oMath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λ-1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-1≤x≤0</m:t>
              </m:r>
            </m:oMath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∴x=0</m:t>
              </m:r>
            </m:oMath>
            <w:r>
              <w:rPr>
                <w:rFonts w:ascii="Cambria Math" w:hAnsi="Cambria Math"/>
              </w:rPr>
              <w:t xml:space="preserve"> is one solution and for another different solution </w:t>
            </w:r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-1≤λ-1&lt;0.</m:t>
                </m:r>
              </m:oMath>
            </m:oMathPara>
          </w:p>
          <w:p w:rsidR="00E53622" w:rsidRDefault="00E53622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⇒0≤λ&lt;1,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so</w:t>
            </w:r>
            <w:proofErr w:type="gramEnd"/>
            <w:r>
              <w:rPr>
                <w:rFonts w:ascii="Cambria Math" w:hAnsi="Cambria Math"/>
              </w:rPr>
              <w:t xml:space="preserve"> only integral value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can have is 0.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9C7DD1" w:rsidRPr="00670DCE" w:rsidRDefault="009C7DD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+11x+3=0</m:t>
                </m:r>
              </m:oMath>
            </m:oMathPara>
          </w:p>
          <w:p w:rsidR="009C7DD1" w:rsidRPr="00670DCE" w:rsidRDefault="0064210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0296E" w:rsidRPr="00670DCE" w:rsidRDefault="0064210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⇒x=-3/2,-1/3</m:t>
                </m:r>
              </m:oMath>
            </m:oMathPara>
          </w:p>
          <w:p w:rsidR="009C7DD1" w:rsidRPr="00670DCE" w:rsidRDefault="009C7DD1" w:rsidP="008226DE">
            <w:pPr>
              <w:jc w:val="both"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x=-3/2,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DB564F" w:rsidRPr="00670DCE">
              <w:rPr>
                <w:rFonts w:ascii="Cambria Math" w:hAnsi="Cambria Math"/>
              </w:rPr>
              <w:t xml:space="preserve"> is not </w:t>
            </w:r>
            <w:r w:rsidRPr="00670DCE">
              <w:rPr>
                <w:rFonts w:ascii="Cambria Math" w:hAnsi="Cambria Math"/>
              </w:rPr>
              <w:t xml:space="preserve">defined as domain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DB564F" w:rsidRPr="00670DCE">
              <w:rPr>
                <w:rFonts w:ascii="Cambria Math" w:hAnsi="Cambria Math"/>
              </w:rPr>
              <w:t xml:space="preserve">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  <w:r w:rsidR="00642100" w:rsidRPr="00670DCE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for  </m:t>
              </m:r>
              <m:r>
                <w:rPr>
                  <w:rFonts w:ascii="Cambria Math" w:hAnsi="Cambria Math"/>
                </w:rPr>
                <m:t xml:space="preserve">x=-1/3,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  <w:r w:rsidRPr="00670DCE">
              <w:rPr>
                <w:rFonts w:ascii="Cambria Math" w:hAnsi="Cambria Math"/>
              </w:rPr>
              <w:t xml:space="preserve"> is not defined as domain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oMath>
            <w:r w:rsidR="00DB564F" w:rsidRPr="00670DCE">
              <w:rPr>
                <w:rFonts w:ascii="Cambria Math" w:hAnsi="Cambria Math"/>
              </w:rPr>
              <w:t>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 w:rsidR="00DB564F" w:rsidRPr="00670DCE">
              <w:rPr>
                <w:rFonts w:ascii="Cambria Math" w:hAnsi="Cambria Math"/>
              </w:rPr>
              <w:t xml:space="preserve"> </w:t>
            </w:r>
            <w:r w:rsidRPr="00670DCE">
              <w:rPr>
                <w:rFonts w:ascii="Cambria Math" w:hAnsi="Cambria Math"/>
              </w:rPr>
              <w:t xml:space="preserve">However,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defined for both of these values as domain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DB564F" w:rsidRPr="00670DCE">
              <w:rPr>
                <w:rFonts w:ascii="Cambria Math" w:hAnsi="Cambria Math"/>
              </w:rPr>
              <w:t xml:space="preserve">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x…(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x≤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x≤π</m:t>
                    </m:r>
                  </m:e>
                </m:func>
              </m:oMath>
            </m:oMathPara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⇒0≤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x≤π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 [from Eq.(i)]</w:t>
            </w:r>
          </w:p>
          <w:p w:rsidR="0023448A" w:rsidRDefault="0023448A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∴a=0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b=π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F3305D" w:rsidRPr="00670DCE" w:rsidRDefault="00020D9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F3305D" w:rsidRPr="00670DCE" w:rsidRDefault="00F3305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F3305D" w:rsidRPr="00670DCE" w:rsidRDefault="00F3305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A43052" w:rsidRPr="00670DCE" w:rsidRDefault="00F3305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-π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A43052" w:rsidRPr="00670DCE" w:rsidRDefault="00A4305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  <w:p w:rsidR="00A43052" w:rsidRPr="00670DCE" w:rsidRDefault="00A4305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</m:oMath>
            </m:oMathPara>
          </w:p>
          <w:p w:rsidR="00A43052" w:rsidRPr="00670DCE" w:rsidRDefault="00020D9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805AD6" w:rsidRPr="00670DCE" w:rsidRDefault="00020D9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805AD6" w:rsidRPr="00670DCE" w:rsidRDefault="00020D9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  <w:p w:rsidR="00805AD6" w:rsidRPr="00670DCE" w:rsidRDefault="00020D9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D42B8F" w:rsidRPr="00670DCE" w:rsidRDefault="00020D9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732AE" w:rsidRPr="00670DCE" w:rsidRDefault="00C732A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732AE" w:rsidRPr="00670DCE" w:rsidRDefault="004772E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</w:p>
          <w:p w:rsidR="00990ED0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2x,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0≤x≤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π,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&lt;x&lt;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4π-2x,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&lt;x≤2π</m:t>
                          </m:r>
                        </m:e>
                      </m:mr>
                    </m:m>
                  </m:e>
                </m:d>
              </m:oMath>
            </m:oMathPara>
          </w:p>
          <w:p w:rsidR="00990ED0" w:rsidRPr="00670DCE" w:rsidRDefault="00990ED0" w:rsidP="008226DE">
            <w:pPr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670DCE">
              <w:rPr>
                <w:rFonts w:ascii="Cambria Math" w:hAnsi="Cambria Math"/>
                <w:i/>
              </w:rPr>
              <w:t xml:space="preserve"> </w:t>
            </w:r>
            <w:r w:rsidRPr="00670DCE">
              <w:rPr>
                <w:rFonts w:ascii="Cambria Math" w:hAnsi="Cambria Math"/>
              </w:rPr>
              <w:t xml:space="preserve">is periodic with period </w:t>
            </w:r>
            <m:oMath>
              <m:r>
                <w:rPr>
                  <w:rFonts w:ascii="Cambria Math" w:hAnsi="Cambria Math"/>
                </w:rPr>
                <m:t xml:space="preserve">2π </m:t>
              </m:r>
            </m:oMath>
            <w:r w:rsidRPr="00670DCE">
              <w:rPr>
                <w:rFonts w:ascii="Cambria Math" w:hAnsi="Cambria Math"/>
              </w:rPr>
              <w:t xml:space="preserve">and is constant in the continuous interval </w:t>
            </w:r>
          </w:p>
          <w:p w:rsidR="00016C7F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,2nπ+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73543C" w:rsidRPr="00670DCE" w:rsidRDefault="004772E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n∈I)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  <w:p w:rsidR="00157086" w:rsidRPr="00670DCE" w:rsidRDefault="004772E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is constant in the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</m:e>
              </m:d>
            </m:oMath>
          </w:p>
          <w:p w:rsidR="0073543C" w:rsidRPr="00670DCE" w:rsidRDefault="004772E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⇒k=4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(c,d)</w:t>
            </w:r>
          </w:p>
          <w:p w:rsidR="00771FAA" w:rsidRPr="00670DCE" w:rsidRDefault="00771FAA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xy&lt;0⇒x+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≥2, 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≤-2</m:t>
                </m:r>
              </m:oMath>
            </m:oMathPara>
          </w:p>
          <w:p w:rsidR="00771FAA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≤-2, 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≥2</m:t>
              </m:r>
            </m:oMath>
          </w:p>
          <w:p w:rsidR="00771FAA" w:rsidRPr="00670DCE" w:rsidRDefault="00771FAA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≥2 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665741" w:rsidRPr="00670DCE" w:rsidRDefault="00771FAA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≤-2⇒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⇒z∈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016C7F" w:rsidRPr="00670DCE" w:rsidRDefault="002178E9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 given relation is possible when </w:t>
            </w:r>
            <m:oMath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+…=1+b+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oMath>
          </w:p>
          <w:p w:rsidR="00C341D8" w:rsidRPr="00670DCE" w:rsidRDefault="00906169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Also,  </w:t>
            </w:r>
            <m:oMath>
              <m:r>
                <w:rPr>
                  <w:rFonts w:ascii="Cambria Math" w:hAnsi="Cambria Math"/>
                </w:rPr>
                <m:t>-1≤a-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+…≤1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-1≤1+b+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+…≤1</m:t>
              </m:r>
            </m:oMath>
          </w:p>
          <w:p w:rsidR="00C341D8" w:rsidRPr="00670DCE" w:rsidRDefault="00906169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&lt;1⇒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1-b</m:t>
                    </m:r>
                  </m:den>
                </m:f>
              </m:oMath>
            </m:oMathPara>
          </w:p>
          <w:p w:rsidR="00C341D8" w:rsidRPr="00670DCE" w:rsidRDefault="00906169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</w:rPr>
                    <m:t>a+3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1-b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="00C341D8" w:rsidRPr="00670DCE">
              <w:rPr>
                <w:rFonts w:ascii="Cambria Math" w:hAnsi="Cambria Math"/>
              </w:rPr>
              <w:t>there are infinitely many solutions</w:t>
            </w:r>
          </w:p>
          <w:p w:rsidR="00C341D8" w:rsidRPr="00670DCE" w:rsidRDefault="00906169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⇒3a-3ab=a+3 ⇒2a-3ab=3</m:t>
                </m:r>
              </m:oMath>
            </m:oMathPara>
          </w:p>
          <w:p w:rsidR="002178E9" w:rsidRPr="00670DCE" w:rsidRDefault="00906169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2-3b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425D6E" w:rsidRPr="00670DCE" w:rsidRDefault="00965697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(a)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:rsidR="005A2A3C" w:rsidRPr="00670DCE" w:rsidRDefault="005A2A3C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(b)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5A2A3C" w:rsidRPr="00670DCE" w:rsidRDefault="005A2A3C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(c)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</w:p>
          <w:p w:rsidR="009558A9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=θ</m:t>
              </m:r>
            </m:oMath>
          </w:p>
          <w:p w:rsidR="009558A9" w:rsidRPr="00670DCE" w:rsidRDefault="00020D9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9558A9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9558A9" w:rsidRPr="00670DCE" w:rsidRDefault="00020D9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  <w:p w:rsidR="009558A9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fun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9558A9" w:rsidRPr="00670DCE" w:rsidRDefault="009558A9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(d)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=θ⇒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9558A9" w:rsidRPr="00670DCE" w:rsidRDefault="009558A9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020D9F" w:rsidRPr="00670DCE">
              <w:rPr>
                <w:rFonts w:ascii="Cambria Math" w:hAnsi="Cambria Math"/>
              </w:rPr>
              <w:t>which is irrational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33602E" w:rsidRPr="00670DCE" w:rsidRDefault="004B074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a.</w:t>
            </w:r>
            <w:r w:rsidRPr="00670DCE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&gt;0</m:t>
              </m:r>
            </m:oMath>
          </w:p>
          <w:p w:rsidR="004B0740" w:rsidRPr="00670DCE" w:rsidRDefault="004B074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 xml:space="preserve">&gt;0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&lt;0</m:t>
                  </m:r>
                </m:e>
              </m:d>
            </m:oMath>
          </w:p>
          <w:p w:rsidR="004B0740" w:rsidRPr="00670DCE" w:rsidRDefault="004B074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2π-5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 xml:space="preserve">&gt;0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&lt;0</m:t>
                  </m:r>
                </m:e>
              </m:d>
            </m:oMath>
          </w:p>
          <w:p w:rsidR="00385A96" w:rsidRPr="00670DCE" w:rsidRDefault="00385A96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  <w:b/>
              </w:rPr>
              <w:t>d.</w:t>
            </w:r>
            <w:r w:rsidRPr="00670DCE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π-4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π-4 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&lt;0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AC66F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oMath>
            </m:oMathPara>
          </w:p>
          <w:p w:rsidR="00AC66FE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</m:func>
              </m:oMath>
            </m:oMathPara>
          </w:p>
          <w:p w:rsidR="00AC66FE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1+3x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:rsidR="00AC66FE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</m:t>
                    </m:r>
                  </m:den>
                </m:f>
              </m:oMath>
            </m:oMathPara>
          </w:p>
          <w:p w:rsidR="00AC66FE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2x-1</m:t>
                    </m:r>
                  </m:e>
                </m:d>
              </m:oMath>
            </m:oMathPara>
          </w:p>
          <w:p w:rsidR="00016C7F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⇒x=0, 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06A6F" w:rsidRPr="00670DCE" w:rsidRDefault="000D4CB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We have</w:t>
            </w:r>
          </w:p>
          <w:p w:rsidR="000D4CB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-10n+21.6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-10n+21.6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is decreasing for </m:t>
                    </m:r>
                    <m:r>
                      <w:rPr>
                        <w:rFonts w:ascii="Cambria Math" w:hAnsi="Cambria Math"/>
                      </w:rPr>
                      <m:t>0&lt;x&lt;π</m:t>
                    </m:r>
                  </m:e>
                </m:d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-10n+21.6&lt;π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-10n+25+21.6-25&lt;π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+3.4</m:t>
                </m:r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π+3.4</m:t>
                    </m:r>
                  </m:e>
                </m:rad>
                <m:r>
                  <w:rPr>
                    <w:rFonts w:ascii="Cambria Math" w:hAnsi="Cambria Math"/>
                  </w:rPr>
                  <m:t>&lt;n-5&lt;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π+3.4</m:t>
                    </m:r>
                  </m:e>
                </m:rad>
              </m:oMath>
            </m:oMathPara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⇒5-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π+3.4</m:t>
                  </m:r>
                </m:e>
              </m:rad>
              <m:r>
                <w:rPr>
                  <w:rFonts w:ascii="Cambria Math" w:hAnsi="Cambria Math"/>
                </w:rPr>
                <m:t>&lt;n&lt;5+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π+3.4</m:t>
                  </m:r>
                </m:e>
              </m:rad>
              <m:r>
                <w:rPr>
                  <w:rFonts w:ascii="Cambria Math" w:hAnsi="Cambria Math"/>
                </w:rPr>
                <m:t xml:space="preserve">   </m:t>
              </m:r>
            </m:oMath>
            <w:r w:rsidRPr="00670DCE">
              <w:rPr>
                <w:rFonts w:ascii="Cambria Math" w:hAnsi="Cambria Math"/>
              </w:rPr>
              <w:t xml:space="preserve">    (i)</w:t>
            </w:r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3π</m:t>
                  </m:r>
                </m:e>
              </m:rad>
              <m:r>
                <w:rPr>
                  <w:rFonts w:ascii="Cambria Math" w:hAnsi="Cambria Math"/>
                </w:rPr>
                <m:t>=5.5</m:t>
              </m:r>
            </m:oMath>
            <w:r w:rsidRPr="00670DCE">
              <w:rPr>
                <w:rFonts w:ascii="Cambria Math" w:hAnsi="Cambria Math"/>
              </w:rPr>
              <w:t xml:space="preserve"> nearly,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π+3.4</m:t>
                  </m:r>
                </m:e>
              </m:rad>
              <m:r>
                <w:rPr>
                  <w:rFonts w:ascii="Cambria Math" w:hAnsi="Cambria Math"/>
                </w:rPr>
                <m:t xml:space="preserve"> ~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8.9</m:t>
                  </m:r>
                </m:e>
              </m:rad>
              <m:r>
                <w:rPr>
                  <w:rFonts w:ascii="Cambria Math" w:hAnsi="Cambria Math"/>
                </w:rPr>
                <m:t xml:space="preserve"> ~2.9</m:t>
              </m:r>
            </m:oMath>
          </w:p>
          <w:p w:rsidR="000D4CB3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⇒2.1&lt;n&lt;7.9</m:t>
                </m:r>
              </m:oMath>
            </m:oMathPara>
          </w:p>
          <w:p w:rsidR="000D4CB3" w:rsidRPr="00670DCE" w:rsidRDefault="000D4CB3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∴n=3, 4, 5, 6, 7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as </m:t>
                    </m:r>
                    <m:r>
                      <w:rPr>
                        <w:rFonts w:ascii="Cambria Math" w:hAnsi="Cambria Math"/>
                      </w:rPr>
                      <m:t>n∈N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A51FD4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we 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given equality becomes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y=4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A51FD4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4θ=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A51FD4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51FD4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2×2x(1-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4x(1-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A51FD4" w:rsidRPr="000B412A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 that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infinite,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+1=0</m:t>
              </m:r>
            </m:oMath>
          </w:p>
          <w:p w:rsidR="00A51FD4" w:rsidRPr="000B412A" w:rsidRDefault="00A51FD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36-4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=3±2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33602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14π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14π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  <w:p w:rsidR="007974E4" w:rsidRPr="00670DCE" w:rsidRDefault="00906169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Hence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solution of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is</m:t>
              </m:r>
              <m:r>
                <w:rPr>
                  <w:rFonts w:ascii="Cambria Math" w:hAnsi="Cambria Math"/>
                </w:rPr>
                <m:t xml:space="preserve"> y=0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y=1</m:t>
              </m:r>
            </m:oMath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x|=1</m:t>
                      </m:r>
                    </m:e>
                  </m:func>
                </m:e>
              </m:func>
            </m:oMath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π-1</m:t>
              </m:r>
            </m:oMath>
            <w:r>
              <w:rPr>
                <w:rFonts w:ascii="Cambria Math" w:hAnsi="Cambria Math"/>
              </w:rPr>
              <w:t xml:space="preserve">     [in the interval </w:t>
            </w:r>
            <m:oMath>
              <m:r>
                <w:rPr>
                  <w:rFonts w:ascii="Cambria Math" w:hAnsi="Cambria Math"/>
                </w:rPr>
                <m:t>(0, π)]</m:t>
              </m:r>
            </m:oMath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periodic with period </w:t>
            </w:r>
            <m:oMath>
              <m:r>
                <w:rPr>
                  <w:rFonts w:ascii="Cambria Math" w:hAnsi="Cambria Math"/>
                </w:rPr>
                <m:t xml:space="preserve">π,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so</m:t>
              </m:r>
            </m:oMath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x=nπ+1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nπ-1</m:t>
                </m:r>
              </m:oMath>
            </m:oMathPara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x|=0</m:t>
                      </m:r>
                    </m:e>
                  </m:func>
                </m:e>
              </m:func>
            </m:oMath>
          </w:p>
          <w:p w:rsidR="00FF607F" w:rsidRDefault="00FF607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⇒x=nπ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812B76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=π⇒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=π/2</m:t>
                </m:r>
              </m:oMath>
            </m:oMathPara>
          </w:p>
          <w:p w:rsidR="0033602E" w:rsidRPr="00670DCE" w:rsidRDefault="00906169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⇒xy-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=-z⇒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+2xyz=1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74673" w:rsidRPr="00670DCE" w:rsidRDefault="0027467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Domain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  <w:r w:rsidR="00020D9F" w:rsidRPr="00670DCE">
              <w:rPr>
                <w:rFonts w:ascii="Cambria Math" w:hAnsi="Cambria Math"/>
              </w:rPr>
              <w:t xml:space="preserve">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401433" w:rsidRPr="00670DCE" w:rsidRDefault="00274673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 xml:space="preserve">=-1 </m:t>
              </m:r>
            </m:oMath>
            <w:r w:rsidR="00020D9F"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21C7B" w:rsidRPr="00670DCE" w:rsidRDefault="00F231D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know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defined 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C14690"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815839" w:rsidRPr="00670DCE">
              <w:rPr>
                <w:rFonts w:ascii="Cambria Math" w:hAnsi="Cambria Math"/>
              </w:rPr>
              <w:t xml:space="preserve"> is defined 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 -1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∞</m:t>
                  </m:r>
                </m:e>
              </m:d>
            </m:oMath>
          </w:p>
          <w:p w:rsidR="00815839" w:rsidRPr="00670DCE" w:rsidRDefault="00815839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the given function is defined 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815839" w:rsidRPr="00670DCE" w:rsidRDefault="00815839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Therefore,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=π/2,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=π/2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1179D3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|=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r>
                          <w:rPr>
                            <w:rFonts w:ascii="Cambria Math" w:hAnsi="Cambria Math"/>
                          </w:rPr>
                          <m:t>x≥0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</m:d>
            </m:oMath>
          </w:p>
          <w:p w:rsidR="001179D3" w:rsidRPr="00670DCE" w:rsidRDefault="00020D9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∀x∈R</m:t>
                </m:r>
              </m:oMath>
            </m:oMathPara>
          </w:p>
          <w:p w:rsidR="001179D3" w:rsidRPr="00670DCE" w:rsidRDefault="00020D9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1179D3" w:rsidRPr="00670DCE" w:rsidRDefault="00020D9F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Also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;∀ x∈R</m:t>
              </m:r>
            </m:oMath>
          </w:p>
          <w:p w:rsidR="001179D3" w:rsidRPr="00670DCE" w:rsidRDefault="00020D9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=x, ∀ x∈R</m:t>
                </m:r>
              </m:oMath>
            </m:oMathPara>
          </w:p>
          <w:p w:rsidR="001179D3" w:rsidRPr="00670DCE" w:rsidRDefault="0022281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x&lt;0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016C7F" w:rsidRPr="00670DCE" w:rsidRDefault="0022281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-x,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-1, 0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016C7F" w:rsidRPr="00670DCE" w:rsidRDefault="00CE3B78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Case 1:</w:t>
            </w:r>
            <w:r w:rsidRPr="00670DCE">
              <w:rPr>
                <w:rFonts w:ascii="Cambria Math" w:hAnsi="Cambria Math"/>
              </w:rPr>
              <w:t xml:space="preserve"> </w:t>
            </w:r>
            <w:r w:rsidR="00906169" w:rsidRPr="00670DCE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0≤x≤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="00906169" w:rsidRPr="00670DCE">
              <w:rPr>
                <w:rFonts w:ascii="Cambria Math" w:hAnsi="Cambria Math"/>
              </w:rPr>
              <w:t xml:space="preserve"> then</w:t>
            </w:r>
          </w:p>
          <w:p w:rsidR="00CE3B78" w:rsidRPr="00670DCE" w:rsidRDefault="0022281F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3-3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CE3B78" w:rsidRPr="00670DCE" w:rsidRDefault="00CE3B7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Case 2:</w:t>
            </w:r>
            <w:r w:rsidRPr="00670DCE">
              <w:rPr>
                <w:rFonts w:ascii="Cambria Math" w:hAnsi="Cambria Math"/>
              </w:rPr>
              <w:t xml:space="preserve"> </w:t>
            </w:r>
            <w:r w:rsidR="00906169"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≤x≤1</m:t>
              </m:r>
            </m:oMath>
            <w:r w:rsidR="00906169" w:rsidRPr="00670DCE">
              <w:rPr>
                <w:rFonts w:ascii="Cambria Math" w:hAnsi="Cambria Math"/>
              </w:rPr>
              <w:t>, then</w:t>
            </w:r>
          </w:p>
          <w:p w:rsidR="00CE3B78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3-3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1D7821" w:rsidRPr="00670DCE" w:rsidRDefault="005B4E8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&lt;∞⇒2≤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&lt;∞</m:t>
                </m:r>
              </m:oMath>
            </m:oMathPara>
          </w:p>
          <w:p w:rsidR="005B4E80" w:rsidRPr="00670DCE" w:rsidRDefault="005B4E8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2 should lie between or on the roots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=0 </m:t>
              </m:r>
            </m:oMath>
            <w:r w:rsidR="00906169" w:rsidRPr="00670DCE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π/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sup>
              </m:sSup>
            </m:oMath>
          </w:p>
          <w:p w:rsidR="005B4E80" w:rsidRPr="00670DCE" w:rsidRDefault="00906169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≤0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+2a-3≥0⇒a∈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 -3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49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49</m:t>
                                </m:r>
                              </m:den>
                            </m:f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 ,2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7+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func>
                </m:e>
              </m:func>
            </m:oMath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125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  <m:r>
                <w:rPr>
                  <w:rFonts w:ascii="Cambria Math" w:hAnsi="Cambria Math"/>
                </w:rPr>
                <m:t>&gt;0</m:t>
              </m:r>
            </m:oMath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∴0&lt;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125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125</m:t>
                      </m:r>
                    </m:den>
                  </m:f>
                </m:e>
              </m:func>
            </m:oMath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cosec θ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or θ=cose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117</m:t>
                    </m:r>
                  </m:den>
                </m:f>
              </m:oMath>
            </m:oMathPara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117</m:t>
                      </m:r>
                    </m:den>
                  </m:f>
                </m:e>
              </m:func>
            </m:oMath>
          </w:p>
          <w:p w:rsidR="00C926F4" w:rsidRDefault="00C926F4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117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016C7F" w:rsidRPr="00670DCE" w:rsidRDefault="00213A0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Pr="00670DCE">
              <w:rPr>
                <w:rFonts w:ascii="Cambria Math" w:hAnsi="Cambria Math"/>
              </w:rPr>
              <w:t xml:space="preserve"> denote the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</m:t>
              </m:r>
            </m:oMath>
            <w:r w:rsidRPr="00670DCE">
              <w:rPr>
                <w:rFonts w:ascii="Cambria Math" w:hAnsi="Cambria Math"/>
              </w:rPr>
              <w:t xml:space="preserve"> term of the series </w:t>
            </w:r>
            <m:oMath>
              <m:r>
                <w:rPr>
                  <w:rFonts w:ascii="Cambria Math" w:hAnsi="Cambria Math"/>
                </w:rPr>
                <m:t xml:space="preserve">3, 7, 13, 21, … </m:t>
              </m:r>
            </m:oMath>
            <w:r w:rsidR="004772E3" w:rsidRPr="00670DCE">
              <w:rPr>
                <w:rFonts w:ascii="Cambria Math" w:hAnsi="Cambria Math"/>
              </w:rPr>
              <w:t xml:space="preserve"> and</w:t>
            </w:r>
          </w:p>
          <w:p w:rsidR="00360F6D" w:rsidRPr="00670DCE" w:rsidRDefault="00360F6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S=3+7+13+21+…+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B9205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-S=     3+7+13+…+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0=3+4+6+8+…+2n-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B92054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=3+4+6+…+2n=1+2×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+n+1</m:t>
                </m:r>
              </m:oMath>
            </m:oMathPara>
          </w:p>
          <w:p w:rsidR="00B92054" w:rsidRPr="00670DCE" w:rsidRDefault="004772E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+r+1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+r+1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r+1-r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oMath>
          </w:p>
          <w:p w:rsidR="00B92054" w:rsidRPr="00670DCE" w:rsidRDefault="00B9205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Thus, the sum of the first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70DCE">
              <w:rPr>
                <w:rFonts w:ascii="Cambria Math" w:hAnsi="Cambria Math"/>
              </w:rPr>
              <w:t xml:space="preserve"> terms of the given series is</w:t>
            </w:r>
          </w:p>
          <w:p w:rsidR="00B9205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</m:oMath>
            </m:oMathPara>
          </w:p>
          <w:p w:rsidR="00B92054" w:rsidRPr="00670DCE" w:rsidRDefault="00B9205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n+1-n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</m:oMath>
            </m:oMathPara>
          </w:p>
          <w:p w:rsidR="00B92054" w:rsidRPr="00670DCE" w:rsidRDefault="004772E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func>
              </m:oMath>
            </m:oMathPara>
          </w:p>
          <w:p w:rsidR="00B9205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  <w:p w:rsidR="00360F6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C00A84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we 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given equality becomes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y=4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C00A84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4θ=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C00A84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00A84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2×2x(1-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4x(1-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C00A84" w:rsidRPr="000B412A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 that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infinite,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+1=0</m:t>
              </m:r>
            </m:oMath>
          </w:p>
          <w:p w:rsidR="00C00A84" w:rsidRPr="000B412A" w:rsidRDefault="00C00A84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36-4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=3±2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0919C9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0919C9" w:rsidRPr="00670DCE" w:rsidRDefault="00C1469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0919C9" w:rsidRPr="00670DCE" w:rsidRDefault="00C1469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=-π</m:t>
              </m:r>
            </m:oMath>
          </w:p>
          <w:p w:rsidR="00733352" w:rsidRPr="00670DCE" w:rsidRDefault="00C14690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⇒x=y=z=w=1</m:t>
              </m:r>
            </m:oMath>
            <w:r w:rsidRPr="00670DCE">
              <w:rPr>
                <w:rFonts w:ascii="Cambria Math" w:hAnsi="Cambria Math"/>
              </w:rPr>
              <w:t xml:space="preserve"> 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x=y=z=w=-1</m:t>
              </m:r>
            </m:oMath>
          </w:p>
          <w:p w:rsidR="00AD36BC" w:rsidRPr="00670DCE" w:rsidRDefault="00AD36B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the maximum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=2 </m:t>
              </m:r>
            </m:oMath>
            <w:r w:rsidR="00C14690" w:rsidRPr="00670DCE">
              <w:rPr>
                <w:rFonts w:ascii="Cambria Math" w:hAnsi="Cambria Math"/>
              </w:rPr>
              <w:t>and minimum value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=-2</m:t>
              </m:r>
            </m:oMath>
          </w:p>
          <w:p w:rsidR="00704214" w:rsidRPr="00670DCE" w:rsidRDefault="0070421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Also, there are 16 different determinants as each place value is either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</m:oMath>
            <w:r w:rsidR="00020D9F"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0E34C4" w:rsidRPr="00670DCE" w:rsidRDefault="00DB564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=θ 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=-2 ⇒θ=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-π/2, 0</m:t>
                  </m:r>
                </m:e>
              </m:d>
            </m:oMath>
          </w:p>
          <w:p w:rsidR="000E34C4" w:rsidRPr="00670DCE" w:rsidRDefault="00DB564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⇒2θ=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-π, 0</m:t>
                    </m:r>
                  </m:e>
                </m:d>
              </m:oMath>
            </m:oMathPara>
          </w:p>
          <w:p w:rsidR="000E34C4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0E34C4" w:rsidRPr="00670DCE" w:rsidRDefault="00DB564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⇒-2θ=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  <w:p w:rsidR="006D57AC" w:rsidRPr="00670DCE" w:rsidRDefault="0050443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⇒2θ=-π+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=-π+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  <w:p w:rsidR="00016C7F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6D57AC" w:rsidRPr="00670DCE" w:rsidRDefault="006D57A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777DA" w:rsidRDefault="004777DA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o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26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</m:e>
                </m:func>
              </m:oMath>
            </m:oMathPara>
          </w:p>
          <w:p w:rsidR="004777DA" w:rsidRDefault="004777DA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4777DA" w:rsidRDefault="004777DA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9-5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1+9×5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</m:t>
                    </m:r>
                  </m:den>
                </m:f>
              </m:oMath>
            </m:oMathPara>
          </w:p>
          <w:p w:rsidR="004777DA" w:rsidRDefault="004777DA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statement II, 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x=y⇒x=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func>
            </m:oMath>
          </w:p>
          <w:p w:rsidR="004777DA" w:rsidRDefault="004777DA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LHS=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4777DA" w:rsidRDefault="004777DA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:rsidR="004777DA" w:rsidRDefault="004777DA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y=1+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4777DA" w:rsidRPr="000D6799" w:rsidRDefault="004777DA" w:rsidP="0029645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∵x=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65EE7" w:rsidRDefault="00365EE7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II is true.</w:t>
            </w:r>
          </w:p>
          <w:p w:rsidR="00365EE7" w:rsidRDefault="00365EE7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…(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365EE7" w:rsidRDefault="00365EE7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 from statement II</w:t>
            </w:r>
          </w:p>
          <w:p w:rsidR="00365EE7" w:rsidRDefault="00365EE7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…(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ii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365EE7" w:rsidRDefault="00365EE7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Adding Eqs. (i) and (ii), we get</w:t>
            </w:r>
          </w:p>
          <w:p w:rsidR="00365EE7" w:rsidRDefault="00365EE7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365EE7" w:rsidRDefault="00365EE7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365EE7" w:rsidRDefault="00365EE7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365EE7" w:rsidRDefault="00365EE7" w:rsidP="0029645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Given equation has unique solution.</w:t>
            </w:r>
          </w:p>
          <w:p w:rsidR="00365EE7" w:rsidRPr="000D6799" w:rsidRDefault="00365EE7" w:rsidP="0029645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ascii="Cambria Math" w:hAnsi="Cambria Math"/>
              </w:rPr>
              <w:t xml:space="preserve"> Statement I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true.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AD3ECD" w:rsidRDefault="00AD3ECD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AD3ECD" w:rsidRPr="000D6799" w:rsidRDefault="00AD3ECD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AM≥GM</m:t>
                </m:r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func>
                  </m:e>
                </m:rad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⇒P≥2</m:t>
                </m:r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 , we conclude that the only value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that satisfies all conditions is </w:t>
            </w:r>
            <m:oMath>
              <m:r>
                <w:rPr>
                  <w:rFonts w:ascii="Cambria Math" w:hAnsi="Cambria Math"/>
                </w:rPr>
                <m:t>p=2.</m:t>
              </m:r>
            </m:oMath>
          </w:p>
          <w:p w:rsidR="008861BD" w:rsidRDefault="008861BD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Then ,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oMath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func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8861BD" w:rsidRDefault="008861BD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 ,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</m:oMath>
          </w:p>
          <w:p w:rsidR="008861BD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y=±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8861BD" w:rsidRPr="000D6799" w:rsidRDefault="008861BD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=±1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AM≥GM</m:t>
                </m:r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func>
                  </m:e>
                </m:rad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⇒P≥2</m:t>
                </m:r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 , we conclude that the only value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that satisfies all conditions is </w:t>
            </w:r>
            <m:oMath>
              <m:r>
                <w:rPr>
                  <w:rFonts w:ascii="Cambria Math" w:hAnsi="Cambria Math"/>
                </w:rPr>
                <m:t>p=2.</m:t>
              </m:r>
            </m:oMath>
          </w:p>
          <w:p w:rsidR="00BF2A08" w:rsidRDefault="00BF2A08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Then ,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oMath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func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BF2A08" w:rsidRDefault="00BF2A08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 ,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</m:oMath>
          </w:p>
          <w:p w:rsidR="00BF2A08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y=±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BF2A08" w:rsidRPr="000D6799" w:rsidRDefault="00BF2A08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=±1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8385C" w:rsidRDefault="0008385C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  <w:p w:rsidR="0008385C" w:rsidRDefault="0008385C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08385C" w:rsidRPr="000D6799" w:rsidRDefault="0008385C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Both statement I and statement II are true and statement II is correct explanation of statement I.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6D691F" w:rsidRPr="00670DCE" w:rsidRDefault="00A35E8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Obviously, statement 2 is correct, but when </w:t>
            </w:r>
            <m:oMath>
              <m:r>
                <w:rPr>
                  <w:rFonts w:ascii="Cambria Math" w:hAnsi="Cambria Math"/>
                </w:rPr>
                <m:t>x∈[-1, 1</m:t>
              </m:r>
            </m:oMath>
            <w:r w:rsidR="00602575" w:rsidRPr="00670DCE">
              <w:rPr>
                <w:rFonts w:ascii="Cambria Math" w:hAnsi="Cambria Math"/>
              </w:rPr>
              <w:t xml:space="preserve">]  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∈[-π/4, π/4].</m:t>
              </m:r>
            </m:oMath>
          </w:p>
          <w:p w:rsidR="00A35E8C" w:rsidRPr="00670DCE" w:rsidRDefault="00602575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It implies that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π/4, 3π/4</m:t>
                  </m:r>
                </m:e>
              </m:d>
            </m:oMath>
          </w:p>
          <w:p w:rsidR="00A35E8C" w:rsidRPr="00670DCE" w:rsidRDefault="00A35E8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 statement 2 is true but statement 1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81693" w:rsidRPr="00670DCE" w:rsidRDefault="0022281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∵x&gt;y,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&gt;x</m:t>
                    </m:r>
                  </m:e>
                </m:d>
              </m:oMath>
            </m:oMathPara>
          </w:p>
          <w:p w:rsidR="00195C0D" w:rsidRPr="00670DCE" w:rsidRDefault="00285A8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Therefore, statement 2 is true</w:t>
            </w:r>
          </w:p>
          <w:p w:rsidR="00195C0D" w:rsidRPr="00670DCE" w:rsidRDefault="00285A86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e&lt;π 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oMath>
          </w:p>
          <w:p w:rsidR="00195C0D" w:rsidRPr="00670DCE" w:rsidRDefault="00195C0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By statement 2, we have</w:t>
            </w:r>
          </w:p>
          <w:p w:rsidR="00195C0D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195C0D" w:rsidRPr="00670DCE" w:rsidRDefault="00195C0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Therefore, statement 1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B428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AB4281" w:rsidRPr="00670DCE" w:rsidRDefault="0060257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AB4281" w:rsidRPr="00670DCE" w:rsidRDefault="00602575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71C11" w:rsidRPr="00670DCE" w:rsidRDefault="00602575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⇒1≤x&lt;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oMath>
          </w:p>
          <w:p w:rsidR="00AB4281" w:rsidRPr="00670DCE" w:rsidRDefault="00AB428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But statement 2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90BFB" w:rsidRDefault="00990BFB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x&lt;0,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=-π+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990BFB" w:rsidRDefault="00990BFB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x-π+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990BFB" w:rsidRDefault="00990BFB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=-π+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90BFB" w:rsidRPr="000D6799" w:rsidRDefault="00990BFB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 is false but statement II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235D3" w:rsidRDefault="009235D3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x&lt;0,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=-π+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9235D3" w:rsidRDefault="009235D3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x-π+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9235D3" w:rsidRDefault="009235D3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=-π+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235D3" w:rsidRPr="000D6799" w:rsidRDefault="009235D3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 is false but statement II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480366" w:rsidRPr="00670DCE" w:rsidRDefault="00F3582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Statement 2 is correct, from which we can say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=-π</m:t>
              </m:r>
            </m:oMath>
            <w:r w:rsidRPr="00670DCE">
              <w:rPr>
                <w:rFonts w:ascii="Cambria Math" w:hAnsi="Cambria Math"/>
              </w:rPr>
              <w:t xml:space="preserve"> is not possible.  Hence, both the statements are correct and statement 2</w:t>
            </w:r>
            <w:r w:rsidR="00602575" w:rsidRPr="00670DCE">
              <w:rPr>
                <w:rFonts w:ascii="Cambria Math" w:hAnsi="Cambria Math"/>
              </w:rPr>
              <w:t xml:space="preserve"> </w:t>
            </w:r>
            <w:r w:rsidRPr="00670DCE">
              <w:rPr>
                <w:rFonts w:ascii="Cambria Math" w:hAnsi="Cambria Math"/>
              </w:rPr>
              <w:t>is the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{6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1-13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=1-13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⇒x=±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76</m:t>
                        </m:r>
                      </m:den>
                    </m:f>
                  </m:e>
                </m:rad>
              </m:oMath>
            </m:oMathPara>
          </w:p>
          <w:p w:rsidR="009C0405" w:rsidRDefault="009C0405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But sum of two negative number cannot be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  <w:p w:rsidR="009C0405" w:rsidRPr="000D6799" w:rsidRDefault="009C0405" w:rsidP="008A433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∴x=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76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  <w:r>
              <w:rPr>
                <w:rFonts w:ascii="Cambria Math" w:hAnsi="Cambria Math"/>
              </w:rPr>
              <w:t xml:space="preserve"> the only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A93F34" w:rsidRDefault="00A93F34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A93F34" w:rsidRPr="000D6799" w:rsidRDefault="00A93F34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74100" w:rsidRPr="00670DCE" w:rsidRDefault="00285A8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x&gt;0, y&gt;0, </m:t>
              </m:r>
            </m:oMath>
          </w:p>
          <w:p w:rsidR="00C04671" w:rsidRPr="00670DCE" w:rsidRDefault="0022281F" w:rsidP="008226DE">
            <w:pPr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y+x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285A86" w:rsidRPr="00670DCE">
              <w:rPr>
                <w:rFonts w:ascii="Cambria Math" w:hAnsi="Cambria Math"/>
              </w:rPr>
              <w:t xml:space="preserve">   (i)</w:t>
            </w:r>
          </w:p>
          <w:p w:rsidR="005B1067" w:rsidRPr="00670DCE" w:rsidRDefault="00C0467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C04671" w:rsidRPr="00670DCE" w:rsidRDefault="00285A8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Now, in Eq. (i), putting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670DCE">
              <w:rPr>
                <w:rFonts w:ascii="Cambria Math" w:hAnsi="Cambria Math"/>
              </w:rPr>
              <w:t>, we get</w:t>
            </w:r>
          </w:p>
          <w:p w:rsidR="00D5110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D51107" w:rsidRPr="00670DCE" w:rsidRDefault="00D51107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 both the statements are correct and statement 2 is the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F1329" w:rsidRPr="00670DCE" w:rsidRDefault="00794F34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30-9π∈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</m:t>
                  </m:r>
                </m:e>
              </m:d>
            </m:oMath>
            <w:r w:rsidRPr="00670DCE">
              <w:rPr>
                <w:rFonts w:ascii="Cambria Math" w:hAnsi="Cambria Math"/>
              </w:rPr>
              <w:t xml:space="preserve"> is true but it is not principal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func>
                    </m:e>
                  </m:d>
                </m:e>
              </m:func>
            </m:oMath>
            <w:r w:rsidR="00285A86" w:rsidRPr="00670DCE">
              <w:rPr>
                <w:rFonts w:ascii="Cambria Math" w:hAnsi="Cambria Math"/>
              </w:rPr>
              <w:t xml:space="preserve">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9π+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30-9π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30-9π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=π-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30-9π</m:t>
                  </m:r>
                </m:e>
              </m:d>
              <m:r>
                <w:rPr>
                  <w:rFonts w:ascii="Cambria Math" w:hAnsi="Cambria Math"/>
                </w:rPr>
                <m:t>=10π-30.</m:t>
              </m:r>
            </m:oMath>
          </w:p>
          <w:p w:rsidR="00794F34" w:rsidRPr="00670DCE" w:rsidRDefault="00794F34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Hence, statement 2 is true but statement 1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6357" w:rsidRDefault="001C6357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II is true.</w:t>
            </w:r>
          </w:p>
          <w:p w:rsidR="001C6357" w:rsidRDefault="001C6357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…(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1C6357" w:rsidRDefault="001C6357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 from statement II</w:t>
            </w:r>
          </w:p>
          <w:p w:rsidR="001C6357" w:rsidRDefault="001C6357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…(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ii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1C6357" w:rsidRDefault="001C6357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Adding </w:t>
            </w:r>
            <w:proofErr w:type="spellStart"/>
            <w:r>
              <w:rPr>
                <w:rFonts w:ascii="Cambria Math" w:hAnsi="Cambria Math"/>
              </w:rPr>
              <w:t>Eqs</w:t>
            </w:r>
            <w:proofErr w:type="spellEnd"/>
            <w:r>
              <w:rPr>
                <w:rFonts w:ascii="Cambria Math" w:hAnsi="Cambria Math"/>
              </w:rPr>
              <w:t>. (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>) and (ii), we get</w:t>
            </w:r>
          </w:p>
          <w:p w:rsidR="001C6357" w:rsidRDefault="001C6357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1C6357" w:rsidRDefault="001C6357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1C6357" w:rsidRDefault="001C6357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1C6357" w:rsidRDefault="001C6357" w:rsidP="008A433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Given equation has unique solution.</w:t>
            </w:r>
          </w:p>
          <w:p w:rsidR="001C6357" w:rsidRPr="000D6799" w:rsidRDefault="001C6357" w:rsidP="008A433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ascii="Cambria Math" w:hAnsi="Cambria Math"/>
              </w:rPr>
              <w:t xml:space="preserve"> Statement I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true.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E0FA0" w:rsidRDefault="00EE0FA0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Since ,</w:t>
            </w:r>
            <m:oMath>
              <m:r>
                <w:rPr>
                  <w:rFonts w:ascii="Cambria Math" w:hAnsi="Cambria Math"/>
                </w:rPr>
                <m:t>p, q&gt;0</m:t>
              </m:r>
            </m:oMath>
            <w:r>
              <w:rPr>
                <w:rFonts w:ascii="Cambria Math" w:hAnsi="Cambria Math"/>
              </w:rPr>
              <w:t xml:space="preserve"> therefore </w:t>
            </w:r>
            <m:oMath>
              <m:r>
                <w:rPr>
                  <w:rFonts w:ascii="Cambria Math" w:hAnsi="Cambria Math"/>
                </w:rPr>
                <m:t>pq&gt;0</m:t>
              </m:r>
            </m:oMath>
          </w:p>
          <w:p w:rsidR="00EE0FA0" w:rsidRDefault="00EE0FA0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p-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…(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EE0FA0" w:rsidRDefault="00EE0FA0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qr&gt;-1</m:t>
              </m:r>
            </m:oMath>
          </w:p>
          <w:p w:rsidR="00EE0FA0" w:rsidRDefault="00EE0FA0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q-r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1+qr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…(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ii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EE0FA0" w:rsidRDefault="00EE0FA0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since 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&lt;-1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ascii="Cambria Math" w:hAnsi="Cambria Math"/>
              </w:rPr>
              <w:t>&lt;0</w:t>
            </w:r>
          </w:p>
          <w:p w:rsidR="00EE0FA0" w:rsidRDefault="00EE0FA0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r-p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1+rp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=π+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r-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p…(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EE0FA0" w:rsidRDefault="00EE0FA0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adding Eqs. (i), (ii) and (iii), we get</w:t>
            </w:r>
          </w:p>
          <w:p w:rsidR="00EE0FA0" w:rsidRPr="000D6799" w:rsidRDefault="00EE0FA0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1+pq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q-r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1+qr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1+rp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=π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A25B9" w:rsidRDefault="005A25B9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Since ,</w:t>
            </w:r>
            <m:oMath>
              <m:r>
                <w:rPr>
                  <w:rFonts w:ascii="Cambria Math" w:hAnsi="Cambria Math"/>
                </w:rPr>
                <m:t>p, q&gt;0</m:t>
              </m:r>
            </m:oMath>
            <w:r>
              <w:rPr>
                <w:rFonts w:ascii="Cambria Math" w:hAnsi="Cambria Math"/>
              </w:rPr>
              <w:t xml:space="preserve"> therefore </w:t>
            </w:r>
            <m:oMath>
              <m:r>
                <w:rPr>
                  <w:rFonts w:ascii="Cambria Math" w:hAnsi="Cambria Math"/>
                </w:rPr>
                <m:t>pq&gt;0</m:t>
              </m:r>
            </m:oMath>
          </w:p>
          <w:p w:rsidR="005A25B9" w:rsidRDefault="005A25B9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p-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…(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5A25B9" w:rsidRDefault="005A25B9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qr&gt;-1</m:t>
              </m:r>
            </m:oMath>
          </w:p>
          <w:p w:rsidR="005A25B9" w:rsidRDefault="005A25B9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q-r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1+qr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…(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ii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5A25B9" w:rsidRDefault="005A25B9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since 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&lt;-1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ascii="Cambria Math" w:hAnsi="Cambria Math"/>
              </w:rPr>
              <w:t>&lt;0</w:t>
            </w:r>
          </w:p>
          <w:p w:rsidR="005A25B9" w:rsidRDefault="005A25B9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r-p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1+rp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=π+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r-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p…(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5A25B9" w:rsidRDefault="005A25B9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adding </w:t>
            </w:r>
            <w:proofErr w:type="spellStart"/>
            <w:r>
              <w:rPr>
                <w:rFonts w:ascii="Cambria Math" w:hAnsi="Cambria Math"/>
              </w:rPr>
              <w:t>Eqs</w:t>
            </w:r>
            <w:proofErr w:type="spellEnd"/>
            <w:r>
              <w:rPr>
                <w:rFonts w:ascii="Cambria Math" w:hAnsi="Cambria Math"/>
              </w:rPr>
              <w:t>. (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>), (ii) and (iii), we get</w:t>
            </w:r>
          </w:p>
          <w:p w:rsidR="005A25B9" w:rsidRPr="000D6799" w:rsidRDefault="005A25B9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1+pq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q-r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1+qr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r-p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1+rp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=π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837FA" w:rsidRPr="00670DCE" w:rsidRDefault="005837F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, x≥1</m:t>
                </m:r>
              </m:oMath>
            </m:oMathPara>
          </w:p>
          <w:p w:rsidR="000F6883" w:rsidRPr="00670DCE" w:rsidRDefault="00285A8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5837FA" w:rsidRPr="00670DCE" w:rsidRDefault="005837F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Thus statement 1 is true, statement 2 is true and statement 2 is the cor</w:t>
            </w:r>
            <w:r w:rsidR="00285A86" w:rsidRPr="00670DCE">
              <w:rPr>
                <w:rFonts w:ascii="Cambria Math" w:hAnsi="Cambria Math"/>
              </w:rPr>
              <w:t>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369DA" w:rsidRDefault="005369DA" w:rsidP="008A433F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o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26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</m:e>
                </m:func>
              </m:oMath>
            </m:oMathPara>
          </w:p>
          <w:p w:rsidR="005369DA" w:rsidRDefault="005369DA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5369DA" w:rsidRDefault="005369DA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9-5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1+9×5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</m:t>
                    </m:r>
                  </m:den>
                </m:f>
              </m:oMath>
            </m:oMathPara>
          </w:p>
          <w:p w:rsidR="005369DA" w:rsidRDefault="005369DA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statement II, 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x=y⇒x=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func>
            </m:oMath>
          </w:p>
          <w:p w:rsidR="005369DA" w:rsidRDefault="005369DA" w:rsidP="008A433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LHS=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5369DA" w:rsidRDefault="005369DA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:rsidR="005369DA" w:rsidRDefault="005369DA" w:rsidP="008A433F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y=1+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5369DA" w:rsidRPr="000D6799" w:rsidRDefault="005369DA" w:rsidP="008A433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∵x=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A268B" w:rsidRDefault="005A268B" w:rsidP="0029645A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  <w:p w:rsidR="005A268B" w:rsidRDefault="005A268B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5A268B" w:rsidRPr="000D6799" w:rsidRDefault="005A268B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Both statement I and statement II are true and statement II is correct explanation of statement I.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9373E" w:rsidRPr="00670DCE" w:rsidRDefault="003E4996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We know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285A86" w:rsidRPr="00670DCE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have domain </w:t>
            </w:r>
            <m:oMath>
              <m:r>
                <w:rPr>
                  <w:rFonts w:ascii="Cambria Math" w:hAnsi="Cambria Math"/>
                </w:rPr>
                <m:t>R,</m:t>
              </m:r>
            </m:oMath>
            <w:r w:rsidRPr="00670DCE">
              <w:rPr>
                <w:rFonts w:ascii="Cambria Math" w:hAnsi="Cambria Math"/>
              </w:rPr>
              <w:t xml:space="preserve"> also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285A86"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are unbounded functions.  On the other hand,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670DCE">
              <w:rPr>
                <w:rFonts w:ascii="Cambria Math" w:hAnsi="Cambria Math"/>
              </w:rPr>
              <w:t xml:space="preserve"> is an unbounded function, but its range is </w:t>
            </w:r>
            <m:oMath>
              <m:r>
                <w:rPr>
                  <w:rFonts w:ascii="Cambria Math" w:hAnsi="Cambria Math"/>
                </w:rPr>
                <m:t>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and not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{6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1-13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=1-13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⇒x=±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76</m:t>
                        </m:r>
                      </m:den>
                    </m:f>
                  </m:e>
                </m:rad>
              </m:oMath>
            </m:oMathPara>
          </w:p>
          <w:p w:rsidR="00963C4E" w:rsidRDefault="00963C4E" w:rsidP="002964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But sum of two negative number cannot be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  <w:p w:rsidR="00963C4E" w:rsidRPr="000D6799" w:rsidRDefault="00963C4E" w:rsidP="0029645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∴x=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76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  <w:r>
              <w:rPr>
                <w:rFonts w:ascii="Cambria Math" w:hAnsi="Cambria Math"/>
              </w:rPr>
              <w:t xml:space="preserve"> the only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27F7C" w:rsidRPr="00670DCE" w:rsidRDefault="00B27F7C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a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⇒x=±1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y=±1</m:t>
              </m:r>
            </m:oMath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=-2, 0, 2</m:t>
                </m:r>
              </m:oMath>
            </m:oMathPara>
          </w:p>
          <w:p w:rsidR="00B27F7C" w:rsidRPr="00670DCE" w:rsidRDefault="00B27F7C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⇒x=y=-1</m:t>
                </m:r>
              </m:oMath>
            </m:oMathPara>
          </w:p>
          <w:p w:rsidR="00B27F7C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B27F7C" w:rsidRPr="00670DCE" w:rsidRDefault="00B27F7C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=π</m:t>
              </m:r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⇒x=±1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y=-1</m:t>
              </m:r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=0, 2</m:t>
                </m:r>
              </m:oMath>
            </m:oMathPara>
          </w:p>
          <w:p w:rsidR="00EB104E" w:rsidRPr="00670DCE" w:rsidRDefault="00EB104E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d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=π</m:t>
              </m:r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EB104E" w:rsidRPr="00670DCE" w:rsidRDefault="00930D8E" w:rsidP="008226DE">
            <w:pPr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911B6E" w:rsidRPr="00670DCE" w:rsidRDefault="00930D8E" w:rsidP="008226DE">
            <w:pPr>
              <w:jc w:val="both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oMath>
            <w:r w:rsidRPr="00670DCE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C93EA4" w:rsidRPr="00670DCE" w:rsidRDefault="00C93EA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 xml:space="preserve">a.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C93EA4" w:rsidRPr="00670DCE" w:rsidRDefault="00C93EA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,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E63C9E" w:rsidRPr="00670DCE" w:rsidRDefault="00254FAC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 xml:space="preserve">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</w:p>
          <w:p w:rsidR="00C93EA4" w:rsidRPr="00670DCE" w:rsidRDefault="00C93EA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</w:p>
          <w:p w:rsidR="00C17C2B" w:rsidRPr="00670DCE" w:rsidRDefault="00C93EA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x, </m:t>
              </m:r>
            </m:oMath>
            <w:r w:rsidR="00254FAC"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 -1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∞</m:t>
                  </m:r>
                </m:e>
              </m:d>
            </m:oMath>
          </w:p>
          <w:p w:rsidR="00C93EA4" w:rsidRPr="00670DCE" w:rsidRDefault="00254FAC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,π</m:t>
                  </m:r>
                </m:e>
              </m:d>
            </m:oMath>
          </w:p>
          <w:p w:rsidR="00C17C2B" w:rsidRPr="00670DCE" w:rsidRDefault="00C17C2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C17C2B" w:rsidRPr="00670DCE" w:rsidRDefault="00C17C2B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="00254FAC" w:rsidRPr="00670DCE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 xml:space="preserve"> 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:rsidR="00C17C2B" w:rsidRPr="00670DCE" w:rsidRDefault="00C17C2B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d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</m:oMath>
            <w:r w:rsidR="00254FAC"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C17C2B" w:rsidRPr="00670DCE" w:rsidRDefault="00C17C2B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254FAC" w:rsidRPr="00670DCE">
              <w:rPr>
                <w:rFonts w:ascii="Cambria Math" w:hAnsi="Cambria Math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84392C" w:rsidRPr="00670DCE" w:rsidRDefault="0084392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</m:t>
                  </m:r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00AB6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a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oMath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DF6A85" w:rsidRPr="00670DCE" w:rsidRDefault="00196035" w:rsidP="008226DE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=π+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48+15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20-36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</m:oMath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2λ-x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196035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2x-λ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</w:p>
          <w:p w:rsidR="00DF6A85" w:rsidRPr="00670DCE" w:rsidRDefault="0019603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Now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den>
              </m:f>
            </m:oMath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2λ-x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2x-λ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2λ-x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2x-λ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3xλ+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x-2λ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2λ-x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2x-λ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-2λx+2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-2λx+2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30°</m:t>
                    </m:r>
                  </m:e>
                </m:func>
              </m:oMath>
            </m:oMathPara>
          </w:p>
          <w:p w:rsidR="00DF6A85" w:rsidRPr="00670DCE" w:rsidRDefault="00DF6A85" w:rsidP="008226DE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∴A-B=30°</m:t>
                </m:r>
              </m:oMath>
            </m:oMathPara>
          </w:p>
          <w:p w:rsidR="00724927" w:rsidRPr="00670DCE" w:rsidRDefault="00724927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d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</w:p>
          <w:p w:rsidR="00724927" w:rsidRPr="00670DCE" w:rsidRDefault="00724927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=π/4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60CEF" w:rsidRPr="00670DCE" w:rsidRDefault="00A60CEF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object w:dxaOrig="8738" w:dyaOrig="9185">
                <v:shape id="_x0000_i1028" type="#_x0000_t75" style="width:229.4pt;height:240.45pt" o:ole="">
                  <v:imagedata r:id="IMM2Z416Z0" o:title=""/>
                </v:shape>
                <o:OLEObject Type="Embed" ProgID="ChemDraw.Document.6.0" ShapeID="_x0000_i1028" DrawAspect="Content" ObjectID="_1478862109" r:id="OMM2Z416Z0"/>
              </w:object>
            </w:r>
          </w:p>
          <w:p w:rsidR="00A60CEF" w:rsidRPr="00670DCE" w:rsidRDefault="00A60CEF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object w:dxaOrig="5244" w:dyaOrig="3915">
                <v:shape id="_x0000_i1029" type="#_x0000_t75" style="width:184.15pt;height:137.1pt" o:ole="">
                  <v:imagedata r:id="IMM2Z416Z1" o:title=""/>
                </v:shape>
                <o:OLEObject Type="Embed" ProgID="ChemDraw.Document.6.0" ShapeID="_x0000_i1029" DrawAspect="Content" ObjectID="_1478862110" r:id="OMM2Z416Z1"/>
              </w:object>
            </w:r>
          </w:p>
          <w:p w:rsidR="00CC594F" w:rsidRPr="00670DCE" w:rsidRDefault="00CC594F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Refer graph for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C18B6" w:rsidRPr="004D6588" w:rsidRDefault="00A45329" w:rsidP="00611E2C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w:rPr>
                  <w:rFonts w:ascii="Cambria Math" w:hAnsi="Cambria Math"/>
                </w:rPr>
                <m:t xml:space="preserve">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E04F4" w:rsidRPr="00670DCE" w:rsidRDefault="00FC48A2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a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FC48A2" w:rsidRPr="00670DCE" w:rsidRDefault="00FC48A2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≤π</m:t>
                </m:r>
              </m:oMath>
            </m:oMathPara>
          </w:p>
          <w:p w:rsidR="00FC48A2" w:rsidRPr="00670DCE" w:rsidRDefault="00C77411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≤π⇒0≤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π/3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d>
                <m:r>
                  <w:rPr>
                    <w:rFonts w:ascii="Cambria Math" w:hAnsi="Cambria Math"/>
                  </w:rPr>
                  <m:t>≤x≤1</m:t>
                </m:r>
              </m:oMath>
            </m:oMathPara>
          </w:p>
          <w:p w:rsidR="00FC48A2" w:rsidRPr="00670DCE" w:rsidRDefault="00FC48A2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b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FC48A2" w:rsidRPr="00670DCE" w:rsidRDefault="0022281F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-π/2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</m:t>
                    </m:r>
                  </m:e>
                </m:d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-π/2</m:t>
                    </m:r>
                  </m:e>
                </m:d>
                <m:r>
                  <w:rPr>
                    <w:rFonts w:ascii="Cambria Math" w:hAnsi="Cambria Math"/>
                  </w:rPr>
                  <m:t>≤3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</m:t>
                    </m:r>
                  </m:e>
                </m:d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-π/6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π/6</m:t>
                    </m:r>
                  </m:e>
                </m:d>
              </m:oMath>
            </m:oMathPara>
          </w:p>
          <w:p w:rsidR="00FC48A2" w:rsidRPr="00670DCE" w:rsidRDefault="00C77411" w:rsidP="008226D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d>
                <m:r>
                  <w:rPr>
                    <w:rFonts w:ascii="Cambria Math" w:hAnsi="Cambria Math"/>
                  </w:rPr>
                  <m:t>≤x≤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d>
              </m:oMath>
            </m:oMathPara>
          </w:p>
          <w:p w:rsidR="00883DE4" w:rsidRPr="00670DCE" w:rsidRDefault="00883DE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c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883DE4" w:rsidRPr="00670DCE" w:rsidRDefault="00883DE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≤π</m:t>
                </m:r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≤π</m:t>
                </m:r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≤π/3</m:t>
                </m:r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⇒0≤x≤(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/2) </m:t>
                </m:r>
              </m:oMath>
            </m:oMathPara>
          </w:p>
          <w:p w:rsidR="002B478A" w:rsidRPr="00670DCE" w:rsidRDefault="00883DE4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  <w:b/>
              </w:rPr>
              <w:t>d</w:t>
            </w:r>
            <w:r w:rsidRPr="00670DCE">
              <w:rPr>
                <w:rFonts w:ascii="Cambria Math" w:hAnsi="Cambria Math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B478A" w:rsidRPr="00670DCE" w:rsidRDefault="0022281F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-π/2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</m:t>
                    </m:r>
                  </m:e>
                </m:d>
              </m:oMath>
            </m:oMathPara>
          </w:p>
          <w:p w:rsidR="002B478A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-π/2</m:t>
                    </m:r>
                  </m:e>
                </m:d>
                <m:r>
                  <w:rPr>
                    <w:rFonts w:ascii="Cambria Math" w:hAnsi="Cambria Math"/>
                  </w:rPr>
                  <m:t>≤3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π/2</m:t>
                    </m:r>
                  </m:e>
                </m:d>
              </m:oMath>
            </m:oMathPara>
          </w:p>
          <w:p w:rsidR="002B478A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-π/6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π/6</m:t>
                    </m:r>
                  </m:e>
                </m:d>
              </m:oMath>
            </m:oMathPara>
          </w:p>
          <w:p w:rsidR="002B478A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π/6</m:t>
                    </m:r>
                  </m:e>
                </m:d>
              </m:oMath>
            </m:oMathPara>
          </w:p>
          <w:p w:rsidR="00883DE4" w:rsidRPr="00670DCE" w:rsidRDefault="00C77411" w:rsidP="008226DE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⇒0≤x≤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func>
              </m:oMath>
            </m:oMathPara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func>
              </m:oMath>
            </m:oMathPara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{tan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) 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nary>
                  </m:e>
                </m:func>
              </m:oMath>
            </m:oMathPara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func>
              </m:oMath>
            </m:oMathPara>
          </w:p>
          <w:p w:rsidR="00771412" w:rsidRPr="00F66A57" w:rsidRDefault="00633A3F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∞-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E26DD" w:rsidRDefault="006A5481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+1)}=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func>
            </m:oMath>
          </w:p>
          <w:p w:rsidR="00FE26DD" w:rsidRDefault="006A5481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FE26DD" w:rsidRDefault="006A5481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FE26DD" w:rsidRDefault="006A5481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FE26DD" w:rsidRDefault="006A5481" w:rsidP="0029645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func>
              </m:oMath>
            </m:oMathPara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func>
              </m:oMath>
            </m:oMathPara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{tan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) 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nary>
                  </m:e>
                </m:func>
              </m:oMath>
            </m:oMathPara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func>
              </m:oMath>
            </m:oMathPara>
          </w:p>
          <w:p w:rsidR="00B53325" w:rsidRDefault="003C45EA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∞-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A2806" w:rsidRDefault="00567FDE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+1)}=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func>
            </m:oMath>
          </w:p>
          <w:p w:rsidR="00EA2806" w:rsidRPr="00864760" w:rsidRDefault="00567FDE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EA2806" w:rsidRPr="00864760" w:rsidRDefault="00567FDE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EA2806" w:rsidRPr="00864760" w:rsidRDefault="00567FDE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EA2806" w:rsidRPr="00864760" w:rsidRDefault="00567FDE" w:rsidP="008A43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975A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2975A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</m:t>
                    </m:r>
                  </m:e>
                </m:d>
              </m:oMath>
            </m:oMathPara>
          </w:p>
          <w:p w:rsidR="002975A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+π+π=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975A2" w:rsidRPr="00670DCE" w:rsidRDefault="00285A8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Also,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 xml:space="preserve"> t+3π</m:t>
              </m:r>
            </m:oMath>
          </w:p>
          <w:p w:rsidR="002975A2" w:rsidRPr="00670DCE" w:rsidRDefault="002975A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+3π=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975A2" w:rsidRPr="00670DCE" w:rsidRDefault="00285A8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 given inequation exists if equality holds, i.e.,</w:t>
            </w:r>
          </w:p>
          <w:p w:rsidR="002975A2" w:rsidRPr="00670DCE" w:rsidRDefault="002975A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L.H.S.=R.H.S.=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975A2" w:rsidRPr="00670DCE" w:rsidRDefault="00285A86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⇒x=1, y=-1, z=-1</m:t>
              </m:r>
            </m:oMath>
            <w:r w:rsidRPr="00670DCE">
              <w:rPr>
                <w:rFonts w:ascii="Cambria Math" w:hAnsi="Cambria Math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D91FA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 y, z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9038D" w:rsidRPr="00670DCE" w:rsidRDefault="009E419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ax+b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=c </m:t>
              </m:r>
            </m:oMath>
            <w:r w:rsidR="00A433BF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ay+b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=c</m:t>
              </m:r>
            </m:oMath>
          </w:p>
          <w:p w:rsidR="009E4190" w:rsidRPr="00670DCE" w:rsidRDefault="009E419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=α </m:t>
              </m:r>
            </m:oMath>
            <w:r w:rsidR="00A433BF"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 xml:space="preserve">=β, </m:t>
              </m:r>
            </m:oMath>
            <w:r w:rsidRPr="00670DCE">
              <w:rPr>
                <w:rFonts w:ascii="Cambria Math" w:hAnsi="Cambria Math"/>
              </w:rPr>
              <w:t>then the given relations are</w:t>
            </w:r>
          </w:p>
          <w:p w:rsidR="009E4190" w:rsidRPr="00670DCE" w:rsidRDefault="009E4190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 xml:space="preserve">=c </m:t>
              </m:r>
            </m:oMath>
            <w:r w:rsidR="00A433BF"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=c</m:t>
              </m:r>
            </m:oMath>
          </w:p>
          <w:p w:rsidR="009E4190" w:rsidRPr="00670DCE" w:rsidRDefault="009E419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From these two relations, we can conclude that equation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=c</m:t>
              </m:r>
            </m:oMath>
            <w:r w:rsidRPr="00670DCE">
              <w:rPr>
                <w:rFonts w:ascii="Cambria Math" w:hAnsi="Cambria Math"/>
              </w:rPr>
              <w:t xml:space="preserve"> has roots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 w:rsidR="00A433BF" w:rsidRPr="00670DCE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β</m:t>
              </m:r>
            </m:oMath>
          </w:p>
          <w:p w:rsidR="009E4190" w:rsidRPr="00670DCE" w:rsidRDefault="009E419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  <w:p w:rsidR="009E4190" w:rsidRPr="00670DCE" w:rsidRDefault="00A433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=c-a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9E4190" w:rsidRPr="00670DCE" w:rsidRDefault="00A433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 ac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9E4190" w:rsidRPr="00670DCE" w:rsidRDefault="00A433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 ac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9E4190" w:rsidRPr="00670DCE" w:rsidRDefault="00A433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-2 ac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61F6D" w:rsidRPr="00670DCE" w:rsidRDefault="00946B2F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Therefore, sum of the roots,</w:t>
            </w:r>
            <w:r w:rsidR="00A433BF" w:rsidRPr="00670DCE"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=x+y=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 ac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F61F6D" w:rsidRPr="00670DCE" w:rsidRDefault="00A433B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and the product of roots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=xy=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F61F6D" w:rsidRPr="00670DCE" w:rsidRDefault="00A433BF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x+y</m:t>
                  </m:r>
                </m:num>
                <m:den>
                  <m:r>
                    <w:rPr>
                      <w:rFonts w:ascii="Cambria Math" w:hAnsi="Cambria Math"/>
                    </w:rPr>
                    <m:t>1-xy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Let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=a⇒a∈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</m:t>
                  </m:r>
                </m:e>
              </m:d>
            </m:oMath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=b⇒b∈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-π/2, π/2</m:t>
                  </m:r>
                </m:e>
              </m:d>
            </m:oMath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    (i)</w:t>
            </w:r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and 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  <w:r w:rsidRPr="00670DCE">
              <w:rPr>
                <w:rFonts w:ascii="Cambria Math" w:hAnsi="Cambria Math"/>
              </w:rPr>
              <w:t xml:space="preserve">     (ii)</w:t>
            </w:r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/4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670DCE">
              <w:rPr>
                <w:rFonts w:ascii="Cambria Math" w:hAnsi="Cambria Math"/>
              </w:rPr>
              <w:t>we get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/4</m:t>
                  </m:r>
                </m:e>
              </m:d>
            </m:oMath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So, from Eq.(i)  we get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≤π+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AE2AAE" w:rsidRPr="00670DCE" w:rsidRDefault="00AE2AA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i.e., </m:t>
                </m:r>
                <m:r>
                  <w:rPr>
                    <w:rFonts w:ascii="Cambria Math" w:hAnsi="Cambria Math"/>
                  </w:rPr>
                  <m:t>0≤p≤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AE2AAE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p∈Z, </m:t>
              </m:r>
            </m:oMath>
            <w:r w:rsidR="006B31BA" w:rsidRPr="00670DCE">
              <w:rPr>
                <w:rFonts w:ascii="Cambria Math" w:hAnsi="Cambria Math"/>
              </w:rPr>
              <w:t>so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p=0, 1 </m:t>
              </m:r>
            </m:oMath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oMath>
          </w:p>
          <w:p w:rsidR="00AE2AAE" w:rsidRPr="00670DCE" w:rsidRDefault="00AE2AAE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Substituting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670DCE">
              <w:rPr>
                <w:rFonts w:ascii="Cambria Math" w:hAnsi="Cambria Math"/>
              </w:rPr>
              <w:t xml:space="preserve"> from Eq. (i) in Eq. (ii), we get</w:t>
            </w:r>
          </w:p>
          <w:p w:rsidR="00801806" w:rsidRPr="00670DCE" w:rsidRDefault="008018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-4p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iii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:rsidR="00801806" w:rsidRPr="00670DCE" w:rsidRDefault="00CE2B9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Since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a∈R⇒D≥0</m:t>
              </m:r>
            </m:oMath>
          </w:p>
          <w:p w:rsidR="00801806" w:rsidRPr="00670DCE" w:rsidRDefault="008018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i.e., </m:t>
                </m:r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≥0 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≥4⇒p≥2  ⇒p=2</m:t>
                </m:r>
              </m:oMath>
            </m:oMathPara>
          </w:p>
          <w:p w:rsidR="00801806" w:rsidRPr="00670DCE" w:rsidRDefault="006B31BA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S</w:t>
            </w:r>
            <w:r w:rsidR="00801806" w:rsidRPr="00670DCE">
              <w:rPr>
                <w:rFonts w:ascii="Cambria Math" w:hAnsi="Cambria Math"/>
              </w:rPr>
              <w:t xml:space="preserve">ubstituting </w:t>
            </w:r>
            <m:oMath>
              <m:r>
                <w:rPr>
                  <w:rFonts w:ascii="Cambria Math" w:hAnsi="Cambria Math"/>
                </w:rPr>
                <m:t>p=2</m:t>
              </m:r>
            </m:oMath>
            <w:r w:rsidR="00801806" w:rsidRPr="00670DCE">
              <w:rPr>
                <w:rFonts w:ascii="Cambria Math" w:hAnsi="Cambria Math"/>
              </w:rPr>
              <w:t xml:space="preserve"> in Eq. (iii), we get</w:t>
            </w:r>
          </w:p>
          <w:p w:rsidR="00801806" w:rsidRPr="00670DCE" w:rsidRDefault="0080180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01806" w:rsidRPr="00670DCE" w:rsidRDefault="00CE2B93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4a-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  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⇒x=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FA0332" w:rsidRPr="00670DCE" w:rsidRDefault="00CE2B93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From Eq.(ii), we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 ⇒b=±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 xml:space="preserve"> ⇒y=±1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53208" w:rsidRPr="00670DCE" w:rsidRDefault="000B48C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=θ⇒x=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670DCE">
              <w:rPr>
                <w:rFonts w:ascii="Cambria Math" w:hAnsi="Cambria Math"/>
              </w:rPr>
              <w:t xml:space="preserve"> 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π</m:t>
                  </m:r>
                </m:e>
              </m:d>
            </m:oMath>
          </w:p>
          <w:p w:rsidR="00153208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3θ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153208" w:rsidRPr="00670DCE" w:rsidRDefault="000B48C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α=3θ∈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3π</m:t>
                  </m:r>
                </m:e>
              </m:d>
            </m:oMath>
          </w:p>
          <w:p w:rsidR="00153208" w:rsidRPr="00670DCE" w:rsidRDefault="000B48C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Refer the graph of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 α∈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3π</m:t>
                  </m:r>
                </m:e>
              </m:d>
            </m:oMath>
          </w:p>
          <w:p w:rsidR="00383076" w:rsidRPr="00670DCE" w:rsidRDefault="00A60CE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object w:dxaOrig="5515" w:dyaOrig="3120">
                <v:shape id="_x0000_i1027" type="#_x0000_t75" style="width:162.45pt;height:91.85pt" o:ole="">
                  <v:imagedata r:id="IMM2S410S0" o:title=""/>
                </v:shape>
                <o:OLEObject Type="Embed" ProgID="ChemDraw.Document.6.0" ShapeID="_x0000_i1027" DrawAspect="Content" ObjectID="_1478862108" r:id="OMM2S410S0"/>
              </w:object>
            </w:r>
          </w:p>
          <w:p w:rsidR="00153208" w:rsidRPr="00670DCE" w:rsidRDefault="00153208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From the graph,</w:t>
            </w:r>
          </w:p>
          <w:p w:rsidR="0015334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99302E" w:rsidRPr="00670DCE" w:rsidRDefault="00153341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0≤α&lt;π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2π-α,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π≤α≤2π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α-2π,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2π&lt;α≤3π</m:t>
                          </m:r>
                        </m:e>
                      </m:mr>
                    </m:m>
                  </m:e>
                </m:d>
              </m:oMath>
            </m:oMathPara>
          </w:p>
          <w:p w:rsidR="0099302E" w:rsidRPr="00670DCE" w:rsidRDefault="0099302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&lt;π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2π-3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π≤3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≤2π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-2π,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2π&lt;3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≤3π</m:t>
                          </m:r>
                        </m:e>
                      </m:mr>
                    </m:m>
                  </m:e>
                </m:d>
              </m:oMath>
            </m:oMathPara>
          </w:p>
          <w:p w:rsidR="0099302E" w:rsidRPr="00670DCE" w:rsidRDefault="0099302E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π/3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2π-3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π/3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2π/3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-2π,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2π/3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≤π</m:t>
                          </m:r>
                        </m:e>
                      </m:mr>
                    </m:m>
                  </m:e>
                </m:d>
              </m:oMath>
            </m:oMathPara>
          </w:p>
          <w:p w:rsidR="00C631F3" w:rsidRPr="00670DCE" w:rsidRDefault="0099302E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&lt;x≤1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2π-3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-1/2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≤x≤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-2π,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-1≤x&lt;-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2434CD" w:rsidRPr="00670DCE" w:rsidRDefault="0099302E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-2π,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-1≤x&lt;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-1/2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2π-3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-1/2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≤x≤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&lt;x≤1</m:t>
                          </m:r>
                        </m:e>
                      </m:mr>
                    </m:m>
                  </m:e>
                </m:d>
              </m:oMath>
            </m:oMathPara>
          </w:p>
          <w:p w:rsidR="0095218A" w:rsidRPr="00670DCE" w:rsidRDefault="000B48C1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-2π</m:t>
              </m:r>
            </m:oMath>
          </w:p>
          <w:p w:rsidR="0095218A" w:rsidRPr="00670DCE" w:rsidRDefault="000B48C1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⇒a=-2π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b=3⇒a+bπ=π</m:t>
              </m:r>
            </m:oMath>
          </w:p>
          <w:p w:rsidR="0095218A" w:rsidRPr="00670DCE" w:rsidRDefault="000B48C1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=2π-3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95218A" w:rsidRPr="00670DCE" w:rsidRDefault="000B48C1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⇒a=2π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b=-3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</w:p>
          <w:p w:rsidR="0095218A" w:rsidRPr="00670DCE" w:rsidRDefault="009521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9302E" w:rsidRPr="00670DCE" w:rsidRDefault="000B48C1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⇒ a=0 </m:t>
              </m:r>
            </m:oMath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b=3</m:t>
              </m:r>
            </m:oMath>
          </w:p>
          <w:p w:rsidR="0095218A" w:rsidRPr="00670DCE" w:rsidRDefault="0095218A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C24B2F" w:rsidRPr="00670DCE" w:rsidRDefault="00474BB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is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Pr="00670DCE">
              <w:rPr>
                <w:rFonts w:ascii="Cambria Math" w:hAnsi="Cambria Math"/>
              </w:rPr>
              <w:t>defined for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C24B2F" w:rsidRPr="00670DCE" w:rsidRDefault="00C24B2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∴a=0</m:t>
                </m:r>
              </m:oMath>
            </m:oMathPara>
          </w:p>
          <w:p w:rsidR="00C24B2F" w:rsidRPr="00670DCE" w:rsidRDefault="00C24B2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D91FA2" w:rsidRPr="00670DCE" w:rsidRDefault="00474B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4F68C3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-…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F68C3" w:rsidRPr="00670DCE" w:rsidRDefault="00474B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……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……</m:t>
                    </m:r>
                  </m:e>
                </m:d>
              </m:oMath>
            </m:oMathPara>
          </w:p>
          <w:p w:rsidR="004F68C3" w:rsidRPr="00670DCE" w:rsidRDefault="00474B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  <w:p w:rsidR="004F68C3" w:rsidRPr="00670DCE" w:rsidRDefault="00474BB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</m:t>
                </m:r>
                <m:r>
                  <w:rPr>
                    <w:rFonts w:ascii="Cambria Math" w:hAnsi="Cambria Math"/>
                  </w:rPr>
                  <m:t>x=0</m:t>
                </m:r>
              </m:oMath>
            </m:oMathPara>
          </w:p>
          <w:p w:rsidR="004F68C3" w:rsidRPr="00670DCE" w:rsidRDefault="00474BBF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9+3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Pr="00670DCE">
              <w:rPr>
                <w:rFonts w:ascii="Cambria Math" w:hAnsi="Cambria Math"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  <w:p w:rsidR="000C4104" w:rsidRPr="00670DCE" w:rsidRDefault="00474BBF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=1⇒x=0, 1 </m:t>
              </m:r>
            </m:oMath>
            <w:r w:rsidRPr="00670DCE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-1</m:t>
              </m:r>
            </m:oMath>
          </w:p>
          <w:p w:rsidR="004F68C3" w:rsidRPr="00670DCE" w:rsidRDefault="004F68C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Therefore, the number of values is equal to 3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943CC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F6354C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D91FA2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FE3CB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=-x</m:t>
                </m:r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=1-13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E3CB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oMath>
            </m:oMathPara>
          </w:p>
          <w:p w:rsidR="00C944CD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⇒a=12;b=14;c=0</m:t>
                </m:r>
              </m:oMath>
            </m:oMathPara>
          </w:p>
          <w:p w:rsidR="00D91FA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⇒b-a-c=14-12+1=3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13735D" w:rsidRPr="00670DCE" w:rsidRDefault="00DD040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have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</w:p>
          <w:p w:rsidR="00A60CEF" w:rsidRPr="00670DCE" w:rsidRDefault="00A60CE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object w:dxaOrig="6588" w:dyaOrig="3890">
                <v:shape id="_x0000_i1030" type="#_x0000_t75" style="width:198.45pt;height:117.25pt" o:ole="">
                  <v:imagedata r:id="IMM2S424S0" o:title=""/>
                </v:shape>
                <o:OLEObject Type="Embed" ProgID="ChemDraw.Document.6.0" ShapeID="_x0000_i1030" DrawAspect="Content" ObjectID="_1478862111" r:id="OMM2S424S0"/>
              </w:object>
            </w:r>
          </w:p>
          <w:p w:rsidR="0013735D" w:rsidRPr="00670DCE" w:rsidRDefault="0013735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Both the curves bound the region</w:t>
            </w:r>
            <w:r w:rsidR="00DD0403" w:rsidRPr="00670DCE">
              <w:rPr>
                <w:rFonts w:ascii="Cambria Math" w:hAnsi="Cambria Math"/>
              </w:rPr>
              <w:t>s</w:t>
            </w:r>
            <w:r w:rsidRPr="00670DCE">
              <w:rPr>
                <w:rFonts w:ascii="Cambria Math" w:hAnsi="Cambria Math"/>
              </w:rPr>
              <w:t xml:space="preserve"> of same area</w:t>
            </w:r>
            <w:r w:rsidR="00DD0403" w:rsidRPr="00670DCE">
              <w:rPr>
                <w:rFonts w:ascii="Cambria Math" w:hAnsi="Cambria Math"/>
              </w:rPr>
              <w:t xml:space="preserve"> in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DD0403" w:rsidRPr="00670DCE">
              <w:rPr>
                <w:rFonts w:ascii="Cambria Math" w:hAnsi="Cambria Math"/>
              </w:rPr>
              <w:t>and so on</w:t>
            </w:r>
          </w:p>
          <w:p w:rsidR="0013735D" w:rsidRPr="00670DCE" w:rsidRDefault="0013735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the required are = area of shaded square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</w:p>
          <w:p w:rsidR="00D91FA2" w:rsidRPr="00670DCE" w:rsidRDefault="0013735D" w:rsidP="008226DE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∴a=9 </m:t>
              </m:r>
            </m:oMath>
            <w:r w:rsidR="00DD0403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b=8⇒a-b=1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991BE8" w:rsidRPr="00670DCE" w:rsidRDefault="00991BE8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+…∞=2</m:t>
                </m:r>
              </m:oMath>
            </m:oMathPara>
          </w:p>
          <w:p w:rsidR="00991BE8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991BE8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991BE8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D91FA2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4277C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</m:oMath>
            </m:oMathPara>
          </w:p>
          <w:p w:rsidR="004277C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5x</m:t>
                        </m:r>
                      </m:e>
                    </m:d>
                  </m:e>
                </m:func>
              </m:oMath>
            </m:oMathPara>
          </w:p>
          <w:p w:rsidR="004277C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3x-2x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7x-5x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1+35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4277C2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1+35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277C2" w:rsidRPr="00670DCE" w:rsidRDefault="00816142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⇒x=0 </m:t>
              </m:r>
            </m:oMath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1+35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1116C0" w:rsidRPr="00670DCE" w:rsidRDefault="00816142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⇒x=0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1765D1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&lt;3</m:t>
                </m:r>
              </m:oMath>
            </m:oMathPara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&lt;x&lt;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oMath>
            <w:r w:rsidRPr="00670DCE">
              <w:rPr>
                <w:rFonts w:ascii="Cambria Math" w:hAnsi="Cambria Math"/>
              </w:rPr>
              <w:t xml:space="preserve">[as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</m:t>
              </m:r>
            </m:oMath>
            <w:r w:rsidRPr="00670DCE">
              <w:rPr>
                <w:rFonts w:ascii="Cambria Math" w:hAnsi="Cambria Math"/>
              </w:rPr>
              <w:t xml:space="preserve">  is a decreasing function]</w:t>
            </w:r>
          </w:p>
          <w:p w:rsidR="001765D1" w:rsidRPr="00670DCE" w:rsidRDefault="00A30070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670DCE">
              <w:rPr>
                <w:rFonts w:ascii="Cambria Math" w:hAnsi="Cambria Math"/>
              </w:rPr>
              <w:t xml:space="preserve"> Hence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e>
              </m:d>
            </m:oMath>
          </w:p>
          <w:p w:rsidR="00D91FA2" w:rsidRPr="00670DCE" w:rsidRDefault="00A30070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0273DE" w:rsidRPr="00670DCE" w:rsidRDefault="00474BBF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=α⇒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=u</m:t>
              </m:r>
            </m:oMath>
          </w:p>
          <w:p w:rsidR="000273D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>=β⇒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=v</m:t>
                </m:r>
              </m:oMath>
            </m:oMathPara>
          </w:p>
          <w:p w:rsidR="000273DE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func>
                <m:r>
                  <w:rPr>
                    <w:rFonts w:ascii="Cambria Math" w:hAnsi="Cambria Math"/>
                  </w:rPr>
                  <m:t>=γ⇒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=w</m:t>
                </m:r>
              </m:oMath>
            </m:oMathPara>
          </w:p>
          <w:p w:rsidR="00D91FA2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α+β+γ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DB5C2F" w:rsidRPr="00670DCE" w:rsidRDefault="00DB5C2F" w:rsidP="008226DE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∴α+β+γ=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B5C2F" w:rsidRPr="00670DCE" w:rsidRDefault="00474BBF" w:rsidP="008226DE">
            <w:pPr>
              <w:rPr>
                <w:rFonts w:ascii="Cambria Math" w:hAnsi="Cambria Math"/>
                <w:i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⇒3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082C07" w:rsidRPr="00670DCE" w:rsidRDefault="00CD5796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  <w:p w:rsidR="00CD5796" w:rsidRPr="00670DCE" w:rsidRDefault="00CD579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Domain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C044CD" w:rsidRPr="00670DCE">
              <w:rPr>
                <w:rFonts w:ascii="Cambria Math" w:hAnsi="Cambria Math"/>
              </w:rPr>
              <w:t xml:space="preserve"> 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</m:oMath>
          </w:p>
          <w:p w:rsidR="00A218DC" w:rsidRPr="00670DCE" w:rsidRDefault="00A218DC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670DCE">
              <w:rPr>
                <w:rFonts w:ascii="Cambria Math" w:hAnsi="Cambria Math"/>
              </w:rPr>
              <w:t xml:space="preserve"> is an increasing function in the domain</w:t>
            </w:r>
          </w:p>
          <w:p w:rsidR="00A218DC" w:rsidRPr="00670DCE" w:rsidRDefault="00A218DC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+1-3=-π-2</m:t>
                </m:r>
              </m:oMath>
            </m:oMathPara>
          </w:p>
          <w:p w:rsidR="002317C0" w:rsidRPr="00670DCE" w:rsidRDefault="00C044CD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max.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+9-6=π+6</m:t>
              </m:r>
            </m:oMath>
          </w:p>
          <w:p w:rsidR="002317C0" w:rsidRPr="00670DCE" w:rsidRDefault="002317C0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the range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C044CD" w:rsidRPr="00670DCE">
              <w:rPr>
                <w:rFonts w:ascii="Cambria Math" w:hAnsi="Cambria Math"/>
              </w:rPr>
              <w:t>is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-π-2, π+6</m:t>
                  </m:r>
                </m:e>
              </m:d>
            </m:oMath>
          </w:p>
          <w:p w:rsidR="002317C0" w:rsidRPr="00670DCE" w:rsidRDefault="002317C0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(p+q) =4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(7)</w:t>
            </w:r>
          </w:p>
          <w:p w:rsidR="00E640F6" w:rsidRPr="00670DCE" w:rsidRDefault="00E640F6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-π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oMath>
            <w:r w:rsidR="00C044CD" w:rsidRPr="00670DCE">
              <w:rPr>
                <w:rFonts w:ascii="Cambria Math" w:hAnsi="Cambria Math"/>
              </w:rPr>
              <w:t>is defined</w:t>
            </w:r>
          </w:p>
          <w:p w:rsidR="00E640F6" w:rsidRPr="00670DCE" w:rsidRDefault="00C044C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If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func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⇒4x≤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⇒x≤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  <w:r w:rsidRPr="00670DCE">
              <w:rPr>
                <w:rFonts w:ascii="Cambria Math" w:hAnsi="Cambria Math"/>
              </w:rPr>
              <w:t xml:space="preserve">  (i)</w:t>
            </w:r>
          </w:p>
          <w:p w:rsidR="00D91FA2" w:rsidRPr="00670DCE" w:rsidRDefault="00C044CD" w:rsidP="008226DE">
            <w:pPr>
              <w:rPr>
                <w:rFonts w:ascii="Cambria Math" w:hAnsi="Cambria Math"/>
                <w:i/>
              </w:rPr>
            </w:pPr>
            <w:r w:rsidRPr="00670DCE">
              <w:rPr>
                <w:rFonts w:ascii="Cambria Math" w:hAnsi="Cambria Math"/>
              </w:rPr>
              <w:t xml:space="preserve">Also,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-1≤4x≤1⇒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≤x≤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670DCE">
              <w:rPr>
                <w:rFonts w:ascii="Cambria Math" w:hAnsi="Cambria Math"/>
              </w:rPr>
              <w:t xml:space="preserve">     (ii)</w:t>
            </w:r>
          </w:p>
          <w:p w:rsidR="007D625D" w:rsidRPr="00670DCE" w:rsidRDefault="007D625D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Therefore, from Eqs. (i) and (ii),  we have domain: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oMath>
          </w:p>
          <w:p w:rsidR="007D625D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⇒4a+64b=7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8D1EF6" w:rsidRPr="00670DCE" w:rsidRDefault="008D1EF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We must have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</w:p>
          <w:p w:rsidR="008D1EF6" w:rsidRPr="00670DCE" w:rsidRDefault="00DD0403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⇒x≥0 </m:t>
              </m:r>
            </m:oMath>
            <w:r w:rsidRPr="00670DCE">
              <w:rPr>
                <w:rFonts w:ascii="Cambria Math" w:hAnsi="Cambria Math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x≤-3 </m:t>
              </m:r>
            </m:oMath>
            <w:r w:rsidRPr="00670DCE">
              <w:rPr>
                <w:rFonts w:ascii="Cambria Math" w:hAnsi="Cambria Math"/>
              </w:rPr>
              <w:t xml:space="preserve">    (i)</w:t>
            </w:r>
          </w:p>
          <w:p w:rsidR="008D1EF6" w:rsidRPr="00670DCE" w:rsidRDefault="00DD0403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Also,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+3x+1≤1</m:t>
              </m:r>
            </m:oMath>
          </w:p>
          <w:p w:rsidR="00EF7E90" w:rsidRPr="00670DCE" w:rsidRDefault="00DD0403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 xml:space="preserve">≤0⇒-3≤x≤0 </m:t>
              </m:r>
            </m:oMath>
            <w:r w:rsidRPr="00670DCE">
              <w:rPr>
                <w:rFonts w:ascii="Cambria Math" w:hAnsi="Cambria Math"/>
              </w:rPr>
              <w:t xml:space="preserve">   (ii)</w:t>
            </w:r>
          </w:p>
          <w:p w:rsidR="008D1EF6" w:rsidRPr="00670DCE" w:rsidRDefault="008D1EF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From Eqs. (i) and (ii), we get </w:t>
            </w:r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-3</m:t>
                  </m:r>
                </m:e>
              </m:d>
            </m:oMath>
          </w:p>
          <w:p w:rsidR="008D1EF6" w:rsidRPr="00670DCE" w:rsidRDefault="008D1EF6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 required sum is 3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4134B7" w:rsidRPr="00670DCE" w:rsidRDefault="0022281F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D91FA2" w:rsidRPr="00670DCE" w:rsidRDefault="004134B7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  <w:p w:rsidR="00B51E74" w:rsidRPr="00670DCE" w:rsidRDefault="00B51E74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oMath>
          </w:p>
          <w:p w:rsidR="00B51E74" w:rsidRPr="00670DCE" w:rsidRDefault="00B51E74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145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145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+2n+2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145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145</m:t>
                        </m:r>
                      </m:den>
                    </m:f>
                  </m:e>
                </m:d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-145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+12=0</m:t>
                </m:r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B51E74" w:rsidRPr="00670DCE" w:rsidRDefault="00C044CD" w:rsidP="008226D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⇒n+1=12⇒n=11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7F6053" w:rsidRPr="00670DCE" w:rsidRDefault="00D273D7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 xml:space="preserve">Given expression is defined only for </w:t>
            </w:r>
            <m:oMath>
              <m:r>
                <w:rPr>
                  <w:rFonts w:ascii="Cambria Math" w:hAnsi="Cambria Math"/>
                </w:rPr>
                <m:t xml:space="preserve">x=1 </m:t>
              </m:r>
            </m:oMath>
            <w:r w:rsidR="00816142" w:rsidRPr="00670DCE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</w:p>
          <w:p w:rsidR="00D273D7" w:rsidRPr="00670DCE" w:rsidRDefault="00D273D7" w:rsidP="008226D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=1 </m:t>
              </m:r>
            </m:oMath>
            <w:r w:rsidR="00816142" w:rsidRPr="00670DCE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D273D7" w:rsidRPr="00670DCE" w:rsidRDefault="00D273D7" w:rsidP="008226DE">
            <w:pPr>
              <w:rPr>
                <w:rFonts w:ascii="Cambria Math" w:hAnsi="Cambria Math"/>
              </w:rPr>
            </w:pPr>
            <w:r w:rsidRPr="00670DCE">
              <w:rPr>
                <w:rFonts w:ascii="Cambria Math" w:hAnsi="Cambria Math"/>
              </w:rPr>
              <w:t>Hence, the least value is 1</w:t>
            </w:r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IMM2S341S0" Type="http://schemas.openxmlformats.org/officeDocument/2006/relationships/image" Target="media/IMM2S341S0.emf"/><Relationship Id="IMM2S323S0" Type="http://schemas.openxmlformats.org/officeDocument/2006/relationships/image" Target="media/IMM2S323S0.emf"/><Relationship Id="IMM2Z416Z0" Type="http://schemas.openxmlformats.org/officeDocument/2006/relationships/image" Target="media/IMM2Z416Z0.emf"/><Relationship Id="IMM2Z416Z1" Type="http://schemas.openxmlformats.org/officeDocument/2006/relationships/image" Target="media/IMM2Z416Z1.emf"/><Relationship Id="IMM2S410S0" Type="http://schemas.openxmlformats.org/officeDocument/2006/relationships/image" Target="media/IMM2S410S0.emf"/><Relationship Id="IMM2S424S0" Type="http://schemas.openxmlformats.org/officeDocument/2006/relationships/image" Target="media/IMM2S424S0.emf"/><Relationship Id="OMM2S341S0" Type="http://schemas.openxmlformats.org/officeDocument/2006/relationships/oleObject" Target="embeddings/OMM2S341S0.bin"/><Relationship Id="OMM2S323S0" Type="http://schemas.openxmlformats.org/officeDocument/2006/relationships/oleObject" Target="embeddings/OMM2S323S0.bin"/><Relationship Id="OMM2Z416Z0" Type="http://schemas.openxmlformats.org/officeDocument/2006/relationships/oleObject" Target="embeddings/OMM2Z416Z0.bin"/><Relationship Id="OMM2Z416Z1" Type="http://schemas.openxmlformats.org/officeDocument/2006/relationships/oleObject" Target="embeddings/OMM2Z416Z1.bin"/><Relationship Id="OMM2S410S0" Type="http://schemas.openxmlformats.org/officeDocument/2006/relationships/oleObject" Target="embeddings/OMM2S410S0.bin"/><Relationship Id="OMM2S424S0" Type="http://schemas.openxmlformats.org/officeDocument/2006/relationships/oleObject" Target="embeddings/OMM2S424S0.bin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